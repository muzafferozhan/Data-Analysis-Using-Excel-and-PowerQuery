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Ex1.xml" ContentType="application/vnd.ms-office.chartex+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Ex2.xml" ContentType="application/vnd.ms-office.chartex+xml"/>
  <Override PartName="/word/charts/style11.xml" ContentType="application/vnd.ms-office.chartstyle+xml"/>
  <Override PartName="/word/charts/colors11.xml" ContentType="application/vnd.ms-office.chartcolorstyle+xml"/>
  <Override PartName="/word/charts/chart10.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7250BA" w14:paraId="7343FE21" w14:textId="77777777" w:rsidTr="004B7E44">
        <w:trPr>
          <w:trHeight w:val="2536"/>
        </w:trPr>
        <w:tc>
          <w:tcPr>
            <w:tcW w:w="8541" w:type="dxa"/>
            <w:tcBorders>
              <w:top w:val="nil"/>
              <w:left w:val="nil"/>
              <w:bottom w:val="nil"/>
              <w:right w:val="nil"/>
            </w:tcBorders>
          </w:tcPr>
          <w:p w14:paraId="42697680" w14:textId="77777777" w:rsidR="004B7E44" w:rsidRPr="007250BA" w:rsidRDefault="004B7E44" w:rsidP="004B7E44">
            <w:r w:rsidRPr="007250BA">
              <w:rPr>
                <w:noProof/>
                <w:lang w:bidi="en-GB"/>
              </w:rPr>
              <mc:AlternateContent>
                <mc:Choice Requires="wps">
                  <w:drawing>
                    <wp:inline distT="0" distB="0" distL="0" distR="0" wp14:anchorId="13D44DF0" wp14:editId="10928A84">
                      <wp:extent cx="5138670" cy="2179675"/>
                      <wp:effectExtent l="0" t="0" r="0" b="0"/>
                      <wp:docPr id="8" name="Text Box 8"/>
                      <wp:cNvGraphicFramePr/>
                      <a:graphic xmlns:a="http://schemas.openxmlformats.org/drawingml/2006/main">
                        <a:graphicData uri="http://schemas.microsoft.com/office/word/2010/wordprocessingShape">
                          <wps:wsp>
                            <wps:cNvSpPr txBox="1"/>
                            <wps:spPr>
                              <a:xfrm>
                                <a:off x="0" y="0"/>
                                <a:ext cx="5138670" cy="2179675"/>
                              </a:xfrm>
                              <a:prstGeom prst="rect">
                                <a:avLst/>
                              </a:prstGeom>
                              <a:noFill/>
                              <a:ln w="6350">
                                <a:noFill/>
                              </a:ln>
                            </wps:spPr>
                            <wps:txbx>
                              <w:txbxContent>
                                <w:p w14:paraId="546A3BF7" w14:textId="04201560" w:rsidR="004B7E44" w:rsidRDefault="008B22FC" w:rsidP="004B7E44">
                                  <w:pPr>
                                    <w:pStyle w:val="Title"/>
                                    <w:rPr>
                                      <w:sz w:val="80"/>
                                      <w:szCs w:val="80"/>
                                      <w:lang w:bidi="en-GB"/>
                                    </w:rPr>
                                  </w:pPr>
                                  <w:r w:rsidRPr="008B22FC">
                                    <w:rPr>
                                      <w:sz w:val="80"/>
                                      <w:szCs w:val="80"/>
                                      <w:lang w:bidi="en-GB"/>
                                    </w:rPr>
                                    <w:t>SALES AND PROFITABILITY ANALYSIS</w:t>
                                  </w:r>
                                </w:p>
                                <w:p w14:paraId="3CC561BF" w14:textId="77777777" w:rsidR="008B22FC" w:rsidRDefault="008B22FC" w:rsidP="004B7E44">
                                  <w:pPr>
                                    <w:pStyle w:val="Title"/>
                                    <w:rPr>
                                      <w:sz w:val="80"/>
                                      <w:szCs w:val="80"/>
                                      <w:lang w:bidi="en-GB"/>
                                    </w:rPr>
                                  </w:pPr>
                                </w:p>
                                <w:p w14:paraId="6CFDDFE8" w14:textId="1A2901B5" w:rsidR="008B22FC" w:rsidRPr="008B22FC" w:rsidRDefault="008B22FC" w:rsidP="004B7E44">
                                  <w:pPr>
                                    <w:pStyle w:val="Title"/>
                                    <w:rPr>
                                      <w:sz w:val="80"/>
                                      <w:szCs w:val="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3D44DF0" id="_x0000_t202" coordsize="21600,21600" o:spt="202" path="m,l,21600r21600,l21600,xe">
                      <v:stroke joinstyle="miter"/>
                      <v:path gradientshapeok="t" o:connecttype="rect"/>
                    </v:shapetype>
                    <v:shape id="Text Box 8" o:spid="_x0000_s1026" type="#_x0000_t202" style="width:404.6pt;height:17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" filled="f" stroked="f" strokeweight=".5pt">
                      <v:textbox>
                        <w:txbxContent>
                          <w:p w14:paraId="546A3BF7" w14:textId="04201560" w:rsidR="004B7E44" w:rsidRDefault="008B22FC" w:rsidP="004B7E44">
                            <w:pPr>
                              <w:pStyle w:val="Title"/>
                              <w:rPr>
                                <w:sz w:val="80"/>
                                <w:szCs w:val="80"/>
                                <w:lang w:bidi="en-GB"/>
                              </w:rPr>
                            </w:pPr>
                            <w:r w:rsidRPr="008B22FC">
                              <w:rPr>
                                <w:sz w:val="80"/>
                                <w:szCs w:val="80"/>
                                <w:lang w:bidi="en-GB"/>
                              </w:rPr>
                              <w:t>SALES AND PROFITABILITY ANALYSIS</w:t>
                            </w:r>
                          </w:p>
                          <w:p w14:paraId="3CC561BF" w14:textId="77777777" w:rsidR="008B22FC" w:rsidRDefault="008B22FC" w:rsidP="004B7E44">
                            <w:pPr>
                              <w:pStyle w:val="Title"/>
                              <w:rPr>
                                <w:sz w:val="80"/>
                                <w:szCs w:val="80"/>
                                <w:lang w:bidi="en-GB"/>
                              </w:rPr>
                            </w:pPr>
                          </w:p>
                          <w:p w14:paraId="6CFDDFE8" w14:textId="1A2901B5" w:rsidR="008B22FC" w:rsidRPr="008B22FC" w:rsidRDefault="008B22FC" w:rsidP="004B7E44">
                            <w:pPr>
                              <w:pStyle w:val="Title"/>
                              <w:rPr>
                                <w:sz w:val="80"/>
                                <w:szCs w:val="80"/>
                              </w:rPr>
                            </w:pPr>
                          </w:p>
                        </w:txbxContent>
                      </v:textbox>
                      <w10:anchorlock/>
                    </v:shape>
                  </w:pict>
                </mc:Fallback>
              </mc:AlternateContent>
            </w:r>
          </w:p>
          <w:p w14:paraId="62F3DF85" w14:textId="77777777" w:rsidR="004B7E44" w:rsidRPr="007250BA" w:rsidRDefault="004B7E44" w:rsidP="004B7E44">
            <w:r w:rsidRPr="007250BA">
              <w:rPr>
                <w:noProof/>
                <w:lang w:bidi="en-GB"/>
              </w:rPr>
              <mc:AlternateContent>
                <mc:Choice Requires="wps">
                  <w:drawing>
                    <wp:inline distT="0" distB="0" distL="0" distR="0" wp14:anchorId="75716FBF" wp14:editId="1BD8F49D">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153BD73D"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40D2D50C" w14:textId="77777777" w:rsidR="004B7E44" w:rsidRPr="007250BA" w:rsidRDefault="004B7E44" w:rsidP="004B7E44">
            <w:r w:rsidRPr="007250BA">
              <w:rPr>
                <w:noProof/>
                <w:lang w:bidi="en-GB"/>
              </w:rPr>
              <mc:AlternateContent>
                <mc:Choice Requires="wps">
                  <w:drawing>
                    <wp:inline distT="0" distB="0" distL="0" distR="0" wp14:anchorId="6D2CF92F" wp14:editId="343AC150">
                      <wp:extent cx="5138670" cy="978195"/>
                      <wp:effectExtent l="0" t="0" r="0" b="0"/>
                      <wp:docPr id="3" name="Text Box 3"/>
                      <wp:cNvGraphicFramePr/>
                      <a:graphic xmlns:a="http://schemas.openxmlformats.org/drawingml/2006/main">
                        <a:graphicData uri="http://schemas.microsoft.com/office/word/2010/wordprocessingShape">
                          <wps:wsp>
                            <wps:cNvSpPr txBox="1"/>
                            <wps:spPr>
                              <a:xfrm>
                                <a:off x="0" y="0"/>
                                <a:ext cx="5138670" cy="978195"/>
                              </a:xfrm>
                              <a:prstGeom prst="rect">
                                <a:avLst/>
                              </a:prstGeom>
                              <a:noFill/>
                              <a:ln w="6350">
                                <a:noFill/>
                              </a:ln>
                            </wps:spPr>
                            <wps:txbx>
                              <w:txbxContent>
                                <w:p w14:paraId="1F63D36D" w14:textId="2F763D0C" w:rsidR="004B7E44" w:rsidRPr="004B7E44" w:rsidRDefault="008B22FC" w:rsidP="004B7E44">
                                  <w:pPr>
                                    <w:pStyle w:val="Subtitle"/>
                                  </w:pPr>
                                  <w:r>
                                    <w:rPr>
                                      <w:lang w:bidi="en-GB"/>
                                    </w:rPr>
                                    <w:t>Report on Findings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2CF92F" id="Text Box 3" o:spid="_x0000_s1027" type="#_x0000_t202" style="width:404.6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" filled="f" stroked="f" strokeweight=".5pt">
                      <v:textbox>
                        <w:txbxContent>
                          <w:p w14:paraId="1F63D36D" w14:textId="2F763D0C" w:rsidR="004B7E44" w:rsidRPr="004B7E44" w:rsidRDefault="008B22FC" w:rsidP="004B7E44">
                            <w:pPr>
                              <w:pStyle w:val="Subtitle"/>
                            </w:pPr>
                            <w:r>
                              <w:rPr>
                                <w:lang w:bidi="en-GB"/>
                              </w:rPr>
                              <w:t>Report on Findings</w:t>
                            </w:r>
                          </w:p>
                        </w:txbxContent>
                      </v:textbox>
                      <w10:anchorlock/>
                    </v:shape>
                  </w:pict>
                </mc:Fallback>
              </mc:AlternateContent>
            </w:r>
          </w:p>
        </w:tc>
      </w:tr>
      <w:tr w:rsidR="004B7E44" w:rsidRPr="007250BA" w14:paraId="001B2EF0" w14:textId="77777777" w:rsidTr="004B7E44">
        <w:trPr>
          <w:trHeight w:val="3814"/>
        </w:trPr>
        <w:tc>
          <w:tcPr>
            <w:tcW w:w="8541" w:type="dxa"/>
            <w:tcBorders>
              <w:top w:val="nil"/>
              <w:left w:val="nil"/>
              <w:bottom w:val="nil"/>
              <w:right w:val="nil"/>
            </w:tcBorders>
            <w:vAlign w:val="bottom"/>
          </w:tcPr>
          <w:p w14:paraId="127930DA" w14:textId="77777777" w:rsidR="004B7E44" w:rsidRPr="007250BA" w:rsidRDefault="004B7E44" w:rsidP="004B7E44">
            <w:r w:rsidRPr="007250BA">
              <w:rPr>
                <w:noProof/>
                <w:lang w:bidi="en-GB"/>
              </w:rPr>
              <mc:AlternateContent>
                <mc:Choice Requires="wps">
                  <w:drawing>
                    <wp:inline distT="0" distB="0" distL="0" distR="0" wp14:anchorId="1AFE39F5" wp14:editId="26023429">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0AF3E53D" w14:textId="2670DFA8" w:rsidR="004B7E44" w:rsidRPr="004B7E44" w:rsidRDefault="00820312" w:rsidP="004B7E44">
                                  <w:pPr>
                                    <w:pStyle w:val="Heading1"/>
                                  </w:pPr>
                                  <w:r>
                                    <w:rPr>
                                      <w:lang w:bidi="en-GB"/>
                                    </w:rPr>
                                    <w:t>Superstore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FE39F5" id="Text Box 6" o:spid="_x0000_s1028"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" filled="f" stroked="f" strokeweight=".5pt">
                      <v:textbox>
                        <w:txbxContent>
                          <w:p w14:paraId="0AF3E53D" w14:textId="2670DFA8" w:rsidR="004B7E44" w:rsidRPr="004B7E44" w:rsidRDefault="00820312" w:rsidP="004B7E44">
                            <w:pPr>
                              <w:pStyle w:val="Heading1"/>
                            </w:pPr>
                            <w:r>
                              <w:rPr>
                                <w:lang w:bidi="en-GB"/>
                              </w:rPr>
                              <w:t>Superstore X</w:t>
                            </w:r>
                          </w:p>
                        </w:txbxContent>
                      </v:textbox>
                      <w10:anchorlock/>
                    </v:shape>
                  </w:pict>
                </mc:Fallback>
              </mc:AlternateContent>
            </w:r>
          </w:p>
          <w:p w14:paraId="4E53CE39" w14:textId="66FA680A" w:rsidR="004B7E44" w:rsidRPr="007250BA" w:rsidRDefault="004B7E44" w:rsidP="004B7E44"/>
        </w:tc>
      </w:tr>
    </w:tbl>
    <w:p w14:paraId="2DE45294" w14:textId="36752071" w:rsidR="004B7E44" w:rsidRPr="007250BA" w:rsidRDefault="004B7E44" w:rsidP="004B7E44">
      <w:r w:rsidRPr="007250BA">
        <w:rPr>
          <w:noProof/>
          <w:lang w:bidi="en-GB"/>
        </w:rPr>
        <mc:AlternateContent>
          <mc:Choice Requires="wps">
            <w:drawing>
              <wp:anchor distT="0" distB="0" distL="114300" distR="114300" simplePos="0" relativeHeight="251659264" behindDoc="1" locked="0" layoutInCell="1" allowOverlap="1" wp14:anchorId="7EF1F27B" wp14:editId="27F0BBCD">
                <wp:simplePos x="0" y="0"/>
                <wp:positionH relativeFrom="column">
                  <wp:posOffset>-731520</wp:posOffset>
                </wp:positionH>
                <wp:positionV relativeFrom="page">
                  <wp:posOffset>2059940</wp:posOffset>
                </wp:positionV>
                <wp:extent cx="6748145" cy="5984875"/>
                <wp:effectExtent l="0" t="0" r="0" b="0"/>
                <wp:wrapNone/>
                <wp:docPr id="2" name="Rectangle 2" descr="colou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CC7DA79" id="Rectangle 2" o:spid="_x0000_s1026" alt="colou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" fillcolor="#a4063e [3204]" stroked="f" strokeweight="2pt">
                <w10:wrap anchory="page"/>
              </v:rect>
            </w:pict>
          </mc:Fallback>
        </mc:AlternateContent>
      </w:r>
    </w:p>
    <w:p w14:paraId="2B40C3BF" w14:textId="77777777" w:rsidR="004B7E44" w:rsidRPr="007250BA" w:rsidRDefault="004B7E44">
      <w:pPr>
        <w:spacing w:after="200"/>
        <w:rPr>
          <w:rFonts w:cstheme="minorHAnsi"/>
        </w:rPr>
      </w:pPr>
      <w:r w:rsidRPr="007250BA">
        <w:rPr>
          <w:lang w:bidi="en-GB"/>
        </w:rPr>
        <w:br w:type="page"/>
      </w:r>
    </w:p>
    <w:p w14:paraId="151D6951" w14:textId="77777777" w:rsidR="00820312" w:rsidRPr="007250BA" w:rsidRDefault="00820312" w:rsidP="00820312">
      <w:pPr>
        <w:pStyle w:val="TOC1"/>
        <w:pageBreakBefore/>
        <w:rPr>
          <w:rFonts w:asciiTheme="minorHAnsi" w:hAnsiTheme="minorHAnsi" w:cstheme="minorHAnsi"/>
          <w:sz w:val="32"/>
          <w:szCs w:val="32"/>
          <w:u w:val="thick"/>
          <w:lang w:val="en-GB"/>
        </w:rPr>
      </w:pPr>
      <w:r w:rsidRPr="007250BA">
        <w:rPr>
          <w:rFonts w:asciiTheme="minorHAnsi" w:hAnsiTheme="minorHAnsi" w:cstheme="minorHAnsi"/>
          <w:sz w:val="32"/>
          <w:szCs w:val="32"/>
          <w:u w:val="thick"/>
          <w:lang w:val="en-GB"/>
        </w:rPr>
        <w:lastRenderedPageBreak/>
        <w:t>Contents</w:t>
      </w:r>
    </w:p>
    <w:p w14:paraId="245DF4A3" w14:textId="77777777" w:rsidR="00820312" w:rsidRPr="007250BA" w:rsidRDefault="00820312" w:rsidP="00820312">
      <w:pPr>
        <w:pStyle w:val="TOC1"/>
        <w:rPr>
          <w:rFonts w:asciiTheme="minorHAnsi" w:hAnsiTheme="minorHAnsi" w:cstheme="minorHAnsi"/>
          <w:b w:val="0"/>
          <w:bCs/>
          <w:sz w:val="22"/>
          <w:szCs w:val="22"/>
          <w:lang w:val="en-GB"/>
        </w:rPr>
      </w:pPr>
    </w:p>
    <w:p w14:paraId="437ECB22" w14:textId="7576453E" w:rsidR="00820312" w:rsidRPr="007250BA" w:rsidRDefault="00820312" w:rsidP="00820312">
      <w:pPr>
        <w:pStyle w:val="TOC1"/>
        <w:rPr>
          <w:rFonts w:asciiTheme="minorHAnsi" w:hAnsiTheme="minorHAnsi" w:cstheme="minorHAnsi"/>
          <w:b w:val="0"/>
          <w:bCs/>
          <w:sz w:val="22"/>
          <w:szCs w:val="22"/>
          <w:lang w:val="en-GB"/>
        </w:rPr>
      </w:pPr>
      <w:r w:rsidRPr="007250BA">
        <w:rPr>
          <w:rFonts w:asciiTheme="minorHAnsi" w:hAnsiTheme="minorHAnsi" w:cstheme="minorHAnsi"/>
          <w:b w:val="0"/>
          <w:bCs/>
          <w:sz w:val="22"/>
          <w:szCs w:val="22"/>
          <w:lang w:val="en-GB"/>
        </w:rPr>
        <w:fldChar w:fldCharType="begin"/>
      </w:r>
      <w:r w:rsidRPr="007250BA">
        <w:rPr>
          <w:rFonts w:asciiTheme="minorHAnsi" w:hAnsiTheme="minorHAnsi" w:cstheme="minorHAnsi"/>
          <w:b w:val="0"/>
          <w:bCs/>
          <w:sz w:val="22"/>
          <w:szCs w:val="22"/>
          <w:lang w:val="en-GB"/>
        </w:rPr>
        <w:instrText xml:space="preserve"> TOC \o "1-3" </w:instrText>
      </w:r>
      <w:r w:rsidRPr="007250BA">
        <w:rPr>
          <w:rFonts w:asciiTheme="minorHAnsi" w:hAnsiTheme="minorHAnsi" w:cstheme="minorHAnsi"/>
          <w:b w:val="0"/>
          <w:bCs/>
          <w:sz w:val="22"/>
          <w:szCs w:val="22"/>
          <w:lang w:val="en-GB"/>
        </w:rPr>
        <w:fldChar w:fldCharType="separate"/>
      </w:r>
      <w:r w:rsidRPr="007250BA">
        <w:rPr>
          <w:rFonts w:asciiTheme="minorHAnsi" w:hAnsiTheme="minorHAnsi" w:cstheme="minorHAnsi"/>
          <w:b w:val="0"/>
          <w:bCs/>
          <w:sz w:val="22"/>
          <w:szCs w:val="22"/>
          <w:lang w:val="en-GB"/>
        </w:rPr>
        <w:tab/>
        <w:t>Introduction</w:t>
      </w:r>
      <w:r w:rsidRPr="007250BA">
        <w:rPr>
          <w:rFonts w:asciiTheme="minorHAnsi" w:hAnsiTheme="minorHAnsi" w:cstheme="minorHAnsi"/>
          <w:b w:val="0"/>
          <w:bCs/>
          <w:sz w:val="22"/>
          <w:szCs w:val="22"/>
          <w:lang w:val="en-GB"/>
        </w:rPr>
        <w:tab/>
      </w:r>
      <w:hyperlink w:anchor="__RefHeading___Toc354127689" w:history="1">
        <w:r w:rsidRPr="007250BA">
          <w:rPr>
            <w:rStyle w:val="IndexLink"/>
            <w:rFonts w:asciiTheme="minorHAnsi" w:hAnsiTheme="minorHAnsi" w:cstheme="minorHAnsi"/>
            <w:b w:val="0"/>
            <w:bCs/>
            <w:sz w:val="22"/>
            <w:szCs w:val="22"/>
            <w:lang w:val="en-GB"/>
          </w:rPr>
          <w:t>3</w:t>
        </w:r>
      </w:hyperlink>
    </w:p>
    <w:p w14:paraId="7243C0D9" w14:textId="7B07F851" w:rsidR="00820312" w:rsidRPr="007250BA" w:rsidRDefault="00820312" w:rsidP="00820312">
      <w:pPr>
        <w:pStyle w:val="TOC1"/>
        <w:rPr>
          <w:rFonts w:asciiTheme="minorHAnsi" w:hAnsiTheme="minorHAnsi" w:cstheme="minorHAnsi"/>
          <w:b w:val="0"/>
          <w:bCs/>
          <w:sz w:val="22"/>
          <w:szCs w:val="22"/>
          <w:lang w:val="en-GB"/>
        </w:rPr>
      </w:pPr>
      <w:r w:rsidRPr="007250BA">
        <w:rPr>
          <w:rFonts w:asciiTheme="minorHAnsi" w:hAnsiTheme="minorHAnsi" w:cstheme="minorHAnsi"/>
          <w:b w:val="0"/>
          <w:bCs/>
          <w:sz w:val="22"/>
          <w:szCs w:val="22"/>
          <w:lang w:val="en-GB"/>
        </w:rPr>
        <w:tab/>
        <w:t>Sales and Profitability</w:t>
      </w:r>
      <w:r w:rsidRPr="007250BA">
        <w:rPr>
          <w:rFonts w:asciiTheme="minorHAnsi" w:hAnsiTheme="minorHAnsi" w:cstheme="minorHAnsi"/>
          <w:b w:val="0"/>
          <w:bCs/>
          <w:sz w:val="22"/>
          <w:szCs w:val="22"/>
          <w:lang w:val="en-GB"/>
        </w:rPr>
        <w:tab/>
      </w:r>
      <w:hyperlink w:anchor="__RefHeading___Toc354127690" w:history="1">
        <w:r w:rsidRPr="007250BA">
          <w:rPr>
            <w:rStyle w:val="IndexLink"/>
            <w:rFonts w:asciiTheme="minorHAnsi" w:hAnsiTheme="minorHAnsi" w:cstheme="minorHAnsi"/>
            <w:b w:val="0"/>
            <w:bCs/>
            <w:sz w:val="22"/>
            <w:szCs w:val="22"/>
            <w:lang w:val="en-GB"/>
          </w:rPr>
          <w:t>3</w:t>
        </w:r>
      </w:hyperlink>
    </w:p>
    <w:p w14:paraId="0D465035" w14:textId="620D3643" w:rsidR="00820312" w:rsidRPr="007250BA" w:rsidRDefault="00820312" w:rsidP="00E654E2">
      <w:pPr>
        <w:pStyle w:val="TOC1"/>
        <w:rPr>
          <w:rFonts w:asciiTheme="minorHAnsi" w:hAnsiTheme="minorHAnsi" w:cstheme="minorHAnsi"/>
          <w:b w:val="0"/>
          <w:bCs/>
          <w:sz w:val="22"/>
          <w:szCs w:val="22"/>
          <w:lang w:val="en-GB"/>
        </w:rPr>
      </w:pPr>
      <w:r w:rsidRPr="007250BA">
        <w:rPr>
          <w:rFonts w:asciiTheme="minorHAnsi" w:hAnsiTheme="minorHAnsi" w:cstheme="minorHAnsi"/>
          <w:b w:val="0"/>
          <w:bCs/>
          <w:sz w:val="22"/>
          <w:szCs w:val="22"/>
          <w:lang w:val="en-GB"/>
        </w:rPr>
        <w:tab/>
      </w:r>
      <w:r w:rsidR="007250BA" w:rsidRPr="007250BA">
        <w:rPr>
          <w:rFonts w:asciiTheme="minorHAnsi" w:hAnsiTheme="minorHAnsi" w:cstheme="minorHAnsi"/>
          <w:b w:val="0"/>
          <w:bCs/>
          <w:sz w:val="22"/>
          <w:szCs w:val="22"/>
          <w:lang w:val="en-GB"/>
        </w:rPr>
        <w:t xml:space="preserve">Analysis and </w:t>
      </w:r>
      <w:r w:rsidRPr="007250BA">
        <w:rPr>
          <w:rFonts w:asciiTheme="minorHAnsi" w:hAnsiTheme="minorHAnsi" w:cstheme="minorHAnsi"/>
          <w:b w:val="0"/>
          <w:bCs/>
          <w:sz w:val="22"/>
          <w:szCs w:val="22"/>
          <w:lang w:val="en-GB"/>
        </w:rPr>
        <w:t>Impact of Returned Orders</w:t>
      </w:r>
      <w:r w:rsidRPr="007250BA">
        <w:rPr>
          <w:rFonts w:asciiTheme="minorHAnsi" w:hAnsiTheme="minorHAnsi" w:cstheme="minorHAnsi"/>
          <w:b w:val="0"/>
          <w:bCs/>
          <w:sz w:val="22"/>
          <w:szCs w:val="22"/>
          <w:lang w:val="en-GB"/>
        </w:rPr>
        <w:tab/>
      </w:r>
      <w:r w:rsidR="00AF5502">
        <w:rPr>
          <w:rStyle w:val="IndexLink"/>
          <w:rFonts w:asciiTheme="minorHAnsi" w:hAnsiTheme="minorHAnsi" w:cstheme="minorHAnsi"/>
          <w:b w:val="0"/>
          <w:bCs/>
          <w:sz w:val="22"/>
          <w:szCs w:val="22"/>
          <w:lang w:val="en-GB"/>
        </w:rPr>
        <w:t>10</w:t>
      </w:r>
      <w:r w:rsidRPr="007250BA">
        <w:rPr>
          <w:lang w:val="en-GB"/>
        </w:rPr>
        <w:t xml:space="preserve"> </w:t>
      </w:r>
    </w:p>
    <w:p w14:paraId="36D74C92" w14:textId="0EE05F3C" w:rsidR="00820312" w:rsidRPr="007250BA" w:rsidRDefault="00820312" w:rsidP="00820312">
      <w:pPr>
        <w:pStyle w:val="TOC1"/>
        <w:rPr>
          <w:rFonts w:asciiTheme="minorHAnsi" w:hAnsiTheme="minorHAnsi" w:cstheme="minorHAnsi"/>
          <w:b w:val="0"/>
          <w:bCs/>
          <w:sz w:val="22"/>
          <w:szCs w:val="22"/>
          <w:lang w:val="en-GB"/>
        </w:rPr>
      </w:pPr>
      <w:r w:rsidRPr="007250BA">
        <w:rPr>
          <w:rFonts w:asciiTheme="minorHAnsi" w:hAnsiTheme="minorHAnsi" w:cstheme="minorHAnsi"/>
          <w:b w:val="0"/>
          <w:bCs/>
          <w:sz w:val="22"/>
          <w:szCs w:val="22"/>
          <w:lang w:val="en-GB"/>
        </w:rPr>
        <w:tab/>
      </w:r>
      <w:r w:rsidR="00AF5502">
        <w:rPr>
          <w:rFonts w:asciiTheme="minorHAnsi" w:hAnsiTheme="minorHAnsi" w:cstheme="minorHAnsi"/>
          <w:b w:val="0"/>
          <w:bCs/>
          <w:sz w:val="22"/>
          <w:szCs w:val="22"/>
          <w:lang w:val="en-GB"/>
        </w:rPr>
        <w:t>Conclusion</w:t>
      </w:r>
      <w:r w:rsidRPr="007250BA">
        <w:rPr>
          <w:rFonts w:asciiTheme="minorHAnsi" w:hAnsiTheme="minorHAnsi" w:cstheme="minorHAnsi"/>
          <w:b w:val="0"/>
          <w:bCs/>
          <w:sz w:val="22"/>
          <w:szCs w:val="22"/>
          <w:lang w:val="en-GB"/>
        </w:rPr>
        <w:tab/>
      </w:r>
      <w:r w:rsidR="00A36464" w:rsidRPr="007250BA">
        <w:rPr>
          <w:lang w:val="en-GB"/>
        </w:rPr>
        <w:fldChar w:fldCharType="begin"/>
      </w:r>
      <w:r w:rsidR="00A36464" w:rsidRPr="007250BA">
        <w:rPr>
          <w:lang w:val="en-GB"/>
        </w:rPr>
        <w:instrText xml:space="preserve"> HYPERLINK \l "__RefHeading___Toc354127692" </w:instrText>
      </w:r>
      <w:r w:rsidR="00A36464" w:rsidRPr="007250BA">
        <w:rPr>
          <w:lang w:val="en-GB"/>
        </w:rPr>
        <w:fldChar w:fldCharType="separate"/>
      </w:r>
      <w:r w:rsidR="00AF5502">
        <w:rPr>
          <w:rStyle w:val="IndexLink"/>
          <w:rFonts w:asciiTheme="minorHAnsi" w:hAnsiTheme="minorHAnsi" w:cstheme="minorHAnsi"/>
          <w:b w:val="0"/>
          <w:bCs/>
          <w:sz w:val="22"/>
          <w:szCs w:val="22"/>
          <w:lang w:val="en-GB"/>
        </w:rPr>
        <w:t>15</w:t>
      </w:r>
      <w:r w:rsidR="00A36464" w:rsidRPr="007250BA">
        <w:rPr>
          <w:rStyle w:val="IndexLink"/>
          <w:rFonts w:asciiTheme="minorHAnsi" w:hAnsiTheme="minorHAnsi" w:cstheme="minorHAnsi"/>
          <w:b w:val="0"/>
          <w:bCs/>
          <w:sz w:val="22"/>
          <w:szCs w:val="22"/>
          <w:lang w:val="en-GB"/>
        </w:rPr>
        <w:fldChar w:fldCharType="end"/>
      </w:r>
    </w:p>
    <w:p w14:paraId="5360386B" w14:textId="77777777" w:rsidR="00820312" w:rsidRPr="007250BA" w:rsidRDefault="00820312" w:rsidP="00820312">
      <w:pPr>
        <w:pStyle w:val="TOC1"/>
        <w:jc w:val="left"/>
        <w:rPr>
          <w:rFonts w:asciiTheme="minorHAnsi" w:hAnsiTheme="minorHAnsi" w:cstheme="minorHAnsi"/>
          <w:b w:val="0"/>
          <w:bCs/>
          <w:sz w:val="22"/>
          <w:szCs w:val="22"/>
          <w:lang w:val="en-GB"/>
        </w:rPr>
      </w:pPr>
      <w:r w:rsidRPr="007250BA">
        <w:rPr>
          <w:rFonts w:asciiTheme="minorHAnsi" w:hAnsiTheme="minorHAnsi" w:cstheme="minorHAnsi"/>
          <w:b w:val="0"/>
          <w:bCs/>
          <w:sz w:val="22"/>
          <w:szCs w:val="22"/>
          <w:lang w:val="en-GB"/>
        </w:rPr>
        <w:fldChar w:fldCharType="end"/>
      </w:r>
    </w:p>
    <w:p w14:paraId="2D614520" w14:textId="77777777" w:rsidR="00820312" w:rsidRPr="007250BA" w:rsidRDefault="00820312" w:rsidP="00820312">
      <w:pPr>
        <w:spacing w:before="240" w:after="120"/>
        <w:rPr>
          <w:rFonts w:ascii="Abadi MT Condensed" w:hAnsi="Abadi MT Condensed"/>
          <w:bCs/>
          <w:sz w:val="22"/>
        </w:rPr>
      </w:pPr>
    </w:p>
    <w:p w14:paraId="07A5B7D1" w14:textId="77777777" w:rsidR="00820312" w:rsidRPr="007250BA" w:rsidRDefault="00820312" w:rsidP="00820312">
      <w:pPr>
        <w:spacing w:before="240" w:after="120"/>
        <w:rPr>
          <w:rFonts w:ascii="Abadi MT Condensed" w:hAnsi="Abadi MT Condensed"/>
          <w:bCs/>
          <w:sz w:val="22"/>
        </w:rPr>
      </w:pPr>
    </w:p>
    <w:p w14:paraId="7B898292" w14:textId="77777777" w:rsidR="00820312" w:rsidRPr="007250BA" w:rsidRDefault="00820312" w:rsidP="00820312">
      <w:pPr>
        <w:spacing w:before="240" w:after="120"/>
        <w:rPr>
          <w:rFonts w:ascii="Abadi MT Condensed" w:hAnsi="Abadi MT Condensed"/>
          <w:bCs/>
          <w:sz w:val="22"/>
        </w:rPr>
      </w:pPr>
    </w:p>
    <w:p w14:paraId="65631D56" w14:textId="77777777" w:rsidR="00820312" w:rsidRPr="007250BA" w:rsidRDefault="00820312" w:rsidP="00820312">
      <w:pPr>
        <w:spacing w:before="240" w:after="120"/>
        <w:rPr>
          <w:rFonts w:ascii="Abadi MT Condensed" w:hAnsi="Abadi MT Condensed"/>
          <w:bCs/>
          <w:sz w:val="22"/>
        </w:rPr>
      </w:pPr>
    </w:p>
    <w:p w14:paraId="266967A7" w14:textId="77777777" w:rsidR="00820312" w:rsidRPr="007250BA" w:rsidRDefault="00820312" w:rsidP="00820312">
      <w:pPr>
        <w:spacing w:before="240" w:after="120"/>
        <w:rPr>
          <w:rFonts w:ascii="Abadi MT Condensed" w:hAnsi="Abadi MT Condensed"/>
          <w:bCs/>
          <w:sz w:val="22"/>
        </w:rPr>
      </w:pPr>
    </w:p>
    <w:p w14:paraId="34BA2B5D" w14:textId="77777777" w:rsidR="00820312" w:rsidRPr="007250BA" w:rsidRDefault="00820312" w:rsidP="00820312">
      <w:pPr>
        <w:spacing w:before="240" w:after="120"/>
        <w:rPr>
          <w:rFonts w:ascii="Abadi MT Condensed" w:hAnsi="Abadi MT Condensed"/>
          <w:bCs/>
          <w:sz w:val="22"/>
        </w:rPr>
      </w:pPr>
    </w:p>
    <w:p w14:paraId="651E6361" w14:textId="77777777" w:rsidR="00820312" w:rsidRPr="007250BA" w:rsidRDefault="00820312" w:rsidP="00820312">
      <w:pPr>
        <w:spacing w:before="240" w:after="120"/>
        <w:rPr>
          <w:rFonts w:ascii="Abadi MT Condensed" w:hAnsi="Abadi MT Condensed"/>
          <w:bCs/>
          <w:sz w:val="22"/>
        </w:rPr>
      </w:pPr>
    </w:p>
    <w:p w14:paraId="59D75CD9" w14:textId="77777777" w:rsidR="00820312" w:rsidRPr="007250BA" w:rsidRDefault="00820312" w:rsidP="00820312">
      <w:pPr>
        <w:spacing w:before="240" w:after="120"/>
        <w:rPr>
          <w:rFonts w:ascii="Abadi MT Condensed" w:hAnsi="Abadi MT Condensed"/>
          <w:bCs/>
          <w:sz w:val="22"/>
        </w:rPr>
      </w:pPr>
    </w:p>
    <w:p w14:paraId="22C155E4" w14:textId="77777777" w:rsidR="00E654E2" w:rsidRPr="007250BA" w:rsidRDefault="00E654E2" w:rsidP="00820312">
      <w:pPr>
        <w:spacing w:before="240" w:after="120"/>
        <w:rPr>
          <w:rFonts w:ascii="Abadi MT Condensed" w:hAnsi="Abadi MT Condensed"/>
          <w:bCs/>
          <w:sz w:val="22"/>
        </w:rPr>
      </w:pPr>
    </w:p>
    <w:p w14:paraId="6579AD23" w14:textId="77777777" w:rsidR="00E654E2" w:rsidRPr="007250BA" w:rsidRDefault="00E654E2" w:rsidP="00820312">
      <w:pPr>
        <w:spacing w:before="240" w:after="120"/>
        <w:rPr>
          <w:rFonts w:ascii="Abadi MT Condensed" w:hAnsi="Abadi MT Condensed"/>
          <w:bCs/>
          <w:sz w:val="22"/>
        </w:rPr>
      </w:pPr>
    </w:p>
    <w:p w14:paraId="37E4FF76" w14:textId="77777777" w:rsidR="00E654E2" w:rsidRPr="007250BA" w:rsidRDefault="00E654E2" w:rsidP="00820312">
      <w:pPr>
        <w:spacing w:before="240" w:after="120"/>
        <w:rPr>
          <w:rFonts w:ascii="Abadi MT Condensed" w:hAnsi="Abadi MT Condensed"/>
          <w:bCs/>
          <w:sz w:val="22"/>
        </w:rPr>
      </w:pPr>
    </w:p>
    <w:p w14:paraId="301FE034" w14:textId="77777777" w:rsidR="00E654E2" w:rsidRPr="007250BA" w:rsidRDefault="00E654E2" w:rsidP="00820312">
      <w:pPr>
        <w:spacing w:before="240" w:after="120"/>
        <w:rPr>
          <w:rFonts w:ascii="Abadi MT Condensed" w:hAnsi="Abadi MT Condensed"/>
          <w:bCs/>
          <w:sz w:val="22"/>
        </w:rPr>
      </w:pPr>
    </w:p>
    <w:p w14:paraId="73F14565" w14:textId="77777777" w:rsidR="00E654E2" w:rsidRPr="007250BA" w:rsidRDefault="00E654E2" w:rsidP="00820312">
      <w:pPr>
        <w:spacing w:before="240" w:after="120"/>
        <w:rPr>
          <w:rFonts w:ascii="Abadi MT Condensed" w:hAnsi="Abadi MT Condensed"/>
          <w:bCs/>
          <w:sz w:val="22"/>
        </w:rPr>
      </w:pPr>
    </w:p>
    <w:p w14:paraId="3611DE27" w14:textId="32729033" w:rsidR="00820312" w:rsidRDefault="00820312" w:rsidP="00820312">
      <w:pPr>
        <w:spacing w:before="240" w:after="120"/>
        <w:rPr>
          <w:rFonts w:ascii="Abadi MT Condensed" w:hAnsi="Abadi MT Condensed"/>
          <w:bCs/>
          <w:sz w:val="22"/>
        </w:rPr>
      </w:pPr>
    </w:p>
    <w:p w14:paraId="7012C72C" w14:textId="1B6FCA3D" w:rsidR="00AF5502" w:rsidRDefault="00AF5502" w:rsidP="00820312">
      <w:pPr>
        <w:spacing w:before="240" w:after="120"/>
        <w:rPr>
          <w:rFonts w:ascii="Abadi MT Condensed" w:hAnsi="Abadi MT Condensed"/>
          <w:bCs/>
          <w:sz w:val="22"/>
        </w:rPr>
      </w:pPr>
    </w:p>
    <w:p w14:paraId="2AAE4554" w14:textId="7AA65FB5" w:rsidR="00AF5502" w:rsidRDefault="00AF5502" w:rsidP="00820312">
      <w:pPr>
        <w:spacing w:before="240" w:after="120"/>
        <w:rPr>
          <w:rFonts w:ascii="Abadi MT Condensed" w:hAnsi="Abadi MT Condensed"/>
          <w:bCs/>
          <w:sz w:val="22"/>
        </w:rPr>
      </w:pPr>
    </w:p>
    <w:p w14:paraId="5BB2ABCC" w14:textId="7075937D" w:rsidR="00AF5502" w:rsidRDefault="00AF5502" w:rsidP="00820312">
      <w:pPr>
        <w:spacing w:before="240" w:after="120"/>
        <w:rPr>
          <w:rFonts w:ascii="Abadi MT Condensed" w:hAnsi="Abadi MT Condensed"/>
          <w:bCs/>
          <w:sz w:val="22"/>
        </w:rPr>
      </w:pPr>
    </w:p>
    <w:p w14:paraId="69A80F34" w14:textId="6F5C3433" w:rsidR="00AF5502" w:rsidRDefault="00AF5502" w:rsidP="00820312">
      <w:pPr>
        <w:spacing w:before="240" w:after="120"/>
        <w:rPr>
          <w:rFonts w:ascii="Abadi MT Condensed" w:hAnsi="Abadi MT Condensed"/>
          <w:bCs/>
          <w:sz w:val="22"/>
        </w:rPr>
      </w:pPr>
    </w:p>
    <w:p w14:paraId="3F4B8176" w14:textId="77777777" w:rsidR="00AF5502" w:rsidRPr="007250BA" w:rsidRDefault="00AF5502" w:rsidP="00820312">
      <w:pPr>
        <w:spacing w:before="240" w:after="120"/>
        <w:rPr>
          <w:rFonts w:ascii="Abadi MT Condensed" w:hAnsi="Abadi MT Condensed"/>
          <w:bCs/>
          <w:sz w:val="22"/>
        </w:rPr>
      </w:pPr>
    </w:p>
    <w:p w14:paraId="59263276" w14:textId="300D14AA" w:rsidR="00820312" w:rsidRPr="007250BA" w:rsidRDefault="00E654E2" w:rsidP="004B7E44">
      <w:pPr>
        <w:pStyle w:val="Heading2"/>
        <w:spacing w:after="500"/>
      </w:pPr>
      <w:r w:rsidRPr="007250BA">
        <w:lastRenderedPageBreak/>
        <w:t>Introduction</w:t>
      </w:r>
    </w:p>
    <w:p w14:paraId="4D5C1BF8" w14:textId="73CACDE1" w:rsidR="00E654E2" w:rsidRPr="007250BA" w:rsidRDefault="00E654E2" w:rsidP="00E654E2">
      <w:pPr>
        <w:rPr>
          <w:rFonts w:cstheme="minorHAnsi"/>
          <w:color w:val="auto"/>
          <w:sz w:val="24"/>
          <w:szCs w:val="24"/>
        </w:rPr>
      </w:pPr>
      <w:r w:rsidRPr="007250BA">
        <w:rPr>
          <w:rFonts w:cstheme="minorHAnsi"/>
          <w:color w:val="auto"/>
          <w:sz w:val="24"/>
          <w:szCs w:val="24"/>
        </w:rPr>
        <w:t xml:space="preserve">This report aims to provide the findings of the analysis of the Superstore X’s data. </w:t>
      </w:r>
    </w:p>
    <w:p w14:paraId="7F6630A0" w14:textId="77777777" w:rsidR="00482784" w:rsidRPr="007250BA" w:rsidRDefault="00482784" w:rsidP="00E654E2">
      <w:pPr>
        <w:rPr>
          <w:rFonts w:cstheme="minorHAnsi"/>
          <w:color w:val="auto"/>
          <w:sz w:val="24"/>
          <w:szCs w:val="24"/>
        </w:rPr>
      </w:pPr>
    </w:p>
    <w:p w14:paraId="286D4D09" w14:textId="318931FB" w:rsidR="00C84C2F" w:rsidRPr="007250BA" w:rsidRDefault="00C84C2F" w:rsidP="00E654E2">
      <w:pPr>
        <w:rPr>
          <w:rFonts w:cstheme="minorHAnsi"/>
          <w:b/>
          <w:bCs/>
          <w:color w:val="161718" w:themeColor="text1"/>
        </w:rPr>
      </w:pPr>
      <w:r w:rsidRPr="007250BA">
        <w:rPr>
          <w:rFonts w:cstheme="minorHAnsi"/>
          <w:b/>
          <w:bCs/>
          <w:color w:val="161718" w:themeColor="text1"/>
        </w:rPr>
        <w:t xml:space="preserve">Sales and Profitability Analysis </w:t>
      </w:r>
    </w:p>
    <w:p w14:paraId="28F243FA" w14:textId="63917174" w:rsidR="00C84C2F" w:rsidRPr="007250BA" w:rsidRDefault="00C84C2F" w:rsidP="00E654E2">
      <w:pPr>
        <w:rPr>
          <w:rFonts w:cstheme="minorHAnsi"/>
          <w:b/>
          <w:bCs/>
          <w:color w:val="161718" w:themeColor="text1"/>
        </w:rPr>
      </w:pPr>
      <w:r w:rsidRPr="007250BA">
        <w:rPr>
          <w:rFonts w:cstheme="minorHAnsi"/>
          <w:b/>
          <w:bCs/>
          <w:color w:val="161718" w:themeColor="text1"/>
        </w:rPr>
        <w:t>Main figures:</w:t>
      </w:r>
    </w:p>
    <w:tbl>
      <w:tblPr>
        <w:tblStyle w:val="GridTable2-Accent1"/>
        <w:tblpPr w:leftFromText="180" w:rightFromText="180" w:vertAnchor="text" w:horzAnchor="margin" w:tblpY="238"/>
        <w:tblW w:w="9416" w:type="dxa"/>
        <w:tblLook w:val="04A0" w:firstRow="1" w:lastRow="0" w:firstColumn="1" w:lastColumn="0" w:noHBand="0" w:noVBand="1"/>
      </w:tblPr>
      <w:tblGrid>
        <w:gridCol w:w="3138"/>
        <w:gridCol w:w="3138"/>
        <w:gridCol w:w="3140"/>
      </w:tblGrid>
      <w:tr w:rsidR="00C84C2F" w:rsidRPr="007250BA" w14:paraId="61AF40D6" w14:textId="77777777" w:rsidTr="00482784">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138" w:type="dxa"/>
          </w:tcPr>
          <w:p w14:paraId="5ACCCDF8" w14:textId="13970F8D" w:rsidR="00C84C2F" w:rsidRPr="007250BA" w:rsidRDefault="00C84C2F" w:rsidP="00C84C2F">
            <w:pPr>
              <w:jc w:val="center"/>
              <w:rPr>
                <w:rFonts w:cstheme="minorHAnsi"/>
                <w:color w:val="161718" w:themeColor="text1"/>
                <w:sz w:val="24"/>
                <w:szCs w:val="24"/>
              </w:rPr>
            </w:pPr>
            <w:r w:rsidRPr="007250BA">
              <w:rPr>
                <w:rFonts w:cstheme="minorHAnsi"/>
                <w:color w:val="161718" w:themeColor="text1"/>
                <w:sz w:val="24"/>
                <w:szCs w:val="24"/>
              </w:rPr>
              <w:t>Total Sales</w:t>
            </w:r>
          </w:p>
          <w:p w14:paraId="7E068EBA" w14:textId="77777777" w:rsidR="00C84C2F" w:rsidRPr="007250BA" w:rsidRDefault="00C84C2F" w:rsidP="00C84C2F">
            <w:pPr>
              <w:jc w:val="center"/>
              <w:rPr>
                <w:rFonts w:cstheme="minorHAnsi"/>
                <w:color w:val="161718" w:themeColor="text1"/>
                <w:sz w:val="24"/>
                <w:szCs w:val="24"/>
              </w:rPr>
            </w:pPr>
          </w:p>
        </w:tc>
        <w:tc>
          <w:tcPr>
            <w:tcW w:w="3138" w:type="dxa"/>
          </w:tcPr>
          <w:p w14:paraId="5C9E5FD1" w14:textId="77777777" w:rsidR="00C84C2F" w:rsidRPr="007250BA" w:rsidRDefault="00C84C2F" w:rsidP="00C84C2F">
            <w:pPr>
              <w:jc w:val="center"/>
              <w:cnfStyle w:val="100000000000" w:firstRow="1" w:lastRow="0" w:firstColumn="0" w:lastColumn="0" w:oddVBand="0" w:evenVBand="0" w:oddHBand="0" w:evenHBand="0" w:firstRowFirstColumn="0" w:firstRowLastColumn="0" w:lastRowFirstColumn="0" w:lastRowLastColumn="0"/>
              <w:rPr>
                <w:rFonts w:cstheme="minorHAnsi"/>
                <w:color w:val="161718" w:themeColor="text1"/>
                <w:sz w:val="24"/>
                <w:szCs w:val="24"/>
              </w:rPr>
            </w:pPr>
            <w:r w:rsidRPr="007250BA">
              <w:rPr>
                <w:rFonts w:cstheme="minorHAnsi"/>
                <w:color w:val="161718" w:themeColor="text1"/>
                <w:sz w:val="24"/>
                <w:szCs w:val="24"/>
              </w:rPr>
              <w:t>Total Profit</w:t>
            </w:r>
          </w:p>
          <w:p w14:paraId="42CEC4A5" w14:textId="77777777" w:rsidR="00C84C2F" w:rsidRPr="007250BA" w:rsidRDefault="00C84C2F" w:rsidP="00C84C2F">
            <w:pPr>
              <w:jc w:val="center"/>
              <w:cnfStyle w:val="100000000000" w:firstRow="1" w:lastRow="0" w:firstColumn="0" w:lastColumn="0" w:oddVBand="0" w:evenVBand="0" w:oddHBand="0" w:evenHBand="0" w:firstRowFirstColumn="0" w:firstRowLastColumn="0" w:lastRowFirstColumn="0" w:lastRowLastColumn="0"/>
              <w:rPr>
                <w:rFonts w:cstheme="minorHAnsi"/>
                <w:color w:val="161718" w:themeColor="text1"/>
                <w:sz w:val="24"/>
                <w:szCs w:val="24"/>
              </w:rPr>
            </w:pPr>
          </w:p>
        </w:tc>
        <w:tc>
          <w:tcPr>
            <w:tcW w:w="3140" w:type="dxa"/>
          </w:tcPr>
          <w:p w14:paraId="115AC11D" w14:textId="77777777" w:rsidR="00C84C2F" w:rsidRPr="007250BA" w:rsidRDefault="00C84C2F" w:rsidP="00C84C2F">
            <w:pPr>
              <w:jc w:val="center"/>
              <w:cnfStyle w:val="100000000000" w:firstRow="1" w:lastRow="0" w:firstColumn="0" w:lastColumn="0" w:oddVBand="0" w:evenVBand="0" w:oddHBand="0" w:evenHBand="0" w:firstRowFirstColumn="0" w:firstRowLastColumn="0" w:lastRowFirstColumn="0" w:lastRowLastColumn="0"/>
              <w:rPr>
                <w:rFonts w:cstheme="minorHAnsi"/>
                <w:color w:val="161718" w:themeColor="text1"/>
                <w:sz w:val="24"/>
                <w:szCs w:val="24"/>
              </w:rPr>
            </w:pPr>
            <w:r w:rsidRPr="007250BA">
              <w:rPr>
                <w:rFonts w:cstheme="minorHAnsi"/>
                <w:color w:val="161718" w:themeColor="text1"/>
                <w:sz w:val="24"/>
                <w:szCs w:val="24"/>
              </w:rPr>
              <w:t>Profit / Sales</w:t>
            </w:r>
          </w:p>
        </w:tc>
      </w:tr>
      <w:tr w:rsidR="00C84C2F" w:rsidRPr="007250BA" w14:paraId="2B8DA559" w14:textId="77777777" w:rsidTr="00482784">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3138" w:type="dxa"/>
          </w:tcPr>
          <w:p w14:paraId="1B5740A3" w14:textId="77777777" w:rsidR="00C84C2F" w:rsidRPr="007250BA" w:rsidRDefault="00C84C2F" w:rsidP="00C84C2F">
            <w:pPr>
              <w:jc w:val="center"/>
              <w:rPr>
                <w:rFonts w:eastAsia="Times New Roman" w:cstheme="minorHAnsi"/>
                <w:b w:val="0"/>
                <w:bCs w:val="0"/>
                <w:color w:val="000000"/>
                <w:sz w:val="24"/>
                <w:szCs w:val="24"/>
                <w:lang w:eastAsia="en-GB"/>
              </w:rPr>
            </w:pPr>
            <w:r w:rsidRPr="007250BA">
              <w:rPr>
                <w:rFonts w:eastAsia="Times New Roman" w:cstheme="minorHAnsi"/>
                <w:b w:val="0"/>
                <w:bCs w:val="0"/>
                <w:color w:val="000000"/>
                <w:sz w:val="24"/>
                <w:szCs w:val="24"/>
                <w:lang w:eastAsia="en-GB"/>
              </w:rPr>
              <w:t>$</w:t>
            </w:r>
            <w:r w:rsidRPr="007250BA">
              <w:rPr>
                <w:rFonts w:eastAsia="Times New Roman" w:cstheme="minorHAnsi"/>
                <w:color w:val="000000"/>
                <w:sz w:val="24"/>
                <w:szCs w:val="24"/>
                <w:lang w:eastAsia="en-GB"/>
              </w:rPr>
              <w:t>2</w:t>
            </w:r>
            <w:r w:rsidRPr="007250BA">
              <w:rPr>
                <w:rFonts w:eastAsia="Times New Roman" w:cstheme="minorHAnsi"/>
                <w:b w:val="0"/>
                <w:bCs w:val="0"/>
                <w:color w:val="000000"/>
                <w:sz w:val="24"/>
                <w:szCs w:val="24"/>
                <w:lang w:eastAsia="en-GB"/>
              </w:rPr>
              <w:t>,</w:t>
            </w:r>
            <w:r w:rsidRPr="007250BA">
              <w:rPr>
                <w:rFonts w:eastAsia="Times New Roman" w:cstheme="minorHAnsi"/>
                <w:color w:val="000000"/>
                <w:sz w:val="24"/>
                <w:szCs w:val="24"/>
                <w:lang w:eastAsia="en-GB"/>
              </w:rPr>
              <w:t>297</w:t>
            </w:r>
            <w:r w:rsidRPr="007250BA">
              <w:rPr>
                <w:rFonts w:eastAsia="Times New Roman" w:cstheme="minorHAnsi"/>
                <w:b w:val="0"/>
                <w:bCs w:val="0"/>
                <w:color w:val="000000"/>
                <w:sz w:val="24"/>
                <w:szCs w:val="24"/>
                <w:lang w:eastAsia="en-GB"/>
              </w:rPr>
              <w:t>,</w:t>
            </w:r>
            <w:r w:rsidRPr="007250BA">
              <w:rPr>
                <w:rFonts w:eastAsia="Times New Roman" w:cstheme="minorHAnsi"/>
                <w:color w:val="000000"/>
                <w:sz w:val="24"/>
                <w:szCs w:val="24"/>
                <w:lang w:eastAsia="en-GB"/>
              </w:rPr>
              <w:t>200</w:t>
            </w:r>
          </w:p>
          <w:p w14:paraId="7D578075" w14:textId="77777777" w:rsidR="00C84C2F" w:rsidRPr="007250BA" w:rsidRDefault="00C84C2F" w:rsidP="00C84C2F">
            <w:pPr>
              <w:jc w:val="center"/>
              <w:rPr>
                <w:rFonts w:cstheme="minorHAnsi"/>
                <w:b w:val="0"/>
                <w:bCs w:val="0"/>
                <w:color w:val="161718" w:themeColor="text1"/>
                <w:sz w:val="24"/>
                <w:szCs w:val="24"/>
              </w:rPr>
            </w:pPr>
          </w:p>
        </w:tc>
        <w:tc>
          <w:tcPr>
            <w:tcW w:w="3138" w:type="dxa"/>
          </w:tcPr>
          <w:p w14:paraId="20E80124" w14:textId="77777777" w:rsidR="00C84C2F" w:rsidRPr="007250BA" w:rsidRDefault="00C84C2F" w:rsidP="00C84C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4"/>
                <w:szCs w:val="24"/>
                <w:lang w:eastAsia="en-GB"/>
              </w:rPr>
            </w:pPr>
            <w:r w:rsidRPr="007250BA">
              <w:rPr>
                <w:rFonts w:eastAsia="Times New Roman" w:cstheme="minorHAnsi"/>
                <w:b/>
                <w:bCs/>
                <w:color w:val="000000"/>
                <w:sz w:val="24"/>
                <w:szCs w:val="24"/>
                <w:lang w:eastAsia="en-GB"/>
              </w:rPr>
              <w:t>$286,397</w:t>
            </w:r>
          </w:p>
          <w:p w14:paraId="7F8086A2" w14:textId="77777777" w:rsidR="00C84C2F" w:rsidRPr="007250BA" w:rsidRDefault="00C84C2F" w:rsidP="00C84C2F">
            <w:pPr>
              <w:jc w:val="center"/>
              <w:cnfStyle w:val="000000100000" w:firstRow="0" w:lastRow="0" w:firstColumn="0" w:lastColumn="0" w:oddVBand="0" w:evenVBand="0" w:oddHBand="1" w:evenHBand="0" w:firstRowFirstColumn="0" w:firstRowLastColumn="0" w:lastRowFirstColumn="0" w:lastRowLastColumn="0"/>
              <w:rPr>
                <w:rFonts w:cstheme="minorHAnsi"/>
                <w:b/>
                <w:bCs/>
                <w:color w:val="161718" w:themeColor="text1"/>
                <w:sz w:val="24"/>
                <w:szCs w:val="24"/>
              </w:rPr>
            </w:pPr>
          </w:p>
        </w:tc>
        <w:tc>
          <w:tcPr>
            <w:tcW w:w="3140" w:type="dxa"/>
          </w:tcPr>
          <w:p w14:paraId="00B9FCC7" w14:textId="77777777" w:rsidR="00C84C2F" w:rsidRPr="007250BA" w:rsidRDefault="00C84C2F" w:rsidP="00C84C2F">
            <w:pPr>
              <w:jc w:val="center"/>
              <w:cnfStyle w:val="000000100000" w:firstRow="0" w:lastRow="0" w:firstColumn="0" w:lastColumn="0" w:oddVBand="0" w:evenVBand="0" w:oddHBand="1" w:evenHBand="0" w:firstRowFirstColumn="0" w:firstRowLastColumn="0" w:lastRowFirstColumn="0" w:lastRowLastColumn="0"/>
              <w:rPr>
                <w:rFonts w:cstheme="minorHAnsi"/>
                <w:b/>
                <w:bCs/>
                <w:color w:val="161718" w:themeColor="text1"/>
                <w:sz w:val="24"/>
                <w:szCs w:val="24"/>
              </w:rPr>
            </w:pPr>
            <w:r w:rsidRPr="007250BA">
              <w:rPr>
                <w:rFonts w:cstheme="minorHAnsi"/>
                <w:b/>
                <w:bCs/>
                <w:color w:val="161718" w:themeColor="text1"/>
                <w:sz w:val="24"/>
                <w:szCs w:val="24"/>
              </w:rPr>
              <w:t>12%</w:t>
            </w:r>
          </w:p>
          <w:p w14:paraId="7A22FE95" w14:textId="77777777" w:rsidR="00C84C2F" w:rsidRPr="007250BA" w:rsidRDefault="00C84C2F" w:rsidP="00C84C2F">
            <w:pPr>
              <w:jc w:val="center"/>
              <w:cnfStyle w:val="000000100000" w:firstRow="0" w:lastRow="0" w:firstColumn="0" w:lastColumn="0" w:oddVBand="0" w:evenVBand="0" w:oddHBand="1" w:evenHBand="0" w:firstRowFirstColumn="0" w:firstRowLastColumn="0" w:lastRowFirstColumn="0" w:lastRowLastColumn="0"/>
              <w:rPr>
                <w:rFonts w:cstheme="minorHAnsi"/>
                <w:b/>
                <w:bCs/>
                <w:color w:val="161718" w:themeColor="text1"/>
                <w:sz w:val="24"/>
                <w:szCs w:val="24"/>
              </w:rPr>
            </w:pPr>
          </w:p>
        </w:tc>
      </w:tr>
    </w:tbl>
    <w:p w14:paraId="467133DD" w14:textId="7D02F906" w:rsidR="00C84C2F" w:rsidRPr="007250BA" w:rsidRDefault="00C84C2F" w:rsidP="00C84C2F">
      <w:pPr>
        <w:spacing w:line="240" w:lineRule="auto"/>
        <w:rPr>
          <w:rFonts w:eastAsia="Times New Roman" w:cstheme="minorHAnsi"/>
          <w:i/>
          <w:iCs/>
          <w:color w:val="000000"/>
          <w:sz w:val="22"/>
          <w:lang w:eastAsia="en-GB"/>
        </w:rPr>
      </w:pPr>
      <w:r w:rsidRPr="007250BA">
        <w:rPr>
          <w:rFonts w:eastAsia="Times New Roman" w:cstheme="minorHAnsi"/>
          <w:i/>
          <w:iCs/>
          <w:color w:val="000000"/>
          <w:sz w:val="22"/>
          <w:lang w:eastAsia="en-GB"/>
        </w:rPr>
        <w:t>Figure 1: Total Sales and Profit</w:t>
      </w:r>
    </w:p>
    <w:p w14:paraId="6319EF9B" w14:textId="77777777" w:rsidR="00482784" w:rsidRPr="007250BA" w:rsidRDefault="00482784" w:rsidP="00C84C2F">
      <w:pPr>
        <w:spacing w:line="240" w:lineRule="auto"/>
        <w:rPr>
          <w:rFonts w:cstheme="minorHAnsi"/>
          <w:b/>
          <w:bCs/>
          <w:color w:val="161718" w:themeColor="text1"/>
        </w:rPr>
      </w:pPr>
    </w:p>
    <w:p w14:paraId="5A6898E5" w14:textId="4057581A" w:rsidR="007372EB" w:rsidRDefault="0085614C" w:rsidP="007372EB">
      <w:pPr>
        <w:pStyle w:val="ListParagraph"/>
        <w:numPr>
          <w:ilvl w:val="0"/>
          <w:numId w:val="2"/>
        </w:numPr>
        <w:spacing w:line="240" w:lineRule="auto"/>
        <w:rPr>
          <w:rFonts w:cstheme="minorHAnsi"/>
          <w:color w:val="161718" w:themeColor="text1"/>
          <w:sz w:val="24"/>
          <w:szCs w:val="24"/>
        </w:rPr>
      </w:pPr>
      <w:r w:rsidRPr="007372EB">
        <w:rPr>
          <w:rFonts w:cstheme="minorHAnsi"/>
          <w:color w:val="161718" w:themeColor="text1"/>
          <w:sz w:val="24"/>
          <w:szCs w:val="24"/>
        </w:rPr>
        <w:t>Based on the data, the profit/sales ratio stands at 12%.</w:t>
      </w:r>
    </w:p>
    <w:p w14:paraId="1C9B8586" w14:textId="77777777" w:rsidR="007372EB" w:rsidRDefault="007372EB" w:rsidP="007372EB">
      <w:pPr>
        <w:pStyle w:val="ListParagraph"/>
        <w:spacing w:line="240" w:lineRule="auto"/>
        <w:rPr>
          <w:rFonts w:cstheme="minorHAnsi"/>
          <w:color w:val="161718" w:themeColor="text1"/>
          <w:sz w:val="24"/>
          <w:szCs w:val="24"/>
        </w:rPr>
      </w:pPr>
    </w:p>
    <w:p w14:paraId="090A8631" w14:textId="155E1C75" w:rsidR="00482784" w:rsidRPr="007372EB" w:rsidRDefault="0085614C" w:rsidP="007372EB">
      <w:pPr>
        <w:pStyle w:val="ListParagraph"/>
        <w:numPr>
          <w:ilvl w:val="0"/>
          <w:numId w:val="2"/>
        </w:numPr>
        <w:spacing w:line="240" w:lineRule="auto"/>
        <w:rPr>
          <w:rFonts w:cstheme="minorHAnsi"/>
          <w:color w:val="161718" w:themeColor="text1"/>
          <w:sz w:val="24"/>
          <w:szCs w:val="24"/>
        </w:rPr>
      </w:pPr>
      <w:r w:rsidRPr="007372EB">
        <w:rPr>
          <w:rFonts w:cstheme="minorHAnsi"/>
          <w:color w:val="161718" w:themeColor="text1"/>
          <w:sz w:val="24"/>
          <w:szCs w:val="24"/>
        </w:rPr>
        <w:t>Further analysis of the sales figures reveal</w:t>
      </w:r>
      <w:r w:rsidR="007372EB">
        <w:rPr>
          <w:rFonts w:cstheme="minorHAnsi"/>
          <w:color w:val="161718" w:themeColor="text1"/>
          <w:sz w:val="24"/>
          <w:szCs w:val="24"/>
        </w:rPr>
        <w:t>s</w:t>
      </w:r>
      <w:r w:rsidRPr="007372EB">
        <w:rPr>
          <w:rFonts w:cstheme="minorHAnsi"/>
          <w:color w:val="161718" w:themeColor="text1"/>
          <w:sz w:val="24"/>
          <w:szCs w:val="24"/>
        </w:rPr>
        <w:t xml:space="preserve"> that 10 states that contribute to the sales the most are not necessarily the most profitable ones, as seen below:</w:t>
      </w:r>
      <w:r w:rsidR="00C84C2F" w:rsidRPr="007372EB">
        <w:rPr>
          <w:rFonts w:cstheme="minorHAnsi"/>
          <w:noProof/>
        </w:rPr>
        <w:t>10 Sta</w:t>
      </w:r>
    </w:p>
    <w:p w14:paraId="05FE5EC0" w14:textId="55B12CA4" w:rsidR="00C84C2F" w:rsidRPr="007250BA" w:rsidRDefault="00C84C2F" w:rsidP="00482784">
      <w:pPr>
        <w:spacing w:line="240" w:lineRule="auto"/>
        <w:rPr>
          <w:rFonts w:cstheme="minorHAnsi"/>
          <w:color w:val="161718" w:themeColor="text1"/>
          <w:sz w:val="24"/>
          <w:szCs w:val="24"/>
        </w:rPr>
      </w:pPr>
      <w:r w:rsidRPr="007250BA">
        <w:rPr>
          <w:rFonts w:cstheme="minorHAnsi"/>
          <w:noProof/>
        </w:rPr>
        <w:t>tes for Tota</w:t>
      </w:r>
    </w:p>
    <w:tbl>
      <w:tblPr>
        <w:tblStyle w:val="GridTable2-Accent4"/>
        <w:tblW w:w="9870" w:type="dxa"/>
        <w:tblLook w:val="04A0" w:firstRow="1" w:lastRow="0" w:firstColumn="1" w:lastColumn="0" w:noHBand="0" w:noVBand="1"/>
      </w:tblPr>
      <w:tblGrid>
        <w:gridCol w:w="4060"/>
        <w:gridCol w:w="3031"/>
        <w:gridCol w:w="2779"/>
      </w:tblGrid>
      <w:tr w:rsidR="00C84C2F" w:rsidRPr="007250BA" w14:paraId="62BC37EA" w14:textId="77777777" w:rsidTr="004E2736">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060" w:type="dxa"/>
            <w:noWrap/>
            <w:hideMark/>
          </w:tcPr>
          <w:p w14:paraId="0A859963" w14:textId="77777777" w:rsidR="00C84C2F" w:rsidRPr="007250BA" w:rsidRDefault="00C84C2F" w:rsidP="00697C81">
            <w:pPr>
              <w:rPr>
                <w:rFonts w:eastAsia="Times New Roman" w:cstheme="minorHAnsi"/>
                <w:b w:val="0"/>
                <w:bCs w:val="0"/>
                <w:color w:val="000000"/>
                <w:lang w:eastAsia="en-GB"/>
              </w:rPr>
            </w:pPr>
            <w:r w:rsidRPr="007250BA">
              <w:rPr>
                <w:rFonts w:eastAsia="Times New Roman" w:cstheme="minorHAnsi"/>
                <w:color w:val="000000"/>
                <w:lang w:eastAsia="en-GB"/>
              </w:rPr>
              <w:t>States</w:t>
            </w:r>
          </w:p>
        </w:tc>
        <w:tc>
          <w:tcPr>
            <w:tcW w:w="3031" w:type="dxa"/>
            <w:noWrap/>
            <w:hideMark/>
          </w:tcPr>
          <w:p w14:paraId="425A0FD4" w14:textId="77777777" w:rsidR="00C84C2F" w:rsidRPr="007250BA" w:rsidRDefault="00C84C2F" w:rsidP="00697C81">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eastAsia="en-GB"/>
              </w:rPr>
            </w:pPr>
            <w:r w:rsidRPr="007250BA">
              <w:rPr>
                <w:rFonts w:eastAsia="Times New Roman" w:cstheme="minorHAnsi"/>
                <w:color w:val="000000"/>
                <w:lang w:eastAsia="en-GB"/>
              </w:rPr>
              <w:t>Total Sales</w:t>
            </w:r>
          </w:p>
        </w:tc>
        <w:tc>
          <w:tcPr>
            <w:tcW w:w="2779" w:type="dxa"/>
            <w:noWrap/>
            <w:hideMark/>
          </w:tcPr>
          <w:p w14:paraId="141E1FF2" w14:textId="77777777" w:rsidR="00C84C2F" w:rsidRPr="007250BA" w:rsidRDefault="00C84C2F" w:rsidP="00697C81">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eastAsia="en-GB"/>
              </w:rPr>
            </w:pPr>
            <w:r w:rsidRPr="007250BA">
              <w:rPr>
                <w:rFonts w:eastAsia="Times New Roman" w:cstheme="minorHAnsi"/>
                <w:color w:val="000000"/>
                <w:lang w:eastAsia="en-GB"/>
              </w:rPr>
              <w:t>Total Profit</w:t>
            </w:r>
          </w:p>
        </w:tc>
      </w:tr>
      <w:tr w:rsidR="00C84C2F" w:rsidRPr="007250BA" w14:paraId="7B427329" w14:textId="77777777" w:rsidTr="004E273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060" w:type="dxa"/>
            <w:noWrap/>
            <w:hideMark/>
          </w:tcPr>
          <w:p w14:paraId="69BA0444" w14:textId="77777777" w:rsidR="00C84C2F" w:rsidRPr="007250BA" w:rsidRDefault="00C84C2F" w:rsidP="00697C81">
            <w:pPr>
              <w:rPr>
                <w:rFonts w:eastAsia="Times New Roman" w:cstheme="minorHAnsi"/>
                <w:color w:val="000000"/>
                <w:lang w:eastAsia="en-GB"/>
              </w:rPr>
            </w:pPr>
            <w:r w:rsidRPr="007250BA">
              <w:rPr>
                <w:rFonts w:eastAsia="Times New Roman" w:cstheme="minorHAnsi"/>
                <w:color w:val="000000"/>
                <w:lang w:eastAsia="en-GB"/>
              </w:rPr>
              <w:t>California</w:t>
            </w:r>
          </w:p>
        </w:tc>
        <w:tc>
          <w:tcPr>
            <w:tcW w:w="3031" w:type="dxa"/>
            <w:noWrap/>
            <w:hideMark/>
          </w:tcPr>
          <w:p w14:paraId="20429300" w14:textId="621B4D66" w:rsidR="00C84C2F" w:rsidRPr="007250BA" w:rsidRDefault="00C84C2F"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457687</w:t>
            </w:r>
          </w:p>
        </w:tc>
        <w:tc>
          <w:tcPr>
            <w:tcW w:w="2779" w:type="dxa"/>
            <w:noWrap/>
            <w:hideMark/>
          </w:tcPr>
          <w:p w14:paraId="350E28DD" w14:textId="7C034C67" w:rsidR="00C84C2F" w:rsidRPr="007250BA" w:rsidRDefault="00C84C2F"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76381</w:t>
            </w:r>
          </w:p>
        </w:tc>
      </w:tr>
      <w:tr w:rsidR="00C84C2F" w:rsidRPr="007250BA" w14:paraId="0AC0A7E1" w14:textId="77777777" w:rsidTr="004E2736">
        <w:trPr>
          <w:trHeight w:val="271"/>
        </w:trPr>
        <w:tc>
          <w:tcPr>
            <w:cnfStyle w:val="001000000000" w:firstRow="0" w:lastRow="0" w:firstColumn="1" w:lastColumn="0" w:oddVBand="0" w:evenVBand="0" w:oddHBand="0" w:evenHBand="0" w:firstRowFirstColumn="0" w:firstRowLastColumn="0" w:lastRowFirstColumn="0" w:lastRowLastColumn="0"/>
            <w:tcW w:w="4060" w:type="dxa"/>
            <w:noWrap/>
            <w:hideMark/>
          </w:tcPr>
          <w:p w14:paraId="3F48D3AC" w14:textId="77777777" w:rsidR="00C84C2F" w:rsidRPr="007250BA" w:rsidRDefault="00C84C2F" w:rsidP="00697C81">
            <w:pPr>
              <w:rPr>
                <w:rFonts w:eastAsia="Times New Roman" w:cstheme="minorHAnsi"/>
                <w:color w:val="000000"/>
                <w:lang w:eastAsia="en-GB"/>
              </w:rPr>
            </w:pPr>
            <w:r w:rsidRPr="007250BA">
              <w:rPr>
                <w:rFonts w:eastAsia="Times New Roman" w:cstheme="minorHAnsi"/>
                <w:color w:val="000000"/>
                <w:lang w:eastAsia="en-GB"/>
              </w:rPr>
              <w:t>New York</w:t>
            </w:r>
          </w:p>
        </w:tc>
        <w:tc>
          <w:tcPr>
            <w:tcW w:w="3031" w:type="dxa"/>
            <w:noWrap/>
            <w:hideMark/>
          </w:tcPr>
          <w:p w14:paraId="67ED36FD" w14:textId="47F4C13D" w:rsidR="00C84C2F" w:rsidRPr="007250BA" w:rsidRDefault="00C84C2F"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310876</w:t>
            </w:r>
          </w:p>
        </w:tc>
        <w:tc>
          <w:tcPr>
            <w:tcW w:w="2779" w:type="dxa"/>
            <w:noWrap/>
            <w:hideMark/>
          </w:tcPr>
          <w:p w14:paraId="12636905" w14:textId="2CABBB45" w:rsidR="00C84C2F" w:rsidRPr="007250BA" w:rsidRDefault="00C84C2F"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74038</w:t>
            </w:r>
          </w:p>
        </w:tc>
      </w:tr>
      <w:tr w:rsidR="00C84C2F" w:rsidRPr="007250BA" w14:paraId="7E65CDAD" w14:textId="77777777" w:rsidTr="004E273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060" w:type="dxa"/>
            <w:noWrap/>
            <w:hideMark/>
          </w:tcPr>
          <w:p w14:paraId="1BF52C05" w14:textId="77777777" w:rsidR="00C84C2F" w:rsidRPr="007250BA" w:rsidRDefault="00C84C2F" w:rsidP="00697C81">
            <w:pPr>
              <w:rPr>
                <w:rFonts w:eastAsia="Times New Roman" w:cstheme="minorHAnsi"/>
                <w:color w:val="000000"/>
                <w:lang w:eastAsia="en-GB"/>
              </w:rPr>
            </w:pPr>
            <w:r w:rsidRPr="007250BA">
              <w:rPr>
                <w:rFonts w:eastAsia="Times New Roman" w:cstheme="minorHAnsi"/>
                <w:color w:val="000000"/>
                <w:lang w:eastAsia="en-GB"/>
              </w:rPr>
              <w:t>Texas</w:t>
            </w:r>
          </w:p>
        </w:tc>
        <w:tc>
          <w:tcPr>
            <w:tcW w:w="3031" w:type="dxa"/>
            <w:noWrap/>
            <w:hideMark/>
          </w:tcPr>
          <w:p w14:paraId="27A68805" w14:textId="64167B50" w:rsidR="00C84C2F" w:rsidRPr="007250BA" w:rsidRDefault="00C84C2F"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170188</w:t>
            </w:r>
          </w:p>
        </w:tc>
        <w:tc>
          <w:tcPr>
            <w:tcW w:w="2779" w:type="dxa"/>
            <w:noWrap/>
            <w:hideMark/>
          </w:tcPr>
          <w:p w14:paraId="3ABCF73E" w14:textId="4510F3E9" w:rsidR="00C84C2F" w:rsidRPr="007250BA" w:rsidRDefault="00C84C2F"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-25729</w:t>
            </w:r>
          </w:p>
        </w:tc>
      </w:tr>
      <w:tr w:rsidR="00C84C2F" w:rsidRPr="007250BA" w14:paraId="60C45D52" w14:textId="77777777" w:rsidTr="004E2736">
        <w:trPr>
          <w:trHeight w:val="271"/>
        </w:trPr>
        <w:tc>
          <w:tcPr>
            <w:cnfStyle w:val="001000000000" w:firstRow="0" w:lastRow="0" w:firstColumn="1" w:lastColumn="0" w:oddVBand="0" w:evenVBand="0" w:oddHBand="0" w:evenHBand="0" w:firstRowFirstColumn="0" w:firstRowLastColumn="0" w:lastRowFirstColumn="0" w:lastRowLastColumn="0"/>
            <w:tcW w:w="4060" w:type="dxa"/>
            <w:noWrap/>
            <w:hideMark/>
          </w:tcPr>
          <w:p w14:paraId="229062FB" w14:textId="77777777" w:rsidR="00C84C2F" w:rsidRPr="007250BA" w:rsidRDefault="00C84C2F" w:rsidP="00697C81">
            <w:pPr>
              <w:rPr>
                <w:rFonts w:eastAsia="Times New Roman" w:cstheme="minorHAnsi"/>
                <w:color w:val="000000"/>
                <w:lang w:eastAsia="en-GB"/>
              </w:rPr>
            </w:pPr>
            <w:r w:rsidRPr="007250BA">
              <w:rPr>
                <w:rFonts w:eastAsia="Times New Roman" w:cstheme="minorHAnsi"/>
                <w:color w:val="000000"/>
                <w:lang w:eastAsia="en-GB"/>
              </w:rPr>
              <w:t>Washington</w:t>
            </w:r>
          </w:p>
        </w:tc>
        <w:tc>
          <w:tcPr>
            <w:tcW w:w="3031" w:type="dxa"/>
            <w:noWrap/>
            <w:hideMark/>
          </w:tcPr>
          <w:p w14:paraId="1831F7D9" w14:textId="0A600BB0" w:rsidR="00C84C2F" w:rsidRPr="007250BA" w:rsidRDefault="00C84C2F"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138641</w:t>
            </w:r>
          </w:p>
        </w:tc>
        <w:tc>
          <w:tcPr>
            <w:tcW w:w="2779" w:type="dxa"/>
            <w:noWrap/>
            <w:hideMark/>
          </w:tcPr>
          <w:p w14:paraId="4FFE104E" w14:textId="1C1F530B" w:rsidR="00C84C2F" w:rsidRPr="007250BA" w:rsidRDefault="00C84C2F"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33402</w:t>
            </w:r>
          </w:p>
        </w:tc>
      </w:tr>
      <w:tr w:rsidR="00C84C2F" w:rsidRPr="007250BA" w14:paraId="4B6D5DEF" w14:textId="77777777" w:rsidTr="004E273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060" w:type="dxa"/>
            <w:noWrap/>
            <w:hideMark/>
          </w:tcPr>
          <w:p w14:paraId="683CFC96" w14:textId="77777777" w:rsidR="00C84C2F" w:rsidRPr="007250BA" w:rsidRDefault="00C84C2F" w:rsidP="00697C81">
            <w:pPr>
              <w:rPr>
                <w:rFonts w:eastAsia="Times New Roman" w:cstheme="minorHAnsi"/>
                <w:color w:val="000000"/>
                <w:lang w:eastAsia="en-GB"/>
              </w:rPr>
            </w:pPr>
            <w:r w:rsidRPr="007250BA">
              <w:rPr>
                <w:rFonts w:eastAsia="Times New Roman" w:cstheme="minorHAnsi"/>
                <w:color w:val="000000"/>
                <w:lang w:eastAsia="en-GB"/>
              </w:rPr>
              <w:t>Pennsylvania</w:t>
            </w:r>
          </w:p>
        </w:tc>
        <w:tc>
          <w:tcPr>
            <w:tcW w:w="3031" w:type="dxa"/>
            <w:noWrap/>
            <w:hideMark/>
          </w:tcPr>
          <w:p w14:paraId="06B2F29E" w14:textId="09490B6E" w:rsidR="00C84C2F" w:rsidRPr="007250BA" w:rsidRDefault="00C84C2F"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116511</w:t>
            </w:r>
          </w:p>
        </w:tc>
        <w:tc>
          <w:tcPr>
            <w:tcW w:w="2779" w:type="dxa"/>
            <w:noWrap/>
            <w:hideMark/>
          </w:tcPr>
          <w:p w14:paraId="1A124EFF" w14:textId="32B81023" w:rsidR="00C84C2F" w:rsidRPr="007250BA" w:rsidRDefault="00C84C2F"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-15559</w:t>
            </w:r>
          </w:p>
        </w:tc>
      </w:tr>
      <w:tr w:rsidR="00C84C2F" w:rsidRPr="007250BA" w14:paraId="4180263C" w14:textId="77777777" w:rsidTr="004E2736">
        <w:trPr>
          <w:trHeight w:val="271"/>
        </w:trPr>
        <w:tc>
          <w:tcPr>
            <w:cnfStyle w:val="001000000000" w:firstRow="0" w:lastRow="0" w:firstColumn="1" w:lastColumn="0" w:oddVBand="0" w:evenVBand="0" w:oddHBand="0" w:evenHBand="0" w:firstRowFirstColumn="0" w:firstRowLastColumn="0" w:lastRowFirstColumn="0" w:lastRowLastColumn="0"/>
            <w:tcW w:w="4060" w:type="dxa"/>
            <w:noWrap/>
            <w:hideMark/>
          </w:tcPr>
          <w:p w14:paraId="3DB976BC" w14:textId="77777777" w:rsidR="00C84C2F" w:rsidRPr="007250BA" w:rsidRDefault="00C84C2F" w:rsidP="00697C81">
            <w:pPr>
              <w:rPr>
                <w:rFonts w:eastAsia="Times New Roman" w:cstheme="minorHAnsi"/>
                <w:color w:val="000000"/>
                <w:lang w:eastAsia="en-GB"/>
              </w:rPr>
            </w:pPr>
            <w:r w:rsidRPr="007250BA">
              <w:rPr>
                <w:rFonts w:eastAsia="Times New Roman" w:cstheme="minorHAnsi"/>
                <w:color w:val="000000"/>
                <w:lang w:eastAsia="en-GB"/>
              </w:rPr>
              <w:t>Florida</w:t>
            </w:r>
          </w:p>
        </w:tc>
        <w:tc>
          <w:tcPr>
            <w:tcW w:w="3031" w:type="dxa"/>
            <w:noWrap/>
            <w:hideMark/>
          </w:tcPr>
          <w:p w14:paraId="0F0CED21" w14:textId="3888D513" w:rsidR="00C84C2F" w:rsidRPr="007250BA" w:rsidRDefault="00C84C2F"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89473</w:t>
            </w:r>
          </w:p>
        </w:tc>
        <w:tc>
          <w:tcPr>
            <w:tcW w:w="2779" w:type="dxa"/>
            <w:noWrap/>
            <w:hideMark/>
          </w:tcPr>
          <w:p w14:paraId="7DF1D4DD" w14:textId="3EB6941A" w:rsidR="00C84C2F" w:rsidRPr="007250BA" w:rsidRDefault="00C84C2F"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-3399</w:t>
            </w:r>
          </w:p>
        </w:tc>
      </w:tr>
      <w:tr w:rsidR="00C84C2F" w:rsidRPr="007250BA" w14:paraId="3CA72267" w14:textId="77777777" w:rsidTr="004E273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060" w:type="dxa"/>
            <w:noWrap/>
            <w:hideMark/>
          </w:tcPr>
          <w:p w14:paraId="6C47A0B0" w14:textId="77777777" w:rsidR="00C84C2F" w:rsidRPr="007250BA" w:rsidRDefault="00C84C2F" w:rsidP="00697C81">
            <w:pPr>
              <w:rPr>
                <w:rFonts w:eastAsia="Times New Roman" w:cstheme="minorHAnsi"/>
                <w:color w:val="000000"/>
                <w:lang w:eastAsia="en-GB"/>
              </w:rPr>
            </w:pPr>
            <w:r w:rsidRPr="007250BA">
              <w:rPr>
                <w:rFonts w:eastAsia="Times New Roman" w:cstheme="minorHAnsi"/>
                <w:color w:val="000000"/>
                <w:lang w:eastAsia="en-GB"/>
              </w:rPr>
              <w:t>Illinois</w:t>
            </w:r>
          </w:p>
        </w:tc>
        <w:tc>
          <w:tcPr>
            <w:tcW w:w="3031" w:type="dxa"/>
            <w:noWrap/>
            <w:hideMark/>
          </w:tcPr>
          <w:p w14:paraId="12EC786D" w14:textId="1413BE93" w:rsidR="00C84C2F" w:rsidRPr="007250BA" w:rsidRDefault="00C84C2F"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80166</w:t>
            </w:r>
          </w:p>
        </w:tc>
        <w:tc>
          <w:tcPr>
            <w:tcW w:w="2779" w:type="dxa"/>
            <w:noWrap/>
            <w:hideMark/>
          </w:tcPr>
          <w:p w14:paraId="14D4A413" w14:textId="5DC1403F" w:rsidR="00C84C2F" w:rsidRPr="007250BA" w:rsidRDefault="00C84C2F"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-12607</w:t>
            </w:r>
          </w:p>
        </w:tc>
      </w:tr>
      <w:tr w:rsidR="00C84C2F" w:rsidRPr="007250BA" w14:paraId="6A637BDA" w14:textId="77777777" w:rsidTr="004E2736">
        <w:trPr>
          <w:trHeight w:val="271"/>
        </w:trPr>
        <w:tc>
          <w:tcPr>
            <w:cnfStyle w:val="001000000000" w:firstRow="0" w:lastRow="0" w:firstColumn="1" w:lastColumn="0" w:oddVBand="0" w:evenVBand="0" w:oddHBand="0" w:evenHBand="0" w:firstRowFirstColumn="0" w:firstRowLastColumn="0" w:lastRowFirstColumn="0" w:lastRowLastColumn="0"/>
            <w:tcW w:w="4060" w:type="dxa"/>
            <w:noWrap/>
            <w:hideMark/>
          </w:tcPr>
          <w:p w14:paraId="72DF976A" w14:textId="77777777" w:rsidR="00C84C2F" w:rsidRPr="007250BA" w:rsidRDefault="00C84C2F" w:rsidP="00697C81">
            <w:pPr>
              <w:rPr>
                <w:rFonts w:eastAsia="Times New Roman" w:cstheme="minorHAnsi"/>
                <w:color w:val="000000"/>
                <w:lang w:eastAsia="en-GB"/>
              </w:rPr>
            </w:pPr>
            <w:r w:rsidRPr="007250BA">
              <w:rPr>
                <w:rFonts w:eastAsia="Times New Roman" w:cstheme="minorHAnsi"/>
                <w:color w:val="000000"/>
                <w:lang w:eastAsia="en-GB"/>
              </w:rPr>
              <w:t>Ohio</w:t>
            </w:r>
          </w:p>
        </w:tc>
        <w:tc>
          <w:tcPr>
            <w:tcW w:w="3031" w:type="dxa"/>
            <w:noWrap/>
            <w:hideMark/>
          </w:tcPr>
          <w:p w14:paraId="06C0C116" w14:textId="38B537D3" w:rsidR="00C84C2F" w:rsidRPr="007250BA" w:rsidRDefault="00C84C2F"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78258</w:t>
            </w:r>
          </w:p>
        </w:tc>
        <w:tc>
          <w:tcPr>
            <w:tcW w:w="2779" w:type="dxa"/>
            <w:noWrap/>
            <w:hideMark/>
          </w:tcPr>
          <w:p w14:paraId="2BBC1AF9" w14:textId="4CB136CA" w:rsidR="00C84C2F" w:rsidRPr="007250BA" w:rsidRDefault="00C84C2F"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-16971</w:t>
            </w:r>
          </w:p>
        </w:tc>
      </w:tr>
      <w:tr w:rsidR="00C84C2F" w:rsidRPr="007250BA" w14:paraId="28FD360C" w14:textId="77777777" w:rsidTr="004E273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060" w:type="dxa"/>
            <w:noWrap/>
            <w:hideMark/>
          </w:tcPr>
          <w:p w14:paraId="05933949" w14:textId="77777777" w:rsidR="00C84C2F" w:rsidRPr="007250BA" w:rsidRDefault="00C84C2F" w:rsidP="00697C81">
            <w:pPr>
              <w:rPr>
                <w:rFonts w:eastAsia="Times New Roman" w:cstheme="minorHAnsi"/>
                <w:color w:val="000000"/>
                <w:lang w:eastAsia="en-GB"/>
              </w:rPr>
            </w:pPr>
            <w:r w:rsidRPr="007250BA">
              <w:rPr>
                <w:rFonts w:eastAsia="Times New Roman" w:cstheme="minorHAnsi"/>
                <w:color w:val="000000"/>
                <w:lang w:eastAsia="en-GB"/>
              </w:rPr>
              <w:t>Michigan</w:t>
            </w:r>
          </w:p>
        </w:tc>
        <w:tc>
          <w:tcPr>
            <w:tcW w:w="3031" w:type="dxa"/>
            <w:noWrap/>
            <w:hideMark/>
          </w:tcPr>
          <w:p w14:paraId="7C0945E3" w14:textId="69686392" w:rsidR="00C84C2F" w:rsidRPr="007250BA" w:rsidRDefault="00C84C2F"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76269</w:t>
            </w:r>
          </w:p>
        </w:tc>
        <w:tc>
          <w:tcPr>
            <w:tcW w:w="2779" w:type="dxa"/>
            <w:noWrap/>
            <w:hideMark/>
          </w:tcPr>
          <w:p w14:paraId="0ACB014A" w14:textId="38662DD8" w:rsidR="00C84C2F" w:rsidRPr="007250BA" w:rsidRDefault="00C84C2F"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24463</w:t>
            </w:r>
          </w:p>
        </w:tc>
      </w:tr>
      <w:tr w:rsidR="00C84C2F" w:rsidRPr="007250BA" w14:paraId="3E7C5922" w14:textId="77777777" w:rsidTr="004E2736">
        <w:trPr>
          <w:trHeight w:val="271"/>
        </w:trPr>
        <w:tc>
          <w:tcPr>
            <w:cnfStyle w:val="001000000000" w:firstRow="0" w:lastRow="0" w:firstColumn="1" w:lastColumn="0" w:oddVBand="0" w:evenVBand="0" w:oddHBand="0" w:evenHBand="0" w:firstRowFirstColumn="0" w:firstRowLastColumn="0" w:lastRowFirstColumn="0" w:lastRowLastColumn="0"/>
            <w:tcW w:w="4060" w:type="dxa"/>
            <w:noWrap/>
            <w:hideMark/>
          </w:tcPr>
          <w:p w14:paraId="150F2CC0" w14:textId="77777777" w:rsidR="00C84C2F" w:rsidRPr="007250BA" w:rsidRDefault="00C84C2F" w:rsidP="00697C81">
            <w:pPr>
              <w:rPr>
                <w:rFonts w:eastAsia="Times New Roman" w:cstheme="minorHAnsi"/>
                <w:color w:val="000000"/>
                <w:lang w:eastAsia="en-GB"/>
              </w:rPr>
            </w:pPr>
            <w:r w:rsidRPr="007250BA">
              <w:rPr>
                <w:rFonts w:eastAsia="Times New Roman" w:cstheme="minorHAnsi"/>
                <w:color w:val="000000"/>
                <w:lang w:eastAsia="en-GB"/>
              </w:rPr>
              <w:t>Virginia</w:t>
            </w:r>
          </w:p>
        </w:tc>
        <w:tc>
          <w:tcPr>
            <w:tcW w:w="3031" w:type="dxa"/>
            <w:noWrap/>
            <w:hideMark/>
          </w:tcPr>
          <w:p w14:paraId="023472AF" w14:textId="504F4C95" w:rsidR="00C84C2F" w:rsidRPr="007250BA" w:rsidRDefault="00C84C2F"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70636</w:t>
            </w:r>
          </w:p>
        </w:tc>
        <w:tc>
          <w:tcPr>
            <w:tcW w:w="2779" w:type="dxa"/>
            <w:noWrap/>
            <w:hideMark/>
          </w:tcPr>
          <w:p w14:paraId="31204824" w14:textId="780C7A9D" w:rsidR="00C84C2F" w:rsidRPr="007250BA" w:rsidRDefault="00C84C2F"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18597</w:t>
            </w:r>
          </w:p>
        </w:tc>
      </w:tr>
    </w:tbl>
    <w:p w14:paraId="276B6904" w14:textId="1C55CEE0" w:rsidR="0085614C" w:rsidRPr="00326315" w:rsidRDefault="0085614C" w:rsidP="00E654E2">
      <w:pPr>
        <w:rPr>
          <w:rFonts w:eastAsia="Times New Roman" w:cstheme="minorHAnsi"/>
          <w:i/>
          <w:iCs/>
          <w:color w:val="000000"/>
          <w:sz w:val="16"/>
          <w:szCs w:val="16"/>
          <w:lang w:eastAsia="en-GB"/>
        </w:rPr>
      </w:pPr>
      <w:r w:rsidRPr="00326315">
        <w:rPr>
          <w:rFonts w:eastAsia="Times New Roman" w:cstheme="minorHAnsi"/>
          <w:i/>
          <w:iCs/>
          <w:color w:val="000000"/>
          <w:sz w:val="16"/>
          <w:szCs w:val="16"/>
          <w:lang w:eastAsia="en-GB"/>
        </w:rPr>
        <w:t>Figure 2: Top 10 States for Total Sales</w:t>
      </w:r>
      <w:r w:rsidR="00482784" w:rsidRPr="00326315">
        <w:rPr>
          <w:rFonts w:eastAsia="Times New Roman" w:cstheme="minorHAnsi"/>
          <w:color w:val="000000"/>
          <w:sz w:val="16"/>
          <w:szCs w:val="16"/>
          <w:lang w:eastAsia="en-GB"/>
        </w:rPr>
        <w:t xml:space="preserve">                                 </w:t>
      </w:r>
      <w:r w:rsidR="00326315">
        <w:rPr>
          <w:rFonts w:eastAsia="Times New Roman" w:cstheme="minorHAnsi"/>
          <w:color w:val="000000"/>
          <w:sz w:val="16"/>
          <w:szCs w:val="16"/>
          <w:lang w:eastAsia="en-GB"/>
        </w:rPr>
        <w:t xml:space="preserve">                                                              </w:t>
      </w:r>
      <w:r w:rsidR="00482784" w:rsidRPr="00326315">
        <w:rPr>
          <w:rFonts w:eastAsia="Times New Roman" w:cstheme="minorHAnsi"/>
          <w:i/>
          <w:iCs/>
          <w:color w:val="000000"/>
          <w:sz w:val="16"/>
          <w:szCs w:val="16"/>
          <w:lang w:eastAsia="en-GB"/>
        </w:rPr>
        <w:t>Figure 3: Top 10 States for Total Profits</w:t>
      </w:r>
    </w:p>
    <w:p w14:paraId="7E063251" w14:textId="77777777" w:rsidR="00083541" w:rsidRPr="007250BA" w:rsidRDefault="00083541" w:rsidP="00E654E2">
      <w:pPr>
        <w:rPr>
          <w:rFonts w:cstheme="minorHAnsi"/>
          <w:b/>
          <w:bCs/>
          <w:color w:val="161718" w:themeColor="text1"/>
        </w:rPr>
      </w:pPr>
    </w:p>
    <w:tbl>
      <w:tblPr>
        <w:tblStyle w:val="GridTable2-Accent4"/>
        <w:tblW w:w="9914" w:type="dxa"/>
        <w:tblLook w:val="04A0" w:firstRow="1" w:lastRow="0" w:firstColumn="1" w:lastColumn="0" w:noHBand="0" w:noVBand="1"/>
      </w:tblPr>
      <w:tblGrid>
        <w:gridCol w:w="4081"/>
        <w:gridCol w:w="3043"/>
        <w:gridCol w:w="2790"/>
      </w:tblGrid>
      <w:tr w:rsidR="005929FD" w:rsidRPr="007250BA" w14:paraId="7BDC42F7" w14:textId="77777777" w:rsidTr="00482784">
        <w:trPr>
          <w:cnfStyle w:val="100000000000" w:firstRow="1" w:lastRow="0" w:firstColumn="0" w:lastColumn="0" w:oddVBand="0" w:evenVBand="0" w:oddHBand="0"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4081" w:type="dxa"/>
            <w:noWrap/>
            <w:hideMark/>
          </w:tcPr>
          <w:p w14:paraId="60AC4C30" w14:textId="77777777" w:rsidR="0085614C" w:rsidRPr="007250BA" w:rsidRDefault="0085614C" w:rsidP="00697C81">
            <w:pPr>
              <w:rPr>
                <w:rFonts w:eastAsia="Times New Roman" w:cstheme="minorHAnsi"/>
                <w:b w:val="0"/>
                <w:bCs w:val="0"/>
                <w:color w:val="000000"/>
                <w:lang w:eastAsia="en-GB"/>
              </w:rPr>
            </w:pPr>
            <w:r w:rsidRPr="007250BA">
              <w:rPr>
                <w:rFonts w:eastAsia="Times New Roman" w:cstheme="minorHAnsi"/>
                <w:color w:val="000000"/>
                <w:lang w:eastAsia="en-GB"/>
              </w:rPr>
              <w:t>States</w:t>
            </w:r>
          </w:p>
        </w:tc>
        <w:tc>
          <w:tcPr>
            <w:tcW w:w="3043" w:type="dxa"/>
            <w:noWrap/>
            <w:hideMark/>
          </w:tcPr>
          <w:p w14:paraId="4CF3AC85" w14:textId="77777777" w:rsidR="0085614C" w:rsidRPr="007250BA" w:rsidRDefault="0085614C" w:rsidP="00697C81">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eastAsia="en-GB"/>
              </w:rPr>
            </w:pPr>
            <w:r w:rsidRPr="007250BA">
              <w:rPr>
                <w:rFonts w:eastAsia="Times New Roman" w:cstheme="minorHAnsi"/>
                <w:color w:val="000000"/>
                <w:lang w:eastAsia="en-GB"/>
              </w:rPr>
              <w:t>Total Sales</w:t>
            </w:r>
          </w:p>
        </w:tc>
        <w:tc>
          <w:tcPr>
            <w:tcW w:w="2790" w:type="dxa"/>
            <w:noWrap/>
            <w:hideMark/>
          </w:tcPr>
          <w:p w14:paraId="3B2E576A" w14:textId="77777777" w:rsidR="0085614C" w:rsidRPr="007250BA" w:rsidRDefault="0085614C" w:rsidP="00697C81">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eastAsia="en-GB"/>
              </w:rPr>
            </w:pPr>
            <w:r w:rsidRPr="007250BA">
              <w:rPr>
                <w:rFonts w:eastAsia="Times New Roman" w:cstheme="minorHAnsi"/>
                <w:color w:val="000000"/>
                <w:lang w:eastAsia="en-GB"/>
              </w:rPr>
              <w:t>Total Profit</w:t>
            </w:r>
          </w:p>
        </w:tc>
      </w:tr>
      <w:tr w:rsidR="0085614C" w:rsidRPr="007250BA" w14:paraId="27A46CED" w14:textId="77777777" w:rsidTr="00482784">
        <w:trPr>
          <w:cnfStyle w:val="000000100000" w:firstRow="0" w:lastRow="0" w:firstColumn="0" w:lastColumn="0" w:oddVBand="0" w:evenVBand="0" w:oddHBand="1"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4081" w:type="dxa"/>
            <w:noWrap/>
            <w:hideMark/>
          </w:tcPr>
          <w:p w14:paraId="4C01E62E" w14:textId="77777777" w:rsidR="0085614C" w:rsidRPr="007250BA" w:rsidRDefault="0085614C" w:rsidP="00697C81">
            <w:pPr>
              <w:rPr>
                <w:rFonts w:eastAsia="Times New Roman" w:cstheme="minorHAnsi"/>
                <w:color w:val="000000"/>
                <w:lang w:eastAsia="en-GB"/>
              </w:rPr>
            </w:pPr>
            <w:r w:rsidRPr="007250BA">
              <w:rPr>
                <w:rFonts w:eastAsia="Times New Roman" w:cstheme="minorHAnsi"/>
                <w:color w:val="000000"/>
                <w:lang w:eastAsia="en-GB"/>
              </w:rPr>
              <w:t>California</w:t>
            </w:r>
          </w:p>
        </w:tc>
        <w:tc>
          <w:tcPr>
            <w:tcW w:w="3043" w:type="dxa"/>
            <w:noWrap/>
            <w:hideMark/>
          </w:tcPr>
          <w:p w14:paraId="7FE854A3" w14:textId="60D58FD2" w:rsidR="0085614C" w:rsidRPr="007250BA" w:rsidRDefault="0085614C"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457687</w:t>
            </w:r>
          </w:p>
        </w:tc>
        <w:tc>
          <w:tcPr>
            <w:tcW w:w="2790" w:type="dxa"/>
            <w:noWrap/>
            <w:hideMark/>
          </w:tcPr>
          <w:p w14:paraId="0F0400EE" w14:textId="26FFDBDA" w:rsidR="0085614C" w:rsidRPr="007250BA" w:rsidRDefault="0085614C"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76381</w:t>
            </w:r>
          </w:p>
        </w:tc>
      </w:tr>
      <w:tr w:rsidR="0085614C" w:rsidRPr="007250BA" w14:paraId="02F8D170" w14:textId="77777777" w:rsidTr="00482784">
        <w:trPr>
          <w:trHeight w:val="12"/>
        </w:trPr>
        <w:tc>
          <w:tcPr>
            <w:cnfStyle w:val="001000000000" w:firstRow="0" w:lastRow="0" w:firstColumn="1" w:lastColumn="0" w:oddVBand="0" w:evenVBand="0" w:oddHBand="0" w:evenHBand="0" w:firstRowFirstColumn="0" w:firstRowLastColumn="0" w:lastRowFirstColumn="0" w:lastRowLastColumn="0"/>
            <w:tcW w:w="4081" w:type="dxa"/>
            <w:noWrap/>
            <w:hideMark/>
          </w:tcPr>
          <w:p w14:paraId="69F377FE" w14:textId="77777777" w:rsidR="0085614C" w:rsidRPr="007250BA" w:rsidRDefault="0085614C" w:rsidP="00697C81">
            <w:pPr>
              <w:rPr>
                <w:rFonts w:eastAsia="Times New Roman" w:cstheme="minorHAnsi"/>
                <w:color w:val="000000"/>
                <w:lang w:eastAsia="en-GB"/>
              </w:rPr>
            </w:pPr>
            <w:r w:rsidRPr="007250BA">
              <w:rPr>
                <w:rFonts w:eastAsia="Times New Roman" w:cstheme="minorHAnsi"/>
                <w:color w:val="000000"/>
                <w:lang w:eastAsia="en-GB"/>
              </w:rPr>
              <w:t>New York</w:t>
            </w:r>
          </w:p>
        </w:tc>
        <w:tc>
          <w:tcPr>
            <w:tcW w:w="3043" w:type="dxa"/>
            <w:noWrap/>
            <w:hideMark/>
          </w:tcPr>
          <w:p w14:paraId="3C4F3872" w14:textId="730AA3F9" w:rsidR="0085614C" w:rsidRPr="007250BA" w:rsidRDefault="0085614C"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310876</w:t>
            </w:r>
          </w:p>
        </w:tc>
        <w:tc>
          <w:tcPr>
            <w:tcW w:w="2790" w:type="dxa"/>
            <w:noWrap/>
            <w:hideMark/>
          </w:tcPr>
          <w:p w14:paraId="463539D7" w14:textId="2429B77B" w:rsidR="0085614C" w:rsidRPr="007250BA" w:rsidRDefault="0085614C"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74038</w:t>
            </w:r>
          </w:p>
        </w:tc>
      </w:tr>
      <w:tr w:rsidR="0085614C" w:rsidRPr="007250BA" w14:paraId="50225839" w14:textId="77777777" w:rsidTr="00482784">
        <w:trPr>
          <w:cnfStyle w:val="000000100000" w:firstRow="0" w:lastRow="0" w:firstColumn="0" w:lastColumn="0" w:oddVBand="0" w:evenVBand="0" w:oddHBand="1"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4081" w:type="dxa"/>
            <w:noWrap/>
            <w:hideMark/>
          </w:tcPr>
          <w:p w14:paraId="1E87717C" w14:textId="77777777" w:rsidR="0085614C" w:rsidRPr="007250BA" w:rsidRDefault="0085614C" w:rsidP="00697C81">
            <w:pPr>
              <w:rPr>
                <w:rFonts w:eastAsia="Times New Roman" w:cstheme="minorHAnsi"/>
                <w:color w:val="000000"/>
                <w:lang w:eastAsia="en-GB"/>
              </w:rPr>
            </w:pPr>
            <w:r w:rsidRPr="007250BA">
              <w:rPr>
                <w:rFonts w:eastAsia="Times New Roman" w:cstheme="minorHAnsi"/>
                <w:color w:val="000000"/>
                <w:lang w:eastAsia="en-GB"/>
              </w:rPr>
              <w:t>Washington</w:t>
            </w:r>
          </w:p>
        </w:tc>
        <w:tc>
          <w:tcPr>
            <w:tcW w:w="3043" w:type="dxa"/>
            <w:noWrap/>
            <w:hideMark/>
          </w:tcPr>
          <w:p w14:paraId="4D195394" w14:textId="033DD614" w:rsidR="0085614C" w:rsidRPr="007250BA" w:rsidRDefault="0085614C"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138641</w:t>
            </w:r>
          </w:p>
        </w:tc>
        <w:tc>
          <w:tcPr>
            <w:tcW w:w="2790" w:type="dxa"/>
            <w:noWrap/>
            <w:hideMark/>
          </w:tcPr>
          <w:p w14:paraId="5FA821B7" w14:textId="4EBCFA65" w:rsidR="0085614C" w:rsidRPr="007250BA" w:rsidRDefault="0085614C"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33402</w:t>
            </w:r>
          </w:p>
        </w:tc>
      </w:tr>
      <w:tr w:rsidR="0085614C" w:rsidRPr="007250BA" w14:paraId="51EDFA98" w14:textId="77777777" w:rsidTr="00482784">
        <w:trPr>
          <w:trHeight w:val="12"/>
        </w:trPr>
        <w:tc>
          <w:tcPr>
            <w:cnfStyle w:val="001000000000" w:firstRow="0" w:lastRow="0" w:firstColumn="1" w:lastColumn="0" w:oddVBand="0" w:evenVBand="0" w:oddHBand="0" w:evenHBand="0" w:firstRowFirstColumn="0" w:firstRowLastColumn="0" w:lastRowFirstColumn="0" w:lastRowLastColumn="0"/>
            <w:tcW w:w="4081" w:type="dxa"/>
            <w:noWrap/>
            <w:hideMark/>
          </w:tcPr>
          <w:p w14:paraId="509F6E61" w14:textId="77777777" w:rsidR="0085614C" w:rsidRPr="007250BA" w:rsidRDefault="0085614C" w:rsidP="00697C81">
            <w:pPr>
              <w:rPr>
                <w:rFonts w:eastAsia="Times New Roman" w:cstheme="minorHAnsi"/>
                <w:color w:val="000000"/>
                <w:lang w:eastAsia="en-GB"/>
              </w:rPr>
            </w:pPr>
            <w:r w:rsidRPr="007250BA">
              <w:rPr>
                <w:rFonts w:eastAsia="Times New Roman" w:cstheme="minorHAnsi"/>
                <w:color w:val="000000"/>
                <w:lang w:eastAsia="en-GB"/>
              </w:rPr>
              <w:t>Michigan</w:t>
            </w:r>
          </w:p>
        </w:tc>
        <w:tc>
          <w:tcPr>
            <w:tcW w:w="3043" w:type="dxa"/>
            <w:noWrap/>
            <w:hideMark/>
          </w:tcPr>
          <w:p w14:paraId="0F5A59C1" w14:textId="2354FDDC" w:rsidR="0085614C" w:rsidRPr="007250BA" w:rsidRDefault="0085614C"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76269</w:t>
            </w:r>
          </w:p>
        </w:tc>
        <w:tc>
          <w:tcPr>
            <w:tcW w:w="2790" w:type="dxa"/>
            <w:noWrap/>
            <w:hideMark/>
          </w:tcPr>
          <w:p w14:paraId="183204C7" w14:textId="76E59D40" w:rsidR="0085614C" w:rsidRPr="007250BA" w:rsidRDefault="0085614C"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24463</w:t>
            </w:r>
          </w:p>
        </w:tc>
      </w:tr>
      <w:tr w:rsidR="0085614C" w:rsidRPr="007250BA" w14:paraId="1F24BC97" w14:textId="77777777" w:rsidTr="00482784">
        <w:trPr>
          <w:cnfStyle w:val="000000100000" w:firstRow="0" w:lastRow="0" w:firstColumn="0" w:lastColumn="0" w:oddVBand="0" w:evenVBand="0" w:oddHBand="1"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4081" w:type="dxa"/>
            <w:noWrap/>
            <w:hideMark/>
          </w:tcPr>
          <w:p w14:paraId="31B36AD1" w14:textId="77777777" w:rsidR="0085614C" w:rsidRPr="007250BA" w:rsidRDefault="0085614C" w:rsidP="00697C81">
            <w:pPr>
              <w:rPr>
                <w:rFonts w:eastAsia="Times New Roman" w:cstheme="minorHAnsi"/>
                <w:color w:val="000000"/>
                <w:lang w:eastAsia="en-GB"/>
              </w:rPr>
            </w:pPr>
            <w:r w:rsidRPr="007250BA">
              <w:rPr>
                <w:rFonts w:eastAsia="Times New Roman" w:cstheme="minorHAnsi"/>
                <w:color w:val="000000"/>
                <w:lang w:eastAsia="en-GB"/>
              </w:rPr>
              <w:t>Virginia</w:t>
            </w:r>
          </w:p>
        </w:tc>
        <w:tc>
          <w:tcPr>
            <w:tcW w:w="3043" w:type="dxa"/>
            <w:noWrap/>
            <w:hideMark/>
          </w:tcPr>
          <w:p w14:paraId="4B15A659" w14:textId="71C36388" w:rsidR="0085614C" w:rsidRPr="007250BA" w:rsidRDefault="0085614C"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70636</w:t>
            </w:r>
          </w:p>
        </w:tc>
        <w:tc>
          <w:tcPr>
            <w:tcW w:w="2790" w:type="dxa"/>
            <w:noWrap/>
            <w:hideMark/>
          </w:tcPr>
          <w:p w14:paraId="189B76AE" w14:textId="4D78A4B3" w:rsidR="0085614C" w:rsidRPr="007250BA" w:rsidRDefault="0085614C"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18597</w:t>
            </w:r>
          </w:p>
        </w:tc>
      </w:tr>
      <w:tr w:rsidR="0085614C" w:rsidRPr="007250BA" w14:paraId="7BEDF117" w14:textId="77777777" w:rsidTr="00482784">
        <w:trPr>
          <w:trHeight w:val="12"/>
        </w:trPr>
        <w:tc>
          <w:tcPr>
            <w:cnfStyle w:val="001000000000" w:firstRow="0" w:lastRow="0" w:firstColumn="1" w:lastColumn="0" w:oddVBand="0" w:evenVBand="0" w:oddHBand="0" w:evenHBand="0" w:firstRowFirstColumn="0" w:firstRowLastColumn="0" w:lastRowFirstColumn="0" w:lastRowLastColumn="0"/>
            <w:tcW w:w="4081" w:type="dxa"/>
            <w:noWrap/>
            <w:hideMark/>
          </w:tcPr>
          <w:p w14:paraId="5F63BC5A" w14:textId="77777777" w:rsidR="0085614C" w:rsidRPr="007250BA" w:rsidRDefault="0085614C" w:rsidP="00697C81">
            <w:pPr>
              <w:rPr>
                <w:rFonts w:eastAsia="Times New Roman" w:cstheme="minorHAnsi"/>
                <w:color w:val="000000"/>
                <w:lang w:eastAsia="en-GB"/>
              </w:rPr>
            </w:pPr>
            <w:r w:rsidRPr="007250BA">
              <w:rPr>
                <w:rFonts w:eastAsia="Times New Roman" w:cstheme="minorHAnsi"/>
                <w:color w:val="000000"/>
                <w:lang w:eastAsia="en-GB"/>
              </w:rPr>
              <w:t>Indiana</w:t>
            </w:r>
          </w:p>
        </w:tc>
        <w:tc>
          <w:tcPr>
            <w:tcW w:w="3043" w:type="dxa"/>
            <w:noWrap/>
            <w:hideMark/>
          </w:tcPr>
          <w:p w14:paraId="103DBE30" w14:textId="595E1386" w:rsidR="0085614C" w:rsidRPr="007250BA" w:rsidRDefault="0085614C"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53555</w:t>
            </w:r>
          </w:p>
        </w:tc>
        <w:tc>
          <w:tcPr>
            <w:tcW w:w="2790" w:type="dxa"/>
            <w:noWrap/>
            <w:hideMark/>
          </w:tcPr>
          <w:p w14:paraId="2BB5E3B9" w14:textId="1DB2AD66" w:rsidR="0085614C" w:rsidRPr="007250BA" w:rsidRDefault="0085614C"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18382</w:t>
            </w:r>
          </w:p>
        </w:tc>
      </w:tr>
      <w:tr w:rsidR="0085614C" w:rsidRPr="007250BA" w14:paraId="4A467A61" w14:textId="77777777" w:rsidTr="00482784">
        <w:trPr>
          <w:cnfStyle w:val="000000100000" w:firstRow="0" w:lastRow="0" w:firstColumn="0" w:lastColumn="0" w:oddVBand="0" w:evenVBand="0" w:oddHBand="1"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4081" w:type="dxa"/>
            <w:noWrap/>
            <w:hideMark/>
          </w:tcPr>
          <w:p w14:paraId="72470B18" w14:textId="77777777" w:rsidR="0085614C" w:rsidRPr="007250BA" w:rsidRDefault="0085614C" w:rsidP="00697C81">
            <w:pPr>
              <w:rPr>
                <w:rFonts w:eastAsia="Times New Roman" w:cstheme="minorHAnsi"/>
                <w:color w:val="000000"/>
                <w:lang w:eastAsia="en-GB"/>
              </w:rPr>
            </w:pPr>
            <w:r w:rsidRPr="007250BA">
              <w:rPr>
                <w:rFonts w:eastAsia="Times New Roman" w:cstheme="minorHAnsi"/>
                <w:color w:val="000000"/>
                <w:lang w:eastAsia="en-GB"/>
              </w:rPr>
              <w:t>Georgia</w:t>
            </w:r>
          </w:p>
        </w:tc>
        <w:tc>
          <w:tcPr>
            <w:tcW w:w="3043" w:type="dxa"/>
            <w:noWrap/>
            <w:hideMark/>
          </w:tcPr>
          <w:p w14:paraId="2A818EC8" w14:textId="28DB781F" w:rsidR="0085614C" w:rsidRPr="007250BA" w:rsidRDefault="0085614C"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49095</w:t>
            </w:r>
          </w:p>
        </w:tc>
        <w:tc>
          <w:tcPr>
            <w:tcW w:w="2790" w:type="dxa"/>
            <w:noWrap/>
            <w:hideMark/>
          </w:tcPr>
          <w:p w14:paraId="474F5A42" w14:textId="6D068DED" w:rsidR="0085614C" w:rsidRPr="007250BA" w:rsidRDefault="0085614C"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16250</w:t>
            </w:r>
          </w:p>
        </w:tc>
      </w:tr>
      <w:tr w:rsidR="0085614C" w:rsidRPr="007250BA" w14:paraId="3C094E5B" w14:textId="77777777" w:rsidTr="00482784">
        <w:trPr>
          <w:trHeight w:val="12"/>
        </w:trPr>
        <w:tc>
          <w:tcPr>
            <w:cnfStyle w:val="001000000000" w:firstRow="0" w:lastRow="0" w:firstColumn="1" w:lastColumn="0" w:oddVBand="0" w:evenVBand="0" w:oddHBand="0" w:evenHBand="0" w:firstRowFirstColumn="0" w:firstRowLastColumn="0" w:lastRowFirstColumn="0" w:lastRowLastColumn="0"/>
            <w:tcW w:w="4081" w:type="dxa"/>
            <w:noWrap/>
            <w:hideMark/>
          </w:tcPr>
          <w:p w14:paraId="0CD1C45E" w14:textId="77777777" w:rsidR="0085614C" w:rsidRPr="007250BA" w:rsidRDefault="0085614C" w:rsidP="00697C81">
            <w:pPr>
              <w:rPr>
                <w:rFonts w:eastAsia="Times New Roman" w:cstheme="minorHAnsi"/>
                <w:color w:val="000000"/>
                <w:lang w:eastAsia="en-GB"/>
              </w:rPr>
            </w:pPr>
            <w:r w:rsidRPr="007250BA">
              <w:rPr>
                <w:rFonts w:eastAsia="Times New Roman" w:cstheme="minorHAnsi"/>
                <w:color w:val="000000"/>
                <w:lang w:eastAsia="en-GB"/>
              </w:rPr>
              <w:t>Kentucky</w:t>
            </w:r>
          </w:p>
        </w:tc>
        <w:tc>
          <w:tcPr>
            <w:tcW w:w="3043" w:type="dxa"/>
            <w:noWrap/>
            <w:hideMark/>
          </w:tcPr>
          <w:p w14:paraId="6666F78E" w14:textId="2D6E4F46" w:rsidR="0085614C" w:rsidRPr="007250BA" w:rsidRDefault="0085614C"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36591</w:t>
            </w:r>
          </w:p>
        </w:tc>
        <w:tc>
          <w:tcPr>
            <w:tcW w:w="2790" w:type="dxa"/>
            <w:noWrap/>
            <w:hideMark/>
          </w:tcPr>
          <w:p w14:paraId="1733DF46" w14:textId="4E861312" w:rsidR="0085614C" w:rsidRPr="007250BA" w:rsidRDefault="0085614C"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11199</w:t>
            </w:r>
          </w:p>
        </w:tc>
      </w:tr>
      <w:tr w:rsidR="0085614C" w:rsidRPr="007250BA" w14:paraId="2C83005C" w14:textId="77777777" w:rsidTr="00482784">
        <w:trPr>
          <w:cnfStyle w:val="000000100000" w:firstRow="0" w:lastRow="0" w:firstColumn="0" w:lastColumn="0" w:oddVBand="0" w:evenVBand="0" w:oddHBand="1"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4081" w:type="dxa"/>
            <w:noWrap/>
            <w:hideMark/>
          </w:tcPr>
          <w:p w14:paraId="4C0FCF4D" w14:textId="77777777" w:rsidR="0085614C" w:rsidRPr="007250BA" w:rsidRDefault="0085614C" w:rsidP="00697C81">
            <w:pPr>
              <w:rPr>
                <w:rFonts w:eastAsia="Times New Roman" w:cstheme="minorHAnsi"/>
                <w:color w:val="000000"/>
                <w:lang w:eastAsia="en-GB"/>
              </w:rPr>
            </w:pPr>
            <w:r w:rsidRPr="007250BA">
              <w:rPr>
                <w:rFonts w:eastAsia="Times New Roman" w:cstheme="minorHAnsi"/>
                <w:color w:val="000000"/>
                <w:lang w:eastAsia="en-GB"/>
              </w:rPr>
              <w:t>Minnesota</w:t>
            </w:r>
          </w:p>
        </w:tc>
        <w:tc>
          <w:tcPr>
            <w:tcW w:w="3043" w:type="dxa"/>
            <w:noWrap/>
            <w:hideMark/>
          </w:tcPr>
          <w:p w14:paraId="15909970" w14:textId="45212331" w:rsidR="0085614C" w:rsidRPr="007250BA" w:rsidRDefault="0085614C"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29863</w:t>
            </w:r>
          </w:p>
        </w:tc>
        <w:tc>
          <w:tcPr>
            <w:tcW w:w="2790" w:type="dxa"/>
            <w:noWrap/>
            <w:hideMark/>
          </w:tcPr>
          <w:p w14:paraId="675B16B5" w14:textId="12029D50" w:rsidR="0085614C" w:rsidRPr="007250BA" w:rsidRDefault="0085614C"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10823</w:t>
            </w:r>
          </w:p>
        </w:tc>
      </w:tr>
      <w:tr w:rsidR="0085614C" w:rsidRPr="007250BA" w14:paraId="2F6107F7" w14:textId="77777777" w:rsidTr="00482784">
        <w:trPr>
          <w:trHeight w:val="12"/>
        </w:trPr>
        <w:tc>
          <w:tcPr>
            <w:cnfStyle w:val="001000000000" w:firstRow="0" w:lastRow="0" w:firstColumn="1" w:lastColumn="0" w:oddVBand="0" w:evenVBand="0" w:oddHBand="0" w:evenHBand="0" w:firstRowFirstColumn="0" w:firstRowLastColumn="0" w:lastRowFirstColumn="0" w:lastRowLastColumn="0"/>
            <w:tcW w:w="4081" w:type="dxa"/>
            <w:noWrap/>
            <w:hideMark/>
          </w:tcPr>
          <w:p w14:paraId="38B1A4C3" w14:textId="77777777" w:rsidR="0085614C" w:rsidRPr="007250BA" w:rsidRDefault="0085614C" w:rsidP="00697C81">
            <w:pPr>
              <w:rPr>
                <w:rFonts w:eastAsia="Times New Roman" w:cstheme="minorHAnsi"/>
                <w:color w:val="000000"/>
                <w:lang w:eastAsia="en-GB"/>
              </w:rPr>
            </w:pPr>
            <w:r w:rsidRPr="007250BA">
              <w:rPr>
                <w:rFonts w:eastAsia="Times New Roman" w:cstheme="minorHAnsi"/>
                <w:color w:val="000000"/>
                <w:lang w:eastAsia="en-GB"/>
              </w:rPr>
              <w:t>Delaware</w:t>
            </w:r>
          </w:p>
        </w:tc>
        <w:tc>
          <w:tcPr>
            <w:tcW w:w="3043" w:type="dxa"/>
            <w:noWrap/>
            <w:hideMark/>
          </w:tcPr>
          <w:p w14:paraId="120A906E" w14:textId="2046FA45" w:rsidR="0085614C" w:rsidRPr="007250BA" w:rsidRDefault="0085614C"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27451</w:t>
            </w:r>
          </w:p>
        </w:tc>
        <w:tc>
          <w:tcPr>
            <w:tcW w:w="2790" w:type="dxa"/>
            <w:noWrap/>
            <w:hideMark/>
          </w:tcPr>
          <w:p w14:paraId="3A53794B" w14:textId="08F54829" w:rsidR="0085614C" w:rsidRPr="007250BA" w:rsidRDefault="0085614C"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9977</w:t>
            </w:r>
          </w:p>
        </w:tc>
      </w:tr>
    </w:tbl>
    <w:p w14:paraId="15089A04" w14:textId="77777777" w:rsidR="00482784" w:rsidRPr="007250BA" w:rsidRDefault="00482784" w:rsidP="00482784">
      <w:pPr>
        <w:rPr>
          <w:rFonts w:cstheme="minorHAnsi"/>
          <w:color w:val="auto"/>
          <w:sz w:val="24"/>
          <w:szCs w:val="24"/>
        </w:rPr>
      </w:pPr>
    </w:p>
    <w:p w14:paraId="2A7B30C0" w14:textId="77777777" w:rsidR="00482784" w:rsidRPr="007250BA" w:rsidRDefault="00482784" w:rsidP="00482784">
      <w:pPr>
        <w:rPr>
          <w:rFonts w:cstheme="minorHAnsi"/>
          <w:color w:val="auto"/>
          <w:sz w:val="24"/>
          <w:szCs w:val="24"/>
        </w:rPr>
      </w:pPr>
    </w:p>
    <w:p w14:paraId="4A82FC74" w14:textId="03E6B867" w:rsidR="00482784" w:rsidRPr="007250BA" w:rsidRDefault="00482784" w:rsidP="00482784">
      <w:pPr>
        <w:rPr>
          <w:rFonts w:cstheme="minorHAnsi"/>
          <w:color w:val="auto"/>
          <w:sz w:val="24"/>
          <w:szCs w:val="24"/>
        </w:rPr>
      </w:pPr>
    </w:p>
    <w:p w14:paraId="4F32B7B5" w14:textId="752A877F" w:rsidR="00482784" w:rsidRPr="007372EB" w:rsidRDefault="00482784" w:rsidP="007372EB">
      <w:pPr>
        <w:pStyle w:val="ListParagraph"/>
        <w:numPr>
          <w:ilvl w:val="0"/>
          <w:numId w:val="3"/>
        </w:numPr>
        <w:rPr>
          <w:rFonts w:cstheme="minorHAnsi"/>
          <w:color w:val="161718" w:themeColor="text1"/>
        </w:rPr>
      </w:pPr>
      <w:r w:rsidRPr="007372EB">
        <w:rPr>
          <w:rFonts w:cstheme="minorHAnsi"/>
          <w:color w:val="161718" w:themeColor="text1"/>
          <w:sz w:val="24"/>
          <w:szCs w:val="24"/>
        </w:rPr>
        <w:lastRenderedPageBreak/>
        <w:t>Bottom 10 States based on their total sales figures are found to be profitable, although at low levels:</w:t>
      </w:r>
    </w:p>
    <w:p w14:paraId="56663832" w14:textId="7A347BEC" w:rsidR="00482784" w:rsidRPr="007250BA" w:rsidRDefault="00482784" w:rsidP="00482784">
      <w:pPr>
        <w:rPr>
          <w:rFonts w:cstheme="minorHAnsi"/>
        </w:rPr>
      </w:pPr>
      <w:r w:rsidRPr="007250BA">
        <w:rPr>
          <w:rFonts w:cstheme="minorHAnsi"/>
        </w:rPr>
        <w:t>m 10 States for Total Sales</w:t>
      </w:r>
    </w:p>
    <w:tbl>
      <w:tblPr>
        <w:tblStyle w:val="GridTable2-Accent4"/>
        <w:tblW w:w="9797" w:type="dxa"/>
        <w:tblLook w:val="04A0" w:firstRow="1" w:lastRow="0" w:firstColumn="1" w:lastColumn="0" w:noHBand="0" w:noVBand="1"/>
      </w:tblPr>
      <w:tblGrid>
        <w:gridCol w:w="4287"/>
        <w:gridCol w:w="2755"/>
        <w:gridCol w:w="2755"/>
      </w:tblGrid>
      <w:tr w:rsidR="00482784" w:rsidRPr="007250BA" w14:paraId="529F9F74" w14:textId="77777777" w:rsidTr="00482784">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4287" w:type="dxa"/>
            <w:noWrap/>
            <w:hideMark/>
          </w:tcPr>
          <w:p w14:paraId="2A86CC07" w14:textId="77777777" w:rsidR="00482784" w:rsidRPr="007250BA" w:rsidRDefault="00482784" w:rsidP="00697C81">
            <w:pPr>
              <w:rPr>
                <w:rFonts w:eastAsia="Times New Roman" w:cstheme="minorHAnsi"/>
                <w:b w:val="0"/>
                <w:bCs w:val="0"/>
                <w:color w:val="000000"/>
                <w:lang w:eastAsia="en-GB"/>
              </w:rPr>
            </w:pPr>
            <w:r w:rsidRPr="007250BA">
              <w:rPr>
                <w:rFonts w:eastAsia="Times New Roman" w:cstheme="minorHAnsi"/>
                <w:color w:val="000000"/>
                <w:lang w:eastAsia="en-GB"/>
              </w:rPr>
              <w:t>States</w:t>
            </w:r>
          </w:p>
        </w:tc>
        <w:tc>
          <w:tcPr>
            <w:tcW w:w="2755" w:type="dxa"/>
            <w:noWrap/>
            <w:hideMark/>
          </w:tcPr>
          <w:p w14:paraId="104DF7AC" w14:textId="77777777" w:rsidR="00482784" w:rsidRPr="007250BA" w:rsidRDefault="00482784" w:rsidP="00697C81">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eastAsia="en-GB"/>
              </w:rPr>
            </w:pPr>
            <w:r w:rsidRPr="007250BA">
              <w:rPr>
                <w:rFonts w:eastAsia="Times New Roman" w:cstheme="minorHAnsi"/>
                <w:color w:val="000000"/>
                <w:lang w:eastAsia="en-GB"/>
              </w:rPr>
              <w:t>Total Sales</w:t>
            </w:r>
          </w:p>
        </w:tc>
        <w:tc>
          <w:tcPr>
            <w:tcW w:w="2755" w:type="dxa"/>
            <w:noWrap/>
            <w:hideMark/>
          </w:tcPr>
          <w:p w14:paraId="1A232DC5" w14:textId="77777777" w:rsidR="00482784" w:rsidRPr="007250BA" w:rsidRDefault="00482784" w:rsidP="00697C81">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eastAsia="en-GB"/>
              </w:rPr>
            </w:pPr>
            <w:r w:rsidRPr="007250BA">
              <w:rPr>
                <w:rFonts w:eastAsia="Times New Roman" w:cstheme="minorHAnsi"/>
                <w:color w:val="000000"/>
                <w:lang w:eastAsia="en-GB"/>
              </w:rPr>
              <w:t>Total Profit</w:t>
            </w:r>
          </w:p>
        </w:tc>
      </w:tr>
      <w:tr w:rsidR="00482784" w:rsidRPr="007250BA" w14:paraId="39B38DBB" w14:textId="77777777" w:rsidTr="00482784">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4287" w:type="dxa"/>
            <w:noWrap/>
            <w:hideMark/>
          </w:tcPr>
          <w:p w14:paraId="50B50A85" w14:textId="77777777" w:rsidR="00482784" w:rsidRPr="007250BA" w:rsidRDefault="00482784" w:rsidP="00697C81">
            <w:pPr>
              <w:rPr>
                <w:rFonts w:eastAsia="Times New Roman" w:cstheme="minorHAnsi"/>
                <w:color w:val="000000"/>
                <w:lang w:eastAsia="en-GB"/>
              </w:rPr>
            </w:pPr>
            <w:r w:rsidRPr="007250BA">
              <w:rPr>
                <w:rFonts w:eastAsia="Times New Roman" w:cstheme="minorHAnsi"/>
                <w:color w:val="000000"/>
                <w:lang w:eastAsia="en-GB"/>
              </w:rPr>
              <w:t>North Dakota</w:t>
            </w:r>
          </w:p>
        </w:tc>
        <w:tc>
          <w:tcPr>
            <w:tcW w:w="2755" w:type="dxa"/>
            <w:noWrap/>
            <w:hideMark/>
          </w:tcPr>
          <w:p w14:paraId="4C6160F0" w14:textId="15171ECC" w:rsidR="00482784" w:rsidRPr="007250BA" w:rsidRDefault="00482784"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919</w:t>
            </w:r>
          </w:p>
        </w:tc>
        <w:tc>
          <w:tcPr>
            <w:tcW w:w="2755" w:type="dxa"/>
            <w:noWrap/>
            <w:hideMark/>
          </w:tcPr>
          <w:p w14:paraId="4ED0C21C" w14:textId="54739500" w:rsidR="00482784" w:rsidRPr="007250BA" w:rsidRDefault="00482784"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230</w:t>
            </w:r>
          </w:p>
        </w:tc>
      </w:tr>
      <w:tr w:rsidR="00482784" w:rsidRPr="007250BA" w14:paraId="2B669328" w14:textId="77777777" w:rsidTr="00482784">
        <w:trPr>
          <w:trHeight w:val="237"/>
        </w:trPr>
        <w:tc>
          <w:tcPr>
            <w:cnfStyle w:val="001000000000" w:firstRow="0" w:lastRow="0" w:firstColumn="1" w:lastColumn="0" w:oddVBand="0" w:evenVBand="0" w:oddHBand="0" w:evenHBand="0" w:firstRowFirstColumn="0" w:firstRowLastColumn="0" w:lastRowFirstColumn="0" w:lastRowLastColumn="0"/>
            <w:tcW w:w="4287" w:type="dxa"/>
            <w:noWrap/>
            <w:hideMark/>
          </w:tcPr>
          <w:p w14:paraId="38510571" w14:textId="77777777" w:rsidR="00482784" w:rsidRPr="007250BA" w:rsidRDefault="00482784" w:rsidP="00697C81">
            <w:pPr>
              <w:rPr>
                <w:rFonts w:eastAsia="Times New Roman" w:cstheme="minorHAnsi"/>
                <w:color w:val="000000"/>
                <w:lang w:eastAsia="en-GB"/>
              </w:rPr>
            </w:pPr>
            <w:r w:rsidRPr="007250BA">
              <w:rPr>
                <w:rFonts w:eastAsia="Times New Roman" w:cstheme="minorHAnsi"/>
                <w:color w:val="000000"/>
                <w:lang w:eastAsia="en-GB"/>
              </w:rPr>
              <w:t>West Virginia</w:t>
            </w:r>
          </w:p>
        </w:tc>
        <w:tc>
          <w:tcPr>
            <w:tcW w:w="2755" w:type="dxa"/>
            <w:noWrap/>
            <w:hideMark/>
          </w:tcPr>
          <w:p w14:paraId="174A96F8" w14:textId="6993BD95" w:rsidR="00482784" w:rsidRPr="007250BA" w:rsidRDefault="00482784"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1209</w:t>
            </w:r>
          </w:p>
        </w:tc>
        <w:tc>
          <w:tcPr>
            <w:tcW w:w="2755" w:type="dxa"/>
            <w:noWrap/>
            <w:hideMark/>
          </w:tcPr>
          <w:p w14:paraId="238E768C" w14:textId="26085931" w:rsidR="00482784" w:rsidRPr="007250BA" w:rsidRDefault="00482784"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185</w:t>
            </w:r>
          </w:p>
        </w:tc>
      </w:tr>
      <w:tr w:rsidR="00482784" w:rsidRPr="007250BA" w14:paraId="7270097C" w14:textId="77777777" w:rsidTr="00482784">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4287" w:type="dxa"/>
            <w:noWrap/>
            <w:hideMark/>
          </w:tcPr>
          <w:p w14:paraId="19282526" w14:textId="77777777" w:rsidR="00482784" w:rsidRPr="007250BA" w:rsidRDefault="00482784" w:rsidP="00697C81">
            <w:pPr>
              <w:rPr>
                <w:rFonts w:eastAsia="Times New Roman" w:cstheme="minorHAnsi"/>
                <w:color w:val="000000"/>
                <w:lang w:eastAsia="en-GB"/>
              </w:rPr>
            </w:pPr>
            <w:r w:rsidRPr="007250BA">
              <w:rPr>
                <w:rFonts w:eastAsia="Times New Roman" w:cstheme="minorHAnsi"/>
                <w:color w:val="000000"/>
                <w:lang w:eastAsia="en-GB"/>
              </w:rPr>
              <w:t>Maine</w:t>
            </w:r>
          </w:p>
        </w:tc>
        <w:tc>
          <w:tcPr>
            <w:tcW w:w="2755" w:type="dxa"/>
            <w:noWrap/>
            <w:hideMark/>
          </w:tcPr>
          <w:p w14:paraId="3425DE73" w14:textId="61CE93E7" w:rsidR="00482784" w:rsidRPr="007250BA" w:rsidRDefault="00482784"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1270</w:t>
            </w:r>
          </w:p>
        </w:tc>
        <w:tc>
          <w:tcPr>
            <w:tcW w:w="2755" w:type="dxa"/>
            <w:noWrap/>
            <w:hideMark/>
          </w:tcPr>
          <w:p w14:paraId="2BD3ABBC" w14:textId="5D1E1D98" w:rsidR="00482784" w:rsidRPr="007250BA" w:rsidRDefault="00482784"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454</w:t>
            </w:r>
          </w:p>
        </w:tc>
      </w:tr>
      <w:tr w:rsidR="00482784" w:rsidRPr="007250BA" w14:paraId="0B23B002" w14:textId="77777777" w:rsidTr="00482784">
        <w:trPr>
          <w:trHeight w:val="237"/>
        </w:trPr>
        <w:tc>
          <w:tcPr>
            <w:cnfStyle w:val="001000000000" w:firstRow="0" w:lastRow="0" w:firstColumn="1" w:lastColumn="0" w:oddVBand="0" w:evenVBand="0" w:oddHBand="0" w:evenHBand="0" w:firstRowFirstColumn="0" w:firstRowLastColumn="0" w:lastRowFirstColumn="0" w:lastRowLastColumn="0"/>
            <w:tcW w:w="4287" w:type="dxa"/>
            <w:noWrap/>
            <w:hideMark/>
          </w:tcPr>
          <w:p w14:paraId="4F28D11B" w14:textId="77777777" w:rsidR="00482784" w:rsidRPr="007250BA" w:rsidRDefault="00482784" w:rsidP="00697C81">
            <w:pPr>
              <w:rPr>
                <w:rFonts w:eastAsia="Times New Roman" w:cstheme="minorHAnsi"/>
                <w:color w:val="000000"/>
                <w:lang w:eastAsia="en-GB"/>
              </w:rPr>
            </w:pPr>
            <w:r w:rsidRPr="007250BA">
              <w:rPr>
                <w:rFonts w:eastAsia="Times New Roman" w:cstheme="minorHAnsi"/>
                <w:color w:val="000000"/>
                <w:lang w:eastAsia="en-GB"/>
              </w:rPr>
              <w:t>South Dakota</w:t>
            </w:r>
          </w:p>
        </w:tc>
        <w:tc>
          <w:tcPr>
            <w:tcW w:w="2755" w:type="dxa"/>
            <w:noWrap/>
            <w:hideMark/>
          </w:tcPr>
          <w:p w14:paraId="6BEAEAC6" w14:textId="032EFA1E" w:rsidR="00482784" w:rsidRPr="007250BA" w:rsidRDefault="00482784"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1315</w:t>
            </w:r>
          </w:p>
        </w:tc>
        <w:tc>
          <w:tcPr>
            <w:tcW w:w="2755" w:type="dxa"/>
            <w:noWrap/>
            <w:hideMark/>
          </w:tcPr>
          <w:p w14:paraId="2E3D9256" w14:textId="3F4CEC95" w:rsidR="00482784" w:rsidRPr="007250BA" w:rsidRDefault="00482784"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394</w:t>
            </w:r>
          </w:p>
        </w:tc>
      </w:tr>
      <w:tr w:rsidR="00482784" w:rsidRPr="007250BA" w14:paraId="09430C11" w14:textId="77777777" w:rsidTr="00482784">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4287" w:type="dxa"/>
            <w:noWrap/>
            <w:hideMark/>
          </w:tcPr>
          <w:p w14:paraId="7323EA21" w14:textId="77777777" w:rsidR="00482784" w:rsidRPr="007250BA" w:rsidRDefault="00482784" w:rsidP="00697C81">
            <w:pPr>
              <w:rPr>
                <w:rFonts w:eastAsia="Times New Roman" w:cstheme="minorHAnsi"/>
                <w:color w:val="000000"/>
                <w:lang w:eastAsia="en-GB"/>
              </w:rPr>
            </w:pPr>
            <w:r w:rsidRPr="007250BA">
              <w:rPr>
                <w:rFonts w:eastAsia="Times New Roman" w:cstheme="minorHAnsi"/>
                <w:color w:val="000000"/>
                <w:lang w:eastAsia="en-GB"/>
              </w:rPr>
              <w:t>Wyoming</w:t>
            </w:r>
          </w:p>
        </w:tc>
        <w:tc>
          <w:tcPr>
            <w:tcW w:w="2755" w:type="dxa"/>
            <w:noWrap/>
            <w:hideMark/>
          </w:tcPr>
          <w:p w14:paraId="43D9F70A" w14:textId="3051FE89" w:rsidR="00482784" w:rsidRPr="007250BA" w:rsidRDefault="00482784"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1603</w:t>
            </w:r>
          </w:p>
        </w:tc>
        <w:tc>
          <w:tcPr>
            <w:tcW w:w="2755" w:type="dxa"/>
            <w:noWrap/>
            <w:hideMark/>
          </w:tcPr>
          <w:p w14:paraId="1BE708A3" w14:textId="41262251" w:rsidR="00482784" w:rsidRPr="007250BA" w:rsidRDefault="00482784"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100</w:t>
            </w:r>
          </w:p>
        </w:tc>
      </w:tr>
      <w:tr w:rsidR="00482784" w:rsidRPr="007250BA" w14:paraId="5979399F" w14:textId="77777777" w:rsidTr="00482784">
        <w:trPr>
          <w:trHeight w:val="237"/>
        </w:trPr>
        <w:tc>
          <w:tcPr>
            <w:cnfStyle w:val="001000000000" w:firstRow="0" w:lastRow="0" w:firstColumn="1" w:lastColumn="0" w:oddVBand="0" w:evenVBand="0" w:oddHBand="0" w:evenHBand="0" w:firstRowFirstColumn="0" w:firstRowLastColumn="0" w:lastRowFirstColumn="0" w:lastRowLastColumn="0"/>
            <w:tcW w:w="4287" w:type="dxa"/>
            <w:noWrap/>
            <w:hideMark/>
          </w:tcPr>
          <w:p w14:paraId="6C329A27" w14:textId="77777777" w:rsidR="00482784" w:rsidRPr="007250BA" w:rsidRDefault="00482784" w:rsidP="00697C81">
            <w:pPr>
              <w:rPr>
                <w:rFonts w:eastAsia="Times New Roman" w:cstheme="minorHAnsi"/>
                <w:color w:val="000000"/>
                <w:lang w:eastAsia="en-GB"/>
              </w:rPr>
            </w:pPr>
            <w:r w:rsidRPr="007250BA">
              <w:rPr>
                <w:rFonts w:eastAsia="Times New Roman" w:cstheme="minorHAnsi"/>
                <w:color w:val="000000"/>
                <w:lang w:eastAsia="en-GB"/>
              </w:rPr>
              <w:t>District of Columbia</w:t>
            </w:r>
          </w:p>
        </w:tc>
        <w:tc>
          <w:tcPr>
            <w:tcW w:w="2755" w:type="dxa"/>
            <w:noWrap/>
            <w:hideMark/>
          </w:tcPr>
          <w:p w14:paraId="6C50A9ED" w14:textId="565A78C7" w:rsidR="00482784" w:rsidRPr="007250BA" w:rsidRDefault="00482784"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2865</w:t>
            </w:r>
          </w:p>
        </w:tc>
        <w:tc>
          <w:tcPr>
            <w:tcW w:w="2755" w:type="dxa"/>
            <w:noWrap/>
            <w:hideMark/>
          </w:tcPr>
          <w:p w14:paraId="6D93C854" w14:textId="565BCB02" w:rsidR="00482784" w:rsidRPr="007250BA" w:rsidRDefault="00482784"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1059</w:t>
            </w:r>
          </w:p>
        </w:tc>
      </w:tr>
      <w:tr w:rsidR="00482784" w:rsidRPr="007250BA" w14:paraId="281FA608" w14:textId="77777777" w:rsidTr="00482784">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4287" w:type="dxa"/>
            <w:noWrap/>
            <w:hideMark/>
          </w:tcPr>
          <w:p w14:paraId="1AA47363" w14:textId="77777777" w:rsidR="00482784" w:rsidRPr="007250BA" w:rsidRDefault="00482784" w:rsidP="00697C81">
            <w:pPr>
              <w:rPr>
                <w:rFonts w:eastAsia="Times New Roman" w:cstheme="minorHAnsi"/>
                <w:color w:val="000000"/>
                <w:lang w:eastAsia="en-GB"/>
              </w:rPr>
            </w:pPr>
            <w:r w:rsidRPr="007250BA">
              <w:rPr>
                <w:rFonts w:eastAsia="Times New Roman" w:cstheme="minorHAnsi"/>
                <w:color w:val="000000"/>
                <w:lang w:eastAsia="en-GB"/>
              </w:rPr>
              <w:t>Kansas</w:t>
            </w:r>
          </w:p>
        </w:tc>
        <w:tc>
          <w:tcPr>
            <w:tcW w:w="2755" w:type="dxa"/>
            <w:noWrap/>
            <w:hideMark/>
          </w:tcPr>
          <w:p w14:paraId="31EB62A6" w14:textId="6E6A21A4" w:rsidR="00482784" w:rsidRPr="007250BA" w:rsidRDefault="00482784"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2914</w:t>
            </w:r>
          </w:p>
        </w:tc>
        <w:tc>
          <w:tcPr>
            <w:tcW w:w="2755" w:type="dxa"/>
            <w:noWrap/>
            <w:hideMark/>
          </w:tcPr>
          <w:p w14:paraId="2E34514C" w14:textId="6EB78CB8" w:rsidR="00482784" w:rsidRPr="007250BA" w:rsidRDefault="00482784"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836</w:t>
            </w:r>
          </w:p>
        </w:tc>
      </w:tr>
      <w:tr w:rsidR="00482784" w:rsidRPr="007250BA" w14:paraId="689118D0" w14:textId="77777777" w:rsidTr="00482784">
        <w:trPr>
          <w:trHeight w:val="237"/>
        </w:trPr>
        <w:tc>
          <w:tcPr>
            <w:cnfStyle w:val="001000000000" w:firstRow="0" w:lastRow="0" w:firstColumn="1" w:lastColumn="0" w:oddVBand="0" w:evenVBand="0" w:oddHBand="0" w:evenHBand="0" w:firstRowFirstColumn="0" w:firstRowLastColumn="0" w:lastRowFirstColumn="0" w:lastRowLastColumn="0"/>
            <w:tcW w:w="4287" w:type="dxa"/>
            <w:noWrap/>
            <w:hideMark/>
          </w:tcPr>
          <w:p w14:paraId="61313714" w14:textId="77777777" w:rsidR="00482784" w:rsidRPr="007250BA" w:rsidRDefault="00482784" w:rsidP="00697C81">
            <w:pPr>
              <w:rPr>
                <w:rFonts w:eastAsia="Times New Roman" w:cstheme="minorHAnsi"/>
                <w:color w:val="000000"/>
                <w:lang w:eastAsia="en-GB"/>
              </w:rPr>
            </w:pPr>
            <w:r w:rsidRPr="007250BA">
              <w:rPr>
                <w:rFonts w:eastAsia="Times New Roman" w:cstheme="minorHAnsi"/>
                <w:color w:val="000000"/>
                <w:lang w:eastAsia="en-GB"/>
              </w:rPr>
              <w:t>Idaho</w:t>
            </w:r>
          </w:p>
        </w:tc>
        <w:tc>
          <w:tcPr>
            <w:tcW w:w="2755" w:type="dxa"/>
            <w:noWrap/>
            <w:hideMark/>
          </w:tcPr>
          <w:p w14:paraId="381AE09E" w14:textId="364E5AAA" w:rsidR="00482784" w:rsidRPr="007250BA" w:rsidRDefault="00482784"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4382</w:t>
            </w:r>
          </w:p>
        </w:tc>
        <w:tc>
          <w:tcPr>
            <w:tcW w:w="2755" w:type="dxa"/>
            <w:noWrap/>
            <w:hideMark/>
          </w:tcPr>
          <w:p w14:paraId="7A27EBE1" w14:textId="60C6CBBF" w:rsidR="00482784" w:rsidRPr="007250BA" w:rsidRDefault="00482784"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826</w:t>
            </w:r>
          </w:p>
        </w:tc>
      </w:tr>
      <w:tr w:rsidR="00482784" w:rsidRPr="007250BA" w14:paraId="735808AC" w14:textId="77777777" w:rsidTr="00482784">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4287" w:type="dxa"/>
            <w:noWrap/>
            <w:hideMark/>
          </w:tcPr>
          <w:p w14:paraId="2171C9FE" w14:textId="77777777" w:rsidR="00482784" w:rsidRPr="007250BA" w:rsidRDefault="00482784" w:rsidP="00697C81">
            <w:pPr>
              <w:rPr>
                <w:rFonts w:eastAsia="Times New Roman" w:cstheme="minorHAnsi"/>
                <w:color w:val="000000"/>
                <w:lang w:eastAsia="en-GB"/>
              </w:rPr>
            </w:pPr>
            <w:r w:rsidRPr="007250BA">
              <w:rPr>
                <w:rFonts w:eastAsia="Times New Roman" w:cstheme="minorHAnsi"/>
                <w:color w:val="000000"/>
                <w:lang w:eastAsia="en-GB"/>
              </w:rPr>
              <w:t>Iowa</w:t>
            </w:r>
          </w:p>
        </w:tc>
        <w:tc>
          <w:tcPr>
            <w:tcW w:w="2755" w:type="dxa"/>
            <w:noWrap/>
            <w:hideMark/>
          </w:tcPr>
          <w:p w14:paraId="255ED45D" w14:textId="46D1F8DD" w:rsidR="00482784" w:rsidRPr="007250BA" w:rsidRDefault="00482784"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4579</w:t>
            </w:r>
          </w:p>
        </w:tc>
        <w:tc>
          <w:tcPr>
            <w:tcW w:w="2755" w:type="dxa"/>
            <w:noWrap/>
            <w:hideMark/>
          </w:tcPr>
          <w:p w14:paraId="4205CB60" w14:textId="57C8A6F4" w:rsidR="00482784" w:rsidRPr="007250BA" w:rsidRDefault="00482784" w:rsidP="00697C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1183</w:t>
            </w:r>
          </w:p>
        </w:tc>
      </w:tr>
      <w:tr w:rsidR="00482784" w:rsidRPr="007250BA" w14:paraId="14C764D4" w14:textId="77777777" w:rsidTr="00482784">
        <w:trPr>
          <w:trHeight w:val="237"/>
        </w:trPr>
        <w:tc>
          <w:tcPr>
            <w:cnfStyle w:val="001000000000" w:firstRow="0" w:lastRow="0" w:firstColumn="1" w:lastColumn="0" w:oddVBand="0" w:evenVBand="0" w:oddHBand="0" w:evenHBand="0" w:firstRowFirstColumn="0" w:firstRowLastColumn="0" w:lastRowFirstColumn="0" w:lastRowLastColumn="0"/>
            <w:tcW w:w="4287" w:type="dxa"/>
            <w:noWrap/>
            <w:hideMark/>
          </w:tcPr>
          <w:p w14:paraId="1351B6C8" w14:textId="77777777" w:rsidR="00482784" w:rsidRPr="007250BA" w:rsidRDefault="00482784" w:rsidP="00697C81">
            <w:pPr>
              <w:rPr>
                <w:rFonts w:eastAsia="Times New Roman" w:cstheme="minorHAnsi"/>
                <w:color w:val="000000"/>
                <w:lang w:eastAsia="en-GB"/>
              </w:rPr>
            </w:pPr>
            <w:r w:rsidRPr="007250BA">
              <w:rPr>
                <w:rFonts w:eastAsia="Times New Roman" w:cstheme="minorHAnsi"/>
                <w:color w:val="000000"/>
                <w:lang w:eastAsia="en-GB"/>
              </w:rPr>
              <w:t>New Mexico</w:t>
            </w:r>
          </w:p>
        </w:tc>
        <w:tc>
          <w:tcPr>
            <w:tcW w:w="2755" w:type="dxa"/>
            <w:noWrap/>
            <w:hideMark/>
          </w:tcPr>
          <w:p w14:paraId="40DDD9B8" w14:textId="3B927D7D" w:rsidR="00482784" w:rsidRPr="007250BA" w:rsidRDefault="00482784"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4783</w:t>
            </w:r>
          </w:p>
        </w:tc>
        <w:tc>
          <w:tcPr>
            <w:tcW w:w="2755" w:type="dxa"/>
            <w:noWrap/>
            <w:hideMark/>
          </w:tcPr>
          <w:p w14:paraId="19F63120" w14:textId="3E1493C2" w:rsidR="00482784" w:rsidRPr="007250BA" w:rsidRDefault="00482784" w:rsidP="00697C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250BA">
              <w:rPr>
                <w:rFonts w:eastAsia="Times New Roman" w:cstheme="minorHAnsi"/>
                <w:color w:val="000000"/>
                <w:lang w:eastAsia="en-GB"/>
              </w:rPr>
              <w:t>1157</w:t>
            </w:r>
          </w:p>
        </w:tc>
      </w:tr>
    </w:tbl>
    <w:p w14:paraId="1353ABE6" w14:textId="50DF90A1" w:rsidR="00482784" w:rsidRPr="00326315" w:rsidRDefault="00482784" w:rsidP="00482784">
      <w:pPr>
        <w:rPr>
          <w:rFonts w:cstheme="minorHAnsi"/>
          <w:i/>
          <w:iCs/>
          <w:color w:val="auto"/>
          <w:sz w:val="16"/>
          <w:szCs w:val="16"/>
        </w:rPr>
      </w:pPr>
      <w:r w:rsidRPr="00326315">
        <w:rPr>
          <w:rFonts w:cstheme="minorHAnsi"/>
          <w:i/>
          <w:iCs/>
          <w:color w:val="auto"/>
          <w:sz w:val="16"/>
          <w:szCs w:val="16"/>
        </w:rPr>
        <w:t>Figure 4: Bottom 10 States for total sales</w:t>
      </w:r>
    </w:p>
    <w:p w14:paraId="74A125F9" w14:textId="77777777" w:rsidR="00482784" w:rsidRPr="007250BA" w:rsidRDefault="00482784" w:rsidP="00482784">
      <w:pPr>
        <w:rPr>
          <w:rFonts w:cstheme="minorHAnsi"/>
          <w:color w:val="auto"/>
          <w:sz w:val="24"/>
          <w:szCs w:val="24"/>
        </w:rPr>
      </w:pPr>
    </w:p>
    <w:p w14:paraId="27E32C66" w14:textId="488E06B0" w:rsidR="00820312" w:rsidRPr="007250BA" w:rsidRDefault="00101765" w:rsidP="00083541">
      <w:pPr>
        <w:rPr>
          <w:rFonts w:cstheme="minorHAnsi"/>
          <w:b/>
          <w:bCs/>
          <w:color w:val="auto"/>
          <w:szCs w:val="28"/>
        </w:rPr>
      </w:pPr>
      <w:r w:rsidRPr="007250BA">
        <w:rPr>
          <w:rFonts w:cstheme="minorHAnsi"/>
          <w:b/>
          <w:bCs/>
          <w:color w:val="auto"/>
          <w:szCs w:val="28"/>
        </w:rPr>
        <w:t xml:space="preserve">Profitability </w:t>
      </w:r>
      <w:r w:rsidR="00083541" w:rsidRPr="007250BA">
        <w:rPr>
          <w:rFonts w:cstheme="minorHAnsi"/>
          <w:b/>
          <w:bCs/>
          <w:color w:val="auto"/>
          <w:szCs w:val="28"/>
        </w:rPr>
        <w:t>(</w:t>
      </w:r>
      <w:r w:rsidRPr="007250BA">
        <w:rPr>
          <w:rFonts w:cstheme="minorHAnsi"/>
          <w:b/>
          <w:bCs/>
          <w:color w:val="auto"/>
          <w:szCs w:val="28"/>
        </w:rPr>
        <w:t>Gross Profit Margin</w:t>
      </w:r>
      <w:r w:rsidR="00083541" w:rsidRPr="007250BA">
        <w:rPr>
          <w:rFonts w:cstheme="minorHAnsi"/>
          <w:b/>
          <w:bCs/>
          <w:color w:val="auto"/>
          <w:szCs w:val="28"/>
        </w:rPr>
        <w:t>)</w:t>
      </w:r>
    </w:p>
    <w:p w14:paraId="2C49F416" w14:textId="77777777" w:rsidR="00083541" w:rsidRPr="007250BA" w:rsidRDefault="00083541" w:rsidP="00083541">
      <w:pPr>
        <w:rPr>
          <w:rFonts w:cstheme="minorHAnsi"/>
          <w:b/>
          <w:bCs/>
          <w:color w:val="auto"/>
          <w:szCs w:val="28"/>
        </w:rPr>
      </w:pPr>
    </w:p>
    <w:tbl>
      <w:tblPr>
        <w:tblStyle w:val="GridTable2-Accent4"/>
        <w:tblW w:w="9915" w:type="dxa"/>
        <w:tblLook w:val="04A0" w:firstRow="1" w:lastRow="0" w:firstColumn="1" w:lastColumn="0" w:noHBand="0" w:noVBand="1"/>
      </w:tblPr>
      <w:tblGrid>
        <w:gridCol w:w="2567"/>
        <w:gridCol w:w="2520"/>
        <w:gridCol w:w="2308"/>
        <w:gridCol w:w="2520"/>
      </w:tblGrid>
      <w:tr w:rsidR="00083541" w:rsidRPr="007250BA" w14:paraId="433CEFC7" w14:textId="77777777" w:rsidTr="00083541">
        <w:trPr>
          <w:cnfStyle w:val="100000000000" w:firstRow="1" w:lastRow="0" w:firstColumn="0" w:lastColumn="0" w:oddVBand="0" w:evenVBand="0" w:oddHBand="0"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567" w:type="dxa"/>
            <w:noWrap/>
            <w:hideMark/>
          </w:tcPr>
          <w:p w14:paraId="73155D91" w14:textId="77777777" w:rsidR="00083541" w:rsidRPr="007250BA" w:rsidRDefault="00083541" w:rsidP="00083541">
            <w:pPr>
              <w:spacing w:line="276" w:lineRule="auto"/>
              <w:rPr>
                <w:rFonts w:cstheme="minorHAnsi"/>
                <w:color w:val="auto"/>
                <w:szCs w:val="28"/>
              </w:rPr>
            </w:pPr>
            <w:bookmarkStart w:id="0" w:name="_Hlk158988918"/>
            <w:r w:rsidRPr="007250BA">
              <w:rPr>
                <w:rFonts w:cstheme="minorHAnsi"/>
                <w:color w:val="auto"/>
                <w:szCs w:val="28"/>
              </w:rPr>
              <w:t>States</w:t>
            </w:r>
          </w:p>
        </w:tc>
        <w:tc>
          <w:tcPr>
            <w:tcW w:w="2520" w:type="dxa"/>
            <w:noWrap/>
            <w:hideMark/>
          </w:tcPr>
          <w:p w14:paraId="15B38289" w14:textId="77777777" w:rsidR="00083541" w:rsidRPr="007250BA" w:rsidRDefault="00083541" w:rsidP="000835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rPr>
              <w:t>Total Sales</w:t>
            </w:r>
          </w:p>
        </w:tc>
        <w:tc>
          <w:tcPr>
            <w:tcW w:w="2308" w:type="dxa"/>
            <w:noWrap/>
            <w:hideMark/>
          </w:tcPr>
          <w:p w14:paraId="22A379BE" w14:textId="77777777" w:rsidR="00083541" w:rsidRPr="007250BA" w:rsidRDefault="00083541" w:rsidP="000835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rPr>
              <w:t>Total Profit</w:t>
            </w:r>
          </w:p>
        </w:tc>
        <w:tc>
          <w:tcPr>
            <w:tcW w:w="2520" w:type="dxa"/>
            <w:noWrap/>
            <w:hideMark/>
          </w:tcPr>
          <w:p w14:paraId="74823BCC" w14:textId="77777777" w:rsidR="00083541" w:rsidRPr="007250BA" w:rsidRDefault="00083541" w:rsidP="000835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rPr>
              <w:t>Profitability</w:t>
            </w:r>
          </w:p>
        </w:tc>
      </w:tr>
      <w:tr w:rsidR="00083541" w:rsidRPr="007250BA" w14:paraId="77549B53" w14:textId="77777777" w:rsidTr="00083541">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567" w:type="dxa"/>
            <w:noWrap/>
            <w:hideMark/>
          </w:tcPr>
          <w:p w14:paraId="13C78A13" w14:textId="77777777" w:rsidR="00083541" w:rsidRPr="007250BA" w:rsidRDefault="00083541" w:rsidP="00083541">
            <w:pPr>
              <w:spacing w:line="276" w:lineRule="auto"/>
              <w:rPr>
                <w:rFonts w:cstheme="minorHAnsi"/>
                <w:color w:val="auto"/>
                <w:szCs w:val="28"/>
              </w:rPr>
            </w:pPr>
            <w:r w:rsidRPr="007250BA">
              <w:rPr>
                <w:rFonts w:cstheme="minorHAnsi"/>
                <w:color w:val="auto"/>
                <w:szCs w:val="28"/>
              </w:rPr>
              <w:t>Ohio</w:t>
            </w:r>
          </w:p>
        </w:tc>
        <w:tc>
          <w:tcPr>
            <w:tcW w:w="2520" w:type="dxa"/>
            <w:noWrap/>
            <w:hideMark/>
          </w:tcPr>
          <w:p w14:paraId="6908BA24" w14:textId="4F6C0966" w:rsidR="00083541" w:rsidRPr="007250BA" w:rsidRDefault="00083541" w:rsidP="000835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auto"/>
                <w:szCs w:val="28"/>
              </w:rPr>
            </w:pPr>
            <w:r w:rsidRPr="007250BA">
              <w:rPr>
                <w:rFonts w:cstheme="minorHAnsi"/>
                <w:color w:val="auto"/>
                <w:szCs w:val="28"/>
                <w:highlight w:val="yellow"/>
              </w:rPr>
              <w:t>78258</w:t>
            </w:r>
          </w:p>
        </w:tc>
        <w:tc>
          <w:tcPr>
            <w:tcW w:w="2308" w:type="dxa"/>
            <w:noWrap/>
            <w:hideMark/>
          </w:tcPr>
          <w:p w14:paraId="0ED9DC9C" w14:textId="77DFA9C7" w:rsidR="00083541" w:rsidRPr="007250BA" w:rsidRDefault="00083541" w:rsidP="000835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auto"/>
                <w:szCs w:val="28"/>
              </w:rPr>
            </w:pPr>
            <w:r w:rsidRPr="007250BA">
              <w:rPr>
                <w:rFonts w:cstheme="minorHAnsi"/>
                <w:color w:val="auto"/>
                <w:szCs w:val="28"/>
              </w:rPr>
              <w:t>-16971</w:t>
            </w:r>
          </w:p>
        </w:tc>
        <w:tc>
          <w:tcPr>
            <w:tcW w:w="2520" w:type="dxa"/>
            <w:noWrap/>
            <w:hideMark/>
          </w:tcPr>
          <w:p w14:paraId="56F104DE" w14:textId="1E0EC982" w:rsidR="00083541" w:rsidRPr="007250BA" w:rsidRDefault="00083541" w:rsidP="000835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auto"/>
                <w:szCs w:val="28"/>
              </w:rPr>
            </w:pPr>
            <w:r w:rsidRPr="007250BA">
              <w:rPr>
                <w:rFonts w:cstheme="minorHAnsi"/>
                <w:color w:val="auto"/>
                <w:szCs w:val="28"/>
              </w:rPr>
              <w:t>-0.2</w:t>
            </w:r>
            <w:r w:rsidR="00D016EC" w:rsidRPr="007250BA">
              <w:rPr>
                <w:rFonts w:cstheme="minorHAnsi"/>
                <w:color w:val="auto"/>
                <w:szCs w:val="28"/>
              </w:rPr>
              <w:t>2</w:t>
            </w:r>
          </w:p>
        </w:tc>
      </w:tr>
      <w:tr w:rsidR="00083541" w:rsidRPr="007250BA" w14:paraId="1F5435B1" w14:textId="77777777" w:rsidTr="00083541">
        <w:trPr>
          <w:trHeight w:val="159"/>
        </w:trPr>
        <w:tc>
          <w:tcPr>
            <w:cnfStyle w:val="001000000000" w:firstRow="0" w:lastRow="0" w:firstColumn="1" w:lastColumn="0" w:oddVBand="0" w:evenVBand="0" w:oddHBand="0" w:evenHBand="0" w:firstRowFirstColumn="0" w:firstRowLastColumn="0" w:lastRowFirstColumn="0" w:lastRowLastColumn="0"/>
            <w:tcW w:w="2567" w:type="dxa"/>
            <w:noWrap/>
            <w:hideMark/>
          </w:tcPr>
          <w:p w14:paraId="03D7C7D3" w14:textId="77777777" w:rsidR="00083541" w:rsidRPr="007250BA" w:rsidRDefault="00083541" w:rsidP="00083541">
            <w:pPr>
              <w:spacing w:line="276" w:lineRule="auto"/>
              <w:rPr>
                <w:rFonts w:cstheme="minorHAnsi"/>
                <w:color w:val="auto"/>
                <w:szCs w:val="28"/>
              </w:rPr>
            </w:pPr>
            <w:r w:rsidRPr="007250BA">
              <w:rPr>
                <w:rFonts w:cstheme="minorHAnsi"/>
                <w:color w:val="auto"/>
                <w:szCs w:val="28"/>
              </w:rPr>
              <w:t>Colorado</w:t>
            </w:r>
          </w:p>
        </w:tc>
        <w:tc>
          <w:tcPr>
            <w:tcW w:w="2520" w:type="dxa"/>
            <w:noWrap/>
            <w:hideMark/>
          </w:tcPr>
          <w:p w14:paraId="0819A91F" w14:textId="49DD5B39" w:rsidR="00083541" w:rsidRPr="007250BA" w:rsidRDefault="00083541" w:rsidP="000835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highlight w:val="darkYellow"/>
              </w:rPr>
              <w:t>32108</w:t>
            </w:r>
          </w:p>
        </w:tc>
        <w:tc>
          <w:tcPr>
            <w:tcW w:w="2308" w:type="dxa"/>
            <w:noWrap/>
            <w:hideMark/>
          </w:tcPr>
          <w:p w14:paraId="5B79B7F7" w14:textId="4BC20CC3" w:rsidR="00083541" w:rsidRPr="007250BA" w:rsidRDefault="00083541" w:rsidP="000835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rPr>
              <w:t>-6527</w:t>
            </w:r>
          </w:p>
        </w:tc>
        <w:tc>
          <w:tcPr>
            <w:tcW w:w="2520" w:type="dxa"/>
            <w:noWrap/>
            <w:hideMark/>
          </w:tcPr>
          <w:p w14:paraId="6793774A" w14:textId="50D6CBF0" w:rsidR="00083541" w:rsidRPr="007250BA" w:rsidRDefault="00083541" w:rsidP="000835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rPr>
              <w:t>-0.20</w:t>
            </w:r>
          </w:p>
        </w:tc>
      </w:tr>
      <w:tr w:rsidR="00083541" w:rsidRPr="007250BA" w14:paraId="58CFE19C" w14:textId="77777777" w:rsidTr="00083541">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567" w:type="dxa"/>
            <w:noWrap/>
            <w:hideMark/>
          </w:tcPr>
          <w:p w14:paraId="7C9C78AD" w14:textId="77777777" w:rsidR="00083541" w:rsidRPr="007250BA" w:rsidRDefault="00083541" w:rsidP="00083541">
            <w:pPr>
              <w:spacing w:line="276" w:lineRule="auto"/>
              <w:rPr>
                <w:rFonts w:cstheme="minorHAnsi"/>
                <w:color w:val="auto"/>
                <w:szCs w:val="28"/>
              </w:rPr>
            </w:pPr>
            <w:r w:rsidRPr="007250BA">
              <w:rPr>
                <w:rFonts w:cstheme="minorHAnsi"/>
                <w:color w:val="auto"/>
                <w:szCs w:val="28"/>
              </w:rPr>
              <w:t>Tennessee</w:t>
            </w:r>
          </w:p>
        </w:tc>
        <w:tc>
          <w:tcPr>
            <w:tcW w:w="2520" w:type="dxa"/>
            <w:noWrap/>
            <w:hideMark/>
          </w:tcPr>
          <w:p w14:paraId="19CE7997" w14:textId="37242564" w:rsidR="00083541" w:rsidRPr="007250BA" w:rsidRDefault="00083541" w:rsidP="000835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auto"/>
                <w:szCs w:val="28"/>
              </w:rPr>
            </w:pPr>
            <w:r w:rsidRPr="007250BA">
              <w:rPr>
                <w:rFonts w:cstheme="minorHAnsi"/>
                <w:color w:val="auto"/>
                <w:szCs w:val="28"/>
                <w:highlight w:val="darkYellow"/>
              </w:rPr>
              <w:t>30661</w:t>
            </w:r>
          </w:p>
        </w:tc>
        <w:tc>
          <w:tcPr>
            <w:tcW w:w="2308" w:type="dxa"/>
            <w:noWrap/>
            <w:hideMark/>
          </w:tcPr>
          <w:p w14:paraId="211B4955" w14:textId="69F99DF7" w:rsidR="00083541" w:rsidRPr="007250BA" w:rsidRDefault="00083541" w:rsidP="000835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auto"/>
                <w:szCs w:val="28"/>
              </w:rPr>
            </w:pPr>
            <w:r w:rsidRPr="007250BA">
              <w:rPr>
                <w:rFonts w:cstheme="minorHAnsi"/>
                <w:color w:val="auto"/>
                <w:szCs w:val="28"/>
              </w:rPr>
              <w:t>-5341</w:t>
            </w:r>
          </w:p>
        </w:tc>
        <w:tc>
          <w:tcPr>
            <w:tcW w:w="2520" w:type="dxa"/>
            <w:noWrap/>
            <w:hideMark/>
          </w:tcPr>
          <w:p w14:paraId="2ED9138D" w14:textId="36F98FF5" w:rsidR="00083541" w:rsidRPr="007250BA" w:rsidRDefault="00083541" w:rsidP="000835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auto"/>
                <w:szCs w:val="28"/>
              </w:rPr>
            </w:pPr>
            <w:r w:rsidRPr="007250BA">
              <w:rPr>
                <w:rFonts w:cstheme="minorHAnsi"/>
                <w:color w:val="auto"/>
                <w:szCs w:val="28"/>
              </w:rPr>
              <w:t>-0.17</w:t>
            </w:r>
          </w:p>
        </w:tc>
      </w:tr>
      <w:tr w:rsidR="00083541" w:rsidRPr="007250BA" w14:paraId="44542C32" w14:textId="77777777" w:rsidTr="00083541">
        <w:trPr>
          <w:trHeight w:val="159"/>
        </w:trPr>
        <w:tc>
          <w:tcPr>
            <w:cnfStyle w:val="001000000000" w:firstRow="0" w:lastRow="0" w:firstColumn="1" w:lastColumn="0" w:oddVBand="0" w:evenVBand="0" w:oddHBand="0" w:evenHBand="0" w:firstRowFirstColumn="0" w:firstRowLastColumn="0" w:lastRowFirstColumn="0" w:lastRowLastColumn="0"/>
            <w:tcW w:w="2567" w:type="dxa"/>
            <w:noWrap/>
            <w:hideMark/>
          </w:tcPr>
          <w:p w14:paraId="3A0F1243" w14:textId="77777777" w:rsidR="00083541" w:rsidRPr="007250BA" w:rsidRDefault="00083541" w:rsidP="00083541">
            <w:pPr>
              <w:spacing w:line="276" w:lineRule="auto"/>
              <w:rPr>
                <w:rFonts w:cstheme="minorHAnsi"/>
                <w:color w:val="auto"/>
                <w:szCs w:val="28"/>
              </w:rPr>
            </w:pPr>
            <w:r w:rsidRPr="007250BA">
              <w:rPr>
                <w:rFonts w:cstheme="minorHAnsi"/>
                <w:color w:val="auto"/>
                <w:szCs w:val="28"/>
              </w:rPr>
              <w:t>Illinois</w:t>
            </w:r>
          </w:p>
        </w:tc>
        <w:tc>
          <w:tcPr>
            <w:tcW w:w="2520" w:type="dxa"/>
            <w:noWrap/>
            <w:hideMark/>
          </w:tcPr>
          <w:p w14:paraId="6F3C6017" w14:textId="77A6D58A" w:rsidR="00083541" w:rsidRPr="007250BA" w:rsidRDefault="00083541" w:rsidP="000835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rPr>
              <w:t>80166</w:t>
            </w:r>
          </w:p>
        </w:tc>
        <w:tc>
          <w:tcPr>
            <w:tcW w:w="2308" w:type="dxa"/>
            <w:noWrap/>
            <w:hideMark/>
          </w:tcPr>
          <w:p w14:paraId="7A3F44B1" w14:textId="63CCFB87" w:rsidR="00083541" w:rsidRPr="007250BA" w:rsidRDefault="00083541" w:rsidP="000835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rPr>
              <w:t>-12607</w:t>
            </w:r>
          </w:p>
        </w:tc>
        <w:tc>
          <w:tcPr>
            <w:tcW w:w="2520" w:type="dxa"/>
            <w:noWrap/>
            <w:hideMark/>
          </w:tcPr>
          <w:p w14:paraId="683B41B2" w14:textId="5B20EBC0" w:rsidR="00083541" w:rsidRPr="007250BA" w:rsidRDefault="00083541" w:rsidP="000835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rPr>
              <w:t>-0.1</w:t>
            </w:r>
            <w:r w:rsidR="00D016EC" w:rsidRPr="007250BA">
              <w:rPr>
                <w:rFonts w:cstheme="minorHAnsi"/>
                <w:color w:val="auto"/>
                <w:szCs w:val="28"/>
              </w:rPr>
              <w:t>6</w:t>
            </w:r>
          </w:p>
        </w:tc>
      </w:tr>
      <w:tr w:rsidR="00083541" w:rsidRPr="007250BA" w14:paraId="089E4A79" w14:textId="77777777" w:rsidTr="00083541">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567" w:type="dxa"/>
            <w:noWrap/>
            <w:hideMark/>
          </w:tcPr>
          <w:p w14:paraId="6C304E88" w14:textId="77777777" w:rsidR="00083541" w:rsidRPr="007250BA" w:rsidRDefault="00083541" w:rsidP="00083541">
            <w:pPr>
              <w:spacing w:line="276" w:lineRule="auto"/>
              <w:rPr>
                <w:rFonts w:cstheme="minorHAnsi"/>
                <w:color w:val="auto"/>
                <w:szCs w:val="28"/>
              </w:rPr>
            </w:pPr>
            <w:r w:rsidRPr="007250BA">
              <w:rPr>
                <w:rFonts w:cstheme="minorHAnsi"/>
                <w:color w:val="auto"/>
                <w:szCs w:val="28"/>
              </w:rPr>
              <w:t>Texas</w:t>
            </w:r>
          </w:p>
        </w:tc>
        <w:tc>
          <w:tcPr>
            <w:tcW w:w="2520" w:type="dxa"/>
            <w:noWrap/>
            <w:hideMark/>
          </w:tcPr>
          <w:p w14:paraId="1441A57B" w14:textId="3930ABC4" w:rsidR="00083541" w:rsidRPr="007250BA" w:rsidRDefault="00083541" w:rsidP="000835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auto"/>
                <w:szCs w:val="28"/>
              </w:rPr>
            </w:pPr>
            <w:r w:rsidRPr="007250BA">
              <w:rPr>
                <w:rFonts w:cstheme="minorHAnsi"/>
                <w:color w:val="auto"/>
                <w:szCs w:val="28"/>
              </w:rPr>
              <w:t>170188</w:t>
            </w:r>
          </w:p>
        </w:tc>
        <w:tc>
          <w:tcPr>
            <w:tcW w:w="2308" w:type="dxa"/>
            <w:noWrap/>
            <w:hideMark/>
          </w:tcPr>
          <w:p w14:paraId="35760CB7" w14:textId="61BC0B65" w:rsidR="00083541" w:rsidRPr="007250BA" w:rsidRDefault="00083541" w:rsidP="000835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auto"/>
                <w:szCs w:val="28"/>
              </w:rPr>
            </w:pPr>
            <w:r w:rsidRPr="007250BA">
              <w:rPr>
                <w:rFonts w:cstheme="minorHAnsi"/>
                <w:color w:val="auto"/>
                <w:szCs w:val="28"/>
              </w:rPr>
              <w:t>-25729</w:t>
            </w:r>
          </w:p>
        </w:tc>
        <w:tc>
          <w:tcPr>
            <w:tcW w:w="2520" w:type="dxa"/>
            <w:noWrap/>
            <w:hideMark/>
          </w:tcPr>
          <w:p w14:paraId="0CD2A8B1" w14:textId="447E5F08" w:rsidR="00083541" w:rsidRPr="007250BA" w:rsidRDefault="00083541" w:rsidP="000835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auto"/>
                <w:szCs w:val="28"/>
              </w:rPr>
            </w:pPr>
            <w:r w:rsidRPr="007250BA">
              <w:rPr>
                <w:rFonts w:cstheme="minorHAnsi"/>
                <w:color w:val="auto"/>
                <w:szCs w:val="28"/>
              </w:rPr>
              <w:t>-0.15</w:t>
            </w:r>
          </w:p>
        </w:tc>
      </w:tr>
      <w:tr w:rsidR="00083541" w:rsidRPr="007250BA" w14:paraId="1AC54F63" w14:textId="77777777" w:rsidTr="00083541">
        <w:trPr>
          <w:trHeight w:val="159"/>
        </w:trPr>
        <w:tc>
          <w:tcPr>
            <w:cnfStyle w:val="001000000000" w:firstRow="0" w:lastRow="0" w:firstColumn="1" w:lastColumn="0" w:oddVBand="0" w:evenVBand="0" w:oddHBand="0" w:evenHBand="0" w:firstRowFirstColumn="0" w:firstRowLastColumn="0" w:lastRowFirstColumn="0" w:lastRowLastColumn="0"/>
            <w:tcW w:w="2567" w:type="dxa"/>
            <w:noWrap/>
            <w:hideMark/>
          </w:tcPr>
          <w:p w14:paraId="3B9BB1F7" w14:textId="77777777" w:rsidR="00083541" w:rsidRPr="007250BA" w:rsidRDefault="00083541" w:rsidP="00083541">
            <w:pPr>
              <w:spacing w:line="276" w:lineRule="auto"/>
              <w:rPr>
                <w:rFonts w:cstheme="minorHAnsi"/>
                <w:color w:val="auto"/>
                <w:szCs w:val="28"/>
              </w:rPr>
            </w:pPr>
            <w:r w:rsidRPr="007250BA">
              <w:rPr>
                <w:rFonts w:cstheme="minorHAnsi"/>
                <w:color w:val="auto"/>
                <w:szCs w:val="28"/>
              </w:rPr>
              <w:t>North Carolina</w:t>
            </w:r>
          </w:p>
        </w:tc>
        <w:tc>
          <w:tcPr>
            <w:tcW w:w="2520" w:type="dxa"/>
            <w:noWrap/>
            <w:hideMark/>
          </w:tcPr>
          <w:p w14:paraId="5F07186F" w14:textId="661A32A2" w:rsidR="00083541" w:rsidRPr="007250BA" w:rsidRDefault="00083541" w:rsidP="000835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highlight w:val="darkCyan"/>
              </w:rPr>
              <w:t>55603</w:t>
            </w:r>
          </w:p>
        </w:tc>
        <w:tc>
          <w:tcPr>
            <w:tcW w:w="2308" w:type="dxa"/>
            <w:noWrap/>
            <w:hideMark/>
          </w:tcPr>
          <w:p w14:paraId="2E415402" w14:textId="27F7EC8E" w:rsidR="00083541" w:rsidRPr="007250BA" w:rsidRDefault="00083541" w:rsidP="000835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rPr>
              <w:t>-7490</w:t>
            </w:r>
          </w:p>
        </w:tc>
        <w:tc>
          <w:tcPr>
            <w:tcW w:w="2520" w:type="dxa"/>
            <w:noWrap/>
            <w:hideMark/>
          </w:tcPr>
          <w:p w14:paraId="1B40A9F8" w14:textId="611A0F95" w:rsidR="00083541" w:rsidRPr="007250BA" w:rsidRDefault="00083541" w:rsidP="000835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rPr>
              <w:t>-0.13</w:t>
            </w:r>
          </w:p>
        </w:tc>
      </w:tr>
      <w:tr w:rsidR="00083541" w:rsidRPr="007250BA" w14:paraId="30687F2C" w14:textId="77777777" w:rsidTr="00083541">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567" w:type="dxa"/>
            <w:noWrap/>
            <w:hideMark/>
          </w:tcPr>
          <w:p w14:paraId="1E833699" w14:textId="77777777" w:rsidR="00083541" w:rsidRPr="007250BA" w:rsidRDefault="00083541" w:rsidP="00083541">
            <w:pPr>
              <w:spacing w:line="276" w:lineRule="auto"/>
              <w:rPr>
                <w:rFonts w:cstheme="minorHAnsi"/>
                <w:color w:val="auto"/>
                <w:szCs w:val="28"/>
              </w:rPr>
            </w:pPr>
            <w:r w:rsidRPr="007250BA">
              <w:rPr>
                <w:rFonts w:cstheme="minorHAnsi"/>
                <w:color w:val="auto"/>
                <w:szCs w:val="28"/>
              </w:rPr>
              <w:t>Pennsylvania</w:t>
            </w:r>
          </w:p>
        </w:tc>
        <w:tc>
          <w:tcPr>
            <w:tcW w:w="2520" w:type="dxa"/>
            <w:noWrap/>
            <w:hideMark/>
          </w:tcPr>
          <w:p w14:paraId="2AD256D0" w14:textId="30204EFF" w:rsidR="00083541" w:rsidRPr="007250BA" w:rsidRDefault="00083541" w:rsidP="000835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auto"/>
                <w:szCs w:val="28"/>
              </w:rPr>
            </w:pPr>
            <w:r w:rsidRPr="007250BA">
              <w:rPr>
                <w:rFonts w:cstheme="minorHAnsi"/>
                <w:color w:val="auto"/>
                <w:szCs w:val="28"/>
                <w:highlight w:val="darkCyan"/>
              </w:rPr>
              <w:t>116511</w:t>
            </w:r>
          </w:p>
        </w:tc>
        <w:tc>
          <w:tcPr>
            <w:tcW w:w="2308" w:type="dxa"/>
            <w:noWrap/>
            <w:hideMark/>
          </w:tcPr>
          <w:p w14:paraId="62592B1F" w14:textId="119646EB" w:rsidR="00083541" w:rsidRPr="007250BA" w:rsidRDefault="00083541" w:rsidP="000835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auto"/>
                <w:szCs w:val="28"/>
              </w:rPr>
            </w:pPr>
            <w:r w:rsidRPr="007250BA">
              <w:rPr>
                <w:rFonts w:cstheme="minorHAnsi"/>
                <w:color w:val="auto"/>
                <w:szCs w:val="28"/>
              </w:rPr>
              <w:t>-15559</w:t>
            </w:r>
          </w:p>
        </w:tc>
        <w:tc>
          <w:tcPr>
            <w:tcW w:w="2520" w:type="dxa"/>
            <w:noWrap/>
            <w:hideMark/>
          </w:tcPr>
          <w:p w14:paraId="11D841FF" w14:textId="79F9FFFF" w:rsidR="00083541" w:rsidRPr="007250BA" w:rsidRDefault="00083541" w:rsidP="000835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auto"/>
                <w:szCs w:val="28"/>
              </w:rPr>
            </w:pPr>
            <w:r w:rsidRPr="007250BA">
              <w:rPr>
                <w:rFonts w:cstheme="minorHAnsi"/>
                <w:color w:val="auto"/>
                <w:szCs w:val="28"/>
              </w:rPr>
              <w:t>-0.13</w:t>
            </w:r>
          </w:p>
        </w:tc>
      </w:tr>
      <w:tr w:rsidR="00083541" w:rsidRPr="007250BA" w14:paraId="29B8A2C5" w14:textId="77777777" w:rsidTr="00083541">
        <w:trPr>
          <w:trHeight w:val="159"/>
        </w:trPr>
        <w:tc>
          <w:tcPr>
            <w:cnfStyle w:val="001000000000" w:firstRow="0" w:lastRow="0" w:firstColumn="1" w:lastColumn="0" w:oddVBand="0" w:evenVBand="0" w:oddHBand="0" w:evenHBand="0" w:firstRowFirstColumn="0" w:firstRowLastColumn="0" w:lastRowFirstColumn="0" w:lastRowLastColumn="0"/>
            <w:tcW w:w="2567" w:type="dxa"/>
            <w:noWrap/>
            <w:hideMark/>
          </w:tcPr>
          <w:p w14:paraId="33E382EB" w14:textId="77777777" w:rsidR="00083541" w:rsidRPr="007250BA" w:rsidRDefault="00083541" w:rsidP="00083541">
            <w:pPr>
              <w:spacing w:line="276" w:lineRule="auto"/>
              <w:rPr>
                <w:rFonts w:cstheme="minorHAnsi"/>
                <w:color w:val="auto"/>
                <w:szCs w:val="28"/>
              </w:rPr>
            </w:pPr>
            <w:r w:rsidRPr="007250BA">
              <w:rPr>
                <w:rFonts w:cstheme="minorHAnsi"/>
                <w:color w:val="auto"/>
                <w:szCs w:val="28"/>
              </w:rPr>
              <w:t>Arizona</w:t>
            </w:r>
          </w:p>
        </w:tc>
        <w:tc>
          <w:tcPr>
            <w:tcW w:w="2520" w:type="dxa"/>
            <w:noWrap/>
            <w:hideMark/>
          </w:tcPr>
          <w:p w14:paraId="3A22333C" w14:textId="6B859A78" w:rsidR="00083541" w:rsidRPr="007250BA" w:rsidRDefault="00083541" w:rsidP="000835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rPr>
              <w:t>35282</w:t>
            </w:r>
          </w:p>
        </w:tc>
        <w:tc>
          <w:tcPr>
            <w:tcW w:w="2308" w:type="dxa"/>
            <w:noWrap/>
            <w:hideMark/>
          </w:tcPr>
          <w:p w14:paraId="4D1451AC" w14:textId="5856F6FD" w:rsidR="00083541" w:rsidRPr="007250BA" w:rsidRDefault="00083541" w:rsidP="000835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rPr>
              <w:t>-3427</w:t>
            </w:r>
          </w:p>
        </w:tc>
        <w:tc>
          <w:tcPr>
            <w:tcW w:w="2520" w:type="dxa"/>
            <w:noWrap/>
            <w:hideMark/>
          </w:tcPr>
          <w:p w14:paraId="1F8E1B43" w14:textId="11CDF053" w:rsidR="00083541" w:rsidRPr="007250BA" w:rsidRDefault="00083541" w:rsidP="000835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rPr>
              <w:t>-0.</w:t>
            </w:r>
            <w:r w:rsidR="00D016EC" w:rsidRPr="007250BA">
              <w:rPr>
                <w:rFonts w:cstheme="minorHAnsi"/>
                <w:color w:val="auto"/>
                <w:szCs w:val="28"/>
              </w:rPr>
              <w:t>10</w:t>
            </w:r>
          </w:p>
        </w:tc>
      </w:tr>
      <w:tr w:rsidR="00083541" w:rsidRPr="007250BA" w14:paraId="28B86215" w14:textId="77777777" w:rsidTr="00083541">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567" w:type="dxa"/>
            <w:noWrap/>
            <w:hideMark/>
          </w:tcPr>
          <w:p w14:paraId="2B4939B5" w14:textId="77777777" w:rsidR="00083541" w:rsidRPr="007250BA" w:rsidRDefault="00083541" w:rsidP="00083541">
            <w:pPr>
              <w:spacing w:line="276" w:lineRule="auto"/>
              <w:rPr>
                <w:rFonts w:cstheme="minorHAnsi"/>
                <w:color w:val="auto"/>
                <w:szCs w:val="28"/>
              </w:rPr>
            </w:pPr>
            <w:r w:rsidRPr="007250BA">
              <w:rPr>
                <w:rFonts w:cstheme="minorHAnsi"/>
                <w:color w:val="auto"/>
                <w:szCs w:val="28"/>
              </w:rPr>
              <w:t>Oregon</w:t>
            </w:r>
          </w:p>
        </w:tc>
        <w:tc>
          <w:tcPr>
            <w:tcW w:w="2520" w:type="dxa"/>
            <w:noWrap/>
            <w:hideMark/>
          </w:tcPr>
          <w:p w14:paraId="33379BF0" w14:textId="3CBA4C04" w:rsidR="00083541" w:rsidRPr="007250BA" w:rsidRDefault="00083541" w:rsidP="000835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auto"/>
                <w:szCs w:val="28"/>
              </w:rPr>
            </w:pPr>
            <w:r w:rsidRPr="007250BA">
              <w:rPr>
                <w:rFonts w:cstheme="minorHAnsi"/>
                <w:color w:val="auto"/>
                <w:szCs w:val="28"/>
              </w:rPr>
              <w:t>17431</w:t>
            </w:r>
          </w:p>
        </w:tc>
        <w:tc>
          <w:tcPr>
            <w:tcW w:w="2308" w:type="dxa"/>
            <w:noWrap/>
            <w:hideMark/>
          </w:tcPr>
          <w:p w14:paraId="77660F17" w14:textId="4DDEAB07" w:rsidR="00083541" w:rsidRPr="007250BA" w:rsidRDefault="00083541" w:rsidP="000835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auto"/>
                <w:szCs w:val="28"/>
              </w:rPr>
            </w:pPr>
            <w:r w:rsidRPr="007250BA">
              <w:rPr>
                <w:rFonts w:cstheme="minorHAnsi"/>
                <w:color w:val="auto"/>
                <w:szCs w:val="28"/>
              </w:rPr>
              <w:t>-1190</w:t>
            </w:r>
          </w:p>
        </w:tc>
        <w:tc>
          <w:tcPr>
            <w:tcW w:w="2520" w:type="dxa"/>
            <w:noWrap/>
            <w:hideMark/>
          </w:tcPr>
          <w:p w14:paraId="215DDB72" w14:textId="55EB0F61" w:rsidR="00083541" w:rsidRPr="007250BA" w:rsidRDefault="00083541" w:rsidP="000835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auto"/>
                <w:szCs w:val="28"/>
              </w:rPr>
            </w:pPr>
            <w:r w:rsidRPr="007250BA">
              <w:rPr>
                <w:rFonts w:cstheme="minorHAnsi"/>
                <w:color w:val="auto"/>
                <w:szCs w:val="28"/>
              </w:rPr>
              <w:t>-0.0</w:t>
            </w:r>
            <w:r w:rsidR="00D016EC" w:rsidRPr="007250BA">
              <w:rPr>
                <w:rFonts w:cstheme="minorHAnsi"/>
                <w:color w:val="auto"/>
                <w:szCs w:val="28"/>
              </w:rPr>
              <w:t>7</w:t>
            </w:r>
          </w:p>
        </w:tc>
      </w:tr>
      <w:tr w:rsidR="00083541" w:rsidRPr="007250BA" w14:paraId="07DC4E5D" w14:textId="77777777" w:rsidTr="00083541">
        <w:trPr>
          <w:trHeight w:val="159"/>
        </w:trPr>
        <w:tc>
          <w:tcPr>
            <w:cnfStyle w:val="001000000000" w:firstRow="0" w:lastRow="0" w:firstColumn="1" w:lastColumn="0" w:oddVBand="0" w:evenVBand="0" w:oddHBand="0" w:evenHBand="0" w:firstRowFirstColumn="0" w:firstRowLastColumn="0" w:lastRowFirstColumn="0" w:lastRowLastColumn="0"/>
            <w:tcW w:w="2567" w:type="dxa"/>
            <w:noWrap/>
            <w:hideMark/>
          </w:tcPr>
          <w:p w14:paraId="449785E9" w14:textId="77777777" w:rsidR="00083541" w:rsidRPr="007250BA" w:rsidRDefault="00083541" w:rsidP="00083541">
            <w:pPr>
              <w:spacing w:line="276" w:lineRule="auto"/>
              <w:rPr>
                <w:rFonts w:cstheme="minorHAnsi"/>
                <w:color w:val="auto"/>
                <w:szCs w:val="28"/>
              </w:rPr>
            </w:pPr>
            <w:r w:rsidRPr="007250BA">
              <w:rPr>
                <w:rFonts w:cstheme="minorHAnsi"/>
                <w:color w:val="auto"/>
                <w:szCs w:val="28"/>
              </w:rPr>
              <w:t>Florida</w:t>
            </w:r>
          </w:p>
        </w:tc>
        <w:tc>
          <w:tcPr>
            <w:tcW w:w="2520" w:type="dxa"/>
            <w:noWrap/>
            <w:hideMark/>
          </w:tcPr>
          <w:p w14:paraId="03F92406" w14:textId="35B8BFF4" w:rsidR="00083541" w:rsidRPr="007250BA" w:rsidRDefault="00083541" w:rsidP="000835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rPr>
              <w:t>89473</w:t>
            </w:r>
          </w:p>
        </w:tc>
        <w:tc>
          <w:tcPr>
            <w:tcW w:w="2308" w:type="dxa"/>
            <w:noWrap/>
            <w:hideMark/>
          </w:tcPr>
          <w:p w14:paraId="07E7AEA2" w14:textId="29B07EB1" w:rsidR="00083541" w:rsidRPr="007250BA" w:rsidRDefault="00083541" w:rsidP="000835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rPr>
              <w:t>-3399</w:t>
            </w:r>
          </w:p>
        </w:tc>
        <w:tc>
          <w:tcPr>
            <w:tcW w:w="2520" w:type="dxa"/>
            <w:noWrap/>
            <w:hideMark/>
          </w:tcPr>
          <w:p w14:paraId="5E233605" w14:textId="14A51105" w:rsidR="00083541" w:rsidRPr="007250BA" w:rsidRDefault="00083541" w:rsidP="000835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auto"/>
                <w:szCs w:val="28"/>
              </w:rPr>
            </w:pPr>
            <w:r w:rsidRPr="007250BA">
              <w:rPr>
                <w:rFonts w:cstheme="minorHAnsi"/>
                <w:color w:val="auto"/>
                <w:szCs w:val="28"/>
              </w:rPr>
              <w:t>-0.0</w:t>
            </w:r>
            <w:r w:rsidR="00D016EC" w:rsidRPr="007250BA">
              <w:rPr>
                <w:rFonts w:cstheme="minorHAnsi"/>
                <w:color w:val="auto"/>
                <w:szCs w:val="28"/>
              </w:rPr>
              <w:t>4</w:t>
            </w:r>
          </w:p>
        </w:tc>
      </w:tr>
    </w:tbl>
    <w:bookmarkEnd w:id="0"/>
    <w:p w14:paraId="3E9A9AA0" w14:textId="7BD3EA77" w:rsidR="00083541" w:rsidRPr="00326315" w:rsidRDefault="003F3B55" w:rsidP="00083541">
      <w:pPr>
        <w:rPr>
          <w:rFonts w:cstheme="minorHAnsi"/>
          <w:i/>
          <w:iCs/>
          <w:color w:val="auto"/>
          <w:sz w:val="16"/>
          <w:szCs w:val="16"/>
        </w:rPr>
      </w:pPr>
      <w:r w:rsidRPr="00326315">
        <w:rPr>
          <w:rFonts w:cstheme="minorHAnsi"/>
          <w:i/>
          <w:iCs/>
          <w:color w:val="auto"/>
          <w:sz w:val="16"/>
          <w:szCs w:val="16"/>
        </w:rPr>
        <w:t xml:space="preserve">Figure 5: Bottom 10 States for profitability                              </w:t>
      </w:r>
      <w:r w:rsidR="00326315">
        <w:rPr>
          <w:rFonts w:cstheme="minorHAnsi"/>
          <w:i/>
          <w:iCs/>
          <w:color w:val="auto"/>
          <w:sz w:val="16"/>
          <w:szCs w:val="16"/>
        </w:rPr>
        <w:t xml:space="preserve">                                                              </w:t>
      </w:r>
      <w:r w:rsidRPr="00326315">
        <w:rPr>
          <w:rFonts w:cstheme="minorHAnsi"/>
          <w:i/>
          <w:iCs/>
          <w:color w:val="auto"/>
          <w:sz w:val="16"/>
          <w:szCs w:val="16"/>
        </w:rPr>
        <w:t xml:space="preserve"> Figure 6: Top 10 States for profitability</w:t>
      </w:r>
    </w:p>
    <w:tbl>
      <w:tblPr>
        <w:tblStyle w:val="GridTable2-Accent4"/>
        <w:tblW w:w="10056" w:type="dxa"/>
        <w:tblLook w:val="04A0" w:firstRow="1" w:lastRow="0" w:firstColumn="1" w:lastColumn="0" w:noHBand="0" w:noVBand="1"/>
      </w:tblPr>
      <w:tblGrid>
        <w:gridCol w:w="2552"/>
        <w:gridCol w:w="2551"/>
        <w:gridCol w:w="2268"/>
        <w:gridCol w:w="2685"/>
      </w:tblGrid>
      <w:tr w:rsidR="003F3B55" w:rsidRPr="007250BA" w14:paraId="72796AEC" w14:textId="77777777" w:rsidTr="004D1A8F">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noWrap/>
            <w:hideMark/>
          </w:tcPr>
          <w:p w14:paraId="2CD4703C" w14:textId="77777777" w:rsidR="003F3B55" w:rsidRPr="007250BA" w:rsidRDefault="003F3B55" w:rsidP="003F3B55">
            <w:pPr>
              <w:rPr>
                <w:rFonts w:eastAsia="Calibri" w:cstheme="minorHAnsi"/>
                <w:color w:val="auto"/>
                <w:kern w:val="2"/>
                <w:szCs w:val="28"/>
                <w14:ligatures w14:val="standardContextual"/>
              </w:rPr>
            </w:pPr>
            <w:bookmarkStart w:id="1" w:name="_Hlk158988841"/>
            <w:r w:rsidRPr="007250BA">
              <w:rPr>
                <w:rFonts w:eastAsia="Calibri" w:cstheme="minorHAnsi"/>
                <w:color w:val="auto"/>
                <w:kern w:val="2"/>
                <w:szCs w:val="28"/>
                <w14:ligatures w14:val="standardContextual"/>
              </w:rPr>
              <w:t>States</w:t>
            </w:r>
          </w:p>
        </w:tc>
        <w:tc>
          <w:tcPr>
            <w:tcW w:w="2551" w:type="dxa"/>
            <w:noWrap/>
            <w:hideMark/>
          </w:tcPr>
          <w:p w14:paraId="6CE2823D" w14:textId="77777777" w:rsidR="003F3B55" w:rsidRPr="007250BA" w:rsidRDefault="003F3B55" w:rsidP="003F3B55">
            <w:pPr>
              <w:cnfStyle w:val="100000000000" w:firstRow="1"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Total Sales</w:t>
            </w:r>
          </w:p>
        </w:tc>
        <w:tc>
          <w:tcPr>
            <w:tcW w:w="2268" w:type="dxa"/>
            <w:noWrap/>
            <w:hideMark/>
          </w:tcPr>
          <w:p w14:paraId="48AB5333" w14:textId="77777777" w:rsidR="003F3B55" w:rsidRPr="007250BA" w:rsidRDefault="003F3B55" w:rsidP="003F3B55">
            <w:pPr>
              <w:cnfStyle w:val="100000000000" w:firstRow="1"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Total Profit</w:t>
            </w:r>
          </w:p>
        </w:tc>
        <w:tc>
          <w:tcPr>
            <w:tcW w:w="2685" w:type="dxa"/>
            <w:noWrap/>
            <w:hideMark/>
          </w:tcPr>
          <w:p w14:paraId="6FA39AE0" w14:textId="77777777" w:rsidR="003F3B55" w:rsidRPr="007250BA" w:rsidRDefault="003F3B55" w:rsidP="003F3B55">
            <w:pPr>
              <w:cnfStyle w:val="100000000000" w:firstRow="1"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Profitability</w:t>
            </w:r>
          </w:p>
        </w:tc>
      </w:tr>
      <w:tr w:rsidR="003F3B55" w:rsidRPr="007250BA" w14:paraId="1C3577BF" w14:textId="77777777" w:rsidTr="004D1A8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noWrap/>
            <w:hideMark/>
          </w:tcPr>
          <w:p w14:paraId="3707E123" w14:textId="77777777" w:rsidR="003F3B55" w:rsidRPr="007250BA" w:rsidRDefault="003F3B55" w:rsidP="003F3B55">
            <w:pPr>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District of Columbia</w:t>
            </w:r>
          </w:p>
        </w:tc>
        <w:tc>
          <w:tcPr>
            <w:tcW w:w="2551" w:type="dxa"/>
            <w:noWrap/>
            <w:hideMark/>
          </w:tcPr>
          <w:p w14:paraId="4454C9DD" w14:textId="5B45016C" w:rsidR="003F3B55" w:rsidRPr="007250BA" w:rsidRDefault="003F3B55" w:rsidP="003F3B55">
            <w:pPr>
              <w:cnfStyle w:val="000000100000" w:firstRow="0" w:lastRow="0" w:firstColumn="0" w:lastColumn="0" w:oddVBand="0" w:evenVBand="0" w:oddHBand="1"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2865</w:t>
            </w:r>
          </w:p>
        </w:tc>
        <w:tc>
          <w:tcPr>
            <w:tcW w:w="2268" w:type="dxa"/>
            <w:noWrap/>
            <w:hideMark/>
          </w:tcPr>
          <w:p w14:paraId="03D10E70" w14:textId="77777777" w:rsidR="003F3B55" w:rsidRPr="007250BA" w:rsidRDefault="003F3B55" w:rsidP="003F3B55">
            <w:pPr>
              <w:cnfStyle w:val="000000100000" w:firstRow="0" w:lastRow="0" w:firstColumn="0" w:lastColumn="0" w:oddVBand="0" w:evenVBand="0" w:oddHBand="1"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1059.589</w:t>
            </w:r>
          </w:p>
        </w:tc>
        <w:tc>
          <w:tcPr>
            <w:tcW w:w="2685" w:type="dxa"/>
            <w:noWrap/>
            <w:hideMark/>
          </w:tcPr>
          <w:p w14:paraId="0623886D" w14:textId="272107AB" w:rsidR="003F3B55" w:rsidRPr="007250BA" w:rsidRDefault="003F3B55" w:rsidP="003F3B55">
            <w:pPr>
              <w:cnfStyle w:val="000000100000" w:firstRow="0" w:lastRow="0" w:firstColumn="0" w:lastColumn="0" w:oddVBand="0" w:evenVBand="0" w:oddHBand="1"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0.3</w:t>
            </w:r>
            <w:r w:rsidR="00D016EC" w:rsidRPr="007250BA">
              <w:rPr>
                <w:rFonts w:eastAsia="Calibri" w:cstheme="minorHAnsi"/>
                <w:color w:val="auto"/>
                <w:kern w:val="2"/>
                <w:szCs w:val="28"/>
                <w14:ligatures w14:val="standardContextual"/>
              </w:rPr>
              <w:t>7</w:t>
            </w:r>
          </w:p>
        </w:tc>
      </w:tr>
      <w:tr w:rsidR="003F3B55" w:rsidRPr="007250BA" w14:paraId="1356F146" w14:textId="77777777" w:rsidTr="004D1A8F">
        <w:trPr>
          <w:trHeight w:val="293"/>
        </w:trPr>
        <w:tc>
          <w:tcPr>
            <w:cnfStyle w:val="001000000000" w:firstRow="0" w:lastRow="0" w:firstColumn="1" w:lastColumn="0" w:oddVBand="0" w:evenVBand="0" w:oddHBand="0" w:evenHBand="0" w:firstRowFirstColumn="0" w:firstRowLastColumn="0" w:lastRowFirstColumn="0" w:lastRowLastColumn="0"/>
            <w:tcW w:w="2552" w:type="dxa"/>
            <w:noWrap/>
            <w:hideMark/>
          </w:tcPr>
          <w:p w14:paraId="4A3F8C10" w14:textId="77777777" w:rsidR="003F3B55" w:rsidRPr="007250BA" w:rsidRDefault="003F3B55" w:rsidP="003F3B55">
            <w:pPr>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Delaware</w:t>
            </w:r>
          </w:p>
        </w:tc>
        <w:tc>
          <w:tcPr>
            <w:tcW w:w="2551" w:type="dxa"/>
            <w:noWrap/>
            <w:hideMark/>
          </w:tcPr>
          <w:p w14:paraId="02ED2C11" w14:textId="5727FFC7" w:rsidR="003F3B55" w:rsidRPr="007250BA" w:rsidRDefault="003F3B55" w:rsidP="003F3B55">
            <w:pPr>
              <w:cnfStyle w:val="000000000000" w:firstRow="0"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27451</w:t>
            </w:r>
          </w:p>
        </w:tc>
        <w:tc>
          <w:tcPr>
            <w:tcW w:w="2268" w:type="dxa"/>
            <w:noWrap/>
            <w:hideMark/>
          </w:tcPr>
          <w:p w14:paraId="5FC02B04" w14:textId="4FC05043" w:rsidR="003F3B55" w:rsidRPr="007250BA" w:rsidRDefault="003F3B55" w:rsidP="003F3B55">
            <w:pPr>
              <w:cnfStyle w:val="000000000000" w:firstRow="0"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9977</w:t>
            </w:r>
          </w:p>
        </w:tc>
        <w:tc>
          <w:tcPr>
            <w:tcW w:w="2685" w:type="dxa"/>
            <w:noWrap/>
            <w:hideMark/>
          </w:tcPr>
          <w:p w14:paraId="6A3F240D" w14:textId="2265D268" w:rsidR="003F3B55" w:rsidRPr="007250BA" w:rsidRDefault="003F3B55" w:rsidP="003F3B55">
            <w:pPr>
              <w:cnfStyle w:val="000000000000" w:firstRow="0"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0.36</w:t>
            </w:r>
          </w:p>
        </w:tc>
      </w:tr>
      <w:tr w:rsidR="003F3B55" w:rsidRPr="007250BA" w14:paraId="54A7E274" w14:textId="77777777" w:rsidTr="004D1A8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noWrap/>
            <w:hideMark/>
          </w:tcPr>
          <w:p w14:paraId="0972C926" w14:textId="77777777" w:rsidR="003F3B55" w:rsidRPr="007250BA" w:rsidRDefault="003F3B55" w:rsidP="003F3B55">
            <w:pPr>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Minnesota</w:t>
            </w:r>
          </w:p>
        </w:tc>
        <w:tc>
          <w:tcPr>
            <w:tcW w:w="2551" w:type="dxa"/>
            <w:noWrap/>
            <w:hideMark/>
          </w:tcPr>
          <w:p w14:paraId="139B6B8F" w14:textId="5AFFFC96" w:rsidR="003F3B55" w:rsidRPr="007250BA" w:rsidRDefault="003F3B55" w:rsidP="003F3B55">
            <w:pPr>
              <w:cnfStyle w:val="000000100000" w:firstRow="0" w:lastRow="0" w:firstColumn="0" w:lastColumn="0" w:oddVBand="0" w:evenVBand="0" w:oddHBand="1"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29863</w:t>
            </w:r>
          </w:p>
        </w:tc>
        <w:tc>
          <w:tcPr>
            <w:tcW w:w="2268" w:type="dxa"/>
            <w:noWrap/>
            <w:hideMark/>
          </w:tcPr>
          <w:p w14:paraId="4C79FBA1" w14:textId="76397AF3" w:rsidR="003F3B55" w:rsidRPr="007250BA" w:rsidRDefault="003F3B55" w:rsidP="003F3B55">
            <w:pPr>
              <w:cnfStyle w:val="000000100000" w:firstRow="0" w:lastRow="0" w:firstColumn="0" w:lastColumn="0" w:oddVBand="0" w:evenVBand="0" w:oddHBand="1"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10823</w:t>
            </w:r>
          </w:p>
        </w:tc>
        <w:tc>
          <w:tcPr>
            <w:tcW w:w="2685" w:type="dxa"/>
            <w:noWrap/>
            <w:hideMark/>
          </w:tcPr>
          <w:p w14:paraId="7EB72F8B" w14:textId="30DEA23B" w:rsidR="003F3B55" w:rsidRPr="007250BA" w:rsidRDefault="003F3B55" w:rsidP="003F3B55">
            <w:pPr>
              <w:cnfStyle w:val="000000100000" w:firstRow="0" w:lastRow="0" w:firstColumn="0" w:lastColumn="0" w:oddVBand="0" w:evenVBand="0" w:oddHBand="1"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0.36</w:t>
            </w:r>
          </w:p>
        </w:tc>
      </w:tr>
      <w:tr w:rsidR="003F3B55" w:rsidRPr="007250BA" w14:paraId="344C5582" w14:textId="77777777" w:rsidTr="004D1A8F">
        <w:trPr>
          <w:trHeight w:val="293"/>
        </w:trPr>
        <w:tc>
          <w:tcPr>
            <w:cnfStyle w:val="001000000000" w:firstRow="0" w:lastRow="0" w:firstColumn="1" w:lastColumn="0" w:oddVBand="0" w:evenVBand="0" w:oddHBand="0" w:evenHBand="0" w:firstRowFirstColumn="0" w:firstRowLastColumn="0" w:lastRowFirstColumn="0" w:lastRowLastColumn="0"/>
            <w:tcW w:w="2552" w:type="dxa"/>
            <w:noWrap/>
            <w:hideMark/>
          </w:tcPr>
          <w:p w14:paraId="47A758D4" w14:textId="77777777" w:rsidR="003F3B55" w:rsidRPr="007250BA" w:rsidRDefault="003F3B55" w:rsidP="003F3B55">
            <w:pPr>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Maine</w:t>
            </w:r>
          </w:p>
        </w:tc>
        <w:tc>
          <w:tcPr>
            <w:tcW w:w="2551" w:type="dxa"/>
            <w:noWrap/>
            <w:hideMark/>
          </w:tcPr>
          <w:p w14:paraId="7A078AF0" w14:textId="55377404" w:rsidR="003F3B55" w:rsidRPr="007250BA" w:rsidRDefault="003F3B55" w:rsidP="003F3B55">
            <w:pPr>
              <w:cnfStyle w:val="000000000000" w:firstRow="0"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1270</w:t>
            </w:r>
          </w:p>
        </w:tc>
        <w:tc>
          <w:tcPr>
            <w:tcW w:w="2268" w:type="dxa"/>
            <w:noWrap/>
            <w:hideMark/>
          </w:tcPr>
          <w:p w14:paraId="0E6A15CC" w14:textId="56D3FE45" w:rsidR="003F3B55" w:rsidRPr="007250BA" w:rsidRDefault="003F3B55" w:rsidP="003F3B55">
            <w:pPr>
              <w:cnfStyle w:val="000000000000" w:firstRow="0"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454</w:t>
            </w:r>
          </w:p>
        </w:tc>
        <w:tc>
          <w:tcPr>
            <w:tcW w:w="2685" w:type="dxa"/>
            <w:noWrap/>
            <w:hideMark/>
          </w:tcPr>
          <w:p w14:paraId="16D2E949" w14:textId="7BF67B4F" w:rsidR="003F3B55" w:rsidRPr="007250BA" w:rsidRDefault="003F3B55" w:rsidP="003F3B55">
            <w:pPr>
              <w:cnfStyle w:val="000000000000" w:firstRow="0"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0.3</w:t>
            </w:r>
            <w:r w:rsidR="00D016EC" w:rsidRPr="007250BA">
              <w:rPr>
                <w:rFonts w:eastAsia="Calibri" w:cstheme="minorHAnsi"/>
                <w:color w:val="auto"/>
                <w:kern w:val="2"/>
                <w:szCs w:val="28"/>
                <w14:ligatures w14:val="standardContextual"/>
              </w:rPr>
              <w:t>6</w:t>
            </w:r>
          </w:p>
        </w:tc>
      </w:tr>
      <w:tr w:rsidR="003F3B55" w:rsidRPr="007250BA" w14:paraId="649E7274" w14:textId="77777777" w:rsidTr="004D1A8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noWrap/>
            <w:hideMark/>
          </w:tcPr>
          <w:p w14:paraId="6F793AB5" w14:textId="77777777" w:rsidR="003F3B55" w:rsidRPr="007250BA" w:rsidRDefault="003F3B55" w:rsidP="003F3B55">
            <w:pPr>
              <w:tabs>
                <w:tab w:val="right" w:pos="2084"/>
              </w:tabs>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Arkansas</w:t>
            </w:r>
            <w:r w:rsidRPr="007250BA">
              <w:rPr>
                <w:rFonts w:eastAsia="Calibri" w:cstheme="minorHAnsi"/>
                <w:color w:val="auto"/>
                <w:kern w:val="2"/>
                <w:szCs w:val="28"/>
                <w14:ligatures w14:val="standardContextual"/>
              </w:rPr>
              <w:tab/>
            </w:r>
          </w:p>
        </w:tc>
        <w:tc>
          <w:tcPr>
            <w:tcW w:w="2551" w:type="dxa"/>
            <w:noWrap/>
            <w:hideMark/>
          </w:tcPr>
          <w:p w14:paraId="18CE33D5" w14:textId="768751AB" w:rsidR="003F3B55" w:rsidRPr="007250BA" w:rsidRDefault="003F3B55" w:rsidP="003F3B55">
            <w:pPr>
              <w:cnfStyle w:val="000000100000" w:firstRow="0" w:lastRow="0" w:firstColumn="0" w:lastColumn="0" w:oddVBand="0" w:evenVBand="0" w:oddHBand="1"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11678</w:t>
            </w:r>
          </w:p>
        </w:tc>
        <w:tc>
          <w:tcPr>
            <w:tcW w:w="2268" w:type="dxa"/>
            <w:noWrap/>
            <w:hideMark/>
          </w:tcPr>
          <w:p w14:paraId="39A73271" w14:textId="6C3BA271" w:rsidR="003F3B55" w:rsidRPr="007250BA" w:rsidRDefault="003F3B55" w:rsidP="003F3B55">
            <w:pPr>
              <w:cnfStyle w:val="000000100000" w:firstRow="0" w:lastRow="0" w:firstColumn="0" w:lastColumn="0" w:oddVBand="0" w:evenVBand="0" w:oddHBand="1"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4008</w:t>
            </w:r>
          </w:p>
        </w:tc>
        <w:tc>
          <w:tcPr>
            <w:tcW w:w="2685" w:type="dxa"/>
            <w:noWrap/>
            <w:hideMark/>
          </w:tcPr>
          <w:p w14:paraId="5E46FE81" w14:textId="2C93175B" w:rsidR="003F3B55" w:rsidRPr="007250BA" w:rsidRDefault="003F3B55" w:rsidP="003F3B55">
            <w:pPr>
              <w:cnfStyle w:val="000000100000" w:firstRow="0" w:lastRow="0" w:firstColumn="0" w:lastColumn="0" w:oddVBand="0" w:evenVBand="0" w:oddHBand="1"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0.34</w:t>
            </w:r>
          </w:p>
        </w:tc>
      </w:tr>
      <w:tr w:rsidR="003F3B55" w:rsidRPr="007250BA" w14:paraId="6C241831" w14:textId="77777777" w:rsidTr="004D1A8F">
        <w:trPr>
          <w:trHeight w:val="293"/>
        </w:trPr>
        <w:tc>
          <w:tcPr>
            <w:cnfStyle w:val="001000000000" w:firstRow="0" w:lastRow="0" w:firstColumn="1" w:lastColumn="0" w:oddVBand="0" w:evenVBand="0" w:oddHBand="0" w:evenHBand="0" w:firstRowFirstColumn="0" w:firstRowLastColumn="0" w:lastRowFirstColumn="0" w:lastRowLastColumn="0"/>
            <w:tcW w:w="2552" w:type="dxa"/>
            <w:noWrap/>
            <w:hideMark/>
          </w:tcPr>
          <w:p w14:paraId="2D99B2F2" w14:textId="77777777" w:rsidR="003F3B55" w:rsidRPr="007250BA" w:rsidRDefault="003F3B55" w:rsidP="003F3B55">
            <w:pPr>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Indiana</w:t>
            </w:r>
          </w:p>
        </w:tc>
        <w:tc>
          <w:tcPr>
            <w:tcW w:w="2551" w:type="dxa"/>
            <w:noWrap/>
            <w:hideMark/>
          </w:tcPr>
          <w:p w14:paraId="7C72A97B" w14:textId="43B43042" w:rsidR="003F3B55" w:rsidRPr="007250BA" w:rsidRDefault="003F3B55" w:rsidP="003F3B55">
            <w:pPr>
              <w:cnfStyle w:val="000000000000" w:firstRow="0"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53555</w:t>
            </w:r>
          </w:p>
        </w:tc>
        <w:tc>
          <w:tcPr>
            <w:tcW w:w="2268" w:type="dxa"/>
            <w:noWrap/>
            <w:hideMark/>
          </w:tcPr>
          <w:p w14:paraId="55DCBD08" w14:textId="070DACA0" w:rsidR="003F3B55" w:rsidRPr="007250BA" w:rsidRDefault="003F3B55" w:rsidP="003F3B55">
            <w:pPr>
              <w:cnfStyle w:val="000000000000" w:firstRow="0"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18382</w:t>
            </w:r>
          </w:p>
        </w:tc>
        <w:tc>
          <w:tcPr>
            <w:tcW w:w="2685" w:type="dxa"/>
            <w:noWrap/>
            <w:hideMark/>
          </w:tcPr>
          <w:p w14:paraId="104CC4BC" w14:textId="149109E6" w:rsidR="003F3B55" w:rsidRPr="007250BA" w:rsidRDefault="003F3B55" w:rsidP="003F3B55">
            <w:pPr>
              <w:cnfStyle w:val="000000000000" w:firstRow="0"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0.34</w:t>
            </w:r>
          </w:p>
        </w:tc>
      </w:tr>
      <w:tr w:rsidR="003F3B55" w:rsidRPr="007250BA" w14:paraId="62B96711" w14:textId="77777777" w:rsidTr="004D1A8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noWrap/>
            <w:hideMark/>
          </w:tcPr>
          <w:p w14:paraId="3FC0FCF9" w14:textId="77777777" w:rsidR="003F3B55" w:rsidRPr="007250BA" w:rsidRDefault="003F3B55" w:rsidP="003F3B55">
            <w:pPr>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Georgia</w:t>
            </w:r>
          </w:p>
        </w:tc>
        <w:tc>
          <w:tcPr>
            <w:tcW w:w="2551" w:type="dxa"/>
            <w:noWrap/>
            <w:hideMark/>
          </w:tcPr>
          <w:p w14:paraId="69B5A8F5" w14:textId="11EA4E5F" w:rsidR="003F3B55" w:rsidRPr="007250BA" w:rsidRDefault="003F3B55" w:rsidP="003F3B55">
            <w:pPr>
              <w:cnfStyle w:val="000000100000" w:firstRow="0" w:lastRow="0" w:firstColumn="0" w:lastColumn="0" w:oddVBand="0" w:evenVBand="0" w:oddHBand="1"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49095</w:t>
            </w:r>
          </w:p>
        </w:tc>
        <w:tc>
          <w:tcPr>
            <w:tcW w:w="2268" w:type="dxa"/>
            <w:noWrap/>
            <w:hideMark/>
          </w:tcPr>
          <w:p w14:paraId="791FAA4C" w14:textId="6EA50DFB" w:rsidR="003F3B55" w:rsidRPr="007250BA" w:rsidRDefault="003F3B55" w:rsidP="003F3B55">
            <w:pPr>
              <w:cnfStyle w:val="000000100000" w:firstRow="0" w:lastRow="0" w:firstColumn="0" w:lastColumn="0" w:oddVBand="0" w:evenVBand="0" w:oddHBand="1"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16250</w:t>
            </w:r>
          </w:p>
        </w:tc>
        <w:tc>
          <w:tcPr>
            <w:tcW w:w="2685" w:type="dxa"/>
            <w:noWrap/>
            <w:hideMark/>
          </w:tcPr>
          <w:p w14:paraId="4ED52A02" w14:textId="52760408" w:rsidR="003F3B55" w:rsidRPr="007250BA" w:rsidRDefault="003F3B55" w:rsidP="003F3B55">
            <w:pPr>
              <w:cnfStyle w:val="000000100000" w:firstRow="0" w:lastRow="0" w:firstColumn="0" w:lastColumn="0" w:oddVBand="0" w:evenVBand="0" w:oddHBand="1"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0.33</w:t>
            </w:r>
          </w:p>
        </w:tc>
      </w:tr>
      <w:tr w:rsidR="003F3B55" w:rsidRPr="007250BA" w14:paraId="15A64EE1" w14:textId="77777777" w:rsidTr="004D1A8F">
        <w:trPr>
          <w:trHeight w:val="293"/>
        </w:trPr>
        <w:tc>
          <w:tcPr>
            <w:cnfStyle w:val="001000000000" w:firstRow="0" w:lastRow="0" w:firstColumn="1" w:lastColumn="0" w:oddVBand="0" w:evenVBand="0" w:oddHBand="0" w:evenHBand="0" w:firstRowFirstColumn="0" w:firstRowLastColumn="0" w:lastRowFirstColumn="0" w:lastRowLastColumn="0"/>
            <w:tcW w:w="2552" w:type="dxa"/>
            <w:noWrap/>
            <w:hideMark/>
          </w:tcPr>
          <w:p w14:paraId="7DB3D6EE" w14:textId="77777777" w:rsidR="003F3B55" w:rsidRPr="007250BA" w:rsidRDefault="003F3B55" w:rsidP="003F3B55">
            <w:pPr>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Montana</w:t>
            </w:r>
          </w:p>
        </w:tc>
        <w:tc>
          <w:tcPr>
            <w:tcW w:w="2551" w:type="dxa"/>
            <w:noWrap/>
            <w:hideMark/>
          </w:tcPr>
          <w:p w14:paraId="77496DE8" w14:textId="3A19B09A" w:rsidR="003F3B55" w:rsidRPr="007250BA" w:rsidRDefault="003F3B55" w:rsidP="003F3B55">
            <w:pPr>
              <w:cnfStyle w:val="000000000000" w:firstRow="0"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5589</w:t>
            </w:r>
          </w:p>
        </w:tc>
        <w:tc>
          <w:tcPr>
            <w:tcW w:w="2268" w:type="dxa"/>
            <w:noWrap/>
            <w:hideMark/>
          </w:tcPr>
          <w:p w14:paraId="570A4A73" w14:textId="069B52DB" w:rsidR="003F3B55" w:rsidRPr="007250BA" w:rsidRDefault="003F3B55" w:rsidP="003F3B55">
            <w:pPr>
              <w:cnfStyle w:val="000000000000" w:firstRow="0"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1833</w:t>
            </w:r>
          </w:p>
        </w:tc>
        <w:tc>
          <w:tcPr>
            <w:tcW w:w="2685" w:type="dxa"/>
            <w:noWrap/>
            <w:hideMark/>
          </w:tcPr>
          <w:p w14:paraId="40D710A5" w14:textId="3504A35E" w:rsidR="003F3B55" w:rsidRPr="007250BA" w:rsidRDefault="003F3B55" w:rsidP="003F3B55">
            <w:pPr>
              <w:cnfStyle w:val="000000000000" w:firstRow="0"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0.3</w:t>
            </w:r>
            <w:r w:rsidR="00D016EC" w:rsidRPr="007250BA">
              <w:rPr>
                <w:rFonts w:eastAsia="Calibri" w:cstheme="minorHAnsi"/>
                <w:color w:val="auto"/>
                <w:kern w:val="2"/>
                <w:szCs w:val="28"/>
                <w14:ligatures w14:val="standardContextual"/>
              </w:rPr>
              <w:t>3</w:t>
            </w:r>
          </w:p>
        </w:tc>
      </w:tr>
      <w:tr w:rsidR="003F3B55" w:rsidRPr="007250BA" w14:paraId="4C2A4A43" w14:textId="77777777" w:rsidTr="004D1A8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noWrap/>
            <w:hideMark/>
          </w:tcPr>
          <w:p w14:paraId="282CC569" w14:textId="77777777" w:rsidR="003F3B55" w:rsidRPr="007250BA" w:rsidRDefault="003F3B55" w:rsidP="003F3B55">
            <w:pPr>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Rhode Island</w:t>
            </w:r>
          </w:p>
        </w:tc>
        <w:tc>
          <w:tcPr>
            <w:tcW w:w="2551" w:type="dxa"/>
            <w:noWrap/>
            <w:hideMark/>
          </w:tcPr>
          <w:p w14:paraId="589E2569" w14:textId="4B62DDFD" w:rsidR="003F3B55" w:rsidRPr="007250BA" w:rsidRDefault="003F3B55" w:rsidP="003F3B55">
            <w:pPr>
              <w:cnfStyle w:val="000000100000" w:firstRow="0" w:lastRow="0" w:firstColumn="0" w:lastColumn="0" w:oddVBand="0" w:evenVBand="0" w:oddHBand="1"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22627</w:t>
            </w:r>
          </w:p>
        </w:tc>
        <w:tc>
          <w:tcPr>
            <w:tcW w:w="2268" w:type="dxa"/>
            <w:noWrap/>
            <w:hideMark/>
          </w:tcPr>
          <w:p w14:paraId="460E05EF" w14:textId="1565560F" w:rsidR="003F3B55" w:rsidRPr="007250BA" w:rsidRDefault="003F3B55" w:rsidP="003F3B55">
            <w:pPr>
              <w:cnfStyle w:val="000000100000" w:firstRow="0" w:lastRow="0" w:firstColumn="0" w:lastColumn="0" w:oddVBand="0" w:evenVBand="0" w:oddHBand="1"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7285</w:t>
            </w:r>
          </w:p>
        </w:tc>
        <w:tc>
          <w:tcPr>
            <w:tcW w:w="2685" w:type="dxa"/>
            <w:noWrap/>
            <w:hideMark/>
          </w:tcPr>
          <w:p w14:paraId="23068508" w14:textId="36254076" w:rsidR="003F3B55" w:rsidRPr="007250BA" w:rsidRDefault="003F3B55" w:rsidP="003F3B55">
            <w:pPr>
              <w:cnfStyle w:val="000000100000" w:firstRow="0" w:lastRow="0" w:firstColumn="0" w:lastColumn="0" w:oddVBand="0" w:evenVBand="0" w:oddHBand="1"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0.32</w:t>
            </w:r>
          </w:p>
        </w:tc>
      </w:tr>
      <w:tr w:rsidR="003F3B55" w:rsidRPr="007250BA" w14:paraId="2C630F28" w14:textId="77777777" w:rsidTr="004D1A8F">
        <w:trPr>
          <w:trHeight w:val="293"/>
        </w:trPr>
        <w:tc>
          <w:tcPr>
            <w:cnfStyle w:val="001000000000" w:firstRow="0" w:lastRow="0" w:firstColumn="1" w:lastColumn="0" w:oddVBand="0" w:evenVBand="0" w:oddHBand="0" w:evenHBand="0" w:firstRowFirstColumn="0" w:firstRowLastColumn="0" w:lastRowFirstColumn="0" w:lastRowLastColumn="0"/>
            <w:tcW w:w="2552" w:type="dxa"/>
            <w:noWrap/>
            <w:hideMark/>
          </w:tcPr>
          <w:p w14:paraId="0D6FDBB0" w14:textId="77777777" w:rsidR="003F3B55" w:rsidRPr="007250BA" w:rsidRDefault="003F3B55" w:rsidP="003F3B55">
            <w:pPr>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Michigan</w:t>
            </w:r>
          </w:p>
        </w:tc>
        <w:tc>
          <w:tcPr>
            <w:tcW w:w="2551" w:type="dxa"/>
            <w:noWrap/>
            <w:hideMark/>
          </w:tcPr>
          <w:p w14:paraId="174B9F45" w14:textId="2C8C2111" w:rsidR="003F3B55" w:rsidRPr="007250BA" w:rsidRDefault="003F3B55" w:rsidP="003F3B55">
            <w:pPr>
              <w:cnfStyle w:val="000000000000" w:firstRow="0"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highlight w:val="yellow"/>
                <w14:ligatures w14:val="standardContextual"/>
              </w:rPr>
              <w:t>76269</w:t>
            </w:r>
          </w:p>
        </w:tc>
        <w:tc>
          <w:tcPr>
            <w:tcW w:w="2268" w:type="dxa"/>
            <w:noWrap/>
            <w:hideMark/>
          </w:tcPr>
          <w:p w14:paraId="4B29D39C" w14:textId="6598C98E" w:rsidR="003F3B55" w:rsidRPr="007250BA" w:rsidRDefault="003F3B55" w:rsidP="003F3B55">
            <w:pPr>
              <w:cnfStyle w:val="000000000000" w:firstRow="0"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24463</w:t>
            </w:r>
          </w:p>
        </w:tc>
        <w:tc>
          <w:tcPr>
            <w:tcW w:w="2685" w:type="dxa"/>
            <w:noWrap/>
            <w:hideMark/>
          </w:tcPr>
          <w:p w14:paraId="1EA7F4B2" w14:textId="07512F78" w:rsidR="003F3B55" w:rsidRPr="007250BA" w:rsidRDefault="003F3B55" w:rsidP="003F3B55">
            <w:pPr>
              <w:cnfStyle w:val="000000000000" w:firstRow="0" w:lastRow="0" w:firstColumn="0" w:lastColumn="0" w:oddVBand="0" w:evenVBand="0" w:oddHBand="0" w:evenHBand="0" w:firstRowFirstColumn="0" w:firstRowLastColumn="0" w:lastRowFirstColumn="0" w:lastRowLastColumn="0"/>
              <w:rPr>
                <w:rFonts w:eastAsia="Calibri" w:cstheme="minorHAnsi"/>
                <w:color w:val="auto"/>
                <w:kern w:val="2"/>
                <w:szCs w:val="28"/>
                <w14:ligatures w14:val="standardContextual"/>
              </w:rPr>
            </w:pPr>
            <w:r w:rsidRPr="007250BA">
              <w:rPr>
                <w:rFonts w:eastAsia="Calibri" w:cstheme="minorHAnsi"/>
                <w:color w:val="auto"/>
                <w:kern w:val="2"/>
                <w:szCs w:val="28"/>
                <w14:ligatures w14:val="standardContextual"/>
              </w:rPr>
              <w:t>0.32</w:t>
            </w:r>
          </w:p>
        </w:tc>
      </w:tr>
    </w:tbl>
    <w:bookmarkEnd w:id="1"/>
    <w:p w14:paraId="7D3E5D9B" w14:textId="5C9A01C9" w:rsidR="004D1A8F" w:rsidRPr="007250BA" w:rsidRDefault="004D1A8F" w:rsidP="007372EB">
      <w:pPr>
        <w:pStyle w:val="Heading2"/>
        <w:numPr>
          <w:ilvl w:val="0"/>
          <w:numId w:val="3"/>
        </w:numPr>
        <w:spacing w:after="500"/>
        <w:rPr>
          <w:rFonts w:asciiTheme="minorHAnsi" w:hAnsiTheme="minorHAnsi" w:cstheme="minorHAnsi"/>
          <w:b w:val="0"/>
          <w:bCs/>
          <w:sz w:val="24"/>
          <w:szCs w:val="24"/>
        </w:rPr>
      </w:pPr>
      <w:r w:rsidRPr="007250BA">
        <w:rPr>
          <w:rFonts w:asciiTheme="minorHAnsi" w:hAnsiTheme="minorHAnsi" w:cstheme="minorHAnsi"/>
          <w:b w:val="0"/>
          <w:bCs/>
          <w:sz w:val="24"/>
          <w:szCs w:val="24"/>
        </w:rPr>
        <w:lastRenderedPageBreak/>
        <w:t xml:space="preserve">The above two charts reveal that high total sales figures do not necessarily attract high profits. </w:t>
      </w:r>
    </w:p>
    <w:p w14:paraId="04C2823F" w14:textId="30C0794B" w:rsidR="004D1A8F" w:rsidRPr="007250BA" w:rsidRDefault="004D1A8F" w:rsidP="007372EB">
      <w:pPr>
        <w:pStyle w:val="Heading2"/>
        <w:numPr>
          <w:ilvl w:val="0"/>
          <w:numId w:val="3"/>
        </w:numPr>
        <w:spacing w:after="500"/>
        <w:rPr>
          <w:rFonts w:asciiTheme="minorHAnsi" w:hAnsiTheme="minorHAnsi" w:cstheme="minorHAnsi"/>
          <w:b w:val="0"/>
          <w:bCs/>
          <w:sz w:val="24"/>
          <w:szCs w:val="24"/>
        </w:rPr>
      </w:pPr>
      <w:r w:rsidRPr="007250BA">
        <w:rPr>
          <w:rFonts w:asciiTheme="minorHAnsi" w:hAnsiTheme="minorHAnsi" w:cstheme="minorHAnsi"/>
          <w:b w:val="0"/>
          <w:bCs/>
          <w:sz w:val="24"/>
          <w:szCs w:val="24"/>
        </w:rPr>
        <w:t xml:space="preserve">To illustrate, Michigan has a GPM ratio over 32%, whilst Ohio, with a similar sales figure, incur more than 21% loss. </w:t>
      </w:r>
    </w:p>
    <w:p w14:paraId="60930767" w14:textId="77777777" w:rsidR="007372EB" w:rsidRDefault="007372EB" w:rsidP="004B7E44">
      <w:pPr>
        <w:pStyle w:val="Heading2"/>
        <w:spacing w:after="500"/>
        <w:rPr>
          <w:rFonts w:asciiTheme="minorHAnsi" w:hAnsiTheme="minorHAnsi" w:cstheme="minorHAnsi"/>
          <w:sz w:val="30"/>
          <w:szCs w:val="30"/>
        </w:rPr>
      </w:pPr>
    </w:p>
    <w:p w14:paraId="44D67FB6" w14:textId="77777777" w:rsidR="007372EB" w:rsidRDefault="007372EB" w:rsidP="004B7E44">
      <w:pPr>
        <w:pStyle w:val="Heading2"/>
        <w:spacing w:after="500"/>
        <w:rPr>
          <w:rFonts w:asciiTheme="minorHAnsi" w:hAnsiTheme="minorHAnsi" w:cstheme="minorHAnsi"/>
          <w:sz w:val="30"/>
          <w:szCs w:val="30"/>
        </w:rPr>
      </w:pPr>
    </w:p>
    <w:p w14:paraId="15C24BBB" w14:textId="77777777" w:rsidR="007372EB" w:rsidRDefault="007372EB" w:rsidP="004B7E44">
      <w:pPr>
        <w:pStyle w:val="Heading2"/>
        <w:spacing w:after="500"/>
        <w:rPr>
          <w:rFonts w:asciiTheme="minorHAnsi" w:hAnsiTheme="minorHAnsi" w:cstheme="minorHAnsi"/>
          <w:sz w:val="30"/>
          <w:szCs w:val="30"/>
        </w:rPr>
      </w:pPr>
    </w:p>
    <w:p w14:paraId="03350432" w14:textId="77777777" w:rsidR="007372EB" w:rsidRDefault="007372EB" w:rsidP="004B7E44">
      <w:pPr>
        <w:pStyle w:val="Heading2"/>
        <w:spacing w:after="500"/>
        <w:rPr>
          <w:rFonts w:asciiTheme="minorHAnsi" w:hAnsiTheme="minorHAnsi" w:cstheme="minorHAnsi"/>
          <w:sz w:val="30"/>
          <w:szCs w:val="30"/>
        </w:rPr>
      </w:pPr>
    </w:p>
    <w:p w14:paraId="15AB9260" w14:textId="77777777" w:rsidR="007372EB" w:rsidRDefault="007372EB" w:rsidP="004B7E44">
      <w:pPr>
        <w:pStyle w:val="Heading2"/>
        <w:spacing w:after="500"/>
        <w:rPr>
          <w:rFonts w:asciiTheme="minorHAnsi" w:hAnsiTheme="minorHAnsi" w:cstheme="minorHAnsi"/>
          <w:sz w:val="30"/>
          <w:szCs w:val="30"/>
        </w:rPr>
      </w:pPr>
    </w:p>
    <w:p w14:paraId="17CE7630" w14:textId="77777777" w:rsidR="007372EB" w:rsidRDefault="007372EB" w:rsidP="004B7E44">
      <w:pPr>
        <w:pStyle w:val="Heading2"/>
        <w:spacing w:after="500"/>
        <w:rPr>
          <w:rFonts w:asciiTheme="minorHAnsi" w:hAnsiTheme="minorHAnsi" w:cstheme="minorHAnsi"/>
          <w:sz w:val="30"/>
          <w:szCs w:val="30"/>
        </w:rPr>
      </w:pPr>
    </w:p>
    <w:p w14:paraId="0CEAA326" w14:textId="77777777" w:rsidR="007372EB" w:rsidRDefault="007372EB" w:rsidP="004B7E44">
      <w:pPr>
        <w:pStyle w:val="Heading2"/>
        <w:spacing w:after="500"/>
        <w:rPr>
          <w:rFonts w:asciiTheme="minorHAnsi" w:hAnsiTheme="minorHAnsi" w:cstheme="minorHAnsi"/>
          <w:sz w:val="30"/>
          <w:szCs w:val="30"/>
        </w:rPr>
      </w:pPr>
    </w:p>
    <w:p w14:paraId="29663009" w14:textId="77777777" w:rsidR="007372EB" w:rsidRDefault="007372EB" w:rsidP="004B7E44">
      <w:pPr>
        <w:pStyle w:val="Heading2"/>
        <w:spacing w:after="500"/>
        <w:rPr>
          <w:rFonts w:asciiTheme="minorHAnsi" w:hAnsiTheme="minorHAnsi" w:cstheme="minorHAnsi"/>
          <w:sz w:val="30"/>
          <w:szCs w:val="30"/>
        </w:rPr>
      </w:pPr>
    </w:p>
    <w:p w14:paraId="48FF2E51" w14:textId="77777777" w:rsidR="007372EB" w:rsidRDefault="007372EB" w:rsidP="004B7E44">
      <w:pPr>
        <w:pStyle w:val="Heading2"/>
        <w:spacing w:after="500"/>
        <w:rPr>
          <w:rFonts w:asciiTheme="minorHAnsi" w:hAnsiTheme="minorHAnsi" w:cstheme="minorHAnsi"/>
          <w:sz w:val="30"/>
          <w:szCs w:val="30"/>
        </w:rPr>
      </w:pPr>
    </w:p>
    <w:p w14:paraId="2E8E9A73" w14:textId="77777777" w:rsidR="007372EB" w:rsidRDefault="007372EB" w:rsidP="004B7E44">
      <w:pPr>
        <w:pStyle w:val="Heading2"/>
        <w:spacing w:after="500"/>
        <w:rPr>
          <w:rFonts w:asciiTheme="minorHAnsi" w:hAnsiTheme="minorHAnsi" w:cstheme="minorHAnsi"/>
          <w:sz w:val="30"/>
          <w:szCs w:val="30"/>
        </w:rPr>
      </w:pPr>
    </w:p>
    <w:p w14:paraId="23108CAB" w14:textId="77777777" w:rsidR="007372EB" w:rsidRDefault="007372EB" w:rsidP="004B7E44">
      <w:pPr>
        <w:pStyle w:val="Heading2"/>
        <w:spacing w:after="500"/>
        <w:rPr>
          <w:rFonts w:asciiTheme="minorHAnsi" w:hAnsiTheme="minorHAnsi" w:cstheme="minorHAnsi"/>
          <w:sz w:val="30"/>
          <w:szCs w:val="30"/>
        </w:rPr>
      </w:pPr>
    </w:p>
    <w:p w14:paraId="5C7DD986" w14:textId="77777777" w:rsidR="007372EB" w:rsidRDefault="007372EB" w:rsidP="004B7E44">
      <w:pPr>
        <w:pStyle w:val="Heading2"/>
        <w:spacing w:after="500"/>
        <w:rPr>
          <w:rFonts w:asciiTheme="minorHAnsi" w:hAnsiTheme="minorHAnsi" w:cstheme="minorHAnsi"/>
          <w:sz w:val="30"/>
          <w:szCs w:val="30"/>
        </w:rPr>
      </w:pPr>
    </w:p>
    <w:p w14:paraId="49CB6757" w14:textId="77777777" w:rsidR="007372EB" w:rsidRDefault="007372EB" w:rsidP="004B7E44">
      <w:pPr>
        <w:pStyle w:val="Heading2"/>
        <w:spacing w:after="500"/>
        <w:rPr>
          <w:rFonts w:asciiTheme="minorHAnsi" w:hAnsiTheme="minorHAnsi" w:cstheme="minorHAnsi"/>
          <w:sz w:val="30"/>
          <w:szCs w:val="30"/>
        </w:rPr>
      </w:pPr>
    </w:p>
    <w:p w14:paraId="3FE7DDBC" w14:textId="77777777" w:rsidR="007372EB" w:rsidRDefault="007372EB" w:rsidP="004B7E44">
      <w:pPr>
        <w:pStyle w:val="Heading2"/>
        <w:spacing w:after="500"/>
        <w:rPr>
          <w:rFonts w:asciiTheme="minorHAnsi" w:hAnsiTheme="minorHAnsi" w:cstheme="minorHAnsi"/>
          <w:sz w:val="30"/>
          <w:szCs w:val="30"/>
        </w:rPr>
      </w:pPr>
    </w:p>
    <w:p w14:paraId="4B5842D0" w14:textId="77777777" w:rsidR="007372EB" w:rsidRDefault="007372EB" w:rsidP="004B7E44">
      <w:pPr>
        <w:pStyle w:val="Heading2"/>
        <w:spacing w:after="500"/>
        <w:rPr>
          <w:rFonts w:asciiTheme="minorHAnsi" w:hAnsiTheme="minorHAnsi" w:cstheme="minorHAnsi"/>
          <w:sz w:val="30"/>
          <w:szCs w:val="30"/>
        </w:rPr>
      </w:pPr>
    </w:p>
    <w:p w14:paraId="0A732AA0" w14:textId="6F47C9EE" w:rsidR="009846C9" w:rsidRDefault="009846C9" w:rsidP="004B7E44">
      <w:pPr>
        <w:pStyle w:val="Heading2"/>
        <w:spacing w:after="500"/>
        <w:rPr>
          <w:rFonts w:asciiTheme="minorHAnsi" w:hAnsiTheme="minorHAnsi" w:cstheme="minorHAnsi"/>
          <w:sz w:val="30"/>
          <w:szCs w:val="30"/>
        </w:rPr>
      </w:pPr>
      <w:r w:rsidRPr="007250BA">
        <w:rPr>
          <w:rFonts w:asciiTheme="minorHAnsi" w:hAnsiTheme="minorHAnsi" w:cstheme="minorHAnsi"/>
          <w:sz w:val="30"/>
          <w:szCs w:val="30"/>
        </w:rPr>
        <w:lastRenderedPageBreak/>
        <w:t>PRODUCT CATEGORY PROFITABILITY ANALYSIS</w:t>
      </w:r>
    </w:p>
    <w:p w14:paraId="08901894" w14:textId="77777777" w:rsidR="007372EB" w:rsidRPr="007250BA" w:rsidRDefault="007372EB" w:rsidP="007372EB">
      <w:pPr>
        <w:rPr>
          <w:noProof/>
        </w:rPr>
      </w:pPr>
      <w:r w:rsidRPr="007250BA">
        <w:rPr>
          <w:noProof/>
        </w:rPr>
        <w:drawing>
          <wp:inline distT="0" distB="0" distL="0" distR="0" wp14:anchorId="26AF54F3" wp14:editId="2F5AA5BA">
            <wp:extent cx="4748893" cy="2743200"/>
            <wp:effectExtent l="0" t="0" r="13970" b="0"/>
            <wp:docPr id="1623289345" name="Chart 1">
              <a:extLst xmlns:a="http://schemas.openxmlformats.org/drawingml/2006/main">
                <a:ext uri="{FF2B5EF4-FFF2-40B4-BE49-F238E27FC236}">
                  <a16:creationId xmlns:a16="http://schemas.microsoft.com/office/drawing/2014/main" id="{CA482FD8-401B-3EA9-7637-B061D24D57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0B9712" w14:textId="50539AD2" w:rsidR="007372EB" w:rsidRDefault="007372EB" w:rsidP="007372EB">
      <w:pPr>
        <w:rPr>
          <w:rFonts w:cstheme="minorHAnsi"/>
          <w:i/>
          <w:iCs/>
          <w:color w:val="auto"/>
          <w:sz w:val="16"/>
          <w:szCs w:val="16"/>
        </w:rPr>
      </w:pPr>
      <w:r w:rsidRPr="007250BA">
        <w:rPr>
          <w:rFonts w:cstheme="minorHAnsi"/>
          <w:i/>
          <w:iCs/>
          <w:color w:val="auto"/>
          <w:sz w:val="16"/>
          <w:szCs w:val="16"/>
        </w:rPr>
        <w:t xml:space="preserve">Figure </w:t>
      </w:r>
      <w:r>
        <w:rPr>
          <w:rFonts w:cstheme="minorHAnsi"/>
          <w:i/>
          <w:iCs/>
          <w:color w:val="auto"/>
          <w:sz w:val="16"/>
          <w:szCs w:val="16"/>
        </w:rPr>
        <w:t>7</w:t>
      </w:r>
      <w:r w:rsidRPr="007250BA">
        <w:rPr>
          <w:rFonts w:cstheme="minorHAnsi"/>
          <w:i/>
          <w:iCs/>
          <w:color w:val="auto"/>
          <w:sz w:val="16"/>
          <w:szCs w:val="16"/>
        </w:rPr>
        <w:t xml:space="preserve">: </w:t>
      </w:r>
      <w:r>
        <w:rPr>
          <w:rFonts w:cstheme="minorHAnsi"/>
          <w:i/>
          <w:iCs/>
          <w:color w:val="auto"/>
          <w:sz w:val="16"/>
          <w:szCs w:val="16"/>
        </w:rPr>
        <w:t>Total Sales by Product Category</w:t>
      </w:r>
    </w:p>
    <w:p w14:paraId="54D9EA16" w14:textId="77777777" w:rsidR="007372EB" w:rsidRDefault="007372EB" w:rsidP="009846C9">
      <w:pPr>
        <w:tabs>
          <w:tab w:val="left" w:pos="6134"/>
        </w:tabs>
        <w:rPr>
          <w:noProof/>
        </w:rPr>
      </w:pPr>
    </w:p>
    <w:p w14:paraId="6D11526B" w14:textId="0808CE2B" w:rsidR="009846C9" w:rsidRPr="007250BA" w:rsidRDefault="009846C9" w:rsidP="009846C9">
      <w:pPr>
        <w:tabs>
          <w:tab w:val="left" w:pos="6134"/>
        </w:tabs>
        <w:rPr>
          <w:noProof/>
        </w:rPr>
      </w:pPr>
      <w:r w:rsidRPr="007250BA">
        <w:rPr>
          <w:noProof/>
        </w:rPr>
        <w:drawing>
          <wp:inline distT="0" distB="0" distL="0" distR="0" wp14:anchorId="28014ADC" wp14:editId="54A198DC">
            <wp:extent cx="4762005" cy="2897579"/>
            <wp:effectExtent l="0" t="0" r="0" b="0"/>
            <wp:docPr id="463514581" name="Chart 1">
              <a:extLst xmlns:a="http://schemas.openxmlformats.org/drawingml/2006/main">
                <a:ext uri="{FF2B5EF4-FFF2-40B4-BE49-F238E27FC236}">
                  <a16:creationId xmlns:a16="http://schemas.microsoft.com/office/drawing/2014/main" id="{CC391183-24D7-01D7-E3AF-96D233B46A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005310" w14:textId="3FAA6C48" w:rsidR="00EB279D" w:rsidRDefault="00EB279D" w:rsidP="009846C9">
      <w:pPr>
        <w:rPr>
          <w:rFonts w:cstheme="minorHAnsi"/>
          <w:i/>
          <w:iCs/>
          <w:color w:val="auto"/>
          <w:sz w:val="16"/>
          <w:szCs w:val="16"/>
        </w:rPr>
      </w:pPr>
      <w:r w:rsidRPr="007250BA">
        <w:rPr>
          <w:rFonts w:cstheme="minorHAnsi"/>
          <w:i/>
          <w:iCs/>
          <w:color w:val="auto"/>
          <w:sz w:val="16"/>
          <w:szCs w:val="16"/>
        </w:rPr>
        <w:t xml:space="preserve">Figure </w:t>
      </w:r>
      <w:r w:rsidR="007372EB">
        <w:rPr>
          <w:rFonts w:cstheme="minorHAnsi"/>
          <w:i/>
          <w:iCs/>
          <w:color w:val="auto"/>
          <w:sz w:val="16"/>
          <w:szCs w:val="16"/>
        </w:rPr>
        <w:t>8</w:t>
      </w:r>
      <w:r w:rsidRPr="007250BA">
        <w:rPr>
          <w:rFonts w:cstheme="minorHAnsi"/>
          <w:i/>
          <w:iCs/>
          <w:color w:val="auto"/>
          <w:sz w:val="16"/>
          <w:szCs w:val="16"/>
        </w:rPr>
        <w:t>:</w:t>
      </w:r>
      <w:r w:rsidR="007250BA">
        <w:rPr>
          <w:rFonts w:cstheme="minorHAnsi"/>
          <w:i/>
          <w:iCs/>
          <w:color w:val="auto"/>
          <w:sz w:val="16"/>
          <w:szCs w:val="16"/>
        </w:rPr>
        <w:t xml:space="preserve"> Total Profits by Product Category</w:t>
      </w:r>
    </w:p>
    <w:p w14:paraId="3DC59BC6" w14:textId="77777777" w:rsidR="007372EB" w:rsidRPr="007372EB" w:rsidRDefault="007372EB" w:rsidP="009846C9">
      <w:pPr>
        <w:rPr>
          <w:rFonts w:cstheme="minorHAnsi"/>
          <w:i/>
          <w:iCs/>
          <w:color w:val="auto"/>
          <w:sz w:val="16"/>
          <w:szCs w:val="16"/>
        </w:rPr>
      </w:pPr>
    </w:p>
    <w:p w14:paraId="4E6F8396" w14:textId="2D95B714" w:rsidR="007372EB" w:rsidRPr="00FC28DA" w:rsidRDefault="007372EB" w:rsidP="007372EB">
      <w:pPr>
        <w:pStyle w:val="ListParagraph"/>
        <w:numPr>
          <w:ilvl w:val="0"/>
          <w:numId w:val="1"/>
        </w:numPr>
        <w:rPr>
          <w:rFonts w:cstheme="minorHAnsi"/>
          <w:color w:val="auto"/>
          <w:sz w:val="24"/>
          <w:szCs w:val="24"/>
        </w:rPr>
      </w:pPr>
      <w:r w:rsidRPr="00FC28DA">
        <w:rPr>
          <w:rFonts w:cstheme="minorHAnsi"/>
          <w:color w:val="auto"/>
          <w:sz w:val="24"/>
          <w:szCs w:val="24"/>
        </w:rPr>
        <w:t>Sales of technology products return more than half of all profit.</w:t>
      </w:r>
    </w:p>
    <w:p w14:paraId="639D4D6F" w14:textId="24B08CFE" w:rsidR="007372EB" w:rsidRPr="00FC28DA" w:rsidRDefault="007372EB" w:rsidP="00EB279D">
      <w:pPr>
        <w:rPr>
          <w:rFonts w:cstheme="minorHAnsi"/>
          <w:color w:val="auto"/>
          <w:sz w:val="24"/>
          <w:szCs w:val="24"/>
        </w:rPr>
      </w:pPr>
    </w:p>
    <w:p w14:paraId="241DB4CE" w14:textId="260C6BE0" w:rsidR="007372EB" w:rsidRPr="00FC28DA" w:rsidRDefault="007372EB" w:rsidP="007372EB">
      <w:pPr>
        <w:pStyle w:val="ListParagraph"/>
        <w:numPr>
          <w:ilvl w:val="0"/>
          <w:numId w:val="1"/>
        </w:numPr>
        <w:rPr>
          <w:rFonts w:cstheme="minorHAnsi"/>
          <w:color w:val="auto"/>
          <w:sz w:val="24"/>
          <w:szCs w:val="24"/>
        </w:rPr>
      </w:pPr>
      <w:r w:rsidRPr="00FC28DA">
        <w:rPr>
          <w:rFonts w:cstheme="minorHAnsi"/>
          <w:color w:val="auto"/>
          <w:sz w:val="24"/>
          <w:szCs w:val="24"/>
        </w:rPr>
        <w:t xml:space="preserve">Furniture sales is barely profitable. </w:t>
      </w:r>
    </w:p>
    <w:p w14:paraId="5E918C2F" w14:textId="7724ACB3" w:rsidR="007372EB" w:rsidRPr="007372EB" w:rsidRDefault="007372EB" w:rsidP="00EB279D">
      <w:pPr>
        <w:rPr>
          <w:sz w:val="16"/>
          <w:szCs w:val="16"/>
        </w:rPr>
      </w:pPr>
    </w:p>
    <w:p w14:paraId="6EDE2B52" w14:textId="77777777" w:rsidR="009846C9" w:rsidRPr="007250BA" w:rsidRDefault="009846C9" w:rsidP="009846C9">
      <w:r w:rsidRPr="007250BA">
        <w:rPr>
          <w:noProof/>
        </w:rPr>
        <w:lastRenderedPageBreak/>
        <w:drawing>
          <wp:inline distT="0" distB="0" distL="0" distR="0" wp14:anchorId="7F7A9D9D" wp14:editId="0065B859">
            <wp:extent cx="4572000" cy="2743200"/>
            <wp:effectExtent l="0" t="0" r="12700" b="12700"/>
            <wp:docPr id="719832948" name="Chart 1">
              <a:extLst xmlns:a="http://schemas.openxmlformats.org/drawingml/2006/main">
                <a:ext uri="{FF2B5EF4-FFF2-40B4-BE49-F238E27FC236}">
                  <a16:creationId xmlns:a16="http://schemas.microsoft.com/office/drawing/2014/main" id="{36E3DAC0-DADE-DAA0-F21D-0902C35323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30C89F" w14:textId="18D033D1" w:rsidR="009846C9" w:rsidRDefault="00EB279D" w:rsidP="009846C9">
      <w:pPr>
        <w:rPr>
          <w:rFonts w:cstheme="minorHAnsi"/>
          <w:i/>
          <w:iCs/>
          <w:color w:val="auto"/>
          <w:sz w:val="16"/>
          <w:szCs w:val="16"/>
        </w:rPr>
      </w:pPr>
      <w:r w:rsidRPr="007250BA">
        <w:rPr>
          <w:rFonts w:cstheme="minorHAnsi"/>
          <w:i/>
          <w:iCs/>
          <w:color w:val="auto"/>
          <w:sz w:val="16"/>
          <w:szCs w:val="16"/>
        </w:rPr>
        <w:t xml:space="preserve">Figure </w:t>
      </w:r>
      <w:r w:rsidR="00673B6C" w:rsidRPr="007250BA">
        <w:rPr>
          <w:rFonts w:cstheme="minorHAnsi"/>
          <w:i/>
          <w:iCs/>
          <w:color w:val="auto"/>
          <w:sz w:val="16"/>
          <w:szCs w:val="16"/>
        </w:rPr>
        <w:t>9</w:t>
      </w:r>
      <w:r w:rsidRPr="007250BA">
        <w:rPr>
          <w:rFonts w:cstheme="minorHAnsi"/>
          <w:i/>
          <w:iCs/>
          <w:color w:val="auto"/>
          <w:sz w:val="16"/>
          <w:szCs w:val="16"/>
        </w:rPr>
        <w:t>:</w:t>
      </w:r>
      <w:r w:rsidR="007250BA">
        <w:rPr>
          <w:rFonts w:cstheme="minorHAnsi"/>
          <w:i/>
          <w:iCs/>
          <w:color w:val="auto"/>
          <w:sz w:val="16"/>
          <w:szCs w:val="16"/>
        </w:rPr>
        <w:t xml:space="preserve"> Profitability by Product Category</w:t>
      </w:r>
    </w:p>
    <w:p w14:paraId="0660A309" w14:textId="77777777" w:rsidR="00FC28DA" w:rsidRPr="007250BA" w:rsidRDefault="00FC28DA" w:rsidP="009846C9">
      <w:pPr>
        <w:rPr>
          <w:rFonts w:cstheme="minorHAnsi"/>
          <w:i/>
          <w:iCs/>
          <w:color w:val="auto"/>
          <w:sz w:val="16"/>
          <w:szCs w:val="16"/>
        </w:rPr>
      </w:pPr>
    </w:p>
    <w:p w14:paraId="262455D8" w14:textId="1B08ED55" w:rsidR="00EB279D" w:rsidRDefault="00FC28DA" w:rsidP="00FC28DA">
      <w:pPr>
        <w:pStyle w:val="ListParagraph"/>
        <w:numPr>
          <w:ilvl w:val="0"/>
          <w:numId w:val="4"/>
        </w:numPr>
        <w:rPr>
          <w:color w:val="161718" w:themeColor="text1"/>
          <w:sz w:val="24"/>
          <w:szCs w:val="24"/>
        </w:rPr>
      </w:pPr>
      <w:r>
        <w:rPr>
          <w:color w:val="161718" w:themeColor="text1"/>
          <w:sz w:val="24"/>
          <w:szCs w:val="24"/>
        </w:rPr>
        <w:t xml:space="preserve">Whilst the sales figures are nearly the same for </w:t>
      </w:r>
      <w:r w:rsidR="00A20A70">
        <w:rPr>
          <w:color w:val="161718" w:themeColor="text1"/>
          <w:sz w:val="24"/>
          <w:szCs w:val="24"/>
        </w:rPr>
        <w:t>Office Supplies and Furniture, GPM ratio for Office Supplies is at a high of 46% as opposed to Furniture, where this ratio is only 7%.</w:t>
      </w:r>
    </w:p>
    <w:p w14:paraId="7A34BFB9" w14:textId="77777777" w:rsidR="00FC28DA" w:rsidRPr="00FC28DA" w:rsidRDefault="00FC28DA" w:rsidP="00FC28DA">
      <w:pPr>
        <w:pStyle w:val="ListParagraph"/>
        <w:rPr>
          <w:color w:val="161718" w:themeColor="text1"/>
          <w:sz w:val="24"/>
          <w:szCs w:val="24"/>
        </w:rPr>
      </w:pPr>
    </w:p>
    <w:p w14:paraId="568D61E3" w14:textId="77777777" w:rsidR="009846C9" w:rsidRPr="00A20A70" w:rsidRDefault="009846C9" w:rsidP="009846C9">
      <w:pPr>
        <w:rPr>
          <w:noProof/>
          <w:color w:val="161718" w:themeColor="text1"/>
        </w:rPr>
      </w:pPr>
      <w:r w:rsidRPr="00A20A70">
        <w:rPr>
          <w:noProof/>
          <w:color w:val="161718" w:themeColor="text1"/>
        </w:rPr>
        <w:drawing>
          <wp:inline distT="0" distB="0" distL="0" distR="0" wp14:anchorId="2137A111" wp14:editId="6E2AD899">
            <wp:extent cx="4572000" cy="2743200"/>
            <wp:effectExtent l="0" t="0" r="0" b="0"/>
            <wp:docPr id="1500677310" name="Chart 1">
              <a:extLst xmlns:a="http://schemas.openxmlformats.org/drawingml/2006/main">
                <a:ext uri="{FF2B5EF4-FFF2-40B4-BE49-F238E27FC236}">
                  <a16:creationId xmlns:a16="http://schemas.microsoft.com/office/drawing/2014/main" id="{397996A9-E2E7-95C9-5E09-CBB7EC29E3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0DEC55" w14:textId="784B1391" w:rsidR="00673B6C" w:rsidRPr="00A20A70" w:rsidRDefault="00673B6C" w:rsidP="00673B6C">
      <w:pPr>
        <w:rPr>
          <w:rFonts w:cstheme="minorHAnsi"/>
          <w:i/>
          <w:iCs/>
          <w:color w:val="161718" w:themeColor="text1"/>
          <w:sz w:val="16"/>
          <w:szCs w:val="16"/>
        </w:rPr>
      </w:pPr>
      <w:r w:rsidRPr="00A20A70">
        <w:rPr>
          <w:rFonts w:cstheme="minorHAnsi"/>
          <w:i/>
          <w:iCs/>
          <w:color w:val="161718" w:themeColor="text1"/>
          <w:sz w:val="16"/>
          <w:szCs w:val="16"/>
        </w:rPr>
        <w:t xml:space="preserve">Figure </w:t>
      </w:r>
      <w:r w:rsidRPr="00A20A70">
        <w:rPr>
          <w:rFonts w:cstheme="minorHAnsi"/>
          <w:i/>
          <w:iCs/>
          <w:color w:val="161718" w:themeColor="text1"/>
          <w:sz w:val="16"/>
          <w:szCs w:val="16"/>
        </w:rPr>
        <w:t>10</w:t>
      </w:r>
      <w:r w:rsidRPr="00A20A70">
        <w:rPr>
          <w:rFonts w:cstheme="minorHAnsi"/>
          <w:i/>
          <w:iCs/>
          <w:color w:val="161718" w:themeColor="text1"/>
          <w:sz w:val="16"/>
          <w:szCs w:val="16"/>
        </w:rPr>
        <w:t>:</w:t>
      </w:r>
      <w:r w:rsidR="007250BA" w:rsidRPr="00A20A70">
        <w:rPr>
          <w:rFonts w:cstheme="minorHAnsi"/>
          <w:i/>
          <w:iCs/>
          <w:color w:val="161718" w:themeColor="text1"/>
          <w:sz w:val="16"/>
          <w:szCs w:val="16"/>
        </w:rPr>
        <w:t xml:space="preserve"> Profits Earned by Sub-Category</w:t>
      </w:r>
    </w:p>
    <w:p w14:paraId="08F13169" w14:textId="4085A454" w:rsidR="009846C9" w:rsidRPr="00A20A70" w:rsidRDefault="009846C9" w:rsidP="009846C9">
      <w:pPr>
        <w:rPr>
          <w:color w:val="161718" w:themeColor="text1"/>
        </w:rPr>
      </w:pPr>
    </w:p>
    <w:p w14:paraId="61FE0B2C" w14:textId="709FB5EF" w:rsidR="00A20A70" w:rsidRPr="00A20A70" w:rsidRDefault="00CD255B" w:rsidP="00A20A70">
      <w:pPr>
        <w:pStyle w:val="ListParagraph"/>
        <w:numPr>
          <w:ilvl w:val="0"/>
          <w:numId w:val="4"/>
        </w:numPr>
        <w:rPr>
          <w:color w:val="161718" w:themeColor="text1"/>
          <w:sz w:val="24"/>
          <w:szCs w:val="24"/>
        </w:rPr>
      </w:pPr>
      <w:r>
        <w:rPr>
          <w:color w:val="161718" w:themeColor="text1"/>
          <w:sz w:val="24"/>
          <w:szCs w:val="24"/>
        </w:rPr>
        <w:t>Phones and copiers from technology category are the most profitable products, whilst tables and bookcases sub-categories from furniture are not profitable.</w:t>
      </w:r>
    </w:p>
    <w:p w14:paraId="7187428F" w14:textId="77777777" w:rsidR="009846C9" w:rsidRPr="007250BA" w:rsidRDefault="009846C9" w:rsidP="004B7E44">
      <w:pPr>
        <w:pStyle w:val="Heading2"/>
        <w:spacing w:after="500"/>
        <w:rPr>
          <w:rFonts w:asciiTheme="minorHAnsi" w:hAnsiTheme="minorHAnsi" w:cstheme="minorHAnsi"/>
          <w:b w:val="0"/>
          <w:bCs/>
          <w:sz w:val="24"/>
          <w:szCs w:val="24"/>
        </w:rPr>
      </w:pPr>
    </w:p>
    <w:p w14:paraId="7F443199" w14:textId="762FB2EA" w:rsidR="00DA3CC0" w:rsidRPr="007250BA" w:rsidRDefault="00DA3CC0" w:rsidP="00DA3CC0">
      <w:pPr>
        <w:pStyle w:val="Heading2"/>
        <w:spacing w:after="500"/>
        <w:rPr>
          <w:rFonts w:asciiTheme="minorHAnsi" w:hAnsiTheme="minorHAnsi" w:cstheme="minorHAnsi"/>
          <w:sz w:val="24"/>
          <w:szCs w:val="24"/>
        </w:rPr>
      </w:pPr>
      <w:r w:rsidRPr="007250BA">
        <w:rPr>
          <w:noProof/>
        </w:rPr>
        <w:drawing>
          <wp:anchor distT="0" distB="0" distL="114300" distR="114300" simplePos="0" relativeHeight="251661312" behindDoc="0" locked="0" layoutInCell="1" allowOverlap="1" wp14:anchorId="75D8ADC2" wp14:editId="148ED6B4">
            <wp:simplePos x="0" y="0"/>
            <wp:positionH relativeFrom="column">
              <wp:posOffset>0</wp:posOffset>
            </wp:positionH>
            <wp:positionV relativeFrom="paragraph">
              <wp:posOffset>488315</wp:posOffset>
            </wp:positionV>
            <wp:extent cx="4572000" cy="2743200"/>
            <wp:effectExtent l="0" t="0" r="0" b="0"/>
            <wp:wrapSquare wrapText="bothSides"/>
            <wp:docPr id="935514716" name="Chart 1" descr="Chart type: Scatter. Field: Total Sales and Field: Total Profit appear highly correlated.&#10;&#10;Description automatically generated">
              <a:extLst xmlns:a="http://schemas.openxmlformats.org/drawingml/2006/main">
                <a:ext uri="{FF2B5EF4-FFF2-40B4-BE49-F238E27FC236}">
                  <a16:creationId xmlns:a16="http://schemas.microsoft.com/office/drawing/2014/main" id="{F6FFEA40-5DDB-EBCD-743D-344A8765AE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7250BA">
        <w:rPr>
          <w:rFonts w:asciiTheme="minorHAnsi" w:hAnsiTheme="minorHAnsi" w:cstheme="minorHAnsi"/>
          <w:sz w:val="24"/>
          <w:szCs w:val="24"/>
        </w:rPr>
        <w:t>Correlation Analysis for 10 States with Lowest Profitability Ratio:</w:t>
      </w:r>
    </w:p>
    <w:p w14:paraId="29EA2480" w14:textId="77777777" w:rsidR="00DA3CC0" w:rsidRPr="007250BA" w:rsidRDefault="00DA3CC0" w:rsidP="00DA3CC0">
      <w:pPr>
        <w:pStyle w:val="Heading2"/>
        <w:spacing w:after="500"/>
        <w:rPr>
          <w:sz w:val="24"/>
          <w:szCs w:val="24"/>
        </w:rPr>
      </w:pPr>
    </w:p>
    <w:p w14:paraId="1686FD79" w14:textId="77777777" w:rsidR="00DA3CC0" w:rsidRPr="007250BA" w:rsidRDefault="00DA3CC0" w:rsidP="00DA3CC0">
      <w:pPr>
        <w:pStyle w:val="Heading2"/>
        <w:spacing w:after="500"/>
        <w:rPr>
          <w:sz w:val="24"/>
          <w:szCs w:val="24"/>
        </w:rPr>
      </w:pPr>
    </w:p>
    <w:p w14:paraId="53B6BC8F" w14:textId="77777777" w:rsidR="00DA3CC0" w:rsidRPr="007250BA" w:rsidRDefault="00DA3CC0" w:rsidP="00DA3CC0">
      <w:pPr>
        <w:pStyle w:val="Heading2"/>
        <w:spacing w:after="500"/>
        <w:rPr>
          <w:sz w:val="24"/>
          <w:szCs w:val="24"/>
        </w:rPr>
      </w:pPr>
    </w:p>
    <w:p w14:paraId="246C9D3B" w14:textId="77777777" w:rsidR="00DA3CC0" w:rsidRPr="007250BA" w:rsidRDefault="00DA3CC0" w:rsidP="00DA3CC0">
      <w:pPr>
        <w:pStyle w:val="Heading2"/>
        <w:spacing w:after="500"/>
        <w:rPr>
          <w:sz w:val="24"/>
          <w:szCs w:val="24"/>
        </w:rPr>
      </w:pPr>
    </w:p>
    <w:p w14:paraId="57E79977" w14:textId="77777777" w:rsidR="00DA3CC0" w:rsidRPr="007250BA" w:rsidRDefault="00DA3CC0" w:rsidP="004B7E44">
      <w:pPr>
        <w:pStyle w:val="Heading2"/>
        <w:spacing w:after="500"/>
        <w:rPr>
          <w:rFonts w:asciiTheme="minorHAnsi" w:hAnsiTheme="minorHAnsi" w:cstheme="minorHAnsi"/>
          <w:b w:val="0"/>
          <w:bCs/>
          <w:sz w:val="24"/>
          <w:szCs w:val="24"/>
        </w:rPr>
      </w:pPr>
    </w:p>
    <w:p w14:paraId="7E2E8CC4" w14:textId="77777777" w:rsidR="00200851" w:rsidRDefault="00200851" w:rsidP="004B7E44">
      <w:pPr>
        <w:pStyle w:val="Heading2"/>
        <w:spacing w:after="500"/>
        <w:rPr>
          <w:rFonts w:asciiTheme="minorHAnsi" w:hAnsiTheme="minorHAnsi" w:cstheme="minorHAnsi"/>
          <w:b w:val="0"/>
          <w:bCs/>
          <w:sz w:val="24"/>
          <w:szCs w:val="24"/>
        </w:rPr>
      </w:pPr>
      <w:r>
        <w:rPr>
          <w:rFonts w:asciiTheme="minorHAnsi" w:hAnsiTheme="minorHAnsi" w:cstheme="minorHAnsi"/>
          <w:b w:val="0"/>
          <w:bCs/>
          <w:sz w:val="24"/>
          <w:szCs w:val="24"/>
        </w:rPr>
        <w:t xml:space="preserve">                                         </w:t>
      </w:r>
    </w:p>
    <w:p w14:paraId="35DF8B3A" w14:textId="3E05C39F" w:rsidR="00DA3CC0" w:rsidRPr="00200851" w:rsidRDefault="00DA3CC0" w:rsidP="004B7E44">
      <w:pPr>
        <w:pStyle w:val="Heading2"/>
        <w:spacing w:after="500"/>
        <w:rPr>
          <w:rFonts w:asciiTheme="minorHAnsi" w:hAnsiTheme="minorHAnsi" w:cstheme="minorHAnsi"/>
          <w:b w:val="0"/>
          <w:bCs/>
          <w:sz w:val="24"/>
          <w:szCs w:val="24"/>
        </w:rPr>
      </w:pPr>
      <w:r w:rsidRPr="007250BA">
        <w:rPr>
          <w:rFonts w:asciiTheme="minorHAnsi" w:hAnsiTheme="minorHAnsi" w:cstheme="minorHAnsi"/>
          <w:b w:val="0"/>
          <w:bCs/>
          <w:i/>
          <w:iCs/>
          <w:sz w:val="16"/>
          <w:szCs w:val="16"/>
        </w:rPr>
        <w:t xml:space="preserve">Figure </w:t>
      </w:r>
      <w:r w:rsidR="00673B6C" w:rsidRPr="007250BA">
        <w:rPr>
          <w:rFonts w:asciiTheme="minorHAnsi" w:hAnsiTheme="minorHAnsi" w:cstheme="minorHAnsi"/>
          <w:b w:val="0"/>
          <w:bCs/>
          <w:i/>
          <w:iCs/>
          <w:sz w:val="16"/>
          <w:szCs w:val="16"/>
        </w:rPr>
        <w:t>11</w:t>
      </w:r>
      <w:r w:rsidRPr="007250BA">
        <w:rPr>
          <w:rFonts w:asciiTheme="minorHAnsi" w:hAnsiTheme="minorHAnsi" w:cstheme="minorHAnsi"/>
          <w:b w:val="0"/>
          <w:bCs/>
          <w:i/>
          <w:iCs/>
          <w:sz w:val="16"/>
          <w:szCs w:val="16"/>
        </w:rPr>
        <w:t>: Top 10 States for profitability</w:t>
      </w:r>
    </w:p>
    <w:p w14:paraId="6593EB02" w14:textId="22F524D6" w:rsidR="00DA3CC0" w:rsidRPr="00DF4510" w:rsidRDefault="00DA3CC0" w:rsidP="00CD255B">
      <w:pPr>
        <w:pStyle w:val="Heading2"/>
        <w:numPr>
          <w:ilvl w:val="0"/>
          <w:numId w:val="4"/>
        </w:numPr>
        <w:spacing w:after="500"/>
        <w:rPr>
          <w:rFonts w:asciiTheme="minorHAnsi" w:hAnsiTheme="minorHAnsi" w:cstheme="minorHAnsi"/>
          <w:b w:val="0"/>
          <w:bCs/>
          <w:sz w:val="24"/>
          <w:szCs w:val="24"/>
        </w:rPr>
      </w:pPr>
      <w:r w:rsidRPr="00DF4510">
        <w:rPr>
          <w:rFonts w:asciiTheme="minorHAnsi" w:hAnsiTheme="minorHAnsi" w:cstheme="minorHAnsi"/>
          <w:b w:val="0"/>
          <w:bCs/>
          <w:sz w:val="24"/>
          <w:szCs w:val="24"/>
        </w:rPr>
        <w:t>The above analysis further highlights the need to analyse the states with lowest profitability.</w:t>
      </w:r>
    </w:p>
    <w:p w14:paraId="3487D1A0" w14:textId="3D7462EF" w:rsidR="00DA3CC0" w:rsidRPr="00DF4510" w:rsidRDefault="00DA3CC0" w:rsidP="00CD255B">
      <w:pPr>
        <w:pStyle w:val="Heading2"/>
        <w:numPr>
          <w:ilvl w:val="0"/>
          <w:numId w:val="4"/>
        </w:numPr>
        <w:spacing w:after="500"/>
        <w:rPr>
          <w:rFonts w:asciiTheme="minorHAnsi" w:hAnsiTheme="minorHAnsi" w:cstheme="minorHAnsi"/>
          <w:b w:val="0"/>
          <w:bCs/>
          <w:sz w:val="24"/>
          <w:szCs w:val="24"/>
        </w:rPr>
      </w:pPr>
      <w:r w:rsidRPr="00DF4510">
        <w:rPr>
          <w:rFonts w:asciiTheme="minorHAnsi" w:hAnsiTheme="minorHAnsi" w:cstheme="minorHAnsi"/>
          <w:b w:val="0"/>
          <w:bCs/>
          <w:sz w:val="24"/>
          <w:szCs w:val="24"/>
        </w:rPr>
        <w:t>The reason is that the ne</w:t>
      </w:r>
      <w:r w:rsidR="00496C84" w:rsidRPr="00DF4510">
        <w:rPr>
          <w:rFonts w:asciiTheme="minorHAnsi" w:hAnsiTheme="minorHAnsi" w:cstheme="minorHAnsi"/>
          <w:b w:val="0"/>
          <w:bCs/>
          <w:sz w:val="24"/>
          <w:szCs w:val="24"/>
        </w:rPr>
        <w:t>g</w:t>
      </w:r>
      <w:r w:rsidRPr="00DF4510">
        <w:rPr>
          <w:rFonts w:asciiTheme="minorHAnsi" w:hAnsiTheme="minorHAnsi" w:cstheme="minorHAnsi"/>
          <w:b w:val="0"/>
          <w:bCs/>
          <w:sz w:val="24"/>
          <w:szCs w:val="24"/>
        </w:rPr>
        <w:t xml:space="preserve">ative correlation between sales and profit </w:t>
      </w:r>
      <w:r w:rsidR="00C36127" w:rsidRPr="00DF4510">
        <w:rPr>
          <w:rFonts w:asciiTheme="minorHAnsi" w:hAnsiTheme="minorHAnsi" w:cstheme="minorHAnsi"/>
          <w:b w:val="0"/>
          <w:bCs/>
          <w:sz w:val="24"/>
          <w:szCs w:val="24"/>
        </w:rPr>
        <w:t xml:space="preserve">reveals that although some </w:t>
      </w:r>
      <w:r w:rsidR="00496C84" w:rsidRPr="00DF4510">
        <w:rPr>
          <w:rFonts w:asciiTheme="minorHAnsi" w:hAnsiTheme="minorHAnsi" w:cstheme="minorHAnsi"/>
          <w:b w:val="0"/>
          <w:bCs/>
          <w:sz w:val="24"/>
          <w:szCs w:val="24"/>
        </w:rPr>
        <w:t>of the low-performing states have higher sales figures</w:t>
      </w:r>
      <w:r w:rsidR="00252FE8" w:rsidRPr="00DF4510">
        <w:rPr>
          <w:rFonts w:asciiTheme="minorHAnsi" w:hAnsiTheme="minorHAnsi" w:cstheme="minorHAnsi"/>
          <w:b w:val="0"/>
          <w:bCs/>
          <w:sz w:val="24"/>
          <w:szCs w:val="24"/>
        </w:rPr>
        <w:t xml:space="preserve"> than others</w:t>
      </w:r>
      <w:r w:rsidR="00496C84" w:rsidRPr="00DF4510">
        <w:rPr>
          <w:rFonts w:asciiTheme="minorHAnsi" w:hAnsiTheme="minorHAnsi" w:cstheme="minorHAnsi"/>
          <w:b w:val="0"/>
          <w:bCs/>
          <w:sz w:val="24"/>
          <w:szCs w:val="24"/>
        </w:rPr>
        <w:t xml:space="preserve">, they are incurring loss at similar or even higher levels. </w:t>
      </w:r>
    </w:p>
    <w:p w14:paraId="4C9AD01B" w14:textId="2E56AAB1" w:rsidR="004B7E44" w:rsidRPr="00DF4510" w:rsidRDefault="004D1A8F" w:rsidP="00CD255B">
      <w:pPr>
        <w:pStyle w:val="Heading2"/>
        <w:numPr>
          <w:ilvl w:val="0"/>
          <w:numId w:val="4"/>
        </w:numPr>
        <w:spacing w:after="500"/>
        <w:rPr>
          <w:rFonts w:asciiTheme="minorHAnsi" w:hAnsiTheme="minorHAnsi" w:cstheme="minorHAnsi"/>
          <w:b w:val="0"/>
          <w:bCs/>
          <w:sz w:val="24"/>
          <w:szCs w:val="24"/>
        </w:rPr>
      </w:pPr>
      <w:r w:rsidRPr="00DF4510">
        <w:rPr>
          <w:rFonts w:asciiTheme="minorHAnsi" w:hAnsiTheme="minorHAnsi" w:cstheme="minorHAnsi"/>
          <w:b w:val="0"/>
          <w:bCs/>
          <w:sz w:val="24"/>
          <w:szCs w:val="24"/>
        </w:rPr>
        <w:t>State-specific analysis can be done in a more detailed way and actions can be taken accordingly to boost the company’s 12%</w:t>
      </w:r>
      <w:r w:rsidR="00E57E3A" w:rsidRPr="00DF4510">
        <w:rPr>
          <w:rFonts w:asciiTheme="minorHAnsi" w:hAnsiTheme="minorHAnsi" w:cstheme="minorHAnsi"/>
          <w:b w:val="0"/>
          <w:bCs/>
          <w:sz w:val="24"/>
          <w:szCs w:val="24"/>
        </w:rPr>
        <w:t xml:space="preserve"> </w:t>
      </w:r>
      <w:r w:rsidRPr="00DF4510">
        <w:rPr>
          <w:rFonts w:asciiTheme="minorHAnsi" w:hAnsiTheme="minorHAnsi" w:cstheme="minorHAnsi"/>
          <w:b w:val="0"/>
          <w:bCs/>
          <w:sz w:val="24"/>
          <w:szCs w:val="24"/>
        </w:rPr>
        <w:t>GPM</w:t>
      </w:r>
      <w:r w:rsidR="00E57E3A" w:rsidRPr="00DF4510">
        <w:rPr>
          <w:rFonts w:asciiTheme="minorHAnsi" w:hAnsiTheme="minorHAnsi" w:cstheme="minorHAnsi"/>
          <w:b w:val="0"/>
          <w:bCs/>
          <w:sz w:val="24"/>
          <w:szCs w:val="24"/>
        </w:rPr>
        <w:t xml:space="preserve"> ratio</w:t>
      </w:r>
      <w:r w:rsidRPr="00DF4510">
        <w:rPr>
          <w:rFonts w:asciiTheme="minorHAnsi" w:hAnsiTheme="minorHAnsi" w:cstheme="minorHAnsi"/>
          <w:b w:val="0"/>
          <w:bCs/>
          <w:sz w:val="24"/>
          <w:szCs w:val="24"/>
        </w:rPr>
        <w:t>.</w:t>
      </w:r>
    </w:p>
    <w:p w14:paraId="6A16BCFC" w14:textId="77777777" w:rsidR="00CF19F5" w:rsidRPr="007250BA" w:rsidRDefault="00CF19F5" w:rsidP="00CF19F5">
      <w:pPr>
        <w:pStyle w:val="Heading2"/>
        <w:spacing w:after="500"/>
        <w:rPr>
          <w:rFonts w:cstheme="minorHAnsi"/>
          <w:bCs/>
          <w:sz w:val="22"/>
        </w:rPr>
      </w:pPr>
    </w:p>
    <w:p w14:paraId="5E1DEB53" w14:textId="77777777" w:rsidR="00CF19F5" w:rsidRPr="007250BA" w:rsidRDefault="00CF19F5" w:rsidP="00CF19F5">
      <w:pPr>
        <w:pStyle w:val="Heading2"/>
        <w:spacing w:after="500"/>
        <w:rPr>
          <w:rFonts w:cstheme="minorHAnsi"/>
          <w:bCs/>
          <w:sz w:val="22"/>
        </w:rPr>
      </w:pPr>
    </w:p>
    <w:p w14:paraId="1500FDB2" w14:textId="77777777" w:rsidR="00CF19F5" w:rsidRPr="007250BA" w:rsidRDefault="00CF19F5" w:rsidP="00CF19F5">
      <w:pPr>
        <w:pStyle w:val="Heading2"/>
        <w:spacing w:after="500"/>
        <w:rPr>
          <w:rFonts w:cstheme="minorHAnsi"/>
          <w:bCs/>
          <w:sz w:val="22"/>
        </w:rPr>
      </w:pPr>
    </w:p>
    <w:p w14:paraId="50266E19" w14:textId="77777777" w:rsidR="00CF19F5" w:rsidRPr="007250BA" w:rsidRDefault="00CF19F5" w:rsidP="00CF19F5">
      <w:pPr>
        <w:pStyle w:val="Heading2"/>
        <w:spacing w:after="500"/>
        <w:rPr>
          <w:rFonts w:cstheme="minorHAnsi"/>
          <w:bCs/>
          <w:sz w:val="22"/>
        </w:rPr>
      </w:pPr>
    </w:p>
    <w:p w14:paraId="468E60E1" w14:textId="77777777" w:rsidR="00CF19F5" w:rsidRPr="007250BA" w:rsidRDefault="00CF19F5" w:rsidP="00CF19F5">
      <w:pPr>
        <w:pStyle w:val="Heading2"/>
        <w:spacing w:after="500"/>
        <w:rPr>
          <w:rFonts w:cstheme="minorHAnsi"/>
          <w:bCs/>
          <w:sz w:val="22"/>
        </w:rPr>
      </w:pPr>
    </w:p>
    <w:p w14:paraId="784415E0" w14:textId="77777777" w:rsidR="00EB279D" w:rsidRPr="007250BA" w:rsidRDefault="00EB279D" w:rsidP="00CF19F5">
      <w:pPr>
        <w:pStyle w:val="Heading2"/>
        <w:spacing w:after="500"/>
        <w:rPr>
          <w:rFonts w:cstheme="minorHAnsi"/>
          <w:bCs/>
          <w:sz w:val="22"/>
        </w:rPr>
      </w:pPr>
    </w:p>
    <w:p w14:paraId="41BF9B8C" w14:textId="77777777" w:rsidR="00EB279D" w:rsidRPr="007250BA" w:rsidRDefault="00EB279D" w:rsidP="00CF19F5">
      <w:pPr>
        <w:pStyle w:val="Heading2"/>
        <w:spacing w:after="500"/>
        <w:rPr>
          <w:rFonts w:cstheme="minorHAnsi"/>
          <w:bCs/>
          <w:sz w:val="22"/>
        </w:rPr>
      </w:pPr>
    </w:p>
    <w:p w14:paraId="0379DBB6" w14:textId="782328E8" w:rsidR="00CF19F5" w:rsidRPr="00DF4510" w:rsidRDefault="00CF19F5" w:rsidP="00CF19F5">
      <w:pPr>
        <w:pStyle w:val="Heading2"/>
        <w:spacing w:after="500"/>
        <w:rPr>
          <w:rFonts w:ascii="Microsoft Sans Serif" w:hAnsi="Microsoft Sans Serif" w:cs="Microsoft Sans Serif"/>
          <w:bCs/>
          <w:sz w:val="30"/>
          <w:szCs w:val="30"/>
        </w:rPr>
      </w:pPr>
      <w:r w:rsidRPr="00DF4510">
        <w:rPr>
          <w:rFonts w:ascii="Microsoft Sans Serif" w:hAnsi="Microsoft Sans Serif" w:cs="Microsoft Sans Serif"/>
          <w:bCs/>
          <w:sz w:val="30"/>
          <w:szCs w:val="30"/>
        </w:rPr>
        <w:t xml:space="preserve">Discount / Sales correlation </w:t>
      </w:r>
    </w:p>
    <w:p w14:paraId="74EE896A" w14:textId="77777777" w:rsidR="00CF19F5" w:rsidRPr="000064B7" w:rsidRDefault="00CF19F5" w:rsidP="00CF19F5">
      <w:pPr>
        <w:pStyle w:val="Heading2"/>
        <w:spacing w:after="500"/>
        <w:rPr>
          <w:rFonts w:ascii="Microsoft Sans Serif" w:hAnsi="Microsoft Sans Serif" w:cs="Microsoft Sans Serif"/>
          <w:b w:val="0"/>
          <w:sz w:val="22"/>
        </w:rPr>
      </w:pPr>
      <w:r w:rsidRPr="000064B7">
        <w:rPr>
          <w:rFonts w:ascii="Microsoft Sans Serif" w:hAnsi="Microsoft Sans Serif" w:cs="Microsoft Sans Serif"/>
          <w:b w:val="0"/>
          <w:sz w:val="22"/>
        </w:rPr>
        <w:t>Correlation coefficient: 0.028</w:t>
      </w:r>
    </w:p>
    <w:p w14:paraId="7E1A9F77" w14:textId="3BCDCD0B" w:rsidR="00CF19F5" w:rsidRPr="000064B7" w:rsidRDefault="00CF19F5" w:rsidP="00CF19F5">
      <w:pPr>
        <w:pStyle w:val="Heading2"/>
        <w:spacing w:after="500"/>
        <w:rPr>
          <w:rFonts w:ascii="Microsoft Sans Serif" w:hAnsi="Microsoft Sans Serif" w:cs="Microsoft Sans Serif"/>
          <w:b w:val="0"/>
          <w:sz w:val="22"/>
        </w:rPr>
      </w:pPr>
      <w:r w:rsidRPr="000064B7">
        <w:rPr>
          <w:rFonts w:ascii="Microsoft Sans Serif" w:hAnsi="Microsoft Sans Serif" w:cs="Microsoft Sans Serif"/>
          <w:b w:val="0"/>
          <w:sz w:val="22"/>
        </w:rPr>
        <w:t>Discounts and the amount paid by customers have no correlation, as seen below:</w:t>
      </w:r>
    </w:p>
    <w:p w14:paraId="21E8A3EA" w14:textId="2DFEF313" w:rsidR="00CF19F5" w:rsidRPr="00200851" w:rsidRDefault="00CF19F5" w:rsidP="00CF19F5">
      <w:pPr>
        <w:pStyle w:val="Heading2"/>
        <w:spacing w:after="500"/>
        <w:rPr>
          <w:rFonts w:asciiTheme="minorHAnsi" w:hAnsiTheme="minorHAnsi" w:cstheme="minorHAnsi"/>
          <w:b w:val="0"/>
          <w:bCs/>
          <w:sz w:val="22"/>
        </w:rPr>
      </w:pPr>
      <w:r w:rsidRPr="007250BA">
        <w:rPr>
          <w:noProof/>
        </w:rPr>
        <w:drawing>
          <wp:inline distT="0" distB="0" distL="0" distR="0" wp14:anchorId="03FF0FBA" wp14:editId="6B0AFBC7">
            <wp:extent cx="5731510" cy="3216910"/>
            <wp:effectExtent l="0" t="0" r="2540" b="2540"/>
            <wp:docPr id="832844307" name="Chart 1">
              <a:extLst xmlns:a="http://schemas.openxmlformats.org/drawingml/2006/main">
                <a:ext uri="{FF2B5EF4-FFF2-40B4-BE49-F238E27FC236}">
                  <a16:creationId xmlns:a16="http://schemas.microsoft.com/office/drawing/2014/main" id="{877DB9B4-9021-4557-9202-6563471D00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00851">
        <w:rPr>
          <w:rFonts w:asciiTheme="minorHAnsi" w:hAnsiTheme="minorHAnsi" w:cstheme="minorHAnsi"/>
          <w:b w:val="0"/>
          <w:bCs/>
          <w:sz w:val="22"/>
        </w:rPr>
        <w:t xml:space="preserve">    </w:t>
      </w:r>
      <w:r w:rsidRPr="00200851">
        <w:rPr>
          <w:rFonts w:asciiTheme="minorHAnsi" w:hAnsiTheme="minorHAnsi" w:cstheme="minorHAnsi"/>
          <w:b w:val="0"/>
          <w:bCs/>
          <w:i/>
          <w:iCs/>
          <w:sz w:val="16"/>
          <w:szCs w:val="16"/>
        </w:rPr>
        <w:t xml:space="preserve">Figure </w:t>
      </w:r>
      <w:r w:rsidR="00673B6C" w:rsidRPr="00200851">
        <w:rPr>
          <w:rFonts w:asciiTheme="minorHAnsi" w:hAnsiTheme="minorHAnsi" w:cstheme="minorHAnsi"/>
          <w:b w:val="0"/>
          <w:bCs/>
          <w:i/>
          <w:iCs/>
          <w:sz w:val="16"/>
          <w:szCs w:val="16"/>
        </w:rPr>
        <w:t>12</w:t>
      </w:r>
      <w:r w:rsidRPr="00200851">
        <w:rPr>
          <w:rFonts w:asciiTheme="minorHAnsi" w:hAnsiTheme="minorHAnsi" w:cstheme="minorHAnsi"/>
          <w:b w:val="0"/>
          <w:bCs/>
          <w:i/>
          <w:iCs/>
          <w:sz w:val="16"/>
          <w:szCs w:val="16"/>
        </w:rPr>
        <w:t>: Discount/Sales Scatterplot</w:t>
      </w:r>
    </w:p>
    <w:p w14:paraId="2E50BA98" w14:textId="6E53DA3F" w:rsidR="00CF19F5" w:rsidRPr="00326315" w:rsidRDefault="00CF19F5" w:rsidP="00CF19F5">
      <w:pPr>
        <w:spacing w:after="160" w:line="259" w:lineRule="auto"/>
        <w:rPr>
          <w:rFonts w:ascii="Microsoft Sans Serif" w:eastAsia="Calibri" w:hAnsi="Microsoft Sans Serif" w:cs="Microsoft Sans Serif"/>
          <w:color w:val="auto"/>
          <w:kern w:val="2"/>
          <w:sz w:val="22"/>
          <w14:ligatures w14:val="standardContextual"/>
        </w:rPr>
      </w:pPr>
      <w:r w:rsidRPr="00326315">
        <w:rPr>
          <w:rFonts w:ascii="Microsoft Sans Serif" w:eastAsia="Calibri" w:hAnsi="Microsoft Sans Serif" w:cs="Microsoft Sans Serif"/>
          <w:color w:val="auto"/>
          <w:kern w:val="2"/>
          <w:sz w:val="22"/>
          <w14:ligatures w14:val="standardContextual"/>
        </w:rPr>
        <w:t>This could be interpreted as:</w:t>
      </w:r>
    </w:p>
    <w:p w14:paraId="50E51719" w14:textId="39788A2D" w:rsidR="00CF19F5" w:rsidRPr="00252FE8" w:rsidRDefault="00CF19F5" w:rsidP="00252FE8">
      <w:pPr>
        <w:pStyle w:val="ListParagraph"/>
        <w:numPr>
          <w:ilvl w:val="0"/>
          <w:numId w:val="5"/>
        </w:numPr>
        <w:spacing w:after="160" w:line="259" w:lineRule="auto"/>
        <w:rPr>
          <w:rFonts w:ascii="Microsoft Sans Serif" w:eastAsia="Calibri" w:hAnsi="Microsoft Sans Serif" w:cs="Microsoft Sans Serif"/>
          <w:color w:val="auto"/>
          <w:kern w:val="2"/>
          <w:sz w:val="22"/>
          <w14:ligatures w14:val="standardContextual"/>
        </w:rPr>
      </w:pPr>
      <w:r w:rsidRPr="00252FE8">
        <w:rPr>
          <w:rFonts w:ascii="Microsoft Sans Serif" w:eastAsia="Calibri" w:hAnsi="Microsoft Sans Serif" w:cs="Microsoft Sans Serif"/>
          <w:color w:val="auto"/>
          <w:kern w:val="2"/>
          <w:sz w:val="22"/>
          <w14:ligatures w14:val="standardContextual"/>
        </w:rPr>
        <w:t xml:space="preserve">Higher discounts do not necessarily attract higher sales. </w:t>
      </w:r>
    </w:p>
    <w:p w14:paraId="6A1312B0" w14:textId="7C5D247B" w:rsidR="00CF19F5" w:rsidRPr="00252FE8" w:rsidRDefault="00CF19F5" w:rsidP="00252FE8">
      <w:pPr>
        <w:pStyle w:val="ListParagraph"/>
        <w:numPr>
          <w:ilvl w:val="0"/>
          <w:numId w:val="5"/>
        </w:numPr>
        <w:spacing w:after="160" w:line="259" w:lineRule="auto"/>
        <w:rPr>
          <w:rFonts w:ascii="Microsoft Sans Serif" w:eastAsia="Calibri" w:hAnsi="Microsoft Sans Serif" w:cs="Microsoft Sans Serif"/>
          <w:color w:val="auto"/>
          <w:kern w:val="2"/>
          <w:sz w:val="22"/>
          <w14:ligatures w14:val="standardContextual"/>
        </w:rPr>
      </w:pPr>
      <w:r w:rsidRPr="00252FE8">
        <w:rPr>
          <w:rFonts w:ascii="Microsoft Sans Serif" w:eastAsia="Calibri" w:hAnsi="Microsoft Sans Serif" w:cs="Microsoft Sans Serif"/>
          <w:color w:val="auto"/>
          <w:kern w:val="2"/>
          <w:sz w:val="22"/>
          <w14:ligatures w14:val="standardContextual"/>
        </w:rPr>
        <w:t>Higher sales do not necessarily attract higher discounts.</w:t>
      </w:r>
    </w:p>
    <w:p w14:paraId="17F805E3" w14:textId="4E68663C" w:rsidR="00CF19F5" w:rsidRPr="00326315" w:rsidRDefault="00CF19F5" w:rsidP="00CF19F5">
      <w:pPr>
        <w:spacing w:after="160" w:line="259" w:lineRule="auto"/>
        <w:rPr>
          <w:rFonts w:ascii="Microsoft Sans Serif" w:eastAsia="Calibri" w:hAnsi="Microsoft Sans Serif" w:cs="Microsoft Sans Serif"/>
          <w:color w:val="auto"/>
          <w:kern w:val="2"/>
          <w:sz w:val="22"/>
          <w14:ligatures w14:val="standardContextual"/>
        </w:rPr>
      </w:pPr>
      <w:r w:rsidRPr="00326315">
        <w:rPr>
          <w:rFonts w:ascii="Microsoft Sans Serif" w:eastAsia="Calibri" w:hAnsi="Microsoft Sans Serif" w:cs="Microsoft Sans Serif"/>
          <w:color w:val="auto"/>
          <w:kern w:val="2"/>
          <w:sz w:val="22"/>
          <w14:ligatures w14:val="standardContextual"/>
        </w:rPr>
        <w:t xml:space="preserve">For certain states, where the sales are aimed to be boosted, proportionate discounts can be applied and then in a later analysis, it could be checked whether this correlation increased. </w:t>
      </w:r>
    </w:p>
    <w:p w14:paraId="26680261" w14:textId="622EFBCD" w:rsidR="00CF19F5" w:rsidRPr="00326315" w:rsidRDefault="00CF19F5" w:rsidP="00CF19F5">
      <w:pPr>
        <w:spacing w:after="160" w:line="259" w:lineRule="auto"/>
        <w:rPr>
          <w:rFonts w:ascii="Microsoft Sans Serif" w:eastAsia="Calibri" w:hAnsi="Microsoft Sans Serif" w:cs="Microsoft Sans Serif"/>
          <w:color w:val="auto"/>
          <w:kern w:val="2"/>
          <w:sz w:val="22"/>
          <w14:ligatures w14:val="standardContextual"/>
        </w:rPr>
      </w:pPr>
    </w:p>
    <w:p w14:paraId="553906B1" w14:textId="476CBBAA" w:rsidR="00CF19F5" w:rsidRPr="00326315" w:rsidRDefault="00CF19F5" w:rsidP="00CF19F5">
      <w:pPr>
        <w:spacing w:after="160" w:line="259" w:lineRule="auto"/>
        <w:rPr>
          <w:rFonts w:ascii="Microsoft Sans Serif" w:eastAsia="Calibri" w:hAnsi="Microsoft Sans Serif" w:cs="Microsoft Sans Serif"/>
          <w:color w:val="auto"/>
          <w:kern w:val="2"/>
          <w:sz w:val="30"/>
          <w:szCs w:val="30"/>
          <w14:ligatures w14:val="standardContextual"/>
        </w:rPr>
      </w:pPr>
      <w:r w:rsidRPr="00326315">
        <w:rPr>
          <w:rFonts w:ascii="Microsoft Sans Serif" w:eastAsia="Calibri" w:hAnsi="Microsoft Sans Serif" w:cs="Microsoft Sans Serif"/>
          <w:color w:val="auto"/>
          <w:kern w:val="2"/>
          <w:sz w:val="30"/>
          <w:szCs w:val="30"/>
          <w14:ligatures w14:val="standardContextual"/>
        </w:rPr>
        <w:t>Profit/Sales Correlation</w:t>
      </w:r>
    </w:p>
    <w:p w14:paraId="341FC160" w14:textId="667B61C3" w:rsidR="00252FE8" w:rsidRDefault="00CF19F5" w:rsidP="00252FE8">
      <w:pPr>
        <w:pStyle w:val="ListParagraph"/>
        <w:numPr>
          <w:ilvl w:val="0"/>
          <w:numId w:val="6"/>
        </w:numPr>
        <w:spacing w:after="160" w:line="259" w:lineRule="auto"/>
        <w:rPr>
          <w:rFonts w:ascii="Microsoft Sans Serif" w:eastAsia="Calibri" w:hAnsi="Microsoft Sans Serif" w:cs="Microsoft Sans Serif"/>
          <w:color w:val="auto"/>
          <w:kern w:val="2"/>
          <w:sz w:val="22"/>
          <w14:ligatures w14:val="standardContextual"/>
        </w:rPr>
      </w:pPr>
      <w:r w:rsidRPr="00252FE8">
        <w:rPr>
          <w:rFonts w:ascii="Microsoft Sans Serif" w:eastAsia="Calibri" w:hAnsi="Microsoft Sans Serif" w:cs="Microsoft Sans Serif"/>
          <w:color w:val="auto"/>
          <w:kern w:val="2"/>
          <w:sz w:val="22"/>
          <w14:ligatures w14:val="standardContextual"/>
        </w:rPr>
        <w:t xml:space="preserve">Profit and sales have a correlation coefficient of 0.48, which is relatively high as expected. </w:t>
      </w:r>
    </w:p>
    <w:p w14:paraId="266258F9" w14:textId="77777777" w:rsidR="00252FE8" w:rsidRPr="00252FE8" w:rsidRDefault="00252FE8" w:rsidP="00252FE8">
      <w:pPr>
        <w:pStyle w:val="ListParagraph"/>
        <w:spacing w:after="160" w:line="259" w:lineRule="auto"/>
        <w:rPr>
          <w:rFonts w:ascii="Microsoft Sans Serif" w:eastAsia="Calibri" w:hAnsi="Microsoft Sans Serif" w:cs="Microsoft Sans Serif"/>
          <w:color w:val="auto"/>
          <w:kern w:val="2"/>
          <w:sz w:val="22"/>
          <w14:ligatures w14:val="standardContextual"/>
        </w:rPr>
      </w:pPr>
    </w:p>
    <w:p w14:paraId="6FCD887E" w14:textId="520265D4" w:rsidR="00CF19F5" w:rsidRPr="00252FE8" w:rsidRDefault="00CF19F5" w:rsidP="00252FE8">
      <w:pPr>
        <w:pStyle w:val="ListParagraph"/>
        <w:numPr>
          <w:ilvl w:val="0"/>
          <w:numId w:val="6"/>
        </w:numPr>
        <w:spacing w:after="160" w:line="259" w:lineRule="auto"/>
        <w:rPr>
          <w:rFonts w:ascii="Microsoft Sans Serif" w:eastAsia="Calibri" w:hAnsi="Microsoft Sans Serif" w:cs="Microsoft Sans Serif"/>
          <w:color w:val="auto"/>
          <w:kern w:val="2"/>
          <w:sz w:val="22"/>
          <w14:ligatures w14:val="standardContextual"/>
        </w:rPr>
      </w:pPr>
      <w:r w:rsidRPr="00252FE8">
        <w:rPr>
          <w:rFonts w:ascii="Microsoft Sans Serif" w:eastAsia="Calibri" w:hAnsi="Microsoft Sans Serif" w:cs="Microsoft Sans Serif"/>
          <w:color w:val="auto"/>
          <w:kern w:val="2"/>
          <w:sz w:val="22"/>
          <w14:ligatures w14:val="standardContextual"/>
        </w:rPr>
        <w:t>Whether this figure satisfies the company’s goals can also be investigated and further actions can be taken to increase the dependency between sales and profit</w:t>
      </w:r>
      <w:r w:rsidR="00252FE8">
        <w:rPr>
          <w:rFonts w:ascii="Microsoft Sans Serif" w:eastAsia="Calibri" w:hAnsi="Microsoft Sans Serif" w:cs="Microsoft Sans Serif"/>
          <w:color w:val="auto"/>
          <w:kern w:val="2"/>
          <w:sz w:val="22"/>
          <w14:ligatures w14:val="standardContextual"/>
        </w:rPr>
        <w:t>, in line with business goals</w:t>
      </w:r>
      <w:r w:rsidRPr="00252FE8">
        <w:rPr>
          <w:rFonts w:ascii="Microsoft Sans Serif" w:eastAsia="Calibri" w:hAnsi="Microsoft Sans Serif" w:cs="Microsoft Sans Serif"/>
          <w:color w:val="auto"/>
          <w:kern w:val="2"/>
          <w:sz w:val="22"/>
          <w14:ligatures w14:val="standardContextual"/>
        </w:rPr>
        <w:t xml:space="preserve">. </w:t>
      </w:r>
    </w:p>
    <w:p w14:paraId="6A2E7891" w14:textId="77777777" w:rsidR="00E94B5F" w:rsidRPr="007250BA" w:rsidRDefault="00E94B5F" w:rsidP="004B7E44"/>
    <w:p w14:paraId="158340B9" w14:textId="77777777" w:rsidR="00C8583F" w:rsidRPr="007250BA" w:rsidRDefault="00C8583F" w:rsidP="004B7E44"/>
    <w:p w14:paraId="0644E38E" w14:textId="77777777" w:rsidR="00C8583F" w:rsidRPr="007250BA" w:rsidRDefault="00C8583F" w:rsidP="004B7E44"/>
    <w:p w14:paraId="284ACAFC" w14:textId="77777777" w:rsidR="00C8583F" w:rsidRPr="007250BA" w:rsidRDefault="00C8583F" w:rsidP="004B7E44"/>
    <w:p w14:paraId="0B9C7933" w14:textId="22EE2A70" w:rsidR="00C8583F" w:rsidRDefault="00C8583F" w:rsidP="004B7E44"/>
    <w:p w14:paraId="25DED3F8" w14:textId="70769D4B" w:rsidR="00326315" w:rsidRDefault="00326315" w:rsidP="004B7E44"/>
    <w:p w14:paraId="117D3C09" w14:textId="77777777" w:rsidR="00326315" w:rsidRPr="007250BA" w:rsidRDefault="00326315" w:rsidP="004B7E44"/>
    <w:p w14:paraId="5EBCC789" w14:textId="4FE9215F" w:rsidR="00C8583F" w:rsidRPr="00AF5502" w:rsidRDefault="00C8583F" w:rsidP="004B7E44">
      <w:pPr>
        <w:rPr>
          <w:b/>
          <w:bCs/>
          <w:color w:val="161718" w:themeColor="text1"/>
          <w:sz w:val="40"/>
          <w:szCs w:val="40"/>
        </w:rPr>
      </w:pPr>
      <w:r w:rsidRPr="00AF5502">
        <w:rPr>
          <w:b/>
          <w:bCs/>
          <w:color w:val="161718" w:themeColor="text1"/>
          <w:sz w:val="40"/>
          <w:szCs w:val="40"/>
        </w:rPr>
        <w:t xml:space="preserve">IMPACT OF RETURNED ORDERS </w:t>
      </w:r>
    </w:p>
    <w:p w14:paraId="1CCB952F" w14:textId="77777777" w:rsidR="00C8583F" w:rsidRPr="007250BA" w:rsidRDefault="00C8583F" w:rsidP="004B7E44">
      <w:pPr>
        <w:rPr>
          <w:color w:val="161718" w:themeColor="text1"/>
        </w:rPr>
      </w:pPr>
    </w:p>
    <w:p w14:paraId="7654B39F" w14:textId="295E3032" w:rsidR="00C8583F" w:rsidRPr="007250BA" w:rsidRDefault="00C8583F" w:rsidP="004B7E44">
      <w:pPr>
        <w:rPr>
          <w:color w:val="161718" w:themeColor="text1"/>
        </w:rPr>
      </w:pPr>
      <w:r w:rsidRPr="007250BA">
        <w:rPr>
          <w:noProof/>
        </w:rPr>
        <w:drawing>
          <wp:inline distT="0" distB="0" distL="0" distR="0" wp14:anchorId="1D6BC8AE" wp14:editId="61CAD741">
            <wp:extent cx="4797631" cy="3028208"/>
            <wp:effectExtent l="0" t="0" r="15875" b="7620"/>
            <wp:docPr id="178939429" name="Chart 1">
              <a:extLst xmlns:a="http://schemas.openxmlformats.org/drawingml/2006/main">
                <a:ext uri="{FF2B5EF4-FFF2-40B4-BE49-F238E27FC236}">
                  <a16:creationId xmlns:a16="http://schemas.microsoft.com/office/drawing/2014/main" id="{5173CDF7-8F29-036C-25F5-55012A07FA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714A68" w14:textId="7192D321" w:rsidR="00C8583F" w:rsidRPr="007250BA" w:rsidRDefault="00C8583F" w:rsidP="00C8583F">
      <w:pPr>
        <w:rPr>
          <w:i/>
          <w:iCs/>
          <w:color w:val="161718" w:themeColor="text1"/>
          <w:sz w:val="16"/>
          <w:szCs w:val="16"/>
        </w:rPr>
      </w:pPr>
      <w:r w:rsidRPr="007250BA">
        <w:rPr>
          <w:i/>
          <w:iCs/>
          <w:color w:val="161718" w:themeColor="text1"/>
          <w:sz w:val="16"/>
          <w:szCs w:val="16"/>
        </w:rPr>
        <w:t xml:space="preserve">Figure </w:t>
      </w:r>
      <w:r w:rsidR="00673B6C" w:rsidRPr="007250BA">
        <w:rPr>
          <w:i/>
          <w:iCs/>
          <w:color w:val="161718" w:themeColor="text1"/>
          <w:sz w:val="16"/>
          <w:szCs w:val="16"/>
        </w:rPr>
        <w:t>13</w:t>
      </w:r>
      <w:r w:rsidRPr="007250BA">
        <w:rPr>
          <w:i/>
          <w:iCs/>
          <w:color w:val="161718" w:themeColor="text1"/>
          <w:sz w:val="16"/>
          <w:szCs w:val="16"/>
        </w:rPr>
        <w:t>: Sales Lost due to Returned Orders</w:t>
      </w:r>
    </w:p>
    <w:p w14:paraId="2DD32618" w14:textId="77777777" w:rsidR="00C8583F" w:rsidRPr="007250BA" w:rsidRDefault="00C8583F" w:rsidP="00C8583F">
      <w:pPr>
        <w:rPr>
          <w:color w:val="161718" w:themeColor="text1"/>
        </w:rPr>
      </w:pPr>
    </w:p>
    <w:p w14:paraId="14F06CE3" w14:textId="668E0A6B" w:rsidR="00C8583F" w:rsidRPr="007250BA" w:rsidRDefault="00C8583F" w:rsidP="00C8583F">
      <w:r w:rsidRPr="007250BA">
        <w:rPr>
          <w:noProof/>
        </w:rPr>
        <mc:AlternateContent>
          <mc:Choice Requires="cx1">
            <w:drawing>
              <wp:inline distT="0" distB="0" distL="0" distR="0" wp14:anchorId="72328F6C" wp14:editId="18B5194C">
                <wp:extent cx="4837430" cy="2816225"/>
                <wp:effectExtent l="0" t="0" r="0" b="0"/>
                <wp:docPr id="9" name="Chart 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xmlns:oel="http://schemas.microsoft.com/office/2019/extlst">
            <w:drawing>
              <wp:inline distT="0" distB="0" distL="0" distR="0" wp14:anchorId="72328F6C" wp14:editId="18B5194C">
                <wp:extent cx="4837430" cy="2816225"/>
                <wp:effectExtent l="0" t="0" r="0" b="0"/>
                <wp:docPr id="9"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1"/>
                        <pic:cNvPicPr>
                          <a:picLocks noGrp="1" noRot="1" noChangeAspect="1" noMove="1" noResize="1" noEditPoints="1" noAdjustHandles="1" noChangeArrowheads="1" noChangeShapeType="1"/>
                        </pic:cNvPicPr>
                      </pic:nvPicPr>
                      <pic:blipFill>
                        <a:blip r:embed="rId15"/>
                        <a:stretch>
                          <a:fillRect/>
                        </a:stretch>
                      </pic:blipFill>
                      <pic:spPr>
                        <a:xfrm>
                          <a:off x="0" y="0"/>
                          <a:ext cx="4837430" cy="2816225"/>
                        </a:xfrm>
                        <a:prstGeom prst="rect">
                          <a:avLst/>
                        </a:prstGeom>
                      </pic:spPr>
                    </pic:pic>
                  </a:graphicData>
                </a:graphic>
              </wp:inline>
            </w:drawing>
          </mc:Fallback>
        </mc:AlternateContent>
      </w:r>
    </w:p>
    <w:p w14:paraId="301316D4" w14:textId="307277C3" w:rsidR="00C8583F" w:rsidRPr="007250BA" w:rsidRDefault="00C8583F" w:rsidP="00C8583F">
      <w:pPr>
        <w:rPr>
          <w:i/>
          <w:iCs/>
          <w:color w:val="161718" w:themeColor="text1"/>
          <w:sz w:val="16"/>
          <w:szCs w:val="16"/>
        </w:rPr>
      </w:pPr>
      <w:r w:rsidRPr="007250BA">
        <w:rPr>
          <w:i/>
          <w:iCs/>
          <w:color w:val="161718" w:themeColor="text1"/>
          <w:sz w:val="16"/>
          <w:szCs w:val="16"/>
        </w:rPr>
        <w:t xml:space="preserve">Figure </w:t>
      </w:r>
      <w:r w:rsidR="00673B6C" w:rsidRPr="007250BA">
        <w:rPr>
          <w:i/>
          <w:iCs/>
          <w:color w:val="161718" w:themeColor="text1"/>
          <w:sz w:val="16"/>
          <w:szCs w:val="16"/>
        </w:rPr>
        <w:t>14</w:t>
      </w:r>
      <w:r w:rsidRPr="007250BA">
        <w:rPr>
          <w:i/>
          <w:iCs/>
          <w:color w:val="161718" w:themeColor="text1"/>
          <w:sz w:val="16"/>
          <w:szCs w:val="16"/>
        </w:rPr>
        <w:t>: Sales Lost Due to Returned Orders</w:t>
      </w:r>
    </w:p>
    <w:p w14:paraId="01C2220E" w14:textId="77777777" w:rsidR="009846C9" w:rsidRPr="007250BA" w:rsidRDefault="009846C9" w:rsidP="00C8583F">
      <w:pPr>
        <w:rPr>
          <w:i/>
          <w:iCs/>
          <w:color w:val="161718" w:themeColor="text1"/>
          <w:sz w:val="16"/>
          <w:szCs w:val="16"/>
        </w:rPr>
      </w:pPr>
    </w:p>
    <w:p w14:paraId="35A74499" w14:textId="36256D0F" w:rsidR="009846C9" w:rsidRPr="007250BA" w:rsidRDefault="009846C9" w:rsidP="00C8583F">
      <w:pPr>
        <w:rPr>
          <w:color w:val="161718" w:themeColor="text1"/>
          <w:sz w:val="16"/>
          <w:szCs w:val="16"/>
        </w:rPr>
      </w:pPr>
      <w:r w:rsidRPr="007250BA">
        <w:rPr>
          <w:noProof/>
        </w:rPr>
        <w:lastRenderedPageBreak/>
        <w:drawing>
          <wp:inline distT="0" distB="0" distL="0" distR="0" wp14:anchorId="54D59A89" wp14:editId="4A186F11">
            <wp:extent cx="5474335" cy="4288221"/>
            <wp:effectExtent l="0" t="0" r="12065" b="17145"/>
            <wp:docPr id="1164786261" name="Chart 1">
              <a:extLst xmlns:a="http://schemas.openxmlformats.org/drawingml/2006/main">
                <a:ext uri="{FF2B5EF4-FFF2-40B4-BE49-F238E27FC236}">
                  <a16:creationId xmlns:a16="http://schemas.microsoft.com/office/drawing/2014/main" id="{6F712D92-399B-E103-C719-CAA3DFE90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9F14D5" w14:textId="451C1BD3" w:rsidR="00673B6C" w:rsidRPr="007250BA" w:rsidRDefault="00673B6C" w:rsidP="00673B6C">
      <w:pPr>
        <w:rPr>
          <w:i/>
          <w:iCs/>
          <w:color w:val="161718" w:themeColor="text1"/>
          <w:sz w:val="16"/>
          <w:szCs w:val="16"/>
        </w:rPr>
      </w:pPr>
      <w:r w:rsidRPr="007250BA">
        <w:rPr>
          <w:i/>
          <w:iCs/>
          <w:color w:val="161718" w:themeColor="text1"/>
          <w:sz w:val="16"/>
          <w:szCs w:val="16"/>
        </w:rPr>
        <w:t>Figure 1</w:t>
      </w:r>
      <w:r w:rsidRPr="007250BA">
        <w:rPr>
          <w:i/>
          <w:iCs/>
          <w:color w:val="161718" w:themeColor="text1"/>
          <w:sz w:val="16"/>
          <w:szCs w:val="16"/>
        </w:rPr>
        <w:t>5</w:t>
      </w:r>
      <w:r w:rsidRPr="007250BA">
        <w:rPr>
          <w:i/>
          <w:iCs/>
          <w:color w:val="161718" w:themeColor="text1"/>
          <w:sz w:val="16"/>
          <w:szCs w:val="16"/>
        </w:rPr>
        <w:t xml:space="preserve">: </w:t>
      </w:r>
      <w:r w:rsidR="00200851">
        <w:rPr>
          <w:i/>
          <w:iCs/>
          <w:color w:val="161718" w:themeColor="text1"/>
          <w:sz w:val="16"/>
          <w:szCs w:val="16"/>
        </w:rPr>
        <w:t>Profit Lost from Returns by Customer Segment</w:t>
      </w:r>
    </w:p>
    <w:p w14:paraId="1A275428" w14:textId="77777777" w:rsidR="009846C9" w:rsidRPr="007250BA" w:rsidRDefault="009846C9" w:rsidP="009846C9">
      <w:pPr>
        <w:rPr>
          <w:sz w:val="16"/>
          <w:szCs w:val="16"/>
        </w:rPr>
      </w:pPr>
    </w:p>
    <w:p w14:paraId="743FE6DF" w14:textId="77777777" w:rsidR="009846C9" w:rsidRPr="007250BA" w:rsidRDefault="009846C9" w:rsidP="009846C9">
      <w:pPr>
        <w:rPr>
          <w:sz w:val="16"/>
          <w:szCs w:val="16"/>
        </w:rPr>
      </w:pPr>
    </w:p>
    <w:p w14:paraId="6A075929" w14:textId="77777777" w:rsidR="009846C9" w:rsidRPr="007250BA" w:rsidRDefault="009846C9" w:rsidP="009846C9">
      <w:pPr>
        <w:rPr>
          <w:color w:val="161718" w:themeColor="text1"/>
          <w:sz w:val="16"/>
          <w:szCs w:val="16"/>
        </w:rPr>
      </w:pPr>
    </w:p>
    <w:p w14:paraId="21E53660" w14:textId="402DD3C8" w:rsidR="009846C9" w:rsidRPr="007250BA" w:rsidRDefault="009846C9" w:rsidP="009846C9">
      <w:pPr>
        <w:rPr>
          <w:sz w:val="16"/>
          <w:szCs w:val="16"/>
        </w:rPr>
      </w:pPr>
      <w:r w:rsidRPr="007250BA">
        <w:rPr>
          <w:noProof/>
        </w:rPr>
        <w:drawing>
          <wp:inline distT="0" distB="0" distL="0" distR="0" wp14:anchorId="0F149D14" wp14:editId="24DAB932">
            <wp:extent cx="5462649" cy="4381994"/>
            <wp:effectExtent l="0" t="0" r="0" b="0"/>
            <wp:docPr id="271703655" name="Chart 1">
              <a:extLst xmlns:a="http://schemas.openxmlformats.org/drawingml/2006/main">
                <a:ext uri="{FF2B5EF4-FFF2-40B4-BE49-F238E27FC236}">
                  <a16:creationId xmlns:a16="http://schemas.microsoft.com/office/drawing/2014/main" id="{985CB9EF-5561-DDC9-3AFA-5AAD7CA805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EED409" w14:textId="603876DA" w:rsidR="00673B6C" w:rsidRDefault="00673B6C" w:rsidP="00673B6C">
      <w:pPr>
        <w:rPr>
          <w:i/>
          <w:iCs/>
          <w:color w:val="161718" w:themeColor="text1"/>
          <w:sz w:val="16"/>
          <w:szCs w:val="16"/>
        </w:rPr>
      </w:pPr>
      <w:r w:rsidRPr="007250BA">
        <w:rPr>
          <w:i/>
          <w:iCs/>
          <w:color w:val="161718" w:themeColor="text1"/>
          <w:sz w:val="16"/>
          <w:szCs w:val="16"/>
        </w:rPr>
        <w:t>Figure 1</w:t>
      </w:r>
      <w:r w:rsidRPr="007250BA">
        <w:rPr>
          <w:i/>
          <w:iCs/>
          <w:color w:val="161718" w:themeColor="text1"/>
          <w:sz w:val="16"/>
          <w:szCs w:val="16"/>
        </w:rPr>
        <w:t>6</w:t>
      </w:r>
      <w:r w:rsidRPr="007250BA">
        <w:rPr>
          <w:i/>
          <w:iCs/>
          <w:color w:val="161718" w:themeColor="text1"/>
          <w:sz w:val="16"/>
          <w:szCs w:val="16"/>
        </w:rPr>
        <w:t xml:space="preserve">: </w:t>
      </w:r>
      <w:r w:rsidR="00200851">
        <w:rPr>
          <w:i/>
          <w:iCs/>
          <w:color w:val="161718" w:themeColor="text1"/>
          <w:sz w:val="16"/>
          <w:szCs w:val="16"/>
        </w:rPr>
        <w:t>Actual Profit by Customer Segment</w:t>
      </w:r>
      <w:r w:rsidR="00442178">
        <w:rPr>
          <w:i/>
          <w:iCs/>
          <w:color w:val="161718" w:themeColor="text1"/>
          <w:sz w:val="16"/>
          <w:szCs w:val="16"/>
        </w:rPr>
        <w:t xml:space="preserve"> (taking into account the profit lost due to returns)</w:t>
      </w:r>
    </w:p>
    <w:p w14:paraId="713462BB" w14:textId="01BCA276" w:rsidR="00442178" w:rsidRDefault="00442178" w:rsidP="00673B6C">
      <w:pPr>
        <w:rPr>
          <w:i/>
          <w:iCs/>
          <w:color w:val="161718" w:themeColor="text1"/>
          <w:sz w:val="16"/>
          <w:szCs w:val="16"/>
        </w:rPr>
      </w:pPr>
    </w:p>
    <w:p w14:paraId="3CB14C87" w14:textId="78D1B1B5" w:rsidR="00442178" w:rsidRDefault="00442178" w:rsidP="00673B6C">
      <w:pPr>
        <w:rPr>
          <w:i/>
          <w:iCs/>
          <w:color w:val="161718" w:themeColor="text1"/>
          <w:sz w:val="16"/>
          <w:szCs w:val="16"/>
        </w:rPr>
      </w:pPr>
    </w:p>
    <w:p w14:paraId="1F9B555B" w14:textId="0BDADADC" w:rsidR="00442178" w:rsidRPr="00442178" w:rsidRDefault="004D2E61" w:rsidP="00442178">
      <w:pPr>
        <w:pStyle w:val="ListParagraph"/>
        <w:numPr>
          <w:ilvl w:val="0"/>
          <w:numId w:val="7"/>
        </w:numPr>
        <w:rPr>
          <w:color w:val="161718" w:themeColor="text1"/>
          <w:sz w:val="24"/>
          <w:szCs w:val="24"/>
        </w:rPr>
      </w:pPr>
      <w:r>
        <w:rPr>
          <w:color w:val="161718" w:themeColor="text1"/>
          <w:sz w:val="24"/>
          <w:szCs w:val="24"/>
        </w:rPr>
        <w:t>73% of the lost profit is due to returns from Consumer segment, which, however, also brings in the most profit (44%).</w:t>
      </w:r>
    </w:p>
    <w:p w14:paraId="4974AEAE" w14:textId="77777777" w:rsidR="00442178" w:rsidRPr="007250BA" w:rsidRDefault="00442178" w:rsidP="00673B6C">
      <w:pPr>
        <w:rPr>
          <w:i/>
          <w:iCs/>
          <w:color w:val="161718" w:themeColor="text1"/>
          <w:sz w:val="16"/>
          <w:szCs w:val="16"/>
        </w:rPr>
      </w:pPr>
    </w:p>
    <w:p w14:paraId="1C12CF74" w14:textId="18AD4805" w:rsidR="009846C9" w:rsidRPr="007250BA" w:rsidRDefault="009846C9" w:rsidP="009846C9">
      <w:pPr>
        <w:rPr>
          <w:sz w:val="16"/>
          <w:szCs w:val="16"/>
        </w:rPr>
      </w:pPr>
      <w:r w:rsidRPr="007250BA">
        <w:rPr>
          <w:noProof/>
        </w:rPr>
        <mc:AlternateContent>
          <mc:Choice Requires="cx1">
            <w:drawing>
              <wp:inline distT="0" distB="0" distL="0" distR="0" wp14:anchorId="4AB0A81B" wp14:editId="762DE7CD">
                <wp:extent cx="5731510" cy="2142490"/>
                <wp:effectExtent l="0" t="0" r="2540" b="10160"/>
                <wp:docPr id="427901559" name="Chart 1">
                  <a:extLst xmlns:a="http://schemas.openxmlformats.org/drawingml/2006/main">
                    <a:ext uri="{FF2B5EF4-FFF2-40B4-BE49-F238E27FC236}">
                      <a16:creationId xmlns:a16="http://schemas.microsoft.com/office/drawing/2014/main" id="{4A84FDCB-8235-78AF-3AB7-627EA3F20A3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xmlns:oel="http://schemas.microsoft.com/office/2019/extlst">
            <w:drawing>
              <wp:inline distT="0" distB="0" distL="0" distR="0" wp14:anchorId="4AB0A81B" wp14:editId="762DE7CD">
                <wp:extent cx="5731510" cy="2142490"/>
                <wp:effectExtent l="0" t="0" r="2540" b="10160"/>
                <wp:docPr id="427901559" name="Chart 1">
                  <a:extLst xmlns:a="http://schemas.openxmlformats.org/drawingml/2006/main">
                    <a:ext uri="{FF2B5EF4-FFF2-40B4-BE49-F238E27FC236}">
                      <a16:creationId xmlns:a16="http://schemas.microsoft.com/office/drawing/2014/main" id="{4A84FDCB-8235-78AF-3AB7-627EA3F20A3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27901559" name="Chart 1">
                          <a:extLst>
                            <a:ext uri="{FF2B5EF4-FFF2-40B4-BE49-F238E27FC236}">
                              <a16:creationId xmlns:a16="http://schemas.microsoft.com/office/drawing/2014/main" id="{4A84FDCB-8235-78AF-3AB7-627EA3F20A31}"/>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5731510" cy="2142490"/>
                        </a:xfrm>
                        <a:prstGeom prst="rect">
                          <a:avLst/>
                        </a:prstGeom>
                      </pic:spPr>
                    </pic:pic>
                  </a:graphicData>
                </a:graphic>
              </wp:inline>
            </w:drawing>
          </mc:Fallback>
        </mc:AlternateContent>
      </w:r>
    </w:p>
    <w:p w14:paraId="57C9BDD6" w14:textId="5BC7536B" w:rsidR="00673B6C" w:rsidRPr="007250BA" w:rsidRDefault="00673B6C" w:rsidP="00673B6C">
      <w:pPr>
        <w:rPr>
          <w:i/>
          <w:iCs/>
          <w:color w:val="161718" w:themeColor="text1"/>
          <w:sz w:val="16"/>
          <w:szCs w:val="16"/>
        </w:rPr>
      </w:pPr>
      <w:r w:rsidRPr="007250BA">
        <w:rPr>
          <w:i/>
          <w:iCs/>
          <w:color w:val="161718" w:themeColor="text1"/>
          <w:sz w:val="16"/>
          <w:szCs w:val="16"/>
        </w:rPr>
        <w:t>Figure 1</w:t>
      </w:r>
      <w:r w:rsidRPr="007250BA">
        <w:rPr>
          <w:i/>
          <w:iCs/>
          <w:color w:val="161718" w:themeColor="text1"/>
          <w:sz w:val="16"/>
          <w:szCs w:val="16"/>
        </w:rPr>
        <w:t>7</w:t>
      </w:r>
      <w:r w:rsidRPr="007250BA">
        <w:rPr>
          <w:i/>
          <w:iCs/>
          <w:color w:val="161718" w:themeColor="text1"/>
          <w:sz w:val="16"/>
          <w:szCs w:val="16"/>
        </w:rPr>
        <w:t xml:space="preserve">: </w:t>
      </w:r>
      <w:r w:rsidR="00200851">
        <w:rPr>
          <w:i/>
          <w:iCs/>
          <w:color w:val="161718" w:themeColor="text1"/>
          <w:sz w:val="16"/>
          <w:szCs w:val="16"/>
        </w:rPr>
        <w:t>Return Rates per Product Category</w:t>
      </w:r>
    </w:p>
    <w:p w14:paraId="4A7691F1" w14:textId="77777777" w:rsidR="009846C9" w:rsidRPr="007250BA" w:rsidRDefault="009846C9" w:rsidP="009846C9">
      <w:pPr>
        <w:rPr>
          <w:sz w:val="16"/>
          <w:szCs w:val="16"/>
        </w:rPr>
      </w:pPr>
    </w:p>
    <w:p w14:paraId="7035BC2D" w14:textId="58811078" w:rsidR="009846C9" w:rsidRPr="007250BA" w:rsidRDefault="009846C9" w:rsidP="009846C9">
      <w:pPr>
        <w:rPr>
          <w:sz w:val="16"/>
          <w:szCs w:val="16"/>
        </w:rPr>
      </w:pPr>
      <w:r w:rsidRPr="007250BA">
        <w:rPr>
          <w:noProof/>
        </w:rPr>
        <w:drawing>
          <wp:anchor distT="0" distB="0" distL="114300" distR="114300" simplePos="0" relativeHeight="251663360" behindDoc="0" locked="0" layoutInCell="1" allowOverlap="1" wp14:anchorId="6A61AAD3" wp14:editId="2EF5C203">
            <wp:simplePos x="0" y="0"/>
            <wp:positionH relativeFrom="column">
              <wp:posOffset>0</wp:posOffset>
            </wp:positionH>
            <wp:positionV relativeFrom="paragraph">
              <wp:posOffset>137795</wp:posOffset>
            </wp:positionV>
            <wp:extent cx="5715000" cy="3838575"/>
            <wp:effectExtent l="0" t="0" r="0" b="0"/>
            <wp:wrapSquare wrapText="bothSides"/>
            <wp:docPr id="1739083501" name="Chart 1">
              <a:extLst xmlns:a="http://schemas.openxmlformats.org/drawingml/2006/main">
                <a:ext uri="{FF2B5EF4-FFF2-40B4-BE49-F238E27FC236}">
                  <a16:creationId xmlns:a16="http://schemas.microsoft.com/office/drawing/2014/main" id="{418B566F-C697-3CB0-8B61-2C9B8F449A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6D2B8785" w14:textId="77777777" w:rsidR="009846C9" w:rsidRPr="007250BA" w:rsidRDefault="009846C9" w:rsidP="009846C9">
      <w:pPr>
        <w:rPr>
          <w:sz w:val="16"/>
          <w:szCs w:val="16"/>
        </w:rPr>
      </w:pPr>
    </w:p>
    <w:p w14:paraId="6801C600" w14:textId="77777777" w:rsidR="009846C9" w:rsidRPr="007250BA" w:rsidRDefault="009846C9" w:rsidP="009846C9">
      <w:pPr>
        <w:rPr>
          <w:sz w:val="16"/>
          <w:szCs w:val="16"/>
        </w:rPr>
      </w:pPr>
    </w:p>
    <w:p w14:paraId="0DA8465A" w14:textId="77777777" w:rsidR="009846C9" w:rsidRPr="007250BA" w:rsidRDefault="009846C9" w:rsidP="009846C9">
      <w:pPr>
        <w:rPr>
          <w:sz w:val="16"/>
          <w:szCs w:val="16"/>
        </w:rPr>
      </w:pPr>
    </w:p>
    <w:p w14:paraId="07F39399" w14:textId="77777777" w:rsidR="009846C9" w:rsidRPr="007250BA" w:rsidRDefault="009846C9" w:rsidP="009846C9">
      <w:pPr>
        <w:rPr>
          <w:sz w:val="16"/>
          <w:szCs w:val="16"/>
        </w:rPr>
      </w:pPr>
    </w:p>
    <w:p w14:paraId="7DD1AE75" w14:textId="77777777" w:rsidR="009846C9" w:rsidRPr="007250BA" w:rsidRDefault="009846C9" w:rsidP="009846C9">
      <w:pPr>
        <w:rPr>
          <w:sz w:val="16"/>
          <w:szCs w:val="16"/>
        </w:rPr>
      </w:pPr>
    </w:p>
    <w:p w14:paraId="64E06A6F" w14:textId="77777777" w:rsidR="009846C9" w:rsidRPr="007250BA" w:rsidRDefault="009846C9" w:rsidP="009846C9">
      <w:pPr>
        <w:rPr>
          <w:sz w:val="16"/>
          <w:szCs w:val="16"/>
        </w:rPr>
      </w:pPr>
    </w:p>
    <w:p w14:paraId="52242F33" w14:textId="77777777" w:rsidR="009846C9" w:rsidRPr="007250BA" w:rsidRDefault="009846C9" w:rsidP="009846C9">
      <w:pPr>
        <w:rPr>
          <w:sz w:val="16"/>
          <w:szCs w:val="16"/>
        </w:rPr>
      </w:pPr>
    </w:p>
    <w:p w14:paraId="42795387" w14:textId="77777777" w:rsidR="009846C9" w:rsidRPr="007250BA" w:rsidRDefault="009846C9" w:rsidP="009846C9">
      <w:pPr>
        <w:rPr>
          <w:sz w:val="16"/>
          <w:szCs w:val="16"/>
        </w:rPr>
      </w:pPr>
    </w:p>
    <w:p w14:paraId="0F35A478" w14:textId="77777777" w:rsidR="009846C9" w:rsidRPr="007250BA" w:rsidRDefault="009846C9" w:rsidP="009846C9">
      <w:pPr>
        <w:rPr>
          <w:sz w:val="16"/>
          <w:szCs w:val="16"/>
        </w:rPr>
      </w:pPr>
    </w:p>
    <w:p w14:paraId="68BD2E17" w14:textId="77777777" w:rsidR="009846C9" w:rsidRPr="007250BA" w:rsidRDefault="009846C9" w:rsidP="009846C9">
      <w:pPr>
        <w:rPr>
          <w:sz w:val="16"/>
          <w:szCs w:val="16"/>
        </w:rPr>
      </w:pPr>
    </w:p>
    <w:p w14:paraId="18A3DD5A" w14:textId="77777777" w:rsidR="009846C9" w:rsidRPr="007250BA" w:rsidRDefault="009846C9" w:rsidP="009846C9">
      <w:pPr>
        <w:rPr>
          <w:sz w:val="16"/>
          <w:szCs w:val="16"/>
        </w:rPr>
      </w:pPr>
    </w:p>
    <w:p w14:paraId="0CBC1C55" w14:textId="77777777" w:rsidR="009846C9" w:rsidRPr="007250BA" w:rsidRDefault="009846C9" w:rsidP="009846C9">
      <w:pPr>
        <w:rPr>
          <w:sz w:val="16"/>
          <w:szCs w:val="16"/>
        </w:rPr>
      </w:pPr>
    </w:p>
    <w:p w14:paraId="7EA69D1B" w14:textId="77777777" w:rsidR="009846C9" w:rsidRPr="007250BA" w:rsidRDefault="009846C9" w:rsidP="009846C9">
      <w:pPr>
        <w:rPr>
          <w:sz w:val="16"/>
          <w:szCs w:val="16"/>
        </w:rPr>
      </w:pPr>
    </w:p>
    <w:p w14:paraId="0DA42722" w14:textId="77777777" w:rsidR="009846C9" w:rsidRPr="007250BA" w:rsidRDefault="009846C9" w:rsidP="009846C9">
      <w:pPr>
        <w:rPr>
          <w:sz w:val="16"/>
          <w:szCs w:val="16"/>
        </w:rPr>
      </w:pPr>
    </w:p>
    <w:p w14:paraId="15DA4486" w14:textId="77777777" w:rsidR="009846C9" w:rsidRPr="007250BA" w:rsidRDefault="009846C9" w:rsidP="009846C9">
      <w:pPr>
        <w:rPr>
          <w:sz w:val="16"/>
          <w:szCs w:val="16"/>
        </w:rPr>
      </w:pPr>
    </w:p>
    <w:p w14:paraId="5F7AB6F5" w14:textId="77777777" w:rsidR="009846C9" w:rsidRPr="007250BA" w:rsidRDefault="009846C9" w:rsidP="009846C9">
      <w:pPr>
        <w:rPr>
          <w:sz w:val="16"/>
          <w:szCs w:val="16"/>
        </w:rPr>
      </w:pPr>
    </w:p>
    <w:p w14:paraId="3195E285" w14:textId="77777777" w:rsidR="009846C9" w:rsidRPr="007250BA" w:rsidRDefault="009846C9" w:rsidP="009846C9">
      <w:pPr>
        <w:rPr>
          <w:sz w:val="16"/>
          <w:szCs w:val="16"/>
        </w:rPr>
      </w:pPr>
    </w:p>
    <w:p w14:paraId="08174281" w14:textId="77777777" w:rsidR="009846C9" w:rsidRPr="007250BA" w:rsidRDefault="009846C9" w:rsidP="009846C9">
      <w:pPr>
        <w:rPr>
          <w:sz w:val="16"/>
          <w:szCs w:val="16"/>
        </w:rPr>
      </w:pPr>
    </w:p>
    <w:p w14:paraId="79E9C0C9" w14:textId="77777777" w:rsidR="009846C9" w:rsidRPr="007250BA" w:rsidRDefault="009846C9" w:rsidP="009846C9">
      <w:pPr>
        <w:rPr>
          <w:sz w:val="16"/>
          <w:szCs w:val="16"/>
        </w:rPr>
      </w:pPr>
    </w:p>
    <w:p w14:paraId="690C3D32" w14:textId="77777777" w:rsidR="009846C9" w:rsidRPr="007250BA" w:rsidRDefault="009846C9" w:rsidP="009846C9">
      <w:pPr>
        <w:rPr>
          <w:sz w:val="16"/>
          <w:szCs w:val="16"/>
        </w:rPr>
      </w:pPr>
    </w:p>
    <w:p w14:paraId="02307AF9" w14:textId="77777777" w:rsidR="009846C9" w:rsidRPr="007250BA" w:rsidRDefault="009846C9" w:rsidP="009846C9">
      <w:pPr>
        <w:rPr>
          <w:sz w:val="16"/>
          <w:szCs w:val="16"/>
        </w:rPr>
      </w:pPr>
    </w:p>
    <w:p w14:paraId="6F8833A9" w14:textId="77777777" w:rsidR="009846C9" w:rsidRPr="007250BA" w:rsidRDefault="009846C9" w:rsidP="009846C9">
      <w:pPr>
        <w:rPr>
          <w:sz w:val="16"/>
          <w:szCs w:val="16"/>
        </w:rPr>
      </w:pPr>
    </w:p>
    <w:p w14:paraId="550FF04B" w14:textId="77777777" w:rsidR="009846C9" w:rsidRPr="007250BA" w:rsidRDefault="009846C9" w:rsidP="009846C9">
      <w:pPr>
        <w:rPr>
          <w:sz w:val="16"/>
          <w:szCs w:val="16"/>
        </w:rPr>
      </w:pPr>
    </w:p>
    <w:p w14:paraId="25B6F41A" w14:textId="77777777" w:rsidR="009846C9" w:rsidRPr="007250BA" w:rsidRDefault="009846C9" w:rsidP="009846C9">
      <w:pPr>
        <w:rPr>
          <w:sz w:val="16"/>
          <w:szCs w:val="16"/>
        </w:rPr>
      </w:pPr>
    </w:p>
    <w:p w14:paraId="26C99F46" w14:textId="77777777" w:rsidR="009846C9" w:rsidRPr="007250BA" w:rsidRDefault="009846C9" w:rsidP="009846C9">
      <w:pPr>
        <w:rPr>
          <w:sz w:val="16"/>
          <w:szCs w:val="16"/>
        </w:rPr>
      </w:pPr>
    </w:p>
    <w:p w14:paraId="53A65A5E" w14:textId="77777777" w:rsidR="009846C9" w:rsidRPr="007250BA" w:rsidRDefault="009846C9" w:rsidP="009846C9">
      <w:pPr>
        <w:rPr>
          <w:sz w:val="16"/>
          <w:szCs w:val="16"/>
        </w:rPr>
      </w:pPr>
    </w:p>
    <w:p w14:paraId="16988331" w14:textId="77777777" w:rsidR="009846C9" w:rsidRPr="007250BA" w:rsidRDefault="009846C9" w:rsidP="009846C9">
      <w:pPr>
        <w:rPr>
          <w:sz w:val="16"/>
          <w:szCs w:val="16"/>
        </w:rPr>
      </w:pPr>
    </w:p>
    <w:p w14:paraId="7D4C5CE9" w14:textId="77777777" w:rsidR="009846C9" w:rsidRPr="007250BA" w:rsidRDefault="009846C9" w:rsidP="009846C9">
      <w:pPr>
        <w:rPr>
          <w:sz w:val="16"/>
          <w:szCs w:val="16"/>
        </w:rPr>
      </w:pPr>
    </w:p>
    <w:p w14:paraId="7E2309B6" w14:textId="77777777" w:rsidR="009846C9" w:rsidRPr="007250BA" w:rsidRDefault="009846C9" w:rsidP="009846C9">
      <w:pPr>
        <w:rPr>
          <w:sz w:val="16"/>
          <w:szCs w:val="16"/>
        </w:rPr>
      </w:pPr>
    </w:p>
    <w:p w14:paraId="312FE031" w14:textId="0967BCBD" w:rsidR="00673B6C" w:rsidRPr="007250BA" w:rsidRDefault="00673B6C" w:rsidP="00673B6C">
      <w:pPr>
        <w:rPr>
          <w:i/>
          <w:iCs/>
          <w:color w:val="161718" w:themeColor="text1"/>
          <w:sz w:val="16"/>
          <w:szCs w:val="16"/>
        </w:rPr>
      </w:pPr>
      <w:r w:rsidRPr="007250BA">
        <w:rPr>
          <w:i/>
          <w:iCs/>
          <w:color w:val="161718" w:themeColor="text1"/>
          <w:sz w:val="16"/>
          <w:szCs w:val="16"/>
        </w:rPr>
        <w:t>Figure 1</w:t>
      </w:r>
      <w:r w:rsidRPr="007250BA">
        <w:rPr>
          <w:i/>
          <w:iCs/>
          <w:color w:val="161718" w:themeColor="text1"/>
          <w:sz w:val="16"/>
          <w:szCs w:val="16"/>
        </w:rPr>
        <w:t>8</w:t>
      </w:r>
      <w:r w:rsidRPr="007250BA">
        <w:rPr>
          <w:i/>
          <w:iCs/>
          <w:color w:val="161718" w:themeColor="text1"/>
          <w:sz w:val="16"/>
          <w:szCs w:val="16"/>
        </w:rPr>
        <w:t xml:space="preserve">: </w:t>
      </w:r>
      <w:r w:rsidR="00326315">
        <w:rPr>
          <w:i/>
          <w:iCs/>
          <w:color w:val="161718" w:themeColor="text1"/>
          <w:sz w:val="16"/>
          <w:szCs w:val="16"/>
        </w:rPr>
        <w:t>Return Rates per Product Sub-Category</w:t>
      </w:r>
    </w:p>
    <w:p w14:paraId="3EA43D81" w14:textId="5DA8D63E" w:rsidR="009846C9" w:rsidRPr="007250BA" w:rsidRDefault="009846C9" w:rsidP="009846C9">
      <w:pPr>
        <w:rPr>
          <w:sz w:val="16"/>
          <w:szCs w:val="16"/>
        </w:rPr>
      </w:pPr>
    </w:p>
    <w:p w14:paraId="2DC0BC0D" w14:textId="77777777" w:rsidR="009846C9" w:rsidRPr="007250BA" w:rsidRDefault="009846C9" w:rsidP="009846C9">
      <w:pPr>
        <w:rPr>
          <w:sz w:val="16"/>
          <w:szCs w:val="16"/>
        </w:rPr>
      </w:pPr>
    </w:p>
    <w:p w14:paraId="38AC3CA9" w14:textId="0952A9C7" w:rsidR="009846C9" w:rsidRPr="007250BA" w:rsidRDefault="009846C9" w:rsidP="009846C9">
      <w:pPr>
        <w:tabs>
          <w:tab w:val="left" w:pos="6134"/>
        </w:tabs>
        <w:spacing w:after="160" w:line="259" w:lineRule="auto"/>
        <w:rPr>
          <w:rFonts w:ascii="Microsoft Sans Serif" w:eastAsia="Calibri" w:hAnsi="Microsoft Sans Serif" w:cs="Microsoft Sans Serif"/>
          <w:color w:val="auto"/>
          <w:kern w:val="2"/>
          <w:sz w:val="22"/>
          <w14:ligatures w14:val="standardContextual"/>
        </w:rPr>
      </w:pPr>
      <w:r w:rsidRPr="007250BA">
        <w:rPr>
          <w:rFonts w:ascii="Microsoft Sans Serif" w:eastAsia="Calibri" w:hAnsi="Microsoft Sans Serif" w:cs="Microsoft Sans Serif"/>
          <w:color w:val="auto"/>
          <w:kern w:val="2"/>
          <w:sz w:val="22"/>
          <w14:ligatures w14:val="standardContextual"/>
        </w:rPr>
        <w:t>Out of 1851 distinct products, 647 of them have been returned in varying degrees. Top 50 most returned items based on their return rate (returned/total number of sales) are listed below. For more, please refer to the spreadsheet.</w:t>
      </w:r>
    </w:p>
    <w:p w14:paraId="189A4FA6" w14:textId="77777777" w:rsidR="009846C9" w:rsidRPr="007250BA" w:rsidRDefault="009846C9" w:rsidP="009846C9">
      <w:pPr>
        <w:rPr>
          <w:sz w:val="16"/>
          <w:szCs w:val="16"/>
        </w:rPr>
      </w:pPr>
    </w:p>
    <w:p w14:paraId="3B7CE88D" w14:textId="77777777" w:rsidR="009846C9" w:rsidRPr="007250BA" w:rsidRDefault="009846C9" w:rsidP="009846C9">
      <w:pPr>
        <w:rPr>
          <w:sz w:val="16"/>
          <w:szCs w:val="16"/>
        </w:rPr>
      </w:pPr>
    </w:p>
    <w:p w14:paraId="0557163F" w14:textId="77777777" w:rsidR="009846C9" w:rsidRPr="007250BA" w:rsidRDefault="009846C9" w:rsidP="009846C9">
      <w:pPr>
        <w:rPr>
          <w:sz w:val="16"/>
          <w:szCs w:val="16"/>
        </w:rPr>
      </w:pPr>
    </w:p>
    <w:p w14:paraId="249A3EC0" w14:textId="77777777" w:rsidR="009846C9" w:rsidRPr="007250BA" w:rsidRDefault="009846C9" w:rsidP="009846C9">
      <w:pPr>
        <w:rPr>
          <w:sz w:val="16"/>
          <w:szCs w:val="16"/>
        </w:rPr>
      </w:pPr>
    </w:p>
    <w:p w14:paraId="00CC1C6F" w14:textId="77777777" w:rsidR="009846C9" w:rsidRPr="007250BA" w:rsidRDefault="009846C9" w:rsidP="009846C9">
      <w:pPr>
        <w:rPr>
          <w:sz w:val="16"/>
          <w:szCs w:val="16"/>
        </w:rPr>
      </w:pPr>
    </w:p>
    <w:p w14:paraId="05D51656" w14:textId="77777777" w:rsidR="009846C9" w:rsidRPr="007250BA" w:rsidRDefault="009846C9" w:rsidP="009846C9">
      <w:pPr>
        <w:rPr>
          <w:sz w:val="16"/>
          <w:szCs w:val="16"/>
        </w:rPr>
      </w:pPr>
    </w:p>
    <w:p w14:paraId="111FE31E" w14:textId="77777777" w:rsidR="009846C9" w:rsidRPr="007250BA" w:rsidRDefault="009846C9" w:rsidP="009846C9">
      <w:pPr>
        <w:rPr>
          <w:sz w:val="16"/>
          <w:szCs w:val="16"/>
        </w:rPr>
      </w:pPr>
    </w:p>
    <w:p w14:paraId="55BA4CD1" w14:textId="77777777" w:rsidR="009846C9" w:rsidRPr="007250BA" w:rsidRDefault="009846C9" w:rsidP="009846C9">
      <w:pPr>
        <w:rPr>
          <w:sz w:val="16"/>
          <w:szCs w:val="16"/>
        </w:rPr>
      </w:pPr>
    </w:p>
    <w:p w14:paraId="15F0DC44" w14:textId="77777777" w:rsidR="009846C9" w:rsidRPr="007250BA" w:rsidRDefault="009846C9" w:rsidP="009846C9">
      <w:pPr>
        <w:rPr>
          <w:sz w:val="16"/>
          <w:szCs w:val="16"/>
        </w:rPr>
      </w:pPr>
    </w:p>
    <w:p w14:paraId="0A8E51D3" w14:textId="77777777" w:rsidR="009846C9" w:rsidRPr="007250BA" w:rsidRDefault="009846C9" w:rsidP="009846C9">
      <w:pPr>
        <w:rPr>
          <w:sz w:val="16"/>
          <w:szCs w:val="16"/>
        </w:rPr>
      </w:pPr>
    </w:p>
    <w:p w14:paraId="585B0CBD" w14:textId="77777777" w:rsidR="009846C9" w:rsidRPr="007250BA" w:rsidRDefault="009846C9" w:rsidP="009846C9">
      <w:pPr>
        <w:rPr>
          <w:sz w:val="16"/>
          <w:szCs w:val="16"/>
        </w:rPr>
      </w:pPr>
    </w:p>
    <w:p w14:paraId="212C05B8" w14:textId="77777777" w:rsidR="009846C9" w:rsidRPr="007250BA" w:rsidRDefault="009846C9" w:rsidP="009846C9">
      <w:pPr>
        <w:rPr>
          <w:sz w:val="16"/>
          <w:szCs w:val="16"/>
        </w:rPr>
      </w:pPr>
    </w:p>
    <w:p w14:paraId="3911D9F4" w14:textId="77777777" w:rsidR="009846C9" w:rsidRPr="007250BA" w:rsidRDefault="009846C9" w:rsidP="009846C9">
      <w:pPr>
        <w:rPr>
          <w:sz w:val="16"/>
          <w:szCs w:val="16"/>
        </w:rPr>
      </w:pPr>
    </w:p>
    <w:p w14:paraId="34634ABA" w14:textId="77777777" w:rsidR="009846C9" w:rsidRPr="007250BA" w:rsidRDefault="009846C9" w:rsidP="009846C9">
      <w:pPr>
        <w:rPr>
          <w:sz w:val="16"/>
          <w:szCs w:val="16"/>
        </w:rPr>
      </w:pPr>
    </w:p>
    <w:p w14:paraId="2A9B9551" w14:textId="77777777" w:rsidR="009846C9" w:rsidRPr="007250BA" w:rsidRDefault="009846C9" w:rsidP="009846C9">
      <w:pPr>
        <w:rPr>
          <w:sz w:val="16"/>
          <w:szCs w:val="16"/>
        </w:rPr>
      </w:pPr>
    </w:p>
    <w:p w14:paraId="237D786A" w14:textId="77777777" w:rsidR="009846C9" w:rsidRPr="007250BA" w:rsidRDefault="009846C9" w:rsidP="009846C9">
      <w:pPr>
        <w:rPr>
          <w:sz w:val="16"/>
          <w:szCs w:val="16"/>
        </w:rPr>
      </w:pPr>
    </w:p>
    <w:p w14:paraId="3B9419C9" w14:textId="77777777" w:rsidR="009846C9" w:rsidRPr="007250BA" w:rsidRDefault="009846C9" w:rsidP="009846C9">
      <w:pPr>
        <w:rPr>
          <w:sz w:val="16"/>
          <w:szCs w:val="16"/>
        </w:rPr>
      </w:pPr>
    </w:p>
    <w:p w14:paraId="1F6D8190" w14:textId="77777777" w:rsidR="009846C9" w:rsidRPr="007250BA" w:rsidRDefault="009846C9" w:rsidP="009846C9">
      <w:pPr>
        <w:rPr>
          <w:sz w:val="16"/>
          <w:szCs w:val="16"/>
        </w:rPr>
      </w:pPr>
    </w:p>
    <w:p w14:paraId="521DE285" w14:textId="77777777" w:rsidR="009846C9" w:rsidRPr="007250BA" w:rsidRDefault="009846C9" w:rsidP="009846C9">
      <w:pPr>
        <w:rPr>
          <w:sz w:val="16"/>
          <w:szCs w:val="16"/>
        </w:rPr>
      </w:pPr>
    </w:p>
    <w:p w14:paraId="7A6670ED" w14:textId="77777777" w:rsidR="009846C9" w:rsidRPr="007250BA" w:rsidRDefault="009846C9" w:rsidP="009846C9">
      <w:pPr>
        <w:rPr>
          <w:sz w:val="16"/>
          <w:szCs w:val="16"/>
        </w:rPr>
      </w:pPr>
    </w:p>
    <w:p w14:paraId="30EE86CB" w14:textId="3C591DAA" w:rsidR="009846C9" w:rsidRPr="007250BA" w:rsidRDefault="009846C9" w:rsidP="009846C9">
      <w:pPr>
        <w:rPr>
          <w:sz w:val="16"/>
          <w:szCs w:val="16"/>
        </w:rPr>
      </w:pPr>
      <w:r w:rsidRPr="007250BA">
        <w:rPr>
          <w:noProof/>
        </w:rPr>
        <w:drawing>
          <wp:anchor distT="0" distB="0" distL="114300" distR="114300" simplePos="0" relativeHeight="251665408" behindDoc="0" locked="0" layoutInCell="1" allowOverlap="1" wp14:anchorId="6251CA0E" wp14:editId="70A64326">
            <wp:simplePos x="0" y="0"/>
            <wp:positionH relativeFrom="column">
              <wp:posOffset>-529590</wp:posOffset>
            </wp:positionH>
            <wp:positionV relativeFrom="paragraph">
              <wp:posOffset>2540</wp:posOffset>
            </wp:positionV>
            <wp:extent cx="7134225" cy="5943600"/>
            <wp:effectExtent l="0" t="0" r="3175" b="0"/>
            <wp:wrapSquare wrapText="bothSides"/>
            <wp:docPr id="66439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4225" cy="594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F76143" w14:textId="77777777" w:rsidR="009846C9" w:rsidRPr="007250BA" w:rsidRDefault="009846C9" w:rsidP="009846C9">
      <w:pPr>
        <w:rPr>
          <w:sz w:val="16"/>
          <w:szCs w:val="16"/>
        </w:rPr>
      </w:pPr>
    </w:p>
    <w:p w14:paraId="7EDD934E" w14:textId="77777777" w:rsidR="009846C9" w:rsidRPr="007250BA" w:rsidRDefault="009846C9" w:rsidP="009846C9">
      <w:pPr>
        <w:rPr>
          <w:sz w:val="16"/>
          <w:szCs w:val="16"/>
        </w:rPr>
      </w:pPr>
    </w:p>
    <w:p w14:paraId="7DB883DB" w14:textId="77777777" w:rsidR="009846C9" w:rsidRPr="007250BA" w:rsidRDefault="009846C9" w:rsidP="009846C9">
      <w:pPr>
        <w:rPr>
          <w:sz w:val="16"/>
          <w:szCs w:val="16"/>
        </w:rPr>
      </w:pPr>
    </w:p>
    <w:p w14:paraId="73B2AF47" w14:textId="77777777" w:rsidR="009846C9" w:rsidRPr="007250BA" w:rsidRDefault="009846C9" w:rsidP="009846C9">
      <w:pPr>
        <w:rPr>
          <w:sz w:val="16"/>
          <w:szCs w:val="16"/>
        </w:rPr>
      </w:pPr>
    </w:p>
    <w:p w14:paraId="447774A1" w14:textId="77777777" w:rsidR="009846C9" w:rsidRPr="007250BA" w:rsidRDefault="009846C9" w:rsidP="009846C9">
      <w:pPr>
        <w:rPr>
          <w:sz w:val="16"/>
          <w:szCs w:val="16"/>
        </w:rPr>
      </w:pPr>
    </w:p>
    <w:p w14:paraId="5C51BC16" w14:textId="2EB7A550" w:rsidR="009846C9" w:rsidRPr="007250BA" w:rsidRDefault="009846C9" w:rsidP="009846C9">
      <w:pPr>
        <w:rPr>
          <w:sz w:val="16"/>
          <w:szCs w:val="16"/>
        </w:rPr>
      </w:pPr>
      <w:r w:rsidRPr="007250BA">
        <w:rPr>
          <w:noProof/>
        </w:rPr>
        <w:lastRenderedPageBreak/>
        <w:drawing>
          <wp:anchor distT="0" distB="0" distL="114300" distR="114300" simplePos="0" relativeHeight="251667456" behindDoc="0" locked="0" layoutInCell="1" allowOverlap="1" wp14:anchorId="564DB791" wp14:editId="2F5F1A26">
            <wp:simplePos x="0" y="0"/>
            <wp:positionH relativeFrom="column">
              <wp:posOffset>-727710</wp:posOffset>
            </wp:positionH>
            <wp:positionV relativeFrom="paragraph">
              <wp:posOffset>127000</wp:posOffset>
            </wp:positionV>
            <wp:extent cx="7556500" cy="3362960"/>
            <wp:effectExtent l="0" t="0" r="0" b="0"/>
            <wp:wrapSquare wrapText="bothSides"/>
            <wp:docPr id="1156322134" name="Picture 3"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22134" name="Picture 3" descr="A map of the united stat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56500" cy="3362960"/>
                    </a:xfrm>
                    <a:prstGeom prst="rect">
                      <a:avLst/>
                    </a:prstGeom>
                    <a:noFill/>
                  </pic:spPr>
                </pic:pic>
              </a:graphicData>
            </a:graphic>
            <wp14:sizeRelH relativeFrom="page">
              <wp14:pctWidth>0</wp14:pctWidth>
            </wp14:sizeRelH>
            <wp14:sizeRelV relativeFrom="page">
              <wp14:pctHeight>0</wp14:pctHeight>
            </wp14:sizeRelV>
          </wp:anchor>
        </w:drawing>
      </w:r>
    </w:p>
    <w:p w14:paraId="2403ECD4" w14:textId="558D3CD1" w:rsidR="009846C9" w:rsidRPr="007250BA" w:rsidRDefault="009846C9" w:rsidP="009846C9">
      <w:pPr>
        <w:rPr>
          <w:i/>
          <w:iCs/>
          <w:color w:val="161718" w:themeColor="text1"/>
          <w:sz w:val="16"/>
          <w:szCs w:val="16"/>
        </w:rPr>
      </w:pPr>
      <w:r w:rsidRPr="007250BA">
        <w:rPr>
          <w:i/>
          <w:iCs/>
          <w:color w:val="161718" w:themeColor="text1"/>
          <w:sz w:val="16"/>
          <w:szCs w:val="16"/>
        </w:rPr>
        <w:t>Figure</w:t>
      </w:r>
      <w:r w:rsidR="00673B6C" w:rsidRPr="007250BA">
        <w:rPr>
          <w:i/>
          <w:iCs/>
          <w:color w:val="161718" w:themeColor="text1"/>
          <w:sz w:val="16"/>
          <w:szCs w:val="16"/>
        </w:rPr>
        <w:t xml:space="preserve"> 19</w:t>
      </w:r>
    </w:p>
    <w:p w14:paraId="566A204B" w14:textId="77777777" w:rsidR="009846C9" w:rsidRPr="007250BA" w:rsidRDefault="009846C9" w:rsidP="009846C9">
      <w:pPr>
        <w:rPr>
          <w:sz w:val="16"/>
          <w:szCs w:val="16"/>
        </w:rPr>
      </w:pPr>
    </w:p>
    <w:p w14:paraId="1D8BC65C" w14:textId="77777777" w:rsidR="009846C9" w:rsidRPr="007250BA" w:rsidRDefault="009846C9" w:rsidP="009846C9">
      <w:pPr>
        <w:rPr>
          <w:sz w:val="16"/>
          <w:szCs w:val="16"/>
        </w:rPr>
      </w:pPr>
    </w:p>
    <w:p w14:paraId="014ADDE9" w14:textId="77777777" w:rsidR="009846C9" w:rsidRPr="007250BA" w:rsidRDefault="009846C9" w:rsidP="009846C9">
      <w:pPr>
        <w:rPr>
          <w:sz w:val="16"/>
          <w:szCs w:val="16"/>
        </w:rPr>
      </w:pPr>
    </w:p>
    <w:p w14:paraId="385246FB" w14:textId="77777777" w:rsidR="009846C9" w:rsidRPr="007250BA" w:rsidRDefault="009846C9" w:rsidP="009846C9">
      <w:pPr>
        <w:rPr>
          <w:sz w:val="16"/>
          <w:szCs w:val="16"/>
        </w:rPr>
      </w:pPr>
    </w:p>
    <w:p w14:paraId="2752FB69" w14:textId="77777777" w:rsidR="009846C9" w:rsidRPr="007250BA" w:rsidRDefault="009846C9" w:rsidP="009846C9">
      <w:pPr>
        <w:rPr>
          <w:sz w:val="16"/>
          <w:szCs w:val="16"/>
        </w:rPr>
      </w:pPr>
    </w:p>
    <w:p w14:paraId="190C6189" w14:textId="4646B638" w:rsidR="009846C9" w:rsidRPr="007250BA" w:rsidRDefault="009846C9" w:rsidP="009846C9">
      <w:pPr>
        <w:rPr>
          <w:sz w:val="16"/>
          <w:szCs w:val="16"/>
        </w:rPr>
      </w:pPr>
      <w:r w:rsidRPr="007250BA">
        <w:rPr>
          <w:noProof/>
        </w:rPr>
        <w:drawing>
          <wp:anchor distT="0" distB="0" distL="114300" distR="114300" simplePos="0" relativeHeight="251669504" behindDoc="0" locked="0" layoutInCell="1" allowOverlap="1" wp14:anchorId="21C964BA" wp14:editId="58F49BED">
            <wp:simplePos x="0" y="0"/>
            <wp:positionH relativeFrom="column">
              <wp:posOffset>-731520</wp:posOffset>
            </wp:positionH>
            <wp:positionV relativeFrom="paragraph">
              <wp:posOffset>127000</wp:posOffset>
            </wp:positionV>
            <wp:extent cx="7595894" cy="3904352"/>
            <wp:effectExtent l="0" t="0" r="0" b="0"/>
            <wp:wrapSquare wrapText="bothSides"/>
            <wp:docPr id="1252995993" name="Picture 5"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95993" name="Picture 5" descr="A map of the united stat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95894" cy="3904352"/>
                    </a:xfrm>
                    <a:prstGeom prst="rect">
                      <a:avLst/>
                    </a:prstGeom>
                    <a:noFill/>
                  </pic:spPr>
                </pic:pic>
              </a:graphicData>
            </a:graphic>
            <wp14:sizeRelH relativeFrom="margin">
              <wp14:pctWidth>0</wp14:pctWidth>
            </wp14:sizeRelH>
            <wp14:sizeRelV relativeFrom="margin">
              <wp14:pctHeight>0</wp14:pctHeight>
            </wp14:sizeRelV>
          </wp:anchor>
        </w:drawing>
      </w:r>
    </w:p>
    <w:p w14:paraId="134E0E68" w14:textId="653BFAAA" w:rsidR="009846C9" w:rsidRPr="007250BA" w:rsidRDefault="009846C9" w:rsidP="009846C9">
      <w:pPr>
        <w:rPr>
          <w:i/>
          <w:iCs/>
          <w:color w:val="161718" w:themeColor="text1"/>
          <w:sz w:val="16"/>
          <w:szCs w:val="16"/>
        </w:rPr>
      </w:pPr>
      <w:r w:rsidRPr="007250BA">
        <w:rPr>
          <w:i/>
          <w:iCs/>
          <w:color w:val="161718" w:themeColor="text1"/>
          <w:sz w:val="16"/>
          <w:szCs w:val="16"/>
        </w:rPr>
        <w:t>Figure</w:t>
      </w:r>
      <w:r w:rsidR="00673B6C" w:rsidRPr="007250BA">
        <w:rPr>
          <w:i/>
          <w:iCs/>
          <w:color w:val="161718" w:themeColor="text1"/>
          <w:sz w:val="16"/>
          <w:szCs w:val="16"/>
        </w:rPr>
        <w:t xml:space="preserve"> 20</w:t>
      </w:r>
    </w:p>
    <w:p w14:paraId="61313FE4" w14:textId="77777777" w:rsidR="009846C9" w:rsidRPr="007250BA" w:rsidRDefault="009846C9" w:rsidP="009846C9">
      <w:pPr>
        <w:rPr>
          <w:sz w:val="16"/>
          <w:szCs w:val="16"/>
        </w:rPr>
      </w:pPr>
    </w:p>
    <w:p w14:paraId="22061C89" w14:textId="77777777" w:rsidR="009846C9" w:rsidRPr="007250BA" w:rsidRDefault="009846C9" w:rsidP="009846C9">
      <w:pPr>
        <w:rPr>
          <w:sz w:val="16"/>
          <w:szCs w:val="16"/>
        </w:rPr>
      </w:pPr>
    </w:p>
    <w:p w14:paraId="06D4FA59" w14:textId="77777777" w:rsidR="009846C9" w:rsidRPr="007250BA" w:rsidRDefault="009846C9" w:rsidP="009846C9">
      <w:pPr>
        <w:rPr>
          <w:sz w:val="16"/>
          <w:szCs w:val="16"/>
        </w:rPr>
      </w:pPr>
    </w:p>
    <w:p w14:paraId="73568820" w14:textId="77777777" w:rsidR="009846C9" w:rsidRPr="007250BA" w:rsidRDefault="009846C9" w:rsidP="009846C9">
      <w:pPr>
        <w:rPr>
          <w:sz w:val="16"/>
          <w:szCs w:val="16"/>
        </w:rPr>
      </w:pPr>
    </w:p>
    <w:p w14:paraId="79FC4D5A" w14:textId="77777777" w:rsidR="009846C9" w:rsidRPr="007250BA" w:rsidRDefault="009846C9" w:rsidP="009846C9">
      <w:pPr>
        <w:rPr>
          <w:sz w:val="16"/>
          <w:szCs w:val="16"/>
        </w:rPr>
      </w:pPr>
    </w:p>
    <w:p w14:paraId="5F6FFE29" w14:textId="77777777" w:rsidR="009846C9" w:rsidRPr="007250BA" w:rsidRDefault="009846C9" w:rsidP="009846C9">
      <w:pPr>
        <w:rPr>
          <w:sz w:val="16"/>
          <w:szCs w:val="16"/>
        </w:rPr>
      </w:pPr>
    </w:p>
    <w:p w14:paraId="66BE1DD9" w14:textId="77777777" w:rsidR="009846C9" w:rsidRPr="007250BA" w:rsidRDefault="009846C9" w:rsidP="009846C9">
      <w:pPr>
        <w:rPr>
          <w:sz w:val="16"/>
          <w:szCs w:val="16"/>
        </w:rPr>
      </w:pPr>
    </w:p>
    <w:p w14:paraId="6445B4FC" w14:textId="13BCCCBF" w:rsidR="009846C9" w:rsidRPr="004D2E61" w:rsidRDefault="004D2E61" w:rsidP="004D2E61">
      <w:pPr>
        <w:pStyle w:val="ListParagraph"/>
        <w:numPr>
          <w:ilvl w:val="0"/>
          <w:numId w:val="7"/>
        </w:numPr>
        <w:rPr>
          <w:color w:val="161718" w:themeColor="text1"/>
          <w:sz w:val="24"/>
          <w:szCs w:val="24"/>
        </w:rPr>
      </w:pPr>
      <w:r>
        <w:rPr>
          <w:color w:val="161718" w:themeColor="text1"/>
          <w:sz w:val="24"/>
          <w:szCs w:val="24"/>
        </w:rPr>
        <w:lastRenderedPageBreak/>
        <w:t>Some states like Utah have high return rates</w:t>
      </w:r>
      <w:r w:rsidR="00CA6F2F">
        <w:rPr>
          <w:color w:val="161718" w:themeColor="text1"/>
          <w:sz w:val="24"/>
          <w:szCs w:val="24"/>
        </w:rPr>
        <w:t xml:space="preserve"> at low </w:t>
      </w:r>
      <w:r w:rsidR="00AF5502">
        <w:rPr>
          <w:color w:val="161718" w:themeColor="text1"/>
          <w:sz w:val="24"/>
          <w:szCs w:val="24"/>
        </w:rPr>
        <w:t xml:space="preserve">total order numbers, which could be analysed further to get more insights about the reasons and find out ways to improve. </w:t>
      </w:r>
    </w:p>
    <w:p w14:paraId="0016FA5A" w14:textId="77777777" w:rsidR="009846C9" w:rsidRPr="004D2E61" w:rsidRDefault="009846C9" w:rsidP="009846C9">
      <w:pPr>
        <w:rPr>
          <w:color w:val="161718" w:themeColor="text1"/>
          <w:sz w:val="20"/>
          <w:szCs w:val="20"/>
        </w:rPr>
      </w:pPr>
    </w:p>
    <w:p w14:paraId="64870CD6" w14:textId="4BDAAE7A" w:rsidR="009846C9" w:rsidRPr="00AF5502" w:rsidRDefault="00AF5502" w:rsidP="009846C9">
      <w:pPr>
        <w:rPr>
          <w:b/>
          <w:bCs/>
          <w:color w:val="161718" w:themeColor="text1"/>
          <w:sz w:val="40"/>
          <w:szCs w:val="40"/>
        </w:rPr>
      </w:pPr>
      <w:r w:rsidRPr="00AF5502">
        <w:rPr>
          <w:b/>
          <w:bCs/>
          <w:color w:val="161718" w:themeColor="text1"/>
          <w:sz w:val="40"/>
          <w:szCs w:val="40"/>
        </w:rPr>
        <w:t>CONCLUSION</w:t>
      </w:r>
    </w:p>
    <w:p w14:paraId="75F08A9D" w14:textId="77777777" w:rsidR="006D1AB6" w:rsidRDefault="006D1AB6" w:rsidP="009846C9">
      <w:pPr>
        <w:rPr>
          <w:color w:val="161718" w:themeColor="text1"/>
          <w:sz w:val="40"/>
          <w:szCs w:val="40"/>
        </w:rPr>
      </w:pPr>
    </w:p>
    <w:p w14:paraId="5B3F9359" w14:textId="41AB141A" w:rsidR="00AF5502" w:rsidRPr="00AF5502" w:rsidRDefault="006D1AB6" w:rsidP="009846C9">
      <w:pPr>
        <w:rPr>
          <w:color w:val="161718" w:themeColor="text1"/>
          <w:sz w:val="24"/>
          <w:szCs w:val="24"/>
        </w:rPr>
      </w:pPr>
      <w:r>
        <w:rPr>
          <w:color w:val="161718" w:themeColor="text1"/>
          <w:sz w:val="24"/>
          <w:szCs w:val="24"/>
        </w:rPr>
        <w:t>The report has provided some important insights from the analysis of superstore X’s data. Relevant teams and stakeholders can make use of the findings from the data to improve operations and boost profitability as well as to plan the future.</w:t>
      </w:r>
    </w:p>
    <w:p w14:paraId="40D0487A" w14:textId="77777777" w:rsidR="009846C9" w:rsidRPr="00AF5502" w:rsidRDefault="009846C9" w:rsidP="009846C9">
      <w:pPr>
        <w:rPr>
          <w:color w:val="161718" w:themeColor="text1"/>
          <w:sz w:val="40"/>
          <w:szCs w:val="40"/>
        </w:rPr>
      </w:pPr>
    </w:p>
    <w:p w14:paraId="726737DC" w14:textId="77777777" w:rsidR="009846C9" w:rsidRPr="004D2E61" w:rsidRDefault="009846C9" w:rsidP="009846C9">
      <w:pPr>
        <w:rPr>
          <w:color w:val="161718" w:themeColor="text1"/>
          <w:sz w:val="20"/>
          <w:szCs w:val="20"/>
        </w:rPr>
      </w:pPr>
    </w:p>
    <w:p w14:paraId="5D22E568" w14:textId="77777777" w:rsidR="009846C9" w:rsidRPr="004D2E61" w:rsidRDefault="009846C9" w:rsidP="009846C9">
      <w:pPr>
        <w:rPr>
          <w:color w:val="161718" w:themeColor="text1"/>
          <w:sz w:val="16"/>
          <w:szCs w:val="16"/>
        </w:rPr>
      </w:pPr>
    </w:p>
    <w:p w14:paraId="6B97C35D" w14:textId="77777777" w:rsidR="009846C9" w:rsidRPr="004D2E61" w:rsidRDefault="009846C9" w:rsidP="009846C9">
      <w:pPr>
        <w:rPr>
          <w:color w:val="161718" w:themeColor="text1"/>
          <w:sz w:val="16"/>
          <w:szCs w:val="16"/>
        </w:rPr>
      </w:pPr>
    </w:p>
    <w:p w14:paraId="71619A06" w14:textId="77777777" w:rsidR="009846C9" w:rsidRPr="004D2E61" w:rsidRDefault="009846C9" w:rsidP="009846C9">
      <w:pPr>
        <w:rPr>
          <w:color w:val="161718" w:themeColor="text1"/>
          <w:sz w:val="16"/>
          <w:szCs w:val="16"/>
        </w:rPr>
      </w:pPr>
    </w:p>
    <w:p w14:paraId="75DD0498" w14:textId="77777777" w:rsidR="009846C9" w:rsidRPr="004D2E61" w:rsidRDefault="009846C9" w:rsidP="009846C9">
      <w:pPr>
        <w:rPr>
          <w:color w:val="161718" w:themeColor="text1"/>
          <w:sz w:val="16"/>
          <w:szCs w:val="16"/>
        </w:rPr>
      </w:pPr>
    </w:p>
    <w:p w14:paraId="78FD11BC" w14:textId="77777777" w:rsidR="009846C9" w:rsidRPr="004D2E61" w:rsidRDefault="009846C9" w:rsidP="009846C9">
      <w:pPr>
        <w:rPr>
          <w:color w:val="161718" w:themeColor="text1"/>
          <w:sz w:val="16"/>
          <w:szCs w:val="16"/>
        </w:rPr>
      </w:pPr>
    </w:p>
    <w:p w14:paraId="17698602" w14:textId="77777777" w:rsidR="009846C9" w:rsidRPr="007250BA" w:rsidRDefault="009846C9" w:rsidP="009846C9">
      <w:pPr>
        <w:rPr>
          <w:sz w:val="16"/>
          <w:szCs w:val="16"/>
        </w:rPr>
      </w:pPr>
    </w:p>
    <w:sectPr w:rsidR="009846C9" w:rsidRPr="007250BA" w:rsidSect="00220D9B">
      <w:headerReference w:type="default" r:id="rId24"/>
      <w:footerReference w:type="default" r:id="rId25"/>
      <w:footerReference w:type="first" r:id="rId26"/>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233C8" w14:textId="77777777" w:rsidR="00A36464" w:rsidRDefault="00A36464" w:rsidP="004B7E44">
      <w:r>
        <w:separator/>
      </w:r>
    </w:p>
  </w:endnote>
  <w:endnote w:type="continuationSeparator" w:id="0">
    <w:p w14:paraId="38A3D493" w14:textId="77777777" w:rsidR="00A36464" w:rsidRDefault="00A36464"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badi MT Condensed">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2A9AC1C9"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D54D5CC" w14:textId="151D6B62"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0C003CF6" w14:textId="77777777" w:rsidR="005A718F" w:rsidRDefault="005A718F" w:rsidP="004B7E44">
        <w:pPr>
          <w:pStyle w:val="Footer"/>
        </w:pPr>
        <w:r>
          <w:rPr>
            <w:lang w:bidi="en-GB"/>
          </w:rPr>
          <w:fldChar w:fldCharType="begin"/>
        </w:r>
        <w:r>
          <w:rPr>
            <w:lang w:bidi="en-GB"/>
          </w:rPr>
          <w:instrText xml:space="preserve"> PAGE   \* MERGEFORMAT </w:instrText>
        </w:r>
        <w:r>
          <w:rPr>
            <w:lang w:bidi="en-GB"/>
          </w:rPr>
          <w:fldChar w:fldCharType="separate"/>
        </w:r>
        <w:r w:rsidR="009120E9">
          <w:rPr>
            <w:noProof/>
            <w:lang w:bidi="en-GB"/>
          </w:rPr>
          <w:t>1</w:t>
        </w:r>
        <w:r>
          <w:rPr>
            <w:noProof/>
            <w:lang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D4C8E" w14:textId="77777777" w:rsidR="00A36464" w:rsidRDefault="00A36464" w:rsidP="004B7E44">
      <w:r>
        <w:separator/>
      </w:r>
    </w:p>
  </w:footnote>
  <w:footnote w:type="continuationSeparator" w:id="0">
    <w:p w14:paraId="4D6B0F61" w14:textId="77777777" w:rsidR="00A36464" w:rsidRDefault="00A36464"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0D295852" w14:textId="77777777" w:rsidTr="004B7E44">
      <w:trPr>
        <w:trHeight w:val="1318"/>
      </w:trPr>
      <w:tc>
        <w:tcPr>
          <w:tcW w:w="12210" w:type="dxa"/>
          <w:tcBorders>
            <w:top w:val="nil"/>
            <w:left w:val="nil"/>
            <w:bottom w:val="nil"/>
            <w:right w:val="nil"/>
          </w:tcBorders>
        </w:tcPr>
        <w:p w14:paraId="6ABDC487" w14:textId="77777777" w:rsidR="004B7E44" w:rsidRDefault="004B7E44" w:rsidP="004B7E44">
          <w:pPr>
            <w:pStyle w:val="Header"/>
          </w:pPr>
          <w:r>
            <w:rPr>
              <w:noProof/>
              <w:lang w:bidi="en-GB"/>
            </w:rPr>
            <mc:AlternateContent>
              <mc:Choice Requires="wps">
                <w:drawing>
                  <wp:inline distT="0" distB="0" distL="0" distR="0" wp14:anchorId="59D334E9" wp14:editId="16A1B35A">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9D94F2" w14:textId="77777777" w:rsidR="004B7E44" w:rsidRPr="004B7E44" w:rsidRDefault="004B7E44" w:rsidP="004B7E44">
                                <w:pPr>
                                  <w:jc w:val="center"/>
                                  <w:rPr>
                                    <w:b/>
                                  </w:rPr>
                                </w:pPr>
                                <w:r w:rsidRPr="004B7E44">
                                  <w:rPr>
                                    <w:b/>
                                    <w:lang w:bidi="en-GB"/>
                                  </w:rPr>
                                  <w:fldChar w:fldCharType="begin"/>
                                </w:r>
                                <w:r w:rsidRPr="004B7E44">
                                  <w:rPr>
                                    <w:b/>
                                    <w:lang w:bidi="en-GB"/>
                                  </w:rPr>
                                  <w:instrText xml:space="preserve"> PAGE  \* Arabic  \* MERGEFORMAT </w:instrText>
                                </w:r>
                                <w:r w:rsidRPr="004B7E44">
                                  <w:rPr>
                                    <w:b/>
                                    <w:lang w:bidi="en-GB"/>
                                  </w:rPr>
                                  <w:fldChar w:fldCharType="separate"/>
                                </w:r>
                                <w:r w:rsidR="009120E9">
                                  <w:rPr>
                                    <w:b/>
                                    <w:noProof/>
                                    <w:lang w:bidi="en-GB"/>
                                  </w:rPr>
                                  <w:t>2</w:t>
                                </w:r>
                                <w:r w:rsidRPr="004B7E44">
                                  <w:rPr>
                                    <w:b/>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D334E9" id="Rectangle 11" o:spid="_x0000_s1029"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" fillcolor="#a4063e [3204]" stroked="f" strokeweight="2pt">
                    <v:textbox>
                      <w:txbxContent>
                        <w:p w14:paraId="159D94F2" w14:textId="77777777" w:rsidR="004B7E44" w:rsidRPr="004B7E44" w:rsidRDefault="004B7E44" w:rsidP="004B7E44">
                          <w:pPr>
                            <w:jc w:val="center"/>
                            <w:rPr>
                              <w:b/>
                            </w:rPr>
                          </w:pPr>
                          <w:r w:rsidRPr="004B7E44">
                            <w:rPr>
                              <w:b/>
                              <w:lang w:bidi="en-GB"/>
                            </w:rPr>
                            <w:fldChar w:fldCharType="begin"/>
                          </w:r>
                          <w:r w:rsidRPr="004B7E44">
                            <w:rPr>
                              <w:b/>
                              <w:lang w:bidi="en-GB"/>
                            </w:rPr>
                            <w:instrText xml:space="preserve"> PAGE  \* Arabic  \* MERGEFORMAT </w:instrText>
                          </w:r>
                          <w:r w:rsidRPr="004B7E44">
                            <w:rPr>
                              <w:b/>
                              <w:lang w:bidi="en-GB"/>
                            </w:rPr>
                            <w:fldChar w:fldCharType="separate"/>
                          </w:r>
                          <w:r w:rsidR="009120E9">
                            <w:rPr>
                              <w:b/>
                              <w:noProof/>
                              <w:lang w:bidi="en-GB"/>
                            </w:rPr>
                            <w:t>2</w:t>
                          </w:r>
                          <w:r w:rsidRPr="004B7E44">
                            <w:rPr>
                              <w:b/>
                              <w:lang w:bidi="en-G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0DD2"/>
    <w:multiLevelType w:val="hybridMultilevel"/>
    <w:tmpl w:val="A71C9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D6045"/>
    <w:multiLevelType w:val="hybridMultilevel"/>
    <w:tmpl w:val="CC14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495B1B"/>
    <w:multiLevelType w:val="hybridMultilevel"/>
    <w:tmpl w:val="A5C88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1D79A2"/>
    <w:multiLevelType w:val="hybridMultilevel"/>
    <w:tmpl w:val="42144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75163A"/>
    <w:multiLevelType w:val="hybridMultilevel"/>
    <w:tmpl w:val="0B68F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2F5274"/>
    <w:multiLevelType w:val="hybridMultilevel"/>
    <w:tmpl w:val="74263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016E10"/>
    <w:multiLevelType w:val="hybridMultilevel"/>
    <w:tmpl w:val="3558C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FC"/>
    <w:rsid w:val="000064B7"/>
    <w:rsid w:val="000821D9"/>
    <w:rsid w:val="00083541"/>
    <w:rsid w:val="00101765"/>
    <w:rsid w:val="00200851"/>
    <w:rsid w:val="00220D9B"/>
    <w:rsid w:val="002502CA"/>
    <w:rsid w:val="00252FE8"/>
    <w:rsid w:val="00293B83"/>
    <w:rsid w:val="002A7167"/>
    <w:rsid w:val="00326315"/>
    <w:rsid w:val="003B774C"/>
    <w:rsid w:val="003C1DC0"/>
    <w:rsid w:val="003F3B55"/>
    <w:rsid w:val="00442178"/>
    <w:rsid w:val="00482784"/>
    <w:rsid w:val="00496C84"/>
    <w:rsid w:val="004B7E44"/>
    <w:rsid w:val="004D1A8F"/>
    <w:rsid w:val="004D2E61"/>
    <w:rsid w:val="004D5252"/>
    <w:rsid w:val="004E2736"/>
    <w:rsid w:val="004F2B86"/>
    <w:rsid w:val="00523C17"/>
    <w:rsid w:val="005929FD"/>
    <w:rsid w:val="005A718F"/>
    <w:rsid w:val="00673B6C"/>
    <w:rsid w:val="006A3CE7"/>
    <w:rsid w:val="006D1AB6"/>
    <w:rsid w:val="007250BA"/>
    <w:rsid w:val="007372EB"/>
    <w:rsid w:val="007516CF"/>
    <w:rsid w:val="00816341"/>
    <w:rsid w:val="00820312"/>
    <w:rsid w:val="0085614C"/>
    <w:rsid w:val="00865506"/>
    <w:rsid w:val="008B22FC"/>
    <w:rsid w:val="008B33BC"/>
    <w:rsid w:val="009120E9"/>
    <w:rsid w:val="00945900"/>
    <w:rsid w:val="00955AEF"/>
    <w:rsid w:val="009846C9"/>
    <w:rsid w:val="009C396C"/>
    <w:rsid w:val="00A20A70"/>
    <w:rsid w:val="00A36464"/>
    <w:rsid w:val="00AB4613"/>
    <w:rsid w:val="00AF5502"/>
    <w:rsid w:val="00B01F33"/>
    <w:rsid w:val="00B43367"/>
    <w:rsid w:val="00B44A67"/>
    <w:rsid w:val="00B572B4"/>
    <w:rsid w:val="00C36127"/>
    <w:rsid w:val="00C84C2F"/>
    <w:rsid w:val="00C8583F"/>
    <w:rsid w:val="00CA6F2F"/>
    <w:rsid w:val="00CD255B"/>
    <w:rsid w:val="00CF19F5"/>
    <w:rsid w:val="00D016EC"/>
    <w:rsid w:val="00DA3CC0"/>
    <w:rsid w:val="00DB26A7"/>
    <w:rsid w:val="00DD566F"/>
    <w:rsid w:val="00DF4510"/>
    <w:rsid w:val="00E331F9"/>
    <w:rsid w:val="00E57E3A"/>
    <w:rsid w:val="00E654E2"/>
    <w:rsid w:val="00E76CAD"/>
    <w:rsid w:val="00E867D2"/>
    <w:rsid w:val="00E94B5F"/>
    <w:rsid w:val="00EB279D"/>
    <w:rsid w:val="00F6674E"/>
    <w:rsid w:val="00FC28DA"/>
    <w:rsid w:val="00FF7E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D6027"/>
  <w15:chartTrackingRefBased/>
  <w15:docId w15:val="{40709433-9364-4AC5-B264-A17350B7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IndexLink">
    <w:name w:val="Index Link"/>
    <w:rsid w:val="00820312"/>
  </w:style>
  <w:style w:type="paragraph" w:styleId="TOC1">
    <w:name w:val="toc 1"/>
    <w:basedOn w:val="Normal"/>
    <w:next w:val="Normal"/>
    <w:rsid w:val="00820312"/>
    <w:pPr>
      <w:widowControl w:val="0"/>
      <w:tabs>
        <w:tab w:val="left" w:pos="400"/>
        <w:tab w:val="left" w:pos="7938"/>
      </w:tabs>
      <w:suppressAutoHyphens/>
      <w:spacing w:before="240" w:after="120" w:line="240" w:lineRule="auto"/>
      <w:ind w:right="1333"/>
      <w:jc w:val="both"/>
    </w:pPr>
    <w:rPr>
      <w:rFonts w:ascii="Times New Roman" w:eastAsia="Arial Unicode MS" w:hAnsi="Times New Roman" w:cs="Arial Unicode MS"/>
      <w:b/>
      <w:color w:val="auto"/>
      <w:kern w:val="1"/>
      <w:sz w:val="20"/>
      <w:szCs w:val="24"/>
      <w:lang w:val="en-US" w:eastAsia="hi-IN" w:bidi="hi-IN"/>
    </w:rPr>
  </w:style>
  <w:style w:type="table" w:styleId="TableGrid">
    <w:name w:val="Table Grid"/>
    <w:basedOn w:val="TableNormal"/>
    <w:uiPriority w:val="39"/>
    <w:rsid w:val="00C84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C84C2F"/>
    <w:pPr>
      <w:spacing w:after="0" w:line="240" w:lineRule="auto"/>
    </w:pPr>
    <w:tblPr>
      <w:tblStyleRowBandSize w:val="1"/>
      <w:tblStyleColBandSize w:val="1"/>
      <w:tblBorders>
        <w:top w:val="single" w:sz="2" w:space="0" w:color="F73A7D" w:themeColor="accent1" w:themeTint="99"/>
        <w:bottom w:val="single" w:sz="2" w:space="0" w:color="F73A7D" w:themeColor="accent1" w:themeTint="99"/>
        <w:insideH w:val="single" w:sz="2" w:space="0" w:color="F73A7D" w:themeColor="accent1" w:themeTint="99"/>
        <w:insideV w:val="single" w:sz="2" w:space="0" w:color="F73A7D" w:themeColor="accent1" w:themeTint="99"/>
      </w:tblBorders>
    </w:tblPr>
    <w:tblStylePr w:type="firstRow">
      <w:rPr>
        <w:b/>
        <w:bCs/>
      </w:rPr>
      <w:tblPr/>
      <w:tcPr>
        <w:tcBorders>
          <w:top w:val="nil"/>
          <w:bottom w:val="single" w:sz="12" w:space="0" w:color="F73A7D" w:themeColor="accent1" w:themeTint="99"/>
          <w:insideH w:val="nil"/>
          <w:insideV w:val="nil"/>
        </w:tcBorders>
        <w:shd w:val="clear" w:color="auto" w:fill="FFFFFF" w:themeFill="background1"/>
      </w:tcPr>
    </w:tblStylePr>
    <w:tblStylePr w:type="lastRow">
      <w:rPr>
        <w:b/>
        <w:bCs/>
      </w:rPr>
      <w:tblPr/>
      <w:tcPr>
        <w:tcBorders>
          <w:top w:val="double" w:sz="2" w:space="0" w:color="F73A7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BDD3" w:themeFill="accent1" w:themeFillTint="33"/>
      </w:tcPr>
    </w:tblStylePr>
    <w:tblStylePr w:type="band1Horz">
      <w:tblPr/>
      <w:tcPr>
        <w:shd w:val="clear" w:color="auto" w:fill="FCBDD3" w:themeFill="accent1" w:themeFillTint="33"/>
      </w:tcPr>
    </w:tblStylePr>
  </w:style>
  <w:style w:type="table" w:styleId="GridTable2-Accent4">
    <w:name w:val="Grid Table 2 Accent 4"/>
    <w:basedOn w:val="TableNormal"/>
    <w:uiPriority w:val="47"/>
    <w:rsid w:val="004E2736"/>
    <w:pPr>
      <w:spacing w:after="0" w:line="240" w:lineRule="auto"/>
    </w:pPr>
    <w:tblPr>
      <w:tblStyleRowBandSize w:val="1"/>
      <w:tblStyleColBandSize w:val="1"/>
      <w:tblBorders>
        <w:top w:val="single" w:sz="2" w:space="0" w:color="F74484" w:themeColor="accent4" w:themeTint="99"/>
        <w:bottom w:val="single" w:sz="2" w:space="0" w:color="F74484" w:themeColor="accent4" w:themeTint="99"/>
        <w:insideH w:val="single" w:sz="2" w:space="0" w:color="F74484" w:themeColor="accent4" w:themeTint="99"/>
        <w:insideV w:val="single" w:sz="2" w:space="0" w:color="F74484" w:themeColor="accent4" w:themeTint="99"/>
      </w:tblBorders>
    </w:tblPr>
    <w:tblStylePr w:type="firstRow">
      <w:rPr>
        <w:b/>
        <w:bCs/>
      </w:rPr>
      <w:tblPr/>
      <w:tcPr>
        <w:tcBorders>
          <w:top w:val="nil"/>
          <w:bottom w:val="single" w:sz="12" w:space="0" w:color="F74484" w:themeColor="accent4" w:themeTint="99"/>
          <w:insideH w:val="nil"/>
          <w:insideV w:val="nil"/>
        </w:tcBorders>
        <w:shd w:val="clear" w:color="auto" w:fill="FFFFFF" w:themeFill="background1"/>
      </w:tcPr>
    </w:tblStylePr>
    <w:tblStylePr w:type="lastRow">
      <w:rPr>
        <w:b/>
        <w:bCs/>
      </w:rPr>
      <w:tblPr/>
      <w:tcPr>
        <w:tcBorders>
          <w:top w:val="double" w:sz="2" w:space="0" w:color="F7448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C0D5" w:themeFill="accent4" w:themeFillTint="33"/>
      </w:tcPr>
    </w:tblStylePr>
    <w:tblStylePr w:type="band1Horz">
      <w:tblPr/>
      <w:tcPr>
        <w:shd w:val="clear" w:color="auto" w:fill="FCC0D5" w:themeFill="accent4" w:themeFillTint="33"/>
      </w:tcPr>
    </w:tblStylePr>
  </w:style>
  <w:style w:type="table" w:customStyle="1" w:styleId="GridTable1Light-Accent51">
    <w:name w:val="Grid Table 1 Light - Accent 51"/>
    <w:basedOn w:val="TableNormal"/>
    <w:next w:val="GridTable1Light-Accent5"/>
    <w:uiPriority w:val="46"/>
    <w:rsid w:val="00101765"/>
    <w:pPr>
      <w:spacing w:after="0" w:line="240" w:lineRule="auto"/>
    </w:pPr>
    <w:rPr>
      <w:kern w:val="2"/>
      <w:sz w:val="22"/>
      <w:szCs w:val="22"/>
      <w14:ligatures w14:val="standardContextual"/>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01765"/>
    <w:pPr>
      <w:spacing w:after="0" w:line="240" w:lineRule="auto"/>
    </w:pPr>
    <w:tblPr>
      <w:tblStyleRowBandSize w:val="1"/>
      <w:tblStyleColBandSize w:val="1"/>
      <w:tblBorders>
        <w:top w:val="single" w:sz="4" w:space="0" w:color="D3E9B3" w:themeColor="accent5" w:themeTint="66"/>
        <w:left w:val="single" w:sz="4" w:space="0" w:color="D3E9B3" w:themeColor="accent5" w:themeTint="66"/>
        <w:bottom w:val="single" w:sz="4" w:space="0" w:color="D3E9B3" w:themeColor="accent5" w:themeTint="66"/>
        <w:right w:val="single" w:sz="4" w:space="0" w:color="D3E9B3" w:themeColor="accent5" w:themeTint="66"/>
        <w:insideH w:val="single" w:sz="4" w:space="0" w:color="D3E9B3" w:themeColor="accent5" w:themeTint="66"/>
        <w:insideV w:val="single" w:sz="4" w:space="0" w:color="D3E9B3" w:themeColor="accent5" w:themeTint="66"/>
      </w:tblBorders>
    </w:tblPr>
    <w:tblStylePr w:type="firstRow">
      <w:rPr>
        <w:b/>
        <w:bCs/>
      </w:rPr>
      <w:tblPr/>
      <w:tcPr>
        <w:tcBorders>
          <w:bottom w:val="single" w:sz="12" w:space="0" w:color="BEDE8D" w:themeColor="accent5" w:themeTint="99"/>
        </w:tcBorders>
      </w:tcPr>
    </w:tblStylePr>
    <w:tblStylePr w:type="lastRow">
      <w:rPr>
        <w:b/>
        <w:bCs/>
      </w:rPr>
      <w:tblPr/>
      <w:tcPr>
        <w:tcBorders>
          <w:top w:val="double" w:sz="2" w:space="0" w:color="BEDE8D"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01765"/>
    <w:pPr>
      <w:spacing w:after="0" w:line="240" w:lineRule="auto"/>
    </w:pPr>
    <w:tblPr>
      <w:tblStyleRowBandSize w:val="1"/>
      <w:tblStyleColBandSize w:val="1"/>
      <w:tblBorders>
        <w:top w:val="single" w:sz="4" w:space="0" w:color="FA82AC" w:themeColor="accent4" w:themeTint="66"/>
        <w:left w:val="single" w:sz="4" w:space="0" w:color="FA82AC" w:themeColor="accent4" w:themeTint="66"/>
        <w:bottom w:val="single" w:sz="4" w:space="0" w:color="FA82AC" w:themeColor="accent4" w:themeTint="66"/>
        <w:right w:val="single" w:sz="4" w:space="0" w:color="FA82AC" w:themeColor="accent4" w:themeTint="66"/>
        <w:insideH w:val="single" w:sz="4" w:space="0" w:color="FA82AC" w:themeColor="accent4" w:themeTint="66"/>
        <w:insideV w:val="single" w:sz="4" w:space="0" w:color="FA82AC" w:themeColor="accent4" w:themeTint="66"/>
      </w:tblBorders>
    </w:tblPr>
    <w:tblStylePr w:type="firstRow">
      <w:rPr>
        <w:b/>
        <w:bCs/>
      </w:rPr>
      <w:tblPr/>
      <w:tcPr>
        <w:tcBorders>
          <w:bottom w:val="single" w:sz="12" w:space="0" w:color="F74484" w:themeColor="accent4" w:themeTint="99"/>
        </w:tcBorders>
      </w:tcPr>
    </w:tblStylePr>
    <w:tblStylePr w:type="lastRow">
      <w:rPr>
        <w:b/>
        <w:bCs/>
      </w:rPr>
      <w:tblPr/>
      <w:tcPr>
        <w:tcBorders>
          <w:top w:val="double" w:sz="2" w:space="0" w:color="F74484" w:themeColor="accent4" w:themeTint="99"/>
        </w:tcBorders>
      </w:tcPr>
    </w:tblStylePr>
    <w:tblStylePr w:type="firstCol">
      <w:rPr>
        <w:b/>
        <w:bCs/>
      </w:rPr>
    </w:tblStylePr>
    <w:tblStylePr w:type="lastCol">
      <w:rPr>
        <w:b/>
        <w:bCs/>
      </w:rPr>
    </w:tblStylePr>
  </w:style>
  <w:style w:type="table" w:customStyle="1" w:styleId="GridTable1Light-Accent52">
    <w:name w:val="Grid Table 1 Light - Accent 52"/>
    <w:basedOn w:val="TableNormal"/>
    <w:next w:val="GridTable1Light-Accent5"/>
    <w:uiPriority w:val="46"/>
    <w:rsid w:val="003F3B55"/>
    <w:pPr>
      <w:spacing w:after="0" w:line="240" w:lineRule="auto"/>
    </w:pPr>
    <w:rPr>
      <w:kern w:val="2"/>
      <w:sz w:val="22"/>
      <w:szCs w:val="22"/>
      <w14:ligatures w14:val="standardContextual"/>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737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87480">
      <w:bodyDiv w:val="1"/>
      <w:marLeft w:val="0"/>
      <w:marRight w:val="0"/>
      <w:marTop w:val="0"/>
      <w:marBottom w:val="0"/>
      <w:divBdr>
        <w:top w:val="none" w:sz="0" w:space="0" w:color="auto"/>
        <w:left w:val="none" w:sz="0" w:space="0" w:color="auto"/>
        <w:bottom w:val="none" w:sz="0" w:space="0" w:color="auto"/>
        <w:right w:val="none" w:sz="0" w:space="0" w:color="auto"/>
      </w:divBdr>
    </w:div>
    <w:div w:id="587271029">
      <w:bodyDiv w:val="1"/>
      <w:marLeft w:val="0"/>
      <w:marRight w:val="0"/>
      <w:marTop w:val="0"/>
      <w:marBottom w:val="0"/>
      <w:divBdr>
        <w:top w:val="none" w:sz="0" w:space="0" w:color="auto"/>
        <w:left w:val="none" w:sz="0" w:space="0" w:color="auto"/>
        <w:bottom w:val="none" w:sz="0" w:space="0" w:color="auto"/>
        <w:right w:val="none" w:sz="0" w:space="0" w:color="auto"/>
      </w:divBdr>
    </w:div>
    <w:div w:id="136074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microsoft.com/office/2014/relationships/chartEx" Target="charts/chartEx2.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emf"/><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9.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3.xml"/><Relationship Id="rId14" Type="http://schemas.microsoft.com/office/2014/relationships/chartEx" Target="charts/chartEx1.xml"/><Relationship Id="rId22" Type="http://schemas.openxmlformats.org/officeDocument/2006/relationships/image" Target="media/image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uzaffer\AppData\Local\Microsoft\Office\16.0\DTS\en-GB%7b46907775-8E7C-457E-8E47-174576DD8FA8%7d\%7b39CD88C9-1552-4DF7-81A1-A520B513EF34%7dtf16392796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muzaffer\Desktop\Excel%20Assignment%20with%20new%20sheets\Final%20Excel\Profits%20and%20Sales%20Analysis%20by%20Product%20Categor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muzaffer\Desktop\Excel%20Assignment%20with%20new%20sheets\Final%20Excel\Return%20Rate%20Analysi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muzaffer\Desktop\Excel%20Assignment%20with%20new%20sheets\Final%20Excel\Profits%20and%20Sales%20Analysis%20by%20Product%20Catego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muzaffer\Desktop\Excel%20Assignment%20with%20new%20sheets\Final%20Excel\Profits%20and%20Sales%20Analysis%20by%20Product%20Catego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muzaffer\Desktop\Excel%20Assignment%20with%20new%20sheets\Final%20Excel\Minus%20Profits%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muzaffer\Desktop\Excel%20Assignment%20with%20new%20sheets\Final%20Excel\total%20sales%20amount%20and%20profit%20by%20reg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muzaffer\Desktop\Excel%20Assignment%20with%20new%20sheets\Final%20Excel\correlation%20(include%20in%20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omuzaffer\Desktop\Excel%20Assignment%20with%20new%20sheets\Final%20Excel\Profits%20and%20Sales%20Los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muzaffer\Desktop\Excel%20Assignment%20with%20new%20sheets\Final%20Excel\Profits%20and%20Sales%20Lost.xlsx"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omuzaffer\Desktop\Excel%20Assignment%20with%20new%20sheets\Final%20Excel\Profits%20and%20Sales%20Lost.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omuzaffer\Desktop\Excel%20Assignment%20with%20new%20sheets\Final%20Excel\Profits%20and%20Sales%20Lost.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omuzaffer\Desktop\Excel%20Assignment%20with%20new%20sheets\Final%20Excel\Return%20Rate%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Total Sales by Product Category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C88-B743-B888-891A234C588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C88-B743-B888-891A234C588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C88-B743-B888-891A234C588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5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Sheet1!$AC$1:$AE$1</c:f>
              <c:strCache>
                <c:ptCount val="3"/>
                <c:pt idx="0">
                  <c:v>Technology Sales</c:v>
                </c:pt>
                <c:pt idx="1">
                  <c:v>Office Supplies Sales</c:v>
                </c:pt>
                <c:pt idx="2">
                  <c:v>Furniture Sales</c:v>
                </c:pt>
              </c:strCache>
            </c:strRef>
          </c:cat>
          <c:val>
            <c:numRef>
              <c:f>Sheet1!$AC$2:$AE$2</c:f>
              <c:numCache>
                <c:formatCode>General</c:formatCode>
                <c:ptCount val="3"/>
                <c:pt idx="0">
                  <c:v>836154.03299999912</c:v>
                </c:pt>
                <c:pt idx="1">
                  <c:v>719047.03199999826</c:v>
                </c:pt>
                <c:pt idx="2">
                  <c:v>741999.79530000105</c:v>
                </c:pt>
              </c:numCache>
            </c:numRef>
          </c:val>
          <c:extLst>
            <c:ext xmlns:c16="http://schemas.microsoft.com/office/drawing/2014/chart" uri="{C3380CC4-5D6E-409C-BE32-E72D297353CC}">
              <c16:uniqueId val="{00000006-7C88-B743-B888-891A234C588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[Return Rate Analysis.xlsx]Return Rate Per Sub-Category!PivotTable6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Return Rates per Product Sub-Category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
        <c:spPr>
          <a:solidFill>
            <a:srgbClr val="FF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
        <c:spPr>
          <a:solidFill>
            <a:srgbClr val="FF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1"/>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2"/>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3"/>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4"/>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5"/>
        <c:spPr>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6"/>
        <c:spPr>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7"/>
        <c:spPr>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rgbClr val="FF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0"/>
        <c:spPr>
          <a:solidFill>
            <a:srgbClr val="FF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1"/>
        <c:spPr>
          <a:solidFill>
            <a:srgbClr val="FF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2"/>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3"/>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4"/>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5"/>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6"/>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7"/>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8"/>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9"/>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1"/>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2"/>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3"/>
        <c:spPr>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4"/>
        <c:spPr>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5"/>
        <c:spPr>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rgbClr val="FF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8"/>
        <c:spPr>
          <a:solidFill>
            <a:srgbClr val="FF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9"/>
        <c:spPr>
          <a:solidFill>
            <a:srgbClr val="FF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1"/>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2"/>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3"/>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4"/>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5"/>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6"/>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7"/>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8"/>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9"/>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1"/>
        <c:spPr>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2"/>
        <c:spPr>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3"/>
        <c:spPr>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plotArea>
      <c:layout/>
      <c:barChart>
        <c:barDir val="col"/>
        <c:grouping val="clustered"/>
        <c:varyColors val="0"/>
        <c:ser>
          <c:idx val="0"/>
          <c:order val="0"/>
          <c:tx>
            <c:strRef>
              <c:f>'Return Rate Per Sub-Category'!$B$3</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rgbClr val="FF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D2EB-C145-BE25-8DA4A56953DE}"/>
              </c:ext>
            </c:extLst>
          </c:dPt>
          <c:dPt>
            <c:idx val="1"/>
            <c:invertIfNegative val="0"/>
            <c:bubble3D val="0"/>
            <c:spPr>
              <a:solidFill>
                <a:srgbClr val="FF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D2EB-C145-BE25-8DA4A56953DE}"/>
              </c:ext>
            </c:extLst>
          </c:dPt>
          <c:dPt>
            <c:idx val="2"/>
            <c:invertIfNegative val="0"/>
            <c:bubble3D val="0"/>
            <c:spPr>
              <a:solidFill>
                <a:srgbClr val="FF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D2EB-C145-BE25-8DA4A56953DE}"/>
              </c:ext>
            </c:extLst>
          </c:dPt>
          <c:dPt>
            <c:idx val="3"/>
            <c:invertIfNegative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D2EB-C145-BE25-8DA4A56953DE}"/>
              </c:ext>
            </c:extLst>
          </c:dPt>
          <c:dPt>
            <c:idx val="4"/>
            <c:invertIfNegative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D2EB-C145-BE25-8DA4A56953DE}"/>
              </c:ext>
            </c:extLst>
          </c:dPt>
          <c:dPt>
            <c:idx val="5"/>
            <c:invertIfNegative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B-D2EB-C145-BE25-8DA4A56953DE}"/>
              </c:ext>
            </c:extLst>
          </c:dPt>
          <c:dPt>
            <c:idx val="6"/>
            <c:invertIfNegative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D-D2EB-C145-BE25-8DA4A56953DE}"/>
              </c:ext>
            </c:extLst>
          </c:dPt>
          <c:dPt>
            <c:idx val="7"/>
            <c:invertIfNegative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F-D2EB-C145-BE25-8DA4A56953DE}"/>
              </c:ext>
            </c:extLst>
          </c:dPt>
          <c:dPt>
            <c:idx val="8"/>
            <c:invertIfNegative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1-D2EB-C145-BE25-8DA4A56953DE}"/>
              </c:ext>
            </c:extLst>
          </c:dPt>
          <c:dPt>
            <c:idx val="9"/>
            <c:invertIfNegative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3-D2EB-C145-BE25-8DA4A56953DE}"/>
              </c:ext>
            </c:extLst>
          </c:dPt>
          <c:dPt>
            <c:idx val="10"/>
            <c:invertIfNegative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5-D2EB-C145-BE25-8DA4A56953DE}"/>
              </c:ext>
            </c:extLst>
          </c:dPt>
          <c:dPt>
            <c:idx val="11"/>
            <c:invertIfNegative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7-D2EB-C145-BE25-8DA4A56953DE}"/>
              </c:ext>
            </c:extLst>
          </c:dPt>
          <c:dPt>
            <c:idx val="12"/>
            <c:invertIfNegative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9-D2EB-C145-BE25-8DA4A56953DE}"/>
              </c:ext>
            </c:extLst>
          </c:dPt>
          <c:dPt>
            <c:idx val="13"/>
            <c:invertIfNegative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B-D2EB-C145-BE25-8DA4A56953DE}"/>
              </c:ext>
            </c:extLst>
          </c:dPt>
          <c:dPt>
            <c:idx val="14"/>
            <c:invertIfNegative val="0"/>
            <c:bubble3D val="0"/>
            <c:spPr>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D-D2EB-C145-BE25-8DA4A56953DE}"/>
              </c:ext>
            </c:extLst>
          </c:dPt>
          <c:dPt>
            <c:idx val="15"/>
            <c:invertIfNegative val="0"/>
            <c:bubble3D val="0"/>
            <c:spPr>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F-D2EB-C145-BE25-8DA4A56953DE}"/>
              </c:ext>
            </c:extLst>
          </c:dPt>
          <c:dPt>
            <c:idx val="16"/>
            <c:invertIfNegative val="0"/>
            <c:bubble3D val="0"/>
            <c:spPr>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21-D2EB-C145-BE25-8DA4A56953DE}"/>
              </c:ext>
            </c:extLst>
          </c:dPt>
          <c:cat>
            <c:strRef>
              <c:f>'Return Rate Per Sub-Category'!$A$4:$A$21</c:f>
              <c:strCache>
                <c:ptCount val="17"/>
                <c:pt idx="0">
                  <c:v>Machines</c:v>
                </c:pt>
                <c:pt idx="1">
                  <c:v>Tables</c:v>
                </c:pt>
                <c:pt idx="2">
                  <c:v>Supplies</c:v>
                </c:pt>
                <c:pt idx="3">
                  <c:v>Appliances</c:v>
                </c:pt>
                <c:pt idx="4">
                  <c:v>Copiers</c:v>
                </c:pt>
                <c:pt idx="5">
                  <c:v>Binders</c:v>
                </c:pt>
                <c:pt idx="6">
                  <c:v>Paper</c:v>
                </c:pt>
                <c:pt idx="7">
                  <c:v>Phones</c:v>
                </c:pt>
                <c:pt idx="8">
                  <c:v>Furnishings</c:v>
                </c:pt>
                <c:pt idx="9">
                  <c:v>Bookcases</c:v>
                </c:pt>
                <c:pt idx="10">
                  <c:v>Chairs</c:v>
                </c:pt>
                <c:pt idx="11">
                  <c:v>Fasteners</c:v>
                </c:pt>
                <c:pt idx="12">
                  <c:v>Accessories</c:v>
                </c:pt>
                <c:pt idx="13">
                  <c:v>Storage</c:v>
                </c:pt>
                <c:pt idx="14">
                  <c:v>Labels</c:v>
                </c:pt>
                <c:pt idx="15">
                  <c:v>Art</c:v>
                </c:pt>
                <c:pt idx="16">
                  <c:v>Envelopes</c:v>
                </c:pt>
              </c:strCache>
            </c:strRef>
          </c:cat>
          <c:val>
            <c:numRef>
              <c:f>'Return Rate Per Sub-Category'!$B$4:$B$21</c:f>
              <c:numCache>
                <c:formatCode>General</c:formatCode>
                <c:ptCount val="17"/>
                <c:pt idx="0">
                  <c:v>0.12487331509070633</c:v>
                </c:pt>
                <c:pt idx="1">
                  <c:v>0.10610948568416906</c:v>
                </c:pt>
                <c:pt idx="2">
                  <c:v>9.9953184098999406E-2</c:v>
                </c:pt>
                <c:pt idx="3">
                  <c:v>9.7980948112724786E-2</c:v>
                </c:pt>
                <c:pt idx="4">
                  <c:v>9.4221453287197277E-2</c:v>
                </c:pt>
                <c:pt idx="5">
                  <c:v>9.3202828975659305E-2</c:v>
                </c:pt>
                <c:pt idx="6">
                  <c:v>8.5131808351629451E-2</c:v>
                </c:pt>
                <c:pt idx="7">
                  <c:v>8.4090076220422402E-2</c:v>
                </c:pt>
                <c:pt idx="8">
                  <c:v>8.0598947425206902E-2</c:v>
                </c:pt>
                <c:pt idx="9">
                  <c:v>7.9019959151265459E-2</c:v>
                </c:pt>
                <c:pt idx="10">
                  <c:v>7.732414582424027E-2</c:v>
                </c:pt>
                <c:pt idx="11">
                  <c:v>7.594765892233632E-2</c:v>
                </c:pt>
                <c:pt idx="12">
                  <c:v>7.3851418090050844E-2</c:v>
                </c:pt>
                <c:pt idx="13">
                  <c:v>6.4903918174463726E-2</c:v>
                </c:pt>
                <c:pt idx="14">
                  <c:v>5.6656054834787785E-2</c:v>
                </c:pt>
                <c:pt idx="15">
                  <c:v>5.5559149324419167E-2</c:v>
                </c:pt>
                <c:pt idx="16">
                  <c:v>5.5314769870728954E-2</c:v>
                </c:pt>
              </c:numCache>
            </c:numRef>
          </c:val>
          <c:extLst>
            <c:ext xmlns:c16="http://schemas.microsoft.com/office/drawing/2014/chart" uri="{C3380CC4-5D6E-409C-BE32-E72D297353CC}">
              <c16:uniqueId val="{00000022-D2EB-C145-BE25-8DA4A56953DE}"/>
            </c:ext>
          </c:extLst>
        </c:ser>
        <c:dLbls>
          <c:showLegendKey val="0"/>
          <c:showVal val="0"/>
          <c:showCatName val="0"/>
          <c:showSerName val="0"/>
          <c:showPercent val="0"/>
          <c:showBubbleSize val="0"/>
        </c:dLbls>
        <c:gapWidth val="100"/>
        <c:overlap val="-24"/>
        <c:axId val="1549029360"/>
        <c:axId val="1664010128"/>
      </c:barChart>
      <c:catAx>
        <c:axId val="1549029360"/>
        <c:scaling>
          <c:orientation val="minMax"/>
        </c:scaling>
        <c:delete val="0"/>
        <c:axPos val="b"/>
        <c:title>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64010128"/>
        <c:crosses val="autoZero"/>
        <c:auto val="1"/>
        <c:lblAlgn val="ctr"/>
        <c:lblOffset val="100"/>
        <c:noMultiLvlLbl val="0"/>
      </c:catAx>
      <c:valAx>
        <c:axId val="1664010128"/>
        <c:scaling>
          <c:orientation val="minMax"/>
        </c:scaling>
        <c:delete val="0"/>
        <c:axPos val="l"/>
        <c:majorGridlines>
          <c:spPr>
            <a:ln w="9525" cap="flat" cmpd="sng" algn="ctr">
              <a:solidFill>
                <a:schemeClr val="lt1">
                  <a:lumMod val="95000"/>
                  <a:alpha val="10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49029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Total Profits by Product Category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CD4-DD4F-AAA6-6CD4D11DD82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CD4-DD4F-AAA6-6CD4D11DD82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CD4-DD4F-AAA6-6CD4D11DD82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5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Sheet1!$Z$1:$AB$1</c:f>
              <c:strCache>
                <c:ptCount val="3"/>
                <c:pt idx="0">
                  <c:v>Profit from Technology</c:v>
                </c:pt>
                <c:pt idx="1">
                  <c:v>Profit from Office Supplies</c:v>
                </c:pt>
                <c:pt idx="2">
                  <c:v>Profit from Furniture</c:v>
                </c:pt>
              </c:strCache>
            </c:strRef>
          </c:cat>
          <c:val>
            <c:numRef>
              <c:f>Sheet1!$Z$2:$AB$2</c:f>
              <c:numCache>
                <c:formatCode>General</c:formatCode>
                <c:ptCount val="3"/>
                <c:pt idx="0">
                  <c:v>145454.94809999989</c:v>
                </c:pt>
                <c:pt idx="1">
                  <c:v>122490.8008000002</c:v>
                </c:pt>
                <c:pt idx="2">
                  <c:v>18451.272800000064</c:v>
                </c:pt>
              </c:numCache>
            </c:numRef>
          </c:val>
          <c:extLst>
            <c:ext xmlns:c16="http://schemas.microsoft.com/office/drawing/2014/chart" uri="{C3380CC4-5D6E-409C-BE32-E72D297353CC}">
              <c16:uniqueId val="{00000006-7CD4-DD4F-AAA6-6CD4D11DD82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Profitability by Product Category (Profit /</a:t>
            </a:r>
            <a:r>
              <a:rPr lang="en-GB" baseline="0"/>
              <a:t> </a:t>
            </a:r>
            <a:r>
              <a:rPr lang="en-GB"/>
              <a:t>Sales)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BB3-0B4B-9D52-1DB189EA91F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BB3-0B4B-9D52-1DB189EA91F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BB3-0B4B-9D52-1DB189EA91F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5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Sheet1!$AF$1:$AH$1</c:f>
              <c:strCache>
                <c:ptCount val="3"/>
                <c:pt idx="0">
                  <c:v>Profitability for Technology</c:v>
                </c:pt>
                <c:pt idx="1">
                  <c:v>Profitability for Office Supplies</c:v>
                </c:pt>
                <c:pt idx="2">
                  <c:v>Profitability for Furniture</c:v>
                </c:pt>
              </c:strCache>
            </c:strRef>
          </c:cat>
          <c:val>
            <c:numRef>
              <c:f>Sheet1!$AF$2:$AH$2</c:f>
              <c:numCache>
                <c:formatCode>General</c:formatCode>
                <c:ptCount val="3"/>
                <c:pt idx="0">
                  <c:v>0.17395712076891942</c:v>
                </c:pt>
                <c:pt idx="1">
                  <c:v>0.17035158390028721</c:v>
                </c:pt>
                <c:pt idx="2">
                  <c:v>2.4866951334588917E-2</c:v>
                </c:pt>
              </c:numCache>
            </c:numRef>
          </c:val>
          <c:extLst>
            <c:ext xmlns:c16="http://schemas.microsoft.com/office/drawing/2014/chart" uri="{C3380CC4-5D6E-409C-BE32-E72D297353CC}">
              <c16:uniqueId val="{00000006-5BB3-0B4B-9D52-1DB189EA91F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[Minus Profits Analysis.xlsx]Sheet3!PivotTable3</c:name>
    <c:fmtId val="-1"/>
  </c:pivotSource>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GB"/>
              <a:t>Profits Earned by Sub-Category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en-US"/>
        </a:p>
      </c:txPr>
    </c:title>
    <c:autoTitleDeleted val="0"/>
    <c:pivotFmts>
      <c:pivotFmt>
        <c:idx val="0"/>
        <c:spPr>
          <a:gradFill flip="none" rotWithShape="1">
            <a:gsLst>
              <a:gs pos="0">
                <a:schemeClr val="accent1">
                  <a:lumMod val="5000"/>
                  <a:lumOff val="95000"/>
                </a:schemeClr>
              </a:gs>
              <a:gs pos="11000">
                <a:schemeClr val="accent1">
                  <a:lumMod val="45000"/>
                  <a:lumOff val="55000"/>
                </a:schemeClr>
              </a:gs>
              <a:gs pos="50000">
                <a:schemeClr val="accent1">
                  <a:lumMod val="45000"/>
                  <a:lumOff val="55000"/>
                </a:schemeClr>
              </a:gs>
              <a:gs pos="78000">
                <a:schemeClr val="accent1">
                  <a:lumMod val="75000"/>
                </a:schemeClr>
              </a:gs>
            </a:gsLst>
            <a:lin ang="0" scaled="1"/>
            <a:tileRect/>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flip="none" rotWithShape="1">
            <a:gsLst>
              <a:gs pos="0">
                <a:schemeClr val="accent1">
                  <a:lumMod val="5000"/>
                  <a:lumOff val="95000"/>
                </a:schemeClr>
              </a:gs>
              <a:gs pos="11000">
                <a:schemeClr val="accent1">
                  <a:lumMod val="45000"/>
                  <a:lumOff val="55000"/>
                </a:schemeClr>
              </a:gs>
              <a:gs pos="50000">
                <a:schemeClr val="accent1">
                  <a:lumMod val="45000"/>
                  <a:lumOff val="55000"/>
                </a:schemeClr>
              </a:gs>
              <a:gs pos="78000">
                <a:schemeClr val="accent1">
                  <a:lumMod val="75000"/>
                </a:schemeClr>
              </a:gs>
            </a:gsLst>
            <a:lin ang="0" scaled="1"/>
            <a:tileRect/>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flip="none" rotWithShape="1">
            <a:gsLst>
              <a:gs pos="0">
                <a:schemeClr val="accent1">
                  <a:lumMod val="5000"/>
                  <a:lumOff val="95000"/>
                </a:schemeClr>
              </a:gs>
              <a:gs pos="11000">
                <a:schemeClr val="accent1">
                  <a:lumMod val="45000"/>
                  <a:lumOff val="55000"/>
                </a:schemeClr>
              </a:gs>
              <a:gs pos="50000">
                <a:schemeClr val="accent1">
                  <a:lumMod val="45000"/>
                  <a:lumOff val="55000"/>
                </a:schemeClr>
              </a:gs>
              <a:gs pos="78000">
                <a:schemeClr val="accent1">
                  <a:lumMod val="75000"/>
                </a:schemeClr>
              </a:gs>
            </a:gsLst>
            <a:lin ang="0" scaled="1"/>
            <a:tileRect/>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Sheet3!$B$3</c:f>
              <c:strCache>
                <c:ptCount val="1"/>
                <c:pt idx="0">
                  <c:v>Total</c:v>
                </c:pt>
              </c:strCache>
            </c:strRef>
          </c:tx>
          <c:spPr>
            <a:gradFill flip="none" rotWithShape="1">
              <a:gsLst>
                <a:gs pos="0">
                  <a:schemeClr val="accent1">
                    <a:lumMod val="5000"/>
                    <a:lumOff val="95000"/>
                  </a:schemeClr>
                </a:gs>
                <a:gs pos="11000">
                  <a:schemeClr val="accent1">
                    <a:lumMod val="45000"/>
                    <a:lumOff val="55000"/>
                  </a:schemeClr>
                </a:gs>
                <a:gs pos="50000">
                  <a:schemeClr val="accent1">
                    <a:lumMod val="45000"/>
                    <a:lumOff val="55000"/>
                  </a:schemeClr>
                </a:gs>
                <a:gs pos="78000">
                  <a:schemeClr val="accent1">
                    <a:lumMod val="75000"/>
                  </a:schemeClr>
                </a:gs>
              </a:gsLst>
              <a:lin ang="0" scaled="1"/>
              <a:tileRect/>
            </a:gradFill>
            <a:ln>
              <a:noFill/>
            </a:ln>
            <a:effectLst>
              <a:innerShdw dist="12700" dir="16200000">
                <a:schemeClr val="lt1">
                  <a:alpha val="75000"/>
                </a:schemeClr>
              </a:innerShdw>
            </a:effectLst>
          </c:spPr>
          <c:cat>
            <c:strRef>
              <c:f>Sheet3!$A$4:$A$21</c:f>
              <c:strCache>
                <c:ptCount val="17"/>
                <c:pt idx="0">
                  <c:v>Tables</c:v>
                </c:pt>
                <c:pt idx="1">
                  <c:v>Bookcases</c:v>
                </c:pt>
                <c:pt idx="2">
                  <c:v>Supplies</c:v>
                </c:pt>
                <c:pt idx="3">
                  <c:v>Fasteners</c:v>
                </c:pt>
                <c:pt idx="4">
                  <c:v>Machines</c:v>
                </c:pt>
                <c:pt idx="5">
                  <c:v>Labels</c:v>
                </c:pt>
                <c:pt idx="6">
                  <c:v>Art</c:v>
                </c:pt>
                <c:pt idx="7">
                  <c:v>Envelopes</c:v>
                </c:pt>
                <c:pt idx="8">
                  <c:v>Furnishings</c:v>
                </c:pt>
                <c:pt idx="9">
                  <c:v>Appliances</c:v>
                </c:pt>
                <c:pt idx="10">
                  <c:v>Storage</c:v>
                </c:pt>
                <c:pt idx="11">
                  <c:v>Chairs</c:v>
                </c:pt>
                <c:pt idx="12">
                  <c:v>Binders</c:v>
                </c:pt>
                <c:pt idx="13">
                  <c:v>Paper</c:v>
                </c:pt>
                <c:pt idx="14">
                  <c:v>Accessories</c:v>
                </c:pt>
                <c:pt idx="15">
                  <c:v>Phones</c:v>
                </c:pt>
                <c:pt idx="16">
                  <c:v>Copiers</c:v>
                </c:pt>
              </c:strCache>
            </c:strRef>
          </c:cat>
          <c:val>
            <c:numRef>
              <c:f>Sheet3!$B$4:$B$21</c:f>
              <c:numCache>
                <c:formatCode>General</c:formatCode>
                <c:ptCount val="17"/>
                <c:pt idx="0">
                  <c:v>-17725.481100000008</c:v>
                </c:pt>
                <c:pt idx="1">
                  <c:v>-3472.5559999999996</c:v>
                </c:pt>
                <c:pt idx="2">
                  <c:v>-1189.0994999999991</c:v>
                </c:pt>
                <c:pt idx="3">
                  <c:v>949.51819999999975</c:v>
                </c:pt>
                <c:pt idx="4">
                  <c:v>3384.7568999999976</c:v>
                </c:pt>
                <c:pt idx="5">
                  <c:v>5546.2540000000026</c:v>
                </c:pt>
                <c:pt idx="6">
                  <c:v>6527.7869999999994</c:v>
                </c:pt>
                <c:pt idx="7">
                  <c:v>6964.1766999999945</c:v>
                </c:pt>
                <c:pt idx="8">
                  <c:v>13059.143599999981</c:v>
                </c:pt>
                <c:pt idx="9">
                  <c:v>18138.005400000002</c:v>
                </c:pt>
                <c:pt idx="10">
                  <c:v>21278.826400000016</c:v>
                </c:pt>
                <c:pt idx="11">
                  <c:v>26590.16629999999</c:v>
                </c:pt>
                <c:pt idx="12">
                  <c:v>30221.763299999995</c:v>
                </c:pt>
                <c:pt idx="13">
                  <c:v>34053.569299999988</c:v>
                </c:pt>
                <c:pt idx="14">
                  <c:v>41936.635699999912</c:v>
                </c:pt>
                <c:pt idx="15">
                  <c:v>44515.730599999966</c:v>
                </c:pt>
                <c:pt idx="16">
                  <c:v>55617.824900000043</c:v>
                </c:pt>
              </c:numCache>
            </c:numRef>
          </c:val>
          <c:extLst>
            <c:ext xmlns:c16="http://schemas.microsoft.com/office/drawing/2014/chart" uri="{C3380CC4-5D6E-409C-BE32-E72D297353CC}">
              <c16:uniqueId val="{00000000-CD43-E941-BEC7-9C1DEE705608}"/>
            </c:ext>
          </c:extLst>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1592095119"/>
        <c:axId val="1643654527"/>
      </c:areaChart>
      <c:catAx>
        <c:axId val="1592095119"/>
        <c:scaling>
          <c:orientation val="minMax"/>
        </c:scaling>
        <c:delete val="0"/>
        <c:axPos val="b"/>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1643654527"/>
        <c:crosses val="autoZero"/>
        <c:auto val="1"/>
        <c:lblAlgn val="ctr"/>
        <c:lblOffset val="100"/>
        <c:noMultiLvlLbl val="0"/>
      </c:catAx>
      <c:valAx>
        <c:axId val="1643654527"/>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C09]#,##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9209511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Total Sales and Total Profit appear highly correlated.</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Sheet4!$C$1</c:f>
              <c:strCache>
                <c:ptCount val="1"/>
                <c:pt idx="0">
                  <c:v>Total Profit</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Sheet4!$B$2:$B$11</c:f>
              <c:numCache>
                <c:formatCode>General</c:formatCode>
                <c:ptCount val="10"/>
                <c:pt idx="0">
                  <c:v>78258.135999999955</c:v>
                </c:pt>
                <c:pt idx="1">
                  <c:v>32108.118000000002</c:v>
                </c:pt>
                <c:pt idx="2">
                  <c:v>30661.87299999997</c:v>
                </c:pt>
                <c:pt idx="3">
                  <c:v>80166.100999999893</c:v>
                </c:pt>
                <c:pt idx="4">
                  <c:v>170188.04579999988</c:v>
                </c:pt>
                <c:pt idx="5">
                  <c:v>55603.163999999997</c:v>
                </c:pt>
                <c:pt idx="6">
                  <c:v>116511.91399999999</c:v>
                </c:pt>
                <c:pt idx="7">
                  <c:v>35282.000999999997</c:v>
                </c:pt>
                <c:pt idx="8">
                  <c:v>17431.149999999994</c:v>
                </c:pt>
                <c:pt idx="9">
                  <c:v>89473.707999999984</c:v>
                </c:pt>
              </c:numCache>
            </c:numRef>
          </c:xVal>
          <c:yVal>
            <c:numRef>
              <c:f>Sheet4!$C$2:$C$11</c:f>
              <c:numCache>
                <c:formatCode>General</c:formatCode>
                <c:ptCount val="10"/>
                <c:pt idx="0">
                  <c:v>-16971.376600000003</c:v>
                </c:pt>
                <c:pt idx="1">
                  <c:v>-6527.8579000000009</c:v>
                </c:pt>
                <c:pt idx="2">
                  <c:v>-5341.6935999999987</c:v>
                </c:pt>
                <c:pt idx="3">
                  <c:v>-12607.88699999999</c:v>
                </c:pt>
                <c:pt idx="4">
                  <c:v>-25729.356299999978</c:v>
                </c:pt>
                <c:pt idx="5">
                  <c:v>-7490.9122000000034</c:v>
                </c:pt>
                <c:pt idx="6">
                  <c:v>-15559.960300000002</c:v>
                </c:pt>
                <c:pt idx="7">
                  <c:v>-3427.9245999999989</c:v>
                </c:pt>
                <c:pt idx="8">
                  <c:v>-1190.4704999999999</c:v>
                </c:pt>
                <c:pt idx="9">
                  <c:v>-3399.3017000000013</c:v>
                </c:pt>
              </c:numCache>
            </c:numRef>
          </c:yVal>
          <c:smooth val="0"/>
          <c:extLst>
            <c:ext xmlns:c16="http://schemas.microsoft.com/office/drawing/2014/chart" uri="{C3380CC4-5D6E-409C-BE32-E72D297353CC}">
              <c16:uniqueId val="{00000001-B197-4B80-B65E-98FC214B196A}"/>
            </c:ext>
          </c:extLst>
        </c:ser>
        <c:dLbls>
          <c:showLegendKey val="0"/>
          <c:showVal val="0"/>
          <c:showCatName val="0"/>
          <c:showSerName val="0"/>
          <c:showPercent val="0"/>
          <c:showBubbleSize val="0"/>
        </c:dLbls>
        <c:axId val="1630851071"/>
        <c:axId val="1621238575"/>
      </c:scatterChart>
      <c:valAx>
        <c:axId val="1630851071"/>
        <c:scaling>
          <c:orientation val="minMax"/>
        </c:scaling>
        <c:delete val="0"/>
        <c:axPos val="t"/>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Total Sales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21238575"/>
        <c:crosses val="max"/>
        <c:crossBetween val="midCat"/>
        <c:dispUnits>
          <c:builtInUnit val="thousands"/>
          <c:dispUnitsLbl>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dispUnitsLbl>
        </c:dispUnits>
      </c:valAx>
      <c:valAx>
        <c:axId val="1621238575"/>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Total Profit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0851071"/>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Scatterplot</a:t>
            </a:r>
            <a:r>
              <a:rPr lang="en-GB" baseline="0"/>
              <a:t> for Discount and Sales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Sheet1!$R$1</c:f>
              <c:strCache>
                <c:ptCount val="1"/>
                <c:pt idx="0">
                  <c:v>Sales</c:v>
                </c:pt>
              </c:strCache>
            </c:strRef>
          </c:tx>
          <c:spPr>
            <a:ln w="25400" cap="rnd">
              <a:noFill/>
              <a:round/>
            </a:ln>
            <a:effectLst/>
          </c:spPr>
          <c:marker>
            <c:symbol val="circle"/>
            <c:size val="5"/>
            <c:spPr>
              <a:solidFill>
                <a:schemeClr val="accent1"/>
              </a:solidFill>
              <a:ln w="9525">
                <a:solidFill>
                  <a:schemeClr val="accent1"/>
                </a:solidFill>
              </a:ln>
              <a:effectLst/>
            </c:spPr>
          </c:marker>
          <c:yVal>
            <c:numRef>
              <c:f>Sheet1!$R$2:$R$9995</c:f>
              <c:numCache>
                <c:formatCode>General</c:formatCode>
                <c:ptCount val="9994"/>
                <c:pt idx="0">
                  <c:v>87.84</c:v>
                </c:pt>
                <c:pt idx="1">
                  <c:v>206.352</c:v>
                </c:pt>
                <c:pt idx="2">
                  <c:v>214.95</c:v>
                </c:pt>
                <c:pt idx="3">
                  <c:v>76.608000000000004</c:v>
                </c:pt>
                <c:pt idx="4">
                  <c:v>83.79</c:v>
                </c:pt>
                <c:pt idx="5">
                  <c:v>515.88</c:v>
                </c:pt>
                <c:pt idx="6">
                  <c:v>464.29199999999997</c:v>
                </c:pt>
                <c:pt idx="7">
                  <c:v>20.808</c:v>
                </c:pt>
                <c:pt idx="8">
                  <c:v>10.98</c:v>
                </c:pt>
                <c:pt idx="9">
                  <c:v>85.98</c:v>
                </c:pt>
                <c:pt idx="10">
                  <c:v>17.34</c:v>
                </c:pt>
                <c:pt idx="11">
                  <c:v>343.92</c:v>
                </c:pt>
                <c:pt idx="12">
                  <c:v>2.3940000000000001</c:v>
                </c:pt>
                <c:pt idx="13">
                  <c:v>300.93</c:v>
                </c:pt>
                <c:pt idx="14">
                  <c:v>154.76400000000001</c:v>
                </c:pt>
                <c:pt idx="15">
                  <c:v>331.02300000000002</c:v>
                </c:pt>
                <c:pt idx="16">
                  <c:v>154.76400000000001</c:v>
                </c:pt>
                <c:pt idx="17">
                  <c:v>171.96</c:v>
                </c:pt>
                <c:pt idx="18">
                  <c:v>60.69</c:v>
                </c:pt>
                <c:pt idx="19">
                  <c:v>43.92</c:v>
                </c:pt>
                <c:pt idx="20">
                  <c:v>35.909999999999997</c:v>
                </c:pt>
                <c:pt idx="21">
                  <c:v>43.92</c:v>
                </c:pt>
                <c:pt idx="22">
                  <c:v>35.909999999999997</c:v>
                </c:pt>
                <c:pt idx="23">
                  <c:v>154.76400000000001</c:v>
                </c:pt>
                <c:pt idx="24">
                  <c:v>257.94</c:v>
                </c:pt>
                <c:pt idx="25">
                  <c:v>386.91</c:v>
                </c:pt>
                <c:pt idx="26">
                  <c:v>429.9</c:v>
                </c:pt>
                <c:pt idx="27">
                  <c:v>51.588000000000001</c:v>
                </c:pt>
                <c:pt idx="28">
                  <c:v>240.744</c:v>
                </c:pt>
                <c:pt idx="29">
                  <c:v>8.67</c:v>
                </c:pt>
                <c:pt idx="30">
                  <c:v>85.98</c:v>
                </c:pt>
                <c:pt idx="31">
                  <c:v>13.92</c:v>
                </c:pt>
                <c:pt idx="32">
                  <c:v>64.959999999999994</c:v>
                </c:pt>
                <c:pt idx="33">
                  <c:v>29</c:v>
                </c:pt>
                <c:pt idx="34">
                  <c:v>9.2799999999999994</c:v>
                </c:pt>
                <c:pt idx="35">
                  <c:v>18.559999999999999</c:v>
                </c:pt>
                <c:pt idx="36">
                  <c:v>13.92</c:v>
                </c:pt>
                <c:pt idx="37">
                  <c:v>10.44</c:v>
                </c:pt>
                <c:pt idx="38">
                  <c:v>23.2</c:v>
                </c:pt>
                <c:pt idx="39">
                  <c:v>8.6999999999999993</c:v>
                </c:pt>
                <c:pt idx="40">
                  <c:v>5.4</c:v>
                </c:pt>
                <c:pt idx="41">
                  <c:v>3.24</c:v>
                </c:pt>
                <c:pt idx="42">
                  <c:v>12.96</c:v>
                </c:pt>
                <c:pt idx="43">
                  <c:v>4.32</c:v>
                </c:pt>
                <c:pt idx="44">
                  <c:v>1.08</c:v>
                </c:pt>
                <c:pt idx="45">
                  <c:v>1.08</c:v>
                </c:pt>
                <c:pt idx="46">
                  <c:v>1.8</c:v>
                </c:pt>
                <c:pt idx="47">
                  <c:v>1.44</c:v>
                </c:pt>
                <c:pt idx="48">
                  <c:v>3.6</c:v>
                </c:pt>
                <c:pt idx="49">
                  <c:v>10.08</c:v>
                </c:pt>
                <c:pt idx="50">
                  <c:v>1.08</c:v>
                </c:pt>
                <c:pt idx="51">
                  <c:v>5.4</c:v>
                </c:pt>
                <c:pt idx="52">
                  <c:v>6.16</c:v>
                </c:pt>
                <c:pt idx="53">
                  <c:v>43.12</c:v>
                </c:pt>
                <c:pt idx="54">
                  <c:v>9.24</c:v>
                </c:pt>
                <c:pt idx="55">
                  <c:v>9.24</c:v>
                </c:pt>
                <c:pt idx="56">
                  <c:v>15.4</c:v>
                </c:pt>
                <c:pt idx="57">
                  <c:v>6.16</c:v>
                </c:pt>
                <c:pt idx="58">
                  <c:v>6.16</c:v>
                </c:pt>
                <c:pt idx="59">
                  <c:v>4.9279999999999999</c:v>
                </c:pt>
                <c:pt idx="60">
                  <c:v>6.16</c:v>
                </c:pt>
                <c:pt idx="61">
                  <c:v>8.6240000000000006</c:v>
                </c:pt>
                <c:pt idx="62">
                  <c:v>70.680000000000007</c:v>
                </c:pt>
                <c:pt idx="63">
                  <c:v>23.56</c:v>
                </c:pt>
                <c:pt idx="64">
                  <c:v>6.24</c:v>
                </c:pt>
                <c:pt idx="65">
                  <c:v>6.24</c:v>
                </c:pt>
                <c:pt idx="66">
                  <c:v>4.16</c:v>
                </c:pt>
                <c:pt idx="67">
                  <c:v>4.7119999999999997</c:v>
                </c:pt>
                <c:pt idx="68">
                  <c:v>4.7119999999999997</c:v>
                </c:pt>
                <c:pt idx="69">
                  <c:v>47.12</c:v>
                </c:pt>
                <c:pt idx="70">
                  <c:v>4.992</c:v>
                </c:pt>
                <c:pt idx="71">
                  <c:v>14.135999999999999</c:v>
                </c:pt>
                <c:pt idx="72">
                  <c:v>47.12</c:v>
                </c:pt>
                <c:pt idx="73">
                  <c:v>17.670000000000002</c:v>
                </c:pt>
                <c:pt idx="74">
                  <c:v>7.0679999999999996</c:v>
                </c:pt>
                <c:pt idx="75">
                  <c:v>8.32</c:v>
                </c:pt>
                <c:pt idx="76">
                  <c:v>338.04</c:v>
                </c:pt>
                <c:pt idx="77">
                  <c:v>338.04</c:v>
                </c:pt>
                <c:pt idx="78">
                  <c:v>1267.6500000000001</c:v>
                </c:pt>
                <c:pt idx="79">
                  <c:v>5.1840000000000002</c:v>
                </c:pt>
                <c:pt idx="80">
                  <c:v>11.52</c:v>
                </c:pt>
                <c:pt idx="81">
                  <c:v>2.3039999999999998</c:v>
                </c:pt>
                <c:pt idx="82">
                  <c:v>704.25</c:v>
                </c:pt>
                <c:pt idx="83">
                  <c:v>2.88</c:v>
                </c:pt>
                <c:pt idx="84">
                  <c:v>20.16</c:v>
                </c:pt>
                <c:pt idx="85">
                  <c:v>563.4</c:v>
                </c:pt>
                <c:pt idx="86">
                  <c:v>11.52</c:v>
                </c:pt>
                <c:pt idx="87">
                  <c:v>14.4</c:v>
                </c:pt>
                <c:pt idx="88">
                  <c:v>2.88</c:v>
                </c:pt>
                <c:pt idx="89">
                  <c:v>2.88</c:v>
                </c:pt>
                <c:pt idx="90">
                  <c:v>704.25</c:v>
                </c:pt>
                <c:pt idx="91">
                  <c:v>563.4</c:v>
                </c:pt>
                <c:pt idx="92">
                  <c:v>6.048</c:v>
                </c:pt>
                <c:pt idx="93">
                  <c:v>1.728</c:v>
                </c:pt>
                <c:pt idx="94">
                  <c:v>5.76</c:v>
                </c:pt>
                <c:pt idx="95">
                  <c:v>1702.12</c:v>
                </c:pt>
                <c:pt idx="96">
                  <c:v>23.36</c:v>
                </c:pt>
                <c:pt idx="97">
                  <c:v>18.687999999999999</c:v>
                </c:pt>
                <c:pt idx="98">
                  <c:v>74.352000000000004</c:v>
                </c:pt>
                <c:pt idx="99">
                  <c:v>68.459999999999994</c:v>
                </c:pt>
                <c:pt idx="100">
                  <c:v>71.88</c:v>
                </c:pt>
                <c:pt idx="101">
                  <c:v>57.96</c:v>
                </c:pt>
                <c:pt idx="102">
                  <c:v>19.872</c:v>
                </c:pt>
                <c:pt idx="103">
                  <c:v>74.52</c:v>
                </c:pt>
                <c:pt idx="104">
                  <c:v>4.4640000000000004</c:v>
                </c:pt>
                <c:pt idx="105">
                  <c:v>7.8239999999999998</c:v>
                </c:pt>
                <c:pt idx="106">
                  <c:v>39.76</c:v>
                </c:pt>
                <c:pt idx="107">
                  <c:v>23.36</c:v>
                </c:pt>
                <c:pt idx="108">
                  <c:v>194.52799999999999</c:v>
                </c:pt>
                <c:pt idx="109">
                  <c:v>97.263999999999996</c:v>
                </c:pt>
                <c:pt idx="110">
                  <c:v>15.56</c:v>
                </c:pt>
                <c:pt idx="111">
                  <c:v>247.84</c:v>
                </c:pt>
                <c:pt idx="112">
                  <c:v>61.96</c:v>
                </c:pt>
                <c:pt idx="113">
                  <c:v>24.896000000000001</c:v>
                </c:pt>
                <c:pt idx="114">
                  <c:v>41.4</c:v>
                </c:pt>
                <c:pt idx="115">
                  <c:v>49.567999999999998</c:v>
                </c:pt>
                <c:pt idx="116">
                  <c:v>23.472000000000001</c:v>
                </c:pt>
                <c:pt idx="117">
                  <c:v>46.72</c:v>
                </c:pt>
                <c:pt idx="118">
                  <c:v>28.751999999999999</c:v>
                </c:pt>
                <c:pt idx="119">
                  <c:v>11.36</c:v>
                </c:pt>
                <c:pt idx="120">
                  <c:v>62.24</c:v>
                </c:pt>
                <c:pt idx="121">
                  <c:v>23.472000000000001</c:v>
                </c:pt>
                <c:pt idx="122">
                  <c:v>28.4</c:v>
                </c:pt>
                <c:pt idx="123">
                  <c:v>70.08</c:v>
                </c:pt>
                <c:pt idx="124">
                  <c:v>29.34</c:v>
                </c:pt>
                <c:pt idx="125">
                  <c:v>11.36</c:v>
                </c:pt>
                <c:pt idx="126">
                  <c:v>7.8239999999999998</c:v>
                </c:pt>
                <c:pt idx="127">
                  <c:v>16.739999999999998</c:v>
                </c:pt>
                <c:pt idx="128">
                  <c:v>29.34</c:v>
                </c:pt>
                <c:pt idx="129">
                  <c:v>9.7799999999999994</c:v>
                </c:pt>
                <c:pt idx="130">
                  <c:v>13.391999999999999</c:v>
                </c:pt>
                <c:pt idx="131">
                  <c:v>9.3439999999999994</c:v>
                </c:pt>
                <c:pt idx="132">
                  <c:v>23.34</c:v>
                </c:pt>
                <c:pt idx="133">
                  <c:v>57.96</c:v>
                </c:pt>
                <c:pt idx="134">
                  <c:v>15.648</c:v>
                </c:pt>
                <c:pt idx="135">
                  <c:v>11.36</c:v>
                </c:pt>
                <c:pt idx="136">
                  <c:v>23.472000000000001</c:v>
                </c:pt>
                <c:pt idx="137">
                  <c:v>8.9280000000000008</c:v>
                </c:pt>
                <c:pt idx="138">
                  <c:v>28.4</c:v>
                </c:pt>
                <c:pt idx="139">
                  <c:v>23.34</c:v>
                </c:pt>
                <c:pt idx="140">
                  <c:v>48.631999999999998</c:v>
                </c:pt>
                <c:pt idx="141">
                  <c:v>364.74</c:v>
                </c:pt>
                <c:pt idx="142">
                  <c:v>389.05599999999998</c:v>
                </c:pt>
                <c:pt idx="143">
                  <c:v>16.559999999999999</c:v>
                </c:pt>
                <c:pt idx="144">
                  <c:v>16.559999999999999</c:v>
                </c:pt>
                <c:pt idx="145">
                  <c:v>15.56</c:v>
                </c:pt>
                <c:pt idx="146">
                  <c:v>31.12</c:v>
                </c:pt>
                <c:pt idx="147">
                  <c:v>56.064</c:v>
                </c:pt>
                <c:pt idx="148">
                  <c:v>11.16</c:v>
                </c:pt>
                <c:pt idx="149">
                  <c:v>243.16</c:v>
                </c:pt>
                <c:pt idx="150">
                  <c:v>12.32</c:v>
                </c:pt>
                <c:pt idx="151">
                  <c:v>2.6</c:v>
                </c:pt>
                <c:pt idx="152">
                  <c:v>27.72</c:v>
                </c:pt>
                <c:pt idx="153">
                  <c:v>39</c:v>
                </c:pt>
                <c:pt idx="154">
                  <c:v>4.3600000000000003</c:v>
                </c:pt>
                <c:pt idx="155">
                  <c:v>44.688000000000002</c:v>
                </c:pt>
                <c:pt idx="156">
                  <c:v>1618.37</c:v>
                </c:pt>
                <c:pt idx="157">
                  <c:v>31.92</c:v>
                </c:pt>
                <c:pt idx="158">
                  <c:v>3.488</c:v>
                </c:pt>
                <c:pt idx="159">
                  <c:v>25.76</c:v>
                </c:pt>
                <c:pt idx="160">
                  <c:v>63.84</c:v>
                </c:pt>
                <c:pt idx="161">
                  <c:v>7.36</c:v>
                </c:pt>
                <c:pt idx="162">
                  <c:v>4.3600000000000003</c:v>
                </c:pt>
                <c:pt idx="163">
                  <c:v>5.8879999999999999</c:v>
                </c:pt>
                <c:pt idx="164">
                  <c:v>4.9279999999999999</c:v>
                </c:pt>
                <c:pt idx="165">
                  <c:v>24.64</c:v>
                </c:pt>
                <c:pt idx="166">
                  <c:v>21.56</c:v>
                </c:pt>
                <c:pt idx="167">
                  <c:v>18.2</c:v>
                </c:pt>
                <c:pt idx="168">
                  <c:v>8.8320000000000007</c:v>
                </c:pt>
                <c:pt idx="169">
                  <c:v>6.976</c:v>
                </c:pt>
                <c:pt idx="170">
                  <c:v>1.744</c:v>
                </c:pt>
                <c:pt idx="171">
                  <c:v>2.944</c:v>
                </c:pt>
                <c:pt idx="172">
                  <c:v>7.36</c:v>
                </c:pt>
                <c:pt idx="173">
                  <c:v>12.768000000000001</c:v>
                </c:pt>
                <c:pt idx="174">
                  <c:v>8.7200000000000006</c:v>
                </c:pt>
                <c:pt idx="175">
                  <c:v>7.36</c:v>
                </c:pt>
                <c:pt idx="176">
                  <c:v>14.72</c:v>
                </c:pt>
                <c:pt idx="177">
                  <c:v>622.45000000000005</c:v>
                </c:pt>
                <c:pt idx="178">
                  <c:v>174.286</c:v>
                </c:pt>
                <c:pt idx="179">
                  <c:v>298.77600000000001</c:v>
                </c:pt>
                <c:pt idx="180">
                  <c:v>896.32799999999997</c:v>
                </c:pt>
                <c:pt idx="181">
                  <c:v>248.98</c:v>
                </c:pt>
                <c:pt idx="182">
                  <c:v>5.2</c:v>
                </c:pt>
                <c:pt idx="183">
                  <c:v>99.591999999999999</c:v>
                </c:pt>
                <c:pt idx="184">
                  <c:v>373.47</c:v>
                </c:pt>
                <c:pt idx="185">
                  <c:v>22.75</c:v>
                </c:pt>
                <c:pt idx="186">
                  <c:v>23.04</c:v>
                </c:pt>
                <c:pt idx="187">
                  <c:v>21.98</c:v>
                </c:pt>
                <c:pt idx="188">
                  <c:v>11.52</c:v>
                </c:pt>
                <c:pt idx="189">
                  <c:v>15.7</c:v>
                </c:pt>
                <c:pt idx="190">
                  <c:v>312.55200000000002</c:v>
                </c:pt>
                <c:pt idx="191">
                  <c:v>51.648000000000003</c:v>
                </c:pt>
                <c:pt idx="192">
                  <c:v>26.045999999999999</c:v>
                </c:pt>
                <c:pt idx="193">
                  <c:v>5.76</c:v>
                </c:pt>
                <c:pt idx="194">
                  <c:v>69.456000000000003</c:v>
                </c:pt>
                <c:pt idx="195">
                  <c:v>13.023</c:v>
                </c:pt>
                <c:pt idx="196">
                  <c:v>6.9119999999999999</c:v>
                </c:pt>
                <c:pt idx="197">
                  <c:v>10.048</c:v>
                </c:pt>
                <c:pt idx="198">
                  <c:v>16.14</c:v>
                </c:pt>
                <c:pt idx="199">
                  <c:v>25.92</c:v>
                </c:pt>
                <c:pt idx="200">
                  <c:v>9.42</c:v>
                </c:pt>
                <c:pt idx="201">
                  <c:v>12.912000000000001</c:v>
                </c:pt>
                <c:pt idx="202">
                  <c:v>4.3040000000000003</c:v>
                </c:pt>
                <c:pt idx="203">
                  <c:v>37.659999999999997</c:v>
                </c:pt>
                <c:pt idx="204">
                  <c:v>25.824000000000002</c:v>
                </c:pt>
                <c:pt idx="205">
                  <c:v>26.045999999999999</c:v>
                </c:pt>
                <c:pt idx="206">
                  <c:v>104.184</c:v>
                </c:pt>
                <c:pt idx="207">
                  <c:v>43.41</c:v>
                </c:pt>
                <c:pt idx="208">
                  <c:v>8.6820000000000004</c:v>
                </c:pt>
                <c:pt idx="209">
                  <c:v>477.51</c:v>
                </c:pt>
                <c:pt idx="210">
                  <c:v>69.456000000000003</c:v>
                </c:pt>
                <c:pt idx="211">
                  <c:v>69.456000000000003</c:v>
                </c:pt>
                <c:pt idx="212">
                  <c:v>15.7</c:v>
                </c:pt>
                <c:pt idx="213">
                  <c:v>26.9</c:v>
                </c:pt>
                <c:pt idx="214">
                  <c:v>319.41000000000003</c:v>
                </c:pt>
                <c:pt idx="215">
                  <c:v>22.72</c:v>
                </c:pt>
                <c:pt idx="216">
                  <c:v>46.76</c:v>
                </c:pt>
                <c:pt idx="217">
                  <c:v>170.352</c:v>
                </c:pt>
                <c:pt idx="218">
                  <c:v>369.16</c:v>
                </c:pt>
                <c:pt idx="219">
                  <c:v>26.72</c:v>
                </c:pt>
                <c:pt idx="220">
                  <c:v>274.89</c:v>
                </c:pt>
                <c:pt idx="221">
                  <c:v>22.72</c:v>
                </c:pt>
                <c:pt idx="222">
                  <c:v>541.24</c:v>
                </c:pt>
                <c:pt idx="223">
                  <c:v>313.488</c:v>
                </c:pt>
                <c:pt idx="224">
                  <c:v>13.776</c:v>
                </c:pt>
                <c:pt idx="225">
                  <c:v>13.9</c:v>
                </c:pt>
                <c:pt idx="226">
                  <c:v>170.352</c:v>
                </c:pt>
                <c:pt idx="227">
                  <c:v>209.6</c:v>
                </c:pt>
                <c:pt idx="228">
                  <c:v>2.2240000000000002</c:v>
                </c:pt>
                <c:pt idx="229">
                  <c:v>947.17</c:v>
                </c:pt>
                <c:pt idx="230">
                  <c:v>21.3</c:v>
                </c:pt>
                <c:pt idx="231">
                  <c:v>223.92</c:v>
                </c:pt>
                <c:pt idx="232">
                  <c:v>17.22</c:v>
                </c:pt>
                <c:pt idx="233">
                  <c:v>13.9</c:v>
                </c:pt>
                <c:pt idx="234">
                  <c:v>251.52</c:v>
                </c:pt>
                <c:pt idx="235">
                  <c:v>2888.127</c:v>
                </c:pt>
                <c:pt idx="236">
                  <c:v>60.12</c:v>
                </c:pt>
                <c:pt idx="237">
                  <c:v>541.24</c:v>
                </c:pt>
                <c:pt idx="238">
                  <c:v>55.98</c:v>
                </c:pt>
                <c:pt idx="239">
                  <c:v>10.332000000000001</c:v>
                </c:pt>
                <c:pt idx="240">
                  <c:v>4.4480000000000004</c:v>
                </c:pt>
                <c:pt idx="241">
                  <c:v>8.34</c:v>
                </c:pt>
                <c:pt idx="242">
                  <c:v>1458.65</c:v>
                </c:pt>
                <c:pt idx="243">
                  <c:v>12.585000000000001</c:v>
                </c:pt>
                <c:pt idx="244">
                  <c:v>5.56</c:v>
                </c:pt>
                <c:pt idx="245">
                  <c:v>5.3440000000000003</c:v>
                </c:pt>
                <c:pt idx="246">
                  <c:v>212.94</c:v>
                </c:pt>
                <c:pt idx="247">
                  <c:v>20.015999999999998</c:v>
                </c:pt>
                <c:pt idx="248">
                  <c:v>49.98</c:v>
                </c:pt>
                <c:pt idx="249">
                  <c:v>5.56</c:v>
                </c:pt>
                <c:pt idx="250">
                  <c:v>408.42200000000003</c:v>
                </c:pt>
                <c:pt idx="251">
                  <c:v>340.70400000000001</c:v>
                </c:pt>
                <c:pt idx="252">
                  <c:v>83.9</c:v>
                </c:pt>
                <c:pt idx="253">
                  <c:v>324.74400000000003</c:v>
                </c:pt>
                <c:pt idx="254">
                  <c:v>13.9</c:v>
                </c:pt>
                <c:pt idx="255">
                  <c:v>1082.48</c:v>
                </c:pt>
                <c:pt idx="256">
                  <c:v>6.6719999999999997</c:v>
                </c:pt>
                <c:pt idx="257">
                  <c:v>78.599999999999994</c:v>
                </c:pt>
                <c:pt idx="258">
                  <c:v>408.42200000000003</c:v>
                </c:pt>
                <c:pt idx="259">
                  <c:v>78.599999999999994</c:v>
                </c:pt>
                <c:pt idx="260">
                  <c:v>28.4</c:v>
                </c:pt>
                <c:pt idx="261">
                  <c:v>270.62</c:v>
                </c:pt>
                <c:pt idx="262">
                  <c:v>279.89999999999998</c:v>
                </c:pt>
                <c:pt idx="263">
                  <c:v>83.84</c:v>
                </c:pt>
                <c:pt idx="264">
                  <c:v>700.15200000000004</c:v>
                </c:pt>
                <c:pt idx="265">
                  <c:v>14.2</c:v>
                </c:pt>
                <c:pt idx="266">
                  <c:v>676.55</c:v>
                </c:pt>
                <c:pt idx="267">
                  <c:v>3.444</c:v>
                </c:pt>
                <c:pt idx="268">
                  <c:v>125.76</c:v>
                </c:pt>
                <c:pt idx="269">
                  <c:v>933.53599999999994</c:v>
                </c:pt>
                <c:pt idx="270">
                  <c:v>1166.92</c:v>
                </c:pt>
                <c:pt idx="271">
                  <c:v>466.76799999999997</c:v>
                </c:pt>
                <c:pt idx="272">
                  <c:v>279.89999999999998</c:v>
                </c:pt>
                <c:pt idx="273">
                  <c:v>62.88</c:v>
                </c:pt>
                <c:pt idx="274">
                  <c:v>6.8879999999999999</c:v>
                </c:pt>
                <c:pt idx="275">
                  <c:v>17.04</c:v>
                </c:pt>
                <c:pt idx="276">
                  <c:v>127.764</c:v>
                </c:pt>
                <c:pt idx="277">
                  <c:v>26.72</c:v>
                </c:pt>
                <c:pt idx="278">
                  <c:v>39.984000000000002</c:v>
                </c:pt>
                <c:pt idx="279">
                  <c:v>447.84</c:v>
                </c:pt>
                <c:pt idx="280">
                  <c:v>10.332000000000001</c:v>
                </c:pt>
                <c:pt idx="281">
                  <c:v>209.6</c:v>
                </c:pt>
                <c:pt idx="282">
                  <c:v>17.04</c:v>
                </c:pt>
                <c:pt idx="283">
                  <c:v>5.56</c:v>
                </c:pt>
                <c:pt idx="284">
                  <c:v>6.8879999999999999</c:v>
                </c:pt>
                <c:pt idx="285">
                  <c:v>111.96</c:v>
                </c:pt>
                <c:pt idx="286">
                  <c:v>91.96</c:v>
                </c:pt>
                <c:pt idx="287">
                  <c:v>20.724</c:v>
                </c:pt>
                <c:pt idx="288">
                  <c:v>447.84</c:v>
                </c:pt>
                <c:pt idx="289">
                  <c:v>23.24</c:v>
                </c:pt>
                <c:pt idx="290">
                  <c:v>41.86</c:v>
                </c:pt>
                <c:pt idx="291">
                  <c:v>91.96</c:v>
                </c:pt>
                <c:pt idx="292">
                  <c:v>221.05600000000001</c:v>
                </c:pt>
                <c:pt idx="293">
                  <c:v>275.88</c:v>
                </c:pt>
                <c:pt idx="294">
                  <c:v>265.93</c:v>
                </c:pt>
                <c:pt idx="295">
                  <c:v>15.92</c:v>
                </c:pt>
                <c:pt idx="296">
                  <c:v>9.2959999999999994</c:v>
                </c:pt>
                <c:pt idx="297">
                  <c:v>33.11</c:v>
                </c:pt>
                <c:pt idx="298">
                  <c:v>13.944000000000001</c:v>
                </c:pt>
                <c:pt idx="299">
                  <c:v>111.96</c:v>
                </c:pt>
                <c:pt idx="300">
                  <c:v>399.67200000000003</c:v>
                </c:pt>
                <c:pt idx="301">
                  <c:v>340.92</c:v>
                </c:pt>
                <c:pt idx="302">
                  <c:v>14.352</c:v>
                </c:pt>
                <c:pt idx="303">
                  <c:v>91.176000000000002</c:v>
                </c:pt>
                <c:pt idx="304">
                  <c:v>31.167999999999999</c:v>
                </c:pt>
                <c:pt idx="305">
                  <c:v>5.97</c:v>
                </c:pt>
                <c:pt idx="306">
                  <c:v>14.19</c:v>
                </c:pt>
                <c:pt idx="307">
                  <c:v>171.28800000000001</c:v>
                </c:pt>
                <c:pt idx="308">
                  <c:v>29.22</c:v>
                </c:pt>
                <c:pt idx="309">
                  <c:v>23.88</c:v>
                </c:pt>
                <c:pt idx="310">
                  <c:v>1198.33</c:v>
                </c:pt>
                <c:pt idx="311">
                  <c:v>31.5</c:v>
                </c:pt>
                <c:pt idx="312">
                  <c:v>795.48</c:v>
                </c:pt>
                <c:pt idx="313">
                  <c:v>82.896000000000001</c:v>
                </c:pt>
                <c:pt idx="314">
                  <c:v>91.96</c:v>
                </c:pt>
                <c:pt idx="315">
                  <c:v>45.98</c:v>
                </c:pt>
                <c:pt idx="316">
                  <c:v>8.1340000000000003</c:v>
                </c:pt>
                <c:pt idx="317">
                  <c:v>17.43</c:v>
                </c:pt>
                <c:pt idx="318">
                  <c:v>12.201000000000001</c:v>
                </c:pt>
                <c:pt idx="319">
                  <c:v>356.85</c:v>
                </c:pt>
                <c:pt idx="320">
                  <c:v>22.288</c:v>
                </c:pt>
                <c:pt idx="321">
                  <c:v>23.376000000000001</c:v>
                </c:pt>
                <c:pt idx="322">
                  <c:v>6.3680000000000003</c:v>
                </c:pt>
                <c:pt idx="323">
                  <c:v>15.92</c:v>
                </c:pt>
                <c:pt idx="324">
                  <c:v>23.88</c:v>
                </c:pt>
                <c:pt idx="325">
                  <c:v>29.22</c:v>
                </c:pt>
                <c:pt idx="326">
                  <c:v>16.146000000000001</c:v>
                </c:pt>
                <c:pt idx="327">
                  <c:v>7.96</c:v>
                </c:pt>
                <c:pt idx="328">
                  <c:v>454.56</c:v>
                </c:pt>
                <c:pt idx="329">
                  <c:v>31.085999999999999</c:v>
                </c:pt>
                <c:pt idx="330">
                  <c:v>4.7839999999999998</c:v>
                </c:pt>
                <c:pt idx="331">
                  <c:v>18.920000000000002</c:v>
                </c:pt>
                <c:pt idx="332">
                  <c:v>6.3680000000000003</c:v>
                </c:pt>
                <c:pt idx="333">
                  <c:v>227.28</c:v>
                </c:pt>
                <c:pt idx="334">
                  <c:v>14.352</c:v>
                </c:pt>
                <c:pt idx="335">
                  <c:v>9.4600000000000009</c:v>
                </c:pt>
                <c:pt idx="336">
                  <c:v>727.29600000000005</c:v>
                </c:pt>
                <c:pt idx="337">
                  <c:v>23.88</c:v>
                </c:pt>
                <c:pt idx="338">
                  <c:v>14.352</c:v>
                </c:pt>
                <c:pt idx="339">
                  <c:v>3.4860000000000002</c:v>
                </c:pt>
                <c:pt idx="340">
                  <c:v>285.48</c:v>
                </c:pt>
                <c:pt idx="341">
                  <c:v>7.96</c:v>
                </c:pt>
                <c:pt idx="342">
                  <c:v>272.73599999999999</c:v>
                </c:pt>
                <c:pt idx="343">
                  <c:v>1.8919999999999999</c:v>
                </c:pt>
                <c:pt idx="344">
                  <c:v>183.92</c:v>
                </c:pt>
                <c:pt idx="345">
                  <c:v>33.11</c:v>
                </c:pt>
                <c:pt idx="346">
                  <c:v>909.12</c:v>
                </c:pt>
                <c:pt idx="347">
                  <c:v>3.98</c:v>
                </c:pt>
                <c:pt idx="348">
                  <c:v>171.28800000000001</c:v>
                </c:pt>
                <c:pt idx="349">
                  <c:v>9.2959999999999994</c:v>
                </c:pt>
                <c:pt idx="350">
                  <c:v>15.135999999999999</c:v>
                </c:pt>
                <c:pt idx="351">
                  <c:v>5.2290000000000001</c:v>
                </c:pt>
                <c:pt idx="352">
                  <c:v>363.64800000000002</c:v>
                </c:pt>
                <c:pt idx="353">
                  <c:v>214.11</c:v>
                </c:pt>
                <c:pt idx="354">
                  <c:v>399.67200000000003</c:v>
                </c:pt>
                <c:pt idx="355">
                  <c:v>220.70400000000001</c:v>
                </c:pt>
                <c:pt idx="356">
                  <c:v>272.73599999999999</c:v>
                </c:pt>
                <c:pt idx="357">
                  <c:v>99.918000000000006</c:v>
                </c:pt>
                <c:pt idx="358">
                  <c:v>340.92</c:v>
                </c:pt>
                <c:pt idx="359">
                  <c:v>25.472000000000001</c:v>
                </c:pt>
                <c:pt idx="360">
                  <c:v>113.97</c:v>
                </c:pt>
                <c:pt idx="361">
                  <c:v>9.5519999999999996</c:v>
                </c:pt>
                <c:pt idx="362">
                  <c:v>199.83600000000001</c:v>
                </c:pt>
                <c:pt idx="363">
                  <c:v>11.688000000000001</c:v>
                </c:pt>
                <c:pt idx="364">
                  <c:v>19.103999999999999</c:v>
                </c:pt>
                <c:pt idx="365">
                  <c:v>77.92</c:v>
                </c:pt>
                <c:pt idx="366">
                  <c:v>239.666</c:v>
                </c:pt>
                <c:pt idx="367">
                  <c:v>63.68</c:v>
                </c:pt>
                <c:pt idx="368">
                  <c:v>18.899999999999999</c:v>
                </c:pt>
                <c:pt idx="369">
                  <c:v>599.16499999999996</c:v>
                </c:pt>
                <c:pt idx="370">
                  <c:v>18.899999999999999</c:v>
                </c:pt>
                <c:pt idx="371">
                  <c:v>352.45</c:v>
                </c:pt>
                <c:pt idx="372">
                  <c:v>10.08</c:v>
                </c:pt>
                <c:pt idx="373">
                  <c:v>9.4499999999999993</c:v>
                </c:pt>
                <c:pt idx="374">
                  <c:v>279.89999999999998</c:v>
                </c:pt>
                <c:pt idx="375">
                  <c:v>89.567999999999998</c:v>
                </c:pt>
                <c:pt idx="376">
                  <c:v>3.15</c:v>
                </c:pt>
                <c:pt idx="377">
                  <c:v>239.666</c:v>
                </c:pt>
                <c:pt idx="378">
                  <c:v>75.98</c:v>
                </c:pt>
                <c:pt idx="379">
                  <c:v>167.94</c:v>
                </c:pt>
                <c:pt idx="380">
                  <c:v>5.04</c:v>
                </c:pt>
                <c:pt idx="381">
                  <c:v>110.52800000000001</c:v>
                </c:pt>
                <c:pt idx="382">
                  <c:v>493.43</c:v>
                </c:pt>
                <c:pt idx="383">
                  <c:v>189.95</c:v>
                </c:pt>
                <c:pt idx="384">
                  <c:v>11.352</c:v>
                </c:pt>
                <c:pt idx="385">
                  <c:v>9.5519999999999996</c:v>
                </c:pt>
                <c:pt idx="386">
                  <c:v>119.833</c:v>
                </c:pt>
                <c:pt idx="387">
                  <c:v>151.96</c:v>
                </c:pt>
                <c:pt idx="388">
                  <c:v>9.4499999999999993</c:v>
                </c:pt>
                <c:pt idx="389">
                  <c:v>383.46559999999999</c:v>
                </c:pt>
                <c:pt idx="390">
                  <c:v>223.92</c:v>
                </c:pt>
                <c:pt idx="391">
                  <c:v>167.94</c:v>
                </c:pt>
                <c:pt idx="392">
                  <c:v>1188</c:v>
                </c:pt>
                <c:pt idx="393">
                  <c:v>4.3600000000000003</c:v>
                </c:pt>
                <c:pt idx="394">
                  <c:v>120.96</c:v>
                </c:pt>
                <c:pt idx="395">
                  <c:v>45.36</c:v>
                </c:pt>
                <c:pt idx="396">
                  <c:v>8.7200000000000006</c:v>
                </c:pt>
                <c:pt idx="397">
                  <c:v>29.6</c:v>
                </c:pt>
                <c:pt idx="398">
                  <c:v>89.567999999999998</c:v>
                </c:pt>
                <c:pt idx="399">
                  <c:v>44.82</c:v>
                </c:pt>
                <c:pt idx="400">
                  <c:v>38.520000000000003</c:v>
                </c:pt>
                <c:pt idx="401">
                  <c:v>309.45600000000002</c:v>
                </c:pt>
                <c:pt idx="402">
                  <c:v>13.183999999999999</c:v>
                </c:pt>
                <c:pt idx="403">
                  <c:v>33.119999999999997</c:v>
                </c:pt>
                <c:pt idx="404">
                  <c:v>2518.29</c:v>
                </c:pt>
                <c:pt idx="405">
                  <c:v>431.13600000000002</c:v>
                </c:pt>
                <c:pt idx="406">
                  <c:v>46.44</c:v>
                </c:pt>
                <c:pt idx="407">
                  <c:v>71.975999999999999</c:v>
                </c:pt>
                <c:pt idx="408">
                  <c:v>81.540000000000006</c:v>
                </c:pt>
                <c:pt idx="409">
                  <c:v>493.92</c:v>
                </c:pt>
                <c:pt idx="410">
                  <c:v>10.368</c:v>
                </c:pt>
                <c:pt idx="411">
                  <c:v>274.77</c:v>
                </c:pt>
                <c:pt idx="412">
                  <c:v>12.96</c:v>
                </c:pt>
                <c:pt idx="413">
                  <c:v>120.15</c:v>
                </c:pt>
                <c:pt idx="414">
                  <c:v>18.96</c:v>
                </c:pt>
                <c:pt idx="415">
                  <c:v>51.75</c:v>
                </c:pt>
                <c:pt idx="416">
                  <c:v>249.95</c:v>
                </c:pt>
                <c:pt idx="417">
                  <c:v>19.776</c:v>
                </c:pt>
                <c:pt idx="418">
                  <c:v>469.95</c:v>
                </c:pt>
                <c:pt idx="419">
                  <c:v>4.3600000000000003</c:v>
                </c:pt>
                <c:pt idx="420">
                  <c:v>29.6</c:v>
                </c:pt>
                <c:pt idx="421">
                  <c:v>159.96799999999999</c:v>
                </c:pt>
                <c:pt idx="422">
                  <c:v>14.112</c:v>
                </c:pt>
                <c:pt idx="423">
                  <c:v>143.952</c:v>
                </c:pt>
                <c:pt idx="424">
                  <c:v>545.85</c:v>
                </c:pt>
                <c:pt idx="425">
                  <c:v>94.68</c:v>
                </c:pt>
                <c:pt idx="426">
                  <c:v>13.183999999999999</c:v>
                </c:pt>
                <c:pt idx="427">
                  <c:v>143.72999999999999</c:v>
                </c:pt>
                <c:pt idx="428">
                  <c:v>83.92</c:v>
                </c:pt>
                <c:pt idx="429">
                  <c:v>92.88</c:v>
                </c:pt>
                <c:pt idx="430">
                  <c:v>295.05599999999998</c:v>
                </c:pt>
                <c:pt idx="431">
                  <c:v>66.36</c:v>
                </c:pt>
                <c:pt idx="432">
                  <c:v>300.76799999999997</c:v>
                </c:pt>
                <c:pt idx="433">
                  <c:v>36.287999999999997</c:v>
                </c:pt>
                <c:pt idx="434">
                  <c:v>122.688</c:v>
                </c:pt>
                <c:pt idx="435">
                  <c:v>39.582000000000001</c:v>
                </c:pt>
                <c:pt idx="436">
                  <c:v>917.92349999999999</c:v>
                </c:pt>
                <c:pt idx="437">
                  <c:v>117.14400000000001</c:v>
                </c:pt>
                <c:pt idx="438">
                  <c:v>16.783999999999999</c:v>
                </c:pt>
                <c:pt idx="439">
                  <c:v>14.9</c:v>
                </c:pt>
                <c:pt idx="440">
                  <c:v>11.68</c:v>
                </c:pt>
                <c:pt idx="441">
                  <c:v>20.7</c:v>
                </c:pt>
                <c:pt idx="442">
                  <c:v>20.7</c:v>
                </c:pt>
                <c:pt idx="443">
                  <c:v>119.976</c:v>
                </c:pt>
                <c:pt idx="444">
                  <c:v>59.98</c:v>
                </c:pt>
                <c:pt idx="445">
                  <c:v>32.96</c:v>
                </c:pt>
                <c:pt idx="446">
                  <c:v>149.97</c:v>
                </c:pt>
                <c:pt idx="447">
                  <c:v>39.991999999999997</c:v>
                </c:pt>
                <c:pt idx="448">
                  <c:v>82.4</c:v>
                </c:pt>
                <c:pt idx="449">
                  <c:v>150.38399999999999</c:v>
                </c:pt>
                <c:pt idx="450">
                  <c:v>3.76</c:v>
                </c:pt>
                <c:pt idx="451">
                  <c:v>25.248000000000001</c:v>
                </c:pt>
                <c:pt idx="452">
                  <c:v>18.239999999999998</c:v>
                </c:pt>
                <c:pt idx="453">
                  <c:v>14.82</c:v>
                </c:pt>
                <c:pt idx="454">
                  <c:v>11.34</c:v>
                </c:pt>
                <c:pt idx="455">
                  <c:v>7.89</c:v>
                </c:pt>
                <c:pt idx="456">
                  <c:v>7.86</c:v>
                </c:pt>
                <c:pt idx="457">
                  <c:v>24.32</c:v>
                </c:pt>
                <c:pt idx="458">
                  <c:v>6.54</c:v>
                </c:pt>
                <c:pt idx="459">
                  <c:v>23.68</c:v>
                </c:pt>
                <c:pt idx="460">
                  <c:v>29.372</c:v>
                </c:pt>
                <c:pt idx="461">
                  <c:v>6.976</c:v>
                </c:pt>
                <c:pt idx="462">
                  <c:v>89.567999999999998</c:v>
                </c:pt>
                <c:pt idx="463">
                  <c:v>8.7200000000000006</c:v>
                </c:pt>
                <c:pt idx="464">
                  <c:v>17.760000000000002</c:v>
                </c:pt>
                <c:pt idx="465">
                  <c:v>671.54399999999998</c:v>
                </c:pt>
                <c:pt idx="466">
                  <c:v>161.28</c:v>
                </c:pt>
                <c:pt idx="467">
                  <c:v>117.488</c:v>
                </c:pt>
                <c:pt idx="468">
                  <c:v>44.783999999999999</c:v>
                </c:pt>
                <c:pt idx="469">
                  <c:v>30.96</c:v>
                </c:pt>
                <c:pt idx="470">
                  <c:v>47.904000000000003</c:v>
                </c:pt>
                <c:pt idx="471">
                  <c:v>15.26</c:v>
                </c:pt>
                <c:pt idx="472">
                  <c:v>37</c:v>
                </c:pt>
                <c:pt idx="473">
                  <c:v>70.56</c:v>
                </c:pt>
                <c:pt idx="474">
                  <c:v>40.634999999999998</c:v>
                </c:pt>
                <c:pt idx="475">
                  <c:v>71.975999999999999</c:v>
                </c:pt>
                <c:pt idx="476">
                  <c:v>134.27199999999999</c:v>
                </c:pt>
                <c:pt idx="477">
                  <c:v>36.24</c:v>
                </c:pt>
                <c:pt idx="478">
                  <c:v>447.69600000000003</c:v>
                </c:pt>
                <c:pt idx="479">
                  <c:v>23.68</c:v>
                </c:pt>
                <c:pt idx="480">
                  <c:v>34.384</c:v>
                </c:pt>
                <c:pt idx="481">
                  <c:v>15.936</c:v>
                </c:pt>
                <c:pt idx="482">
                  <c:v>30.96</c:v>
                </c:pt>
                <c:pt idx="483">
                  <c:v>10.368</c:v>
                </c:pt>
                <c:pt idx="484">
                  <c:v>149.94999999999999</c:v>
                </c:pt>
                <c:pt idx="485">
                  <c:v>21.4</c:v>
                </c:pt>
                <c:pt idx="486">
                  <c:v>241.92</c:v>
                </c:pt>
                <c:pt idx="487">
                  <c:v>12.294</c:v>
                </c:pt>
                <c:pt idx="488">
                  <c:v>538.91999999999996</c:v>
                </c:pt>
                <c:pt idx="489">
                  <c:v>50.351999999999997</c:v>
                </c:pt>
                <c:pt idx="490">
                  <c:v>58.05</c:v>
                </c:pt>
                <c:pt idx="491">
                  <c:v>11.61</c:v>
                </c:pt>
                <c:pt idx="492">
                  <c:v>71.975999999999999</c:v>
                </c:pt>
                <c:pt idx="493">
                  <c:v>50.351999999999997</c:v>
                </c:pt>
                <c:pt idx="494">
                  <c:v>839.43</c:v>
                </c:pt>
                <c:pt idx="495">
                  <c:v>21.744</c:v>
                </c:pt>
                <c:pt idx="496">
                  <c:v>479.04</c:v>
                </c:pt>
                <c:pt idx="497">
                  <c:v>58.05</c:v>
                </c:pt>
                <c:pt idx="498">
                  <c:v>32.4</c:v>
                </c:pt>
                <c:pt idx="499">
                  <c:v>122.12</c:v>
                </c:pt>
                <c:pt idx="500">
                  <c:v>47.984000000000002</c:v>
                </c:pt>
                <c:pt idx="501">
                  <c:v>181.95</c:v>
                </c:pt>
                <c:pt idx="502">
                  <c:v>34.08</c:v>
                </c:pt>
                <c:pt idx="503">
                  <c:v>24.588000000000001</c:v>
                </c:pt>
                <c:pt idx="504">
                  <c:v>50.351999999999997</c:v>
                </c:pt>
                <c:pt idx="505">
                  <c:v>50.496000000000002</c:v>
                </c:pt>
                <c:pt idx="506">
                  <c:v>14.832000000000001</c:v>
                </c:pt>
                <c:pt idx="507">
                  <c:v>199.96</c:v>
                </c:pt>
                <c:pt idx="508">
                  <c:v>33.567999999999998</c:v>
                </c:pt>
                <c:pt idx="509">
                  <c:v>121.3</c:v>
                </c:pt>
                <c:pt idx="510">
                  <c:v>153.36000000000001</c:v>
                </c:pt>
                <c:pt idx="511">
                  <c:v>33.567999999999998</c:v>
                </c:pt>
                <c:pt idx="512">
                  <c:v>657.93</c:v>
                </c:pt>
                <c:pt idx="513">
                  <c:v>9.8879999999999999</c:v>
                </c:pt>
                <c:pt idx="514">
                  <c:v>31.56</c:v>
                </c:pt>
                <c:pt idx="515">
                  <c:v>12.294</c:v>
                </c:pt>
                <c:pt idx="516">
                  <c:v>47.4</c:v>
                </c:pt>
                <c:pt idx="517">
                  <c:v>70.367999999999995</c:v>
                </c:pt>
                <c:pt idx="518">
                  <c:v>33.567999999999998</c:v>
                </c:pt>
                <c:pt idx="519">
                  <c:v>97.04</c:v>
                </c:pt>
                <c:pt idx="520">
                  <c:v>63.88</c:v>
                </c:pt>
                <c:pt idx="521">
                  <c:v>6.48</c:v>
                </c:pt>
                <c:pt idx="522">
                  <c:v>31.56</c:v>
                </c:pt>
                <c:pt idx="523">
                  <c:v>359.97</c:v>
                </c:pt>
                <c:pt idx="524">
                  <c:v>83.92</c:v>
                </c:pt>
                <c:pt idx="525">
                  <c:v>39.552</c:v>
                </c:pt>
                <c:pt idx="526">
                  <c:v>601.53599999999994</c:v>
                </c:pt>
                <c:pt idx="527">
                  <c:v>25.56</c:v>
                </c:pt>
                <c:pt idx="528">
                  <c:v>15.167999999999999</c:v>
                </c:pt>
                <c:pt idx="529">
                  <c:v>43.98</c:v>
                </c:pt>
                <c:pt idx="530">
                  <c:v>98.352000000000004</c:v>
                </c:pt>
                <c:pt idx="531">
                  <c:v>25.175999999999998</c:v>
                </c:pt>
                <c:pt idx="532">
                  <c:v>36.881999999999998</c:v>
                </c:pt>
                <c:pt idx="533">
                  <c:v>37.764000000000003</c:v>
                </c:pt>
                <c:pt idx="534">
                  <c:v>203.983</c:v>
                </c:pt>
                <c:pt idx="535">
                  <c:v>38.880000000000003</c:v>
                </c:pt>
                <c:pt idx="536">
                  <c:v>187.98</c:v>
                </c:pt>
                <c:pt idx="537">
                  <c:v>49.44</c:v>
                </c:pt>
                <c:pt idx="538">
                  <c:v>28.44</c:v>
                </c:pt>
                <c:pt idx="539">
                  <c:v>27.263999999999999</c:v>
                </c:pt>
                <c:pt idx="540">
                  <c:v>123.14400000000001</c:v>
                </c:pt>
                <c:pt idx="541">
                  <c:v>35.783999999999999</c:v>
                </c:pt>
                <c:pt idx="542">
                  <c:v>140.73599999999999</c:v>
                </c:pt>
                <c:pt idx="543">
                  <c:v>239.98</c:v>
                </c:pt>
                <c:pt idx="544">
                  <c:v>281.97000000000003</c:v>
                </c:pt>
                <c:pt idx="545">
                  <c:v>191.98400000000001</c:v>
                </c:pt>
                <c:pt idx="546">
                  <c:v>52.776000000000003</c:v>
                </c:pt>
                <c:pt idx="547">
                  <c:v>18.239999999999998</c:v>
                </c:pt>
                <c:pt idx="548">
                  <c:v>20.440000000000001</c:v>
                </c:pt>
                <c:pt idx="549">
                  <c:v>4.6719999999999997</c:v>
                </c:pt>
                <c:pt idx="550">
                  <c:v>12.032</c:v>
                </c:pt>
                <c:pt idx="551">
                  <c:v>15.808</c:v>
                </c:pt>
                <c:pt idx="552">
                  <c:v>6.08</c:v>
                </c:pt>
                <c:pt idx="553">
                  <c:v>18.936</c:v>
                </c:pt>
                <c:pt idx="554">
                  <c:v>12.576000000000001</c:v>
                </c:pt>
                <c:pt idx="555">
                  <c:v>39.311999999999998</c:v>
                </c:pt>
                <c:pt idx="556">
                  <c:v>7.86</c:v>
                </c:pt>
                <c:pt idx="557">
                  <c:v>18.864000000000001</c:v>
                </c:pt>
                <c:pt idx="558">
                  <c:v>16.687999999999999</c:v>
                </c:pt>
                <c:pt idx="559">
                  <c:v>11.34</c:v>
                </c:pt>
                <c:pt idx="560">
                  <c:v>4.5119999999999996</c:v>
                </c:pt>
                <c:pt idx="561">
                  <c:v>7.1040000000000001</c:v>
                </c:pt>
                <c:pt idx="562">
                  <c:v>12.35</c:v>
                </c:pt>
                <c:pt idx="563">
                  <c:v>31.56</c:v>
                </c:pt>
                <c:pt idx="564">
                  <c:v>12.624000000000001</c:v>
                </c:pt>
                <c:pt idx="565">
                  <c:v>3.76</c:v>
                </c:pt>
                <c:pt idx="566">
                  <c:v>9.4320000000000004</c:v>
                </c:pt>
                <c:pt idx="567">
                  <c:v>5.84</c:v>
                </c:pt>
                <c:pt idx="568">
                  <c:v>58.368000000000002</c:v>
                </c:pt>
                <c:pt idx="569">
                  <c:v>21.312000000000001</c:v>
                </c:pt>
                <c:pt idx="570">
                  <c:v>31.56</c:v>
                </c:pt>
                <c:pt idx="571">
                  <c:v>22.2</c:v>
                </c:pt>
                <c:pt idx="572">
                  <c:v>30.4</c:v>
                </c:pt>
                <c:pt idx="573">
                  <c:v>30.992000000000001</c:v>
                </c:pt>
                <c:pt idx="574">
                  <c:v>21.456</c:v>
                </c:pt>
                <c:pt idx="575">
                  <c:v>7.41</c:v>
                </c:pt>
                <c:pt idx="576">
                  <c:v>7.52</c:v>
                </c:pt>
                <c:pt idx="577">
                  <c:v>8.94</c:v>
                </c:pt>
                <c:pt idx="578">
                  <c:v>18.936</c:v>
                </c:pt>
                <c:pt idx="579">
                  <c:v>40.049999999999997</c:v>
                </c:pt>
                <c:pt idx="580">
                  <c:v>111.79</c:v>
                </c:pt>
                <c:pt idx="581">
                  <c:v>3.1360000000000001</c:v>
                </c:pt>
                <c:pt idx="582">
                  <c:v>65.08</c:v>
                </c:pt>
                <c:pt idx="583">
                  <c:v>32.54</c:v>
                </c:pt>
                <c:pt idx="584">
                  <c:v>3080</c:v>
                </c:pt>
                <c:pt idx="585">
                  <c:v>26.032</c:v>
                </c:pt>
                <c:pt idx="586">
                  <c:v>9.7620000000000005</c:v>
                </c:pt>
                <c:pt idx="587">
                  <c:v>9.7620000000000005</c:v>
                </c:pt>
                <c:pt idx="588">
                  <c:v>303.25</c:v>
                </c:pt>
                <c:pt idx="589">
                  <c:v>27.18</c:v>
                </c:pt>
                <c:pt idx="590">
                  <c:v>16.27</c:v>
                </c:pt>
                <c:pt idx="591">
                  <c:v>31.36</c:v>
                </c:pt>
                <c:pt idx="592">
                  <c:v>16.559999999999999</c:v>
                </c:pt>
                <c:pt idx="593">
                  <c:v>52.064</c:v>
                </c:pt>
                <c:pt idx="594">
                  <c:v>12.544</c:v>
                </c:pt>
                <c:pt idx="595">
                  <c:v>93.15</c:v>
                </c:pt>
                <c:pt idx="596">
                  <c:v>25.92</c:v>
                </c:pt>
                <c:pt idx="597">
                  <c:v>106.8</c:v>
                </c:pt>
                <c:pt idx="598">
                  <c:v>25.92</c:v>
                </c:pt>
                <c:pt idx="599">
                  <c:v>71.28</c:v>
                </c:pt>
                <c:pt idx="600">
                  <c:v>41.4</c:v>
                </c:pt>
                <c:pt idx="601">
                  <c:v>299.97500000000002</c:v>
                </c:pt>
                <c:pt idx="602">
                  <c:v>11.76</c:v>
                </c:pt>
                <c:pt idx="603">
                  <c:v>449.91</c:v>
                </c:pt>
                <c:pt idx="604">
                  <c:v>99.98</c:v>
                </c:pt>
                <c:pt idx="605">
                  <c:v>14.94</c:v>
                </c:pt>
                <c:pt idx="606">
                  <c:v>31.103999999999999</c:v>
                </c:pt>
                <c:pt idx="607">
                  <c:v>111.79</c:v>
                </c:pt>
                <c:pt idx="608">
                  <c:v>509.95749999999998</c:v>
                </c:pt>
                <c:pt idx="609">
                  <c:v>214.9</c:v>
                </c:pt>
                <c:pt idx="610">
                  <c:v>225.57599999999999</c:v>
                </c:pt>
                <c:pt idx="611">
                  <c:v>149.97</c:v>
                </c:pt>
                <c:pt idx="612">
                  <c:v>32.4</c:v>
                </c:pt>
                <c:pt idx="613">
                  <c:v>15.12</c:v>
                </c:pt>
                <c:pt idx="614">
                  <c:v>63.88</c:v>
                </c:pt>
                <c:pt idx="615">
                  <c:v>146.54400000000001</c:v>
                </c:pt>
                <c:pt idx="616">
                  <c:v>72.78</c:v>
                </c:pt>
                <c:pt idx="617">
                  <c:v>9.48</c:v>
                </c:pt>
                <c:pt idx="618">
                  <c:v>26.388000000000002</c:v>
                </c:pt>
                <c:pt idx="619">
                  <c:v>32.54</c:v>
                </c:pt>
                <c:pt idx="620">
                  <c:v>305.97449999999998</c:v>
                </c:pt>
                <c:pt idx="621">
                  <c:v>287.976</c:v>
                </c:pt>
                <c:pt idx="622">
                  <c:v>65.567999999999998</c:v>
                </c:pt>
                <c:pt idx="623">
                  <c:v>21.99</c:v>
                </c:pt>
                <c:pt idx="624">
                  <c:v>30.53</c:v>
                </c:pt>
                <c:pt idx="625">
                  <c:v>36.479999999999997</c:v>
                </c:pt>
                <c:pt idx="626">
                  <c:v>10.272</c:v>
                </c:pt>
                <c:pt idx="627">
                  <c:v>71.975999999999999</c:v>
                </c:pt>
                <c:pt idx="628">
                  <c:v>11.375999999999999</c:v>
                </c:pt>
                <c:pt idx="629">
                  <c:v>6.8159999999999998</c:v>
                </c:pt>
                <c:pt idx="630">
                  <c:v>81.792000000000002</c:v>
                </c:pt>
                <c:pt idx="631">
                  <c:v>26.7</c:v>
                </c:pt>
                <c:pt idx="632">
                  <c:v>3.008</c:v>
                </c:pt>
                <c:pt idx="633">
                  <c:v>31.56</c:v>
                </c:pt>
                <c:pt idx="634">
                  <c:v>11.68</c:v>
                </c:pt>
                <c:pt idx="635">
                  <c:v>281.97000000000003</c:v>
                </c:pt>
                <c:pt idx="636">
                  <c:v>13.194000000000001</c:v>
                </c:pt>
                <c:pt idx="637">
                  <c:v>18.96</c:v>
                </c:pt>
                <c:pt idx="638">
                  <c:v>48.81</c:v>
                </c:pt>
                <c:pt idx="639">
                  <c:v>115.36</c:v>
                </c:pt>
                <c:pt idx="640">
                  <c:v>223.58</c:v>
                </c:pt>
                <c:pt idx="641">
                  <c:v>25.248000000000001</c:v>
                </c:pt>
                <c:pt idx="642">
                  <c:v>43.86</c:v>
                </c:pt>
                <c:pt idx="643">
                  <c:v>14.62</c:v>
                </c:pt>
                <c:pt idx="644">
                  <c:v>10.23</c:v>
                </c:pt>
                <c:pt idx="645">
                  <c:v>72.900000000000006</c:v>
                </c:pt>
                <c:pt idx="646">
                  <c:v>17.05</c:v>
                </c:pt>
                <c:pt idx="647">
                  <c:v>17.495999999999999</c:v>
                </c:pt>
                <c:pt idx="648">
                  <c:v>315.77600000000001</c:v>
                </c:pt>
                <c:pt idx="649">
                  <c:v>18.18</c:v>
                </c:pt>
                <c:pt idx="650">
                  <c:v>49.5</c:v>
                </c:pt>
                <c:pt idx="651">
                  <c:v>1.8720000000000001</c:v>
                </c:pt>
                <c:pt idx="652">
                  <c:v>1049.44</c:v>
                </c:pt>
                <c:pt idx="653">
                  <c:v>48.48</c:v>
                </c:pt>
                <c:pt idx="654">
                  <c:v>383.8</c:v>
                </c:pt>
                <c:pt idx="655">
                  <c:v>183.84</c:v>
                </c:pt>
                <c:pt idx="656">
                  <c:v>157.9</c:v>
                </c:pt>
                <c:pt idx="657">
                  <c:v>8.82</c:v>
                </c:pt>
                <c:pt idx="658">
                  <c:v>454.27199999999999</c:v>
                </c:pt>
                <c:pt idx="659">
                  <c:v>29.7</c:v>
                </c:pt>
                <c:pt idx="660">
                  <c:v>595.38</c:v>
                </c:pt>
                <c:pt idx="661">
                  <c:v>380.86399999999998</c:v>
                </c:pt>
                <c:pt idx="662">
                  <c:v>195.136</c:v>
                </c:pt>
                <c:pt idx="663">
                  <c:v>122.97</c:v>
                </c:pt>
                <c:pt idx="664">
                  <c:v>1421.664</c:v>
                </c:pt>
                <c:pt idx="665">
                  <c:v>8.32</c:v>
                </c:pt>
                <c:pt idx="666">
                  <c:v>287.97000000000003</c:v>
                </c:pt>
                <c:pt idx="667">
                  <c:v>230.28</c:v>
                </c:pt>
                <c:pt idx="668">
                  <c:v>514.16499999999996</c:v>
                </c:pt>
                <c:pt idx="669">
                  <c:v>198.46</c:v>
                </c:pt>
                <c:pt idx="670">
                  <c:v>20.04</c:v>
                </c:pt>
                <c:pt idx="671">
                  <c:v>2239.9360000000001</c:v>
                </c:pt>
                <c:pt idx="672">
                  <c:v>2177.5839999999998</c:v>
                </c:pt>
                <c:pt idx="673">
                  <c:v>11.76</c:v>
                </c:pt>
                <c:pt idx="674">
                  <c:v>75.792000000000002</c:v>
                </c:pt>
                <c:pt idx="675">
                  <c:v>41.904000000000003</c:v>
                </c:pt>
                <c:pt idx="676">
                  <c:v>182.72</c:v>
                </c:pt>
                <c:pt idx="677">
                  <c:v>204.95</c:v>
                </c:pt>
                <c:pt idx="678">
                  <c:v>195.136</c:v>
                </c:pt>
                <c:pt idx="679">
                  <c:v>218.352</c:v>
                </c:pt>
                <c:pt idx="680">
                  <c:v>88.96</c:v>
                </c:pt>
                <c:pt idx="681">
                  <c:v>313.024</c:v>
                </c:pt>
                <c:pt idx="682">
                  <c:v>479.95</c:v>
                </c:pt>
                <c:pt idx="683">
                  <c:v>51.84</c:v>
                </c:pt>
                <c:pt idx="684">
                  <c:v>415.87200000000001</c:v>
                </c:pt>
                <c:pt idx="685">
                  <c:v>889.53599999999994</c:v>
                </c:pt>
                <c:pt idx="686">
                  <c:v>211.04</c:v>
                </c:pt>
                <c:pt idx="687">
                  <c:v>23.04</c:v>
                </c:pt>
                <c:pt idx="688">
                  <c:v>362.94</c:v>
                </c:pt>
                <c:pt idx="689">
                  <c:v>33.4</c:v>
                </c:pt>
                <c:pt idx="690">
                  <c:v>363.92</c:v>
                </c:pt>
                <c:pt idx="691">
                  <c:v>5.2380000000000004</c:v>
                </c:pt>
                <c:pt idx="692">
                  <c:v>106.05</c:v>
                </c:pt>
                <c:pt idx="693">
                  <c:v>31.68</c:v>
                </c:pt>
                <c:pt idx="694">
                  <c:v>198.46</c:v>
                </c:pt>
                <c:pt idx="695">
                  <c:v>79.384</c:v>
                </c:pt>
                <c:pt idx="696">
                  <c:v>368.91</c:v>
                </c:pt>
                <c:pt idx="697">
                  <c:v>97.567999999999998</c:v>
                </c:pt>
                <c:pt idx="698">
                  <c:v>81.98</c:v>
                </c:pt>
                <c:pt idx="699">
                  <c:v>191.98</c:v>
                </c:pt>
                <c:pt idx="700">
                  <c:v>287.97000000000003</c:v>
                </c:pt>
                <c:pt idx="701">
                  <c:v>63.686</c:v>
                </c:pt>
                <c:pt idx="702">
                  <c:v>191.05799999999999</c:v>
                </c:pt>
                <c:pt idx="703">
                  <c:v>218.352</c:v>
                </c:pt>
                <c:pt idx="704">
                  <c:v>19.096</c:v>
                </c:pt>
                <c:pt idx="705">
                  <c:v>29.16</c:v>
                </c:pt>
                <c:pt idx="706">
                  <c:v>283.92</c:v>
                </c:pt>
                <c:pt idx="707">
                  <c:v>20.736000000000001</c:v>
                </c:pt>
                <c:pt idx="708">
                  <c:v>3266.3760000000002</c:v>
                </c:pt>
                <c:pt idx="709">
                  <c:v>1889.9459999999999</c:v>
                </c:pt>
                <c:pt idx="710">
                  <c:v>63.311999999999998</c:v>
                </c:pt>
                <c:pt idx="711">
                  <c:v>4.3680000000000003</c:v>
                </c:pt>
                <c:pt idx="712">
                  <c:v>2.08</c:v>
                </c:pt>
                <c:pt idx="713">
                  <c:v>70.98</c:v>
                </c:pt>
                <c:pt idx="714">
                  <c:v>21.167999999999999</c:v>
                </c:pt>
                <c:pt idx="715">
                  <c:v>23.76</c:v>
                </c:pt>
                <c:pt idx="716">
                  <c:v>182.94</c:v>
                </c:pt>
                <c:pt idx="717">
                  <c:v>1421.664</c:v>
                </c:pt>
                <c:pt idx="718">
                  <c:v>655.9</c:v>
                </c:pt>
                <c:pt idx="719">
                  <c:v>221.06</c:v>
                </c:pt>
                <c:pt idx="720">
                  <c:v>7.056</c:v>
                </c:pt>
                <c:pt idx="721">
                  <c:v>699.98</c:v>
                </c:pt>
                <c:pt idx="722">
                  <c:v>4.992</c:v>
                </c:pt>
                <c:pt idx="723">
                  <c:v>243.92</c:v>
                </c:pt>
                <c:pt idx="724">
                  <c:v>15.552</c:v>
                </c:pt>
                <c:pt idx="725">
                  <c:v>36.36</c:v>
                </c:pt>
                <c:pt idx="726">
                  <c:v>5443.96</c:v>
                </c:pt>
                <c:pt idx="727">
                  <c:v>29.7</c:v>
                </c:pt>
                <c:pt idx="728">
                  <c:v>126.624</c:v>
                </c:pt>
                <c:pt idx="729">
                  <c:v>75.792000000000002</c:v>
                </c:pt>
                <c:pt idx="730">
                  <c:v>5.88</c:v>
                </c:pt>
                <c:pt idx="731">
                  <c:v>97.567999999999998</c:v>
                </c:pt>
                <c:pt idx="732">
                  <c:v>113.568</c:v>
                </c:pt>
                <c:pt idx="733">
                  <c:v>146.352</c:v>
                </c:pt>
                <c:pt idx="734">
                  <c:v>2665.62</c:v>
                </c:pt>
                <c:pt idx="735">
                  <c:v>1633.1880000000001</c:v>
                </c:pt>
                <c:pt idx="736">
                  <c:v>31.68</c:v>
                </c:pt>
                <c:pt idx="737">
                  <c:v>390.27199999999999</c:v>
                </c:pt>
                <c:pt idx="738">
                  <c:v>1049.97</c:v>
                </c:pt>
                <c:pt idx="739">
                  <c:v>6.3159999999999998</c:v>
                </c:pt>
                <c:pt idx="740">
                  <c:v>8.82</c:v>
                </c:pt>
                <c:pt idx="741">
                  <c:v>60.6</c:v>
                </c:pt>
                <c:pt idx="742">
                  <c:v>36.287999999999997</c:v>
                </c:pt>
                <c:pt idx="743">
                  <c:v>17.46</c:v>
                </c:pt>
                <c:pt idx="744">
                  <c:v>13.36</c:v>
                </c:pt>
                <c:pt idx="745">
                  <c:v>105.52</c:v>
                </c:pt>
                <c:pt idx="746">
                  <c:v>10.688000000000001</c:v>
                </c:pt>
                <c:pt idx="747">
                  <c:v>341.488</c:v>
                </c:pt>
                <c:pt idx="748">
                  <c:v>6.984</c:v>
                </c:pt>
                <c:pt idx="749">
                  <c:v>1088.7919999999999</c:v>
                </c:pt>
                <c:pt idx="750">
                  <c:v>46.76</c:v>
                </c:pt>
                <c:pt idx="751">
                  <c:v>12.222</c:v>
                </c:pt>
                <c:pt idx="752">
                  <c:v>699.98</c:v>
                </c:pt>
                <c:pt idx="753">
                  <c:v>710.83199999999999</c:v>
                </c:pt>
                <c:pt idx="754">
                  <c:v>94.74</c:v>
                </c:pt>
                <c:pt idx="755">
                  <c:v>230.28</c:v>
                </c:pt>
                <c:pt idx="756">
                  <c:v>31.103999999999999</c:v>
                </c:pt>
                <c:pt idx="757">
                  <c:v>454.86</c:v>
                </c:pt>
                <c:pt idx="758">
                  <c:v>10.476000000000001</c:v>
                </c:pt>
                <c:pt idx="759">
                  <c:v>33.4</c:v>
                </c:pt>
                <c:pt idx="760">
                  <c:v>5.76</c:v>
                </c:pt>
                <c:pt idx="761">
                  <c:v>42.207999999999998</c:v>
                </c:pt>
                <c:pt idx="762">
                  <c:v>13.36</c:v>
                </c:pt>
                <c:pt idx="763">
                  <c:v>27.936</c:v>
                </c:pt>
                <c:pt idx="764">
                  <c:v>127.372</c:v>
                </c:pt>
                <c:pt idx="765">
                  <c:v>17.46</c:v>
                </c:pt>
                <c:pt idx="766">
                  <c:v>4355.1679999999997</c:v>
                </c:pt>
                <c:pt idx="767">
                  <c:v>559.98400000000004</c:v>
                </c:pt>
                <c:pt idx="768">
                  <c:v>19.440000000000001</c:v>
                </c:pt>
                <c:pt idx="769">
                  <c:v>54.816000000000003</c:v>
                </c:pt>
                <c:pt idx="770">
                  <c:v>324.89999999999998</c:v>
                </c:pt>
                <c:pt idx="771">
                  <c:v>382.11599999999999</c:v>
                </c:pt>
                <c:pt idx="772">
                  <c:v>616.99800000000005</c:v>
                </c:pt>
                <c:pt idx="773">
                  <c:v>8.64</c:v>
                </c:pt>
                <c:pt idx="774">
                  <c:v>20.952000000000002</c:v>
                </c:pt>
                <c:pt idx="775">
                  <c:v>69.5</c:v>
                </c:pt>
                <c:pt idx="776">
                  <c:v>13.36</c:v>
                </c:pt>
                <c:pt idx="777">
                  <c:v>245.64599999999999</c:v>
                </c:pt>
                <c:pt idx="778">
                  <c:v>158.28</c:v>
                </c:pt>
                <c:pt idx="779">
                  <c:v>318.43</c:v>
                </c:pt>
                <c:pt idx="780">
                  <c:v>32.4</c:v>
                </c:pt>
                <c:pt idx="781">
                  <c:v>273.89600000000002</c:v>
                </c:pt>
                <c:pt idx="782">
                  <c:v>69.5</c:v>
                </c:pt>
                <c:pt idx="783">
                  <c:v>545.88</c:v>
                </c:pt>
                <c:pt idx="784">
                  <c:v>324.89999999999998</c:v>
                </c:pt>
                <c:pt idx="785">
                  <c:v>1075.088</c:v>
                </c:pt>
                <c:pt idx="786">
                  <c:v>8.64</c:v>
                </c:pt>
                <c:pt idx="787">
                  <c:v>241.96</c:v>
                </c:pt>
                <c:pt idx="788">
                  <c:v>7.8570000000000002</c:v>
                </c:pt>
                <c:pt idx="789">
                  <c:v>105.52</c:v>
                </c:pt>
                <c:pt idx="790">
                  <c:v>32.064</c:v>
                </c:pt>
                <c:pt idx="791">
                  <c:v>31.103999999999999</c:v>
                </c:pt>
                <c:pt idx="792">
                  <c:v>194.94</c:v>
                </c:pt>
                <c:pt idx="793">
                  <c:v>9.2159999999999993</c:v>
                </c:pt>
                <c:pt idx="794">
                  <c:v>308.49900000000002</c:v>
                </c:pt>
                <c:pt idx="795">
                  <c:v>79.14</c:v>
                </c:pt>
                <c:pt idx="796">
                  <c:v>79.14</c:v>
                </c:pt>
                <c:pt idx="797">
                  <c:v>4.6079999999999997</c:v>
                </c:pt>
                <c:pt idx="798">
                  <c:v>102.833</c:v>
                </c:pt>
                <c:pt idx="799">
                  <c:v>230.376</c:v>
                </c:pt>
                <c:pt idx="800">
                  <c:v>114.9</c:v>
                </c:pt>
                <c:pt idx="801">
                  <c:v>222.38399999999999</c:v>
                </c:pt>
                <c:pt idx="802">
                  <c:v>91.92</c:v>
                </c:pt>
                <c:pt idx="803">
                  <c:v>153.584</c:v>
                </c:pt>
                <c:pt idx="804">
                  <c:v>153.584</c:v>
                </c:pt>
                <c:pt idx="805">
                  <c:v>244.55</c:v>
                </c:pt>
                <c:pt idx="806">
                  <c:v>230.28</c:v>
                </c:pt>
                <c:pt idx="807">
                  <c:v>18.271999999999998</c:v>
                </c:pt>
                <c:pt idx="808">
                  <c:v>244.55</c:v>
                </c:pt>
                <c:pt idx="809">
                  <c:v>222.38399999999999</c:v>
                </c:pt>
                <c:pt idx="810">
                  <c:v>229.54400000000001</c:v>
                </c:pt>
                <c:pt idx="811">
                  <c:v>584.82000000000005</c:v>
                </c:pt>
                <c:pt idx="812">
                  <c:v>163.96</c:v>
                </c:pt>
                <c:pt idx="813">
                  <c:v>333.57600000000002</c:v>
                </c:pt>
                <c:pt idx="814">
                  <c:v>238.15199999999999</c:v>
                </c:pt>
                <c:pt idx="815">
                  <c:v>205.666</c:v>
                </c:pt>
                <c:pt idx="816">
                  <c:v>191.98</c:v>
                </c:pt>
                <c:pt idx="817">
                  <c:v>119.02</c:v>
                </c:pt>
                <c:pt idx="818">
                  <c:v>396.92</c:v>
                </c:pt>
                <c:pt idx="819">
                  <c:v>333.57600000000002</c:v>
                </c:pt>
                <c:pt idx="820">
                  <c:v>393.54</c:v>
                </c:pt>
                <c:pt idx="821">
                  <c:v>259.92</c:v>
                </c:pt>
                <c:pt idx="822">
                  <c:v>68.52</c:v>
                </c:pt>
                <c:pt idx="823">
                  <c:v>290.35199999999998</c:v>
                </c:pt>
                <c:pt idx="824">
                  <c:v>222.38399999999999</c:v>
                </c:pt>
                <c:pt idx="825">
                  <c:v>68.52</c:v>
                </c:pt>
                <c:pt idx="826">
                  <c:v>318.43</c:v>
                </c:pt>
                <c:pt idx="827">
                  <c:v>445.80200000000002</c:v>
                </c:pt>
                <c:pt idx="828">
                  <c:v>396.92</c:v>
                </c:pt>
                <c:pt idx="829">
                  <c:v>833.94</c:v>
                </c:pt>
                <c:pt idx="830">
                  <c:v>122.97</c:v>
                </c:pt>
                <c:pt idx="831">
                  <c:v>291.13600000000002</c:v>
                </c:pt>
                <c:pt idx="832">
                  <c:v>1184.72</c:v>
                </c:pt>
                <c:pt idx="833">
                  <c:v>97.82</c:v>
                </c:pt>
                <c:pt idx="834">
                  <c:v>205.666</c:v>
                </c:pt>
                <c:pt idx="835">
                  <c:v>230.28</c:v>
                </c:pt>
                <c:pt idx="836">
                  <c:v>8.32</c:v>
                </c:pt>
                <c:pt idx="837">
                  <c:v>148.02000000000001</c:v>
                </c:pt>
                <c:pt idx="838">
                  <c:v>204.95</c:v>
                </c:pt>
                <c:pt idx="839">
                  <c:v>41.904000000000003</c:v>
                </c:pt>
                <c:pt idx="840">
                  <c:v>436.70400000000001</c:v>
                </c:pt>
                <c:pt idx="841">
                  <c:v>37.896000000000001</c:v>
                </c:pt>
                <c:pt idx="842">
                  <c:v>97.82</c:v>
                </c:pt>
                <c:pt idx="843">
                  <c:v>37.408000000000001</c:v>
                </c:pt>
                <c:pt idx="844">
                  <c:v>4.6079999999999997</c:v>
                </c:pt>
                <c:pt idx="845">
                  <c:v>537.54399999999998</c:v>
                </c:pt>
                <c:pt idx="846">
                  <c:v>6.9119999999999999</c:v>
                </c:pt>
                <c:pt idx="847">
                  <c:v>26.72</c:v>
                </c:pt>
                <c:pt idx="848">
                  <c:v>55.6</c:v>
                </c:pt>
                <c:pt idx="849">
                  <c:v>182.72</c:v>
                </c:pt>
                <c:pt idx="850">
                  <c:v>470.15499999999997</c:v>
                </c:pt>
                <c:pt idx="851">
                  <c:v>27.936</c:v>
                </c:pt>
                <c:pt idx="852">
                  <c:v>555.96</c:v>
                </c:pt>
                <c:pt idx="853">
                  <c:v>51.984000000000002</c:v>
                </c:pt>
                <c:pt idx="854">
                  <c:v>16.463999999999999</c:v>
                </c:pt>
                <c:pt idx="855">
                  <c:v>120.98</c:v>
                </c:pt>
                <c:pt idx="856">
                  <c:v>48.91</c:v>
                </c:pt>
                <c:pt idx="857">
                  <c:v>22.24</c:v>
                </c:pt>
                <c:pt idx="858">
                  <c:v>6.9119999999999999</c:v>
                </c:pt>
                <c:pt idx="859">
                  <c:v>595.38</c:v>
                </c:pt>
                <c:pt idx="860">
                  <c:v>107.11799999999999</c:v>
                </c:pt>
                <c:pt idx="861">
                  <c:v>97.3</c:v>
                </c:pt>
                <c:pt idx="862">
                  <c:v>297.55</c:v>
                </c:pt>
                <c:pt idx="863">
                  <c:v>65.584000000000003</c:v>
                </c:pt>
                <c:pt idx="864">
                  <c:v>55.6</c:v>
                </c:pt>
                <c:pt idx="865">
                  <c:v>19.36</c:v>
                </c:pt>
                <c:pt idx="866">
                  <c:v>19.36</c:v>
                </c:pt>
                <c:pt idx="867">
                  <c:v>38.24</c:v>
                </c:pt>
                <c:pt idx="868">
                  <c:v>50.96</c:v>
                </c:pt>
                <c:pt idx="869">
                  <c:v>1931.9580000000001</c:v>
                </c:pt>
                <c:pt idx="870">
                  <c:v>28.68</c:v>
                </c:pt>
                <c:pt idx="871">
                  <c:v>27.167999999999999</c:v>
                </c:pt>
                <c:pt idx="872">
                  <c:v>44.95</c:v>
                </c:pt>
                <c:pt idx="873">
                  <c:v>192.16</c:v>
                </c:pt>
                <c:pt idx="874">
                  <c:v>119.96</c:v>
                </c:pt>
                <c:pt idx="875">
                  <c:v>76.176000000000002</c:v>
                </c:pt>
                <c:pt idx="876">
                  <c:v>279.95999999999998</c:v>
                </c:pt>
                <c:pt idx="877">
                  <c:v>19.440000000000001</c:v>
                </c:pt>
                <c:pt idx="878">
                  <c:v>29.04</c:v>
                </c:pt>
                <c:pt idx="879">
                  <c:v>72.744</c:v>
                </c:pt>
                <c:pt idx="880">
                  <c:v>144.12</c:v>
                </c:pt>
                <c:pt idx="881">
                  <c:v>89.97</c:v>
                </c:pt>
                <c:pt idx="882">
                  <c:v>27.167999999999999</c:v>
                </c:pt>
                <c:pt idx="883">
                  <c:v>134.85</c:v>
                </c:pt>
                <c:pt idx="884">
                  <c:v>2799.944</c:v>
                </c:pt>
                <c:pt idx="885">
                  <c:v>418.32</c:v>
                </c:pt>
                <c:pt idx="886">
                  <c:v>18.690000000000001</c:v>
                </c:pt>
                <c:pt idx="887">
                  <c:v>25.92</c:v>
                </c:pt>
                <c:pt idx="888">
                  <c:v>5.5839999999999996</c:v>
                </c:pt>
                <c:pt idx="889">
                  <c:v>185.376</c:v>
                </c:pt>
                <c:pt idx="890">
                  <c:v>40.46</c:v>
                </c:pt>
                <c:pt idx="891">
                  <c:v>38.088000000000001</c:v>
                </c:pt>
                <c:pt idx="892">
                  <c:v>447.94400000000002</c:v>
                </c:pt>
                <c:pt idx="893">
                  <c:v>111.98399999999999</c:v>
                </c:pt>
                <c:pt idx="894">
                  <c:v>17.904</c:v>
                </c:pt>
                <c:pt idx="895">
                  <c:v>2254.41</c:v>
                </c:pt>
                <c:pt idx="896">
                  <c:v>107.88</c:v>
                </c:pt>
                <c:pt idx="897">
                  <c:v>892.13599999999997</c:v>
                </c:pt>
                <c:pt idx="898">
                  <c:v>29.2</c:v>
                </c:pt>
                <c:pt idx="899">
                  <c:v>45.36</c:v>
                </c:pt>
                <c:pt idx="900">
                  <c:v>761.54399999999998</c:v>
                </c:pt>
                <c:pt idx="901">
                  <c:v>50.94</c:v>
                </c:pt>
                <c:pt idx="902">
                  <c:v>23.128</c:v>
                </c:pt>
                <c:pt idx="903">
                  <c:v>149.72999999999999</c:v>
                </c:pt>
                <c:pt idx="904">
                  <c:v>801.56799999999998</c:v>
                </c:pt>
                <c:pt idx="905">
                  <c:v>11.68</c:v>
                </c:pt>
                <c:pt idx="906">
                  <c:v>638.28800000000001</c:v>
                </c:pt>
                <c:pt idx="907">
                  <c:v>856.65599999999995</c:v>
                </c:pt>
                <c:pt idx="908">
                  <c:v>49.56</c:v>
                </c:pt>
                <c:pt idx="909">
                  <c:v>286.86</c:v>
                </c:pt>
                <c:pt idx="910">
                  <c:v>167.88800000000001</c:v>
                </c:pt>
                <c:pt idx="911">
                  <c:v>17.45</c:v>
                </c:pt>
                <c:pt idx="912">
                  <c:v>12.74</c:v>
                </c:pt>
                <c:pt idx="913">
                  <c:v>21.56</c:v>
                </c:pt>
                <c:pt idx="914">
                  <c:v>447.86</c:v>
                </c:pt>
                <c:pt idx="915">
                  <c:v>131.6</c:v>
                </c:pt>
                <c:pt idx="916">
                  <c:v>12.096</c:v>
                </c:pt>
                <c:pt idx="917">
                  <c:v>579.29999999999995</c:v>
                </c:pt>
                <c:pt idx="918">
                  <c:v>127.764</c:v>
                </c:pt>
                <c:pt idx="919">
                  <c:v>4.1580000000000004</c:v>
                </c:pt>
                <c:pt idx="920">
                  <c:v>32.368000000000002</c:v>
                </c:pt>
                <c:pt idx="921">
                  <c:v>100.94</c:v>
                </c:pt>
                <c:pt idx="922">
                  <c:v>35.808</c:v>
                </c:pt>
                <c:pt idx="923">
                  <c:v>22.911000000000001</c:v>
                </c:pt>
                <c:pt idx="924">
                  <c:v>19.193999999999999</c:v>
                </c:pt>
                <c:pt idx="925">
                  <c:v>279.94400000000002</c:v>
                </c:pt>
                <c:pt idx="926">
                  <c:v>90.86</c:v>
                </c:pt>
                <c:pt idx="927">
                  <c:v>160.93</c:v>
                </c:pt>
                <c:pt idx="928">
                  <c:v>35</c:v>
                </c:pt>
                <c:pt idx="929">
                  <c:v>142.77600000000001</c:v>
                </c:pt>
                <c:pt idx="930">
                  <c:v>283.92</c:v>
                </c:pt>
                <c:pt idx="931">
                  <c:v>155.35</c:v>
                </c:pt>
                <c:pt idx="932">
                  <c:v>288.24</c:v>
                </c:pt>
                <c:pt idx="933">
                  <c:v>149.94999999999999</c:v>
                </c:pt>
                <c:pt idx="934">
                  <c:v>25.92</c:v>
                </c:pt>
                <c:pt idx="935">
                  <c:v>1603.136</c:v>
                </c:pt>
                <c:pt idx="936">
                  <c:v>23.36</c:v>
                </c:pt>
                <c:pt idx="937">
                  <c:v>801.56799999999998</c:v>
                </c:pt>
                <c:pt idx="938">
                  <c:v>46.72</c:v>
                </c:pt>
                <c:pt idx="939">
                  <c:v>5.84</c:v>
                </c:pt>
                <c:pt idx="940">
                  <c:v>48.4</c:v>
                </c:pt>
                <c:pt idx="941">
                  <c:v>9.68</c:v>
                </c:pt>
                <c:pt idx="942">
                  <c:v>1199.9760000000001</c:v>
                </c:pt>
                <c:pt idx="943">
                  <c:v>59.76</c:v>
                </c:pt>
                <c:pt idx="944">
                  <c:v>9.2479999999999993</c:v>
                </c:pt>
                <c:pt idx="945">
                  <c:v>8.952</c:v>
                </c:pt>
                <c:pt idx="946">
                  <c:v>3.96</c:v>
                </c:pt>
                <c:pt idx="947">
                  <c:v>535.41</c:v>
                </c:pt>
                <c:pt idx="948">
                  <c:v>28.91</c:v>
                </c:pt>
                <c:pt idx="949">
                  <c:v>535.41</c:v>
                </c:pt>
                <c:pt idx="950">
                  <c:v>47.984000000000002</c:v>
                </c:pt>
                <c:pt idx="951">
                  <c:v>192.16</c:v>
                </c:pt>
                <c:pt idx="952">
                  <c:v>17.904</c:v>
                </c:pt>
                <c:pt idx="953">
                  <c:v>892.35</c:v>
                </c:pt>
                <c:pt idx="954">
                  <c:v>1199.9760000000001</c:v>
                </c:pt>
                <c:pt idx="955">
                  <c:v>90.93</c:v>
                </c:pt>
                <c:pt idx="956">
                  <c:v>6.4080000000000004</c:v>
                </c:pt>
                <c:pt idx="957">
                  <c:v>478.08</c:v>
                </c:pt>
                <c:pt idx="958">
                  <c:v>43.26</c:v>
                </c:pt>
                <c:pt idx="959">
                  <c:v>17.34</c:v>
                </c:pt>
                <c:pt idx="960">
                  <c:v>51.335999999999999</c:v>
                </c:pt>
                <c:pt idx="961">
                  <c:v>29.84</c:v>
                </c:pt>
                <c:pt idx="962">
                  <c:v>35.4</c:v>
                </c:pt>
                <c:pt idx="963">
                  <c:v>713.88</c:v>
                </c:pt>
                <c:pt idx="964">
                  <c:v>13.428000000000001</c:v>
                </c:pt>
                <c:pt idx="965">
                  <c:v>4.1580000000000004</c:v>
                </c:pt>
                <c:pt idx="966">
                  <c:v>98.352000000000004</c:v>
                </c:pt>
                <c:pt idx="967">
                  <c:v>37.17</c:v>
                </c:pt>
                <c:pt idx="968">
                  <c:v>32.4</c:v>
                </c:pt>
                <c:pt idx="969">
                  <c:v>20.768000000000001</c:v>
                </c:pt>
                <c:pt idx="970">
                  <c:v>29.84</c:v>
                </c:pt>
                <c:pt idx="971">
                  <c:v>535.41</c:v>
                </c:pt>
                <c:pt idx="972">
                  <c:v>95.616</c:v>
                </c:pt>
                <c:pt idx="973">
                  <c:v>1199.9760000000001</c:v>
                </c:pt>
                <c:pt idx="974">
                  <c:v>47.744</c:v>
                </c:pt>
                <c:pt idx="975">
                  <c:v>5.34</c:v>
                </c:pt>
                <c:pt idx="976">
                  <c:v>557.58500000000004</c:v>
                </c:pt>
                <c:pt idx="977">
                  <c:v>64.17</c:v>
                </c:pt>
                <c:pt idx="978">
                  <c:v>5.7679999999999998</c:v>
                </c:pt>
                <c:pt idx="979">
                  <c:v>17.34</c:v>
                </c:pt>
                <c:pt idx="980">
                  <c:v>535.41</c:v>
                </c:pt>
                <c:pt idx="981">
                  <c:v>35.4</c:v>
                </c:pt>
                <c:pt idx="982">
                  <c:v>20.768000000000001</c:v>
                </c:pt>
                <c:pt idx="983">
                  <c:v>87.28</c:v>
                </c:pt>
                <c:pt idx="984">
                  <c:v>245.88</c:v>
                </c:pt>
                <c:pt idx="985">
                  <c:v>107.88</c:v>
                </c:pt>
                <c:pt idx="986">
                  <c:v>1.1879999999999999</c:v>
                </c:pt>
                <c:pt idx="987">
                  <c:v>6.48</c:v>
                </c:pt>
                <c:pt idx="988">
                  <c:v>9.9120000000000008</c:v>
                </c:pt>
                <c:pt idx="989">
                  <c:v>47.968000000000004</c:v>
                </c:pt>
                <c:pt idx="990">
                  <c:v>107.42400000000001</c:v>
                </c:pt>
                <c:pt idx="991">
                  <c:v>356.94</c:v>
                </c:pt>
                <c:pt idx="992">
                  <c:v>10.368</c:v>
                </c:pt>
                <c:pt idx="993">
                  <c:v>764.68799999999999</c:v>
                </c:pt>
                <c:pt idx="994">
                  <c:v>11.167999999999999</c:v>
                </c:pt>
                <c:pt idx="995">
                  <c:v>1606.23</c:v>
                </c:pt>
                <c:pt idx="996">
                  <c:v>12.39</c:v>
                </c:pt>
                <c:pt idx="997">
                  <c:v>68.447999999999993</c:v>
                </c:pt>
                <c:pt idx="998">
                  <c:v>69.215999999999994</c:v>
                </c:pt>
                <c:pt idx="999">
                  <c:v>2.9119999999999999</c:v>
                </c:pt>
                <c:pt idx="1000">
                  <c:v>25.96</c:v>
                </c:pt>
                <c:pt idx="1001">
                  <c:v>34.68</c:v>
                </c:pt>
                <c:pt idx="1002">
                  <c:v>3.1680000000000001</c:v>
                </c:pt>
                <c:pt idx="1003">
                  <c:v>32.4</c:v>
                </c:pt>
                <c:pt idx="1004">
                  <c:v>21.24</c:v>
                </c:pt>
                <c:pt idx="1005">
                  <c:v>2404.7040000000002</c:v>
                </c:pt>
                <c:pt idx="1006">
                  <c:v>13.092000000000001</c:v>
                </c:pt>
                <c:pt idx="1007">
                  <c:v>81.96</c:v>
                </c:pt>
                <c:pt idx="1008">
                  <c:v>224.75</c:v>
                </c:pt>
                <c:pt idx="1009">
                  <c:v>6.16</c:v>
                </c:pt>
                <c:pt idx="1010">
                  <c:v>239.84</c:v>
                </c:pt>
                <c:pt idx="1011">
                  <c:v>285.55200000000002</c:v>
                </c:pt>
                <c:pt idx="1012">
                  <c:v>21.39</c:v>
                </c:pt>
                <c:pt idx="1013">
                  <c:v>999.43200000000002</c:v>
                </c:pt>
                <c:pt idx="1014">
                  <c:v>38.387999999999998</c:v>
                </c:pt>
                <c:pt idx="1015">
                  <c:v>10.192</c:v>
                </c:pt>
                <c:pt idx="1016">
                  <c:v>16.52</c:v>
                </c:pt>
                <c:pt idx="1017">
                  <c:v>8.3759999999999994</c:v>
                </c:pt>
                <c:pt idx="1018">
                  <c:v>90.86</c:v>
                </c:pt>
                <c:pt idx="1019">
                  <c:v>43.26</c:v>
                </c:pt>
                <c:pt idx="1020">
                  <c:v>37.6</c:v>
                </c:pt>
                <c:pt idx="1021">
                  <c:v>319.89999999999998</c:v>
                </c:pt>
                <c:pt idx="1022">
                  <c:v>1603.136</c:v>
                </c:pt>
                <c:pt idx="1023">
                  <c:v>23.12</c:v>
                </c:pt>
                <c:pt idx="1024">
                  <c:v>7.92</c:v>
                </c:pt>
                <c:pt idx="1025">
                  <c:v>13.14</c:v>
                </c:pt>
                <c:pt idx="1026">
                  <c:v>21.24</c:v>
                </c:pt>
                <c:pt idx="1027">
                  <c:v>2.1819999999999999</c:v>
                </c:pt>
                <c:pt idx="1028">
                  <c:v>245.88</c:v>
                </c:pt>
                <c:pt idx="1029">
                  <c:v>6.16</c:v>
                </c:pt>
                <c:pt idx="1030">
                  <c:v>273.55200000000002</c:v>
                </c:pt>
                <c:pt idx="1031">
                  <c:v>29.98</c:v>
                </c:pt>
                <c:pt idx="1032">
                  <c:v>142.77600000000001</c:v>
                </c:pt>
                <c:pt idx="1033">
                  <c:v>13.96</c:v>
                </c:pt>
                <c:pt idx="1034">
                  <c:v>51.183999999999997</c:v>
                </c:pt>
                <c:pt idx="1035">
                  <c:v>28.84</c:v>
                </c:pt>
                <c:pt idx="1036">
                  <c:v>14.624000000000001</c:v>
                </c:pt>
                <c:pt idx="1037">
                  <c:v>3.64</c:v>
                </c:pt>
                <c:pt idx="1038">
                  <c:v>1.1879999999999999</c:v>
                </c:pt>
                <c:pt idx="1039">
                  <c:v>62.957999999999998</c:v>
                </c:pt>
                <c:pt idx="1040">
                  <c:v>801.56799999999998</c:v>
                </c:pt>
                <c:pt idx="1041">
                  <c:v>12.98</c:v>
                </c:pt>
                <c:pt idx="1042">
                  <c:v>112.8</c:v>
                </c:pt>
                <c:pt idx="1043">
                  <c:v>32.783999999999999</c:v>
                </c:pt>
                <c:pt idx="1044">
                  <c:v>4.9279999999999999</c:v>
                </c:pt>
                <c:pt idx="1045">
                  <c:v>17.456</c:v>
                </c:pt>
                <c:pt idx="1046">
                  <c:v>23.12</c:v>
                </c:pt>
                <c:pt idx="1047">
                  <c:v>11.327999999999999</c:v>
                </c:pt>
                <c:pt idx="1048">
                  <c:v>20</c:v>
                </c:pt>
                <c:pt idx="1049">
                  <c:v>99.372</c:v>
                </c:pt>
                <c:pt idx="1050">
                  <c:v>283.92</c:v>
                </c:pt>
                <c:pt idx="1051">
                  <c:v>8.6519999999999992</c:v>
                </c:pt>
                <c:pt idx="1052">
                  <c:v>31.152000000000001</c:v>
                </c:pt>
                <c:pt idx="1053">
                  <c:v>701.37199999999996</c:v>
                </c:pt>
                <c:pt idx="1054">
                  <c:v>18.28</c:v>
                </c:pt>
                <c:pt idx="1055">
                  <c:v>17.456</c:v>
                </c:pt>
                <c:pt idx="1056">
                  <c:v>2.7719999999999998</c:v>
                </c:pt>
                <c:pt idx="1057">
                  <c:v>79.983999999999995</c:v>
                </c:pt>
                <c:pt idx="1058">
                  <c:v>17.34</c:v>
                </c:pt>
                <c:pt idx="1059">
                  <c:v>45</c:v>
                </c:pt>
                <c:pt idx="1060">
                  <c:v>63.881999999999998</c:v>
                </c:pt>
                <c:pt idx="1061">
                  <c:v>77.88</c:v>
                </c:pt>
                <c:pt idx="1062">
                  <c:v>55.176000000000002</c:v>
                </c:pt>
                <c:pt idx="1063">
                  <c:v>5</c:v>
                </c:pt>
                <c:pt idx="1064">
                  <c:v>170.352</c:v>
                </c:pt>
                <c:pt idx="1065">
                  <c:v>35</c:v>
                </c:pt>
                <c:pt idx="1066">
                  <c:v>681.40800000000002</c:v>
                </c:pt>
                <c:pt idx="1067">
                  <c:v>99.372</c:v>
                </c:pt>
                <c:pt idx="1068">
                  <c:v>347.80200000000002</c:v>
                </c:pt>
                <c:pt idx="1069">
                  <c:v>191.64599999999999</c:v>
                </c:pt>
                <c:pt idx="1070">
                  <c:v>1.728</c:v>
                </c:pt>
                <c:pt idx="1071">
                  <c:v>114.95</c:v>
                </c:pt>
                <c:pt idx="1072">
                  <c:v>2575.944</c:v>
                </c:pt>
                <c:pt idx="1073">
                  <c:v>4.5359999999999996</c:v>
                </c:pt>
                <c:pt idx="1074">
                  <c:v>23.12</c:v>
                </c:pt>
                <c:pt idx="1075">
                  <c:v>128.744</c:v>
                </c:pt>
                <c:pt idx="1076">
                  <c:v>8.3759999999999994</c:v>
                </c:pt>
                <c:pt idx="1077">
                  <c:v>10.8</c:v>
                </c:pt>
                <c:pt idx="1078">
                  <c:v>695.16</c:v>
                </c:pt>
                <c:pt idx="1079">
                  <c:v>1.944</c:v>
                </c:pt>
                <c:pt idx="1080">
                  <c:v>217.584</c:v>
                </c:pt>
                <c:pt idx="1081">
                  <c:v>99.98</c:v>
                </c:pt>
                <c:pt idx="1082">
                  <c:v>249.95</c:v>
                </c:pt>
                <c:pt idx="1083">
                  <c:v>38.088000000000001</c:v>
                </c:pt>
                <c:pt idx="1084">
                  <c:v>319.95999999999998</c:v>
                </c:pt>
                <c:pt idx="1085">
                  <c:v>21.936</c:v>
                </c:pt>
                <c:pt idx="1086">
                  <c:v>199.96</c:v>
                </c:pt>
                <c:pt idx="1087">
                  <c:v>16.38</c:v>
                </c:pt>
                <c:pt idx="1088">
                  <c:v>127.96</c:v>
                </c:pt>
                <c:pt idx="1089">
                  <c:v>9.5220000000000002</c:v>
                </c:pt>
                <c:pt idx="1090">
                  <c:v>347.58</c:v>
                </c:pt>
                <c:pt idx="1091">
                  <c:v>5.1840000000000002</c:v>
                </c:pt>
                <c:pt idx="1092">
                  <c:v>67.92</c:v>
                </c:pt>
                <c:pt idx="1093">
                  <c:v>99.98</c:v>
                </c:pt>
                <c:pt idx="1094">
                  <c:v>28.9</c:v>
                </c:pt>
                <c:pt idx="1095">
                  <c:v>114.95</c:v>
                </c:pt>
                <c:pt idx="1096">
                  <c:v>38.880000000000003</c:v>
                </c:pt>
                <c:pt idx="1097">
                  <c:v>2.92</c:v>
                </c:pt>
                <c:pt idx="1098">
                  <c:v>167.976</c:v>
                </c:pt>
                <c:pt idx="1099">
                  <c:v>12.96</c:v>
                </c:pt>
                <c:pt idx="1100">
                  <c:v>12.32</c:v>
                </c:pt>
                <c:pt idx="1101">
                  <c:v>447.86</c:v>
                </c:pt>
                <c:pt idx="1102">
                  <c:v>16.751999999999999</c:v>
                </c:pt>
                <c:pt idx="1103">
                  <c:v>14.6</c:v>
                </c:pt>
                <c:pt idx="1104">
                  <c:v>135.99</c:v>
                </c:pt>
                <c:pt idx="1105">
                  <c:v>399.95</c:v>
                </c:pt>
                <c:pt idx="1106">
                  <c:v>231.72</c:v>
                </c:pt>
                <c:pt idx="1107">
                  <c:v>10.92</c:v>
                </c:pt>
                <c:pt idx="1108">
                  <c:v>217.584</c:v>
                </c:pt>
                <c:pt idx="1109">
                  <c:v>30</c:v>
                </c:pt>
                <c:pt idx="1110">
                  <c:v>10.47</c:v>
                </c:pt>
                <c:pt idx="1111">
                  <c:v>45.12</c:v>
                </c:pt>
                <c:pt idx="1112">
                  <c:v>33.96</c:v>
                </c:pt>
                <c:pt idx="1113">
                  <c:v>55.991999999999997</c:v>
                </c:pt>
                <c:pt idx="1114">
                  <c:v>91.96</c:v>
                </c:pt>
                <c:pt idx="1115">
                  <c:v>2003.92</c:v>
                </c:pt>
                <c:pt idx="1116">
                  <c:v>16</c:v>
                </c:pt>
                <c:pt idx="1117">
                  <c:v>102.36799999999999</c:v>
                </c:pt>
                <c:pt idx="1118">
                  <c:v>205.16399999999999</c:v>
                </c:pt>
                <c:pt idx="1119">
                  <c:v>198.744</c:v>
                </c:pt>
                <c:pt idx="1120">
                  <c:v>6.57</c:v>
                </c:pt>
                <c:pt idx="1121">
                  <c:v>25.98</c:v>
                </c:pt>
                <c:pt idx="1122">
                  <c:v>144.12</c:v>
                </c:pt>
                <c:pt idx="1123">
                  <c:v>141.96</c:v>
                </c:pt>
                <c:pt idx="1124">
                  <c:v>16</c:v>
                </c:pt>
                <c:pt idx="1125">
                  <c:v>21.84</c:v>
                </c:pt>
                <c:pt idx="1126">
                  <c:v>2.9119999999999999</c:v>
                </c:pt>
                <c:pt idx="1127">
                  <c:v>50.783999999999999</c:v>
                </c:pt>
                <c:pt idx="1128">
                  <c:v>73.567999999999998</c:v>
                </c:pt>
                <c:pt idx="1129">
                  <c:v>13.584</c:v>
                </c:pt>
                <c:pt idx="1130">
                  <c:v>347.80200000000002</c:v>
                </c:pt>
                <c:pt idx="1131">
                  <c:v>54.335999999999999</c:v>
                </c:pt>
                <c:pt idx="1132">
                  <c:v>9.14</c:v>
                </c:pt>
                <c:pt idx="1133">
                  <c:v>9.24</c:v>
                </c:pt>
                <c:pt idx="1134">
                  <c:v>57.36</c:v>
                </c:pt>
                <c:pt idx="1135">
                  <c:v>15</c:v>
                </c:pt>
                <c:pt idx="1136">
                  <c:v>36.56</c:v>
                </c:pt>
                <c:pt idx="1137">
                  <c:v>76.775999999999996</c:v>
                </c:pt>
                <c:pt idx="1138">
                  <c:v>446.06799999999998</c:v>
                </c:pt>
                <c:pt idx="1139">
                  <c:v>185.376</c:v>
                </c:pt>
                <c:pt idx="1140">
                  <c:v>57.68</c:v>
                </c:pt>
                <c:pt idx="1141">
                  <c:v>299.94</c:v>
                </c:pt>
                <c:pt idx="1142">
                  <c:v>248.43</c:v>
                </c:pt>
                <c:pt idx="1143">
                  <c:v>227.96</c:v>
                </c:pt>
                <c:pt idx="1144">
                  <c:v>128.34</c:v>
                </c:pt>
                <c:pt idx="1145">
                  <c:v>38.880000000000003</c:v>
                </c:pt>
                <c:pt idx="1146">
                  <c:v>13.092000000000001</c:v>
                </c:pt>
                <c:pt idx="1147">
                  <c:v>4.9279999999999999</c:v>
                </c:pt>
                <c:pt idx="1148">
                  <c:v>354.9</c:v>
                </c:pt>
                <c:pt idx="1149">
                  <c:v>8</c:v>
                </c:pt>
                <c:pt idx="1150">
                  <c:v>56.4</c:v>
                </c:pt>
                <c:pt idx="1151">
                  <c:v>30.08</c:v>
                </c:pt>
                <c:pt idx="1152">
                  <c:v>231.72</c:v>
                </c:pt>
                <c:pt idx="1153">
                  <c:v>83.988</c:v>
                </c:pt>
                <c:pt idx="1154">
                  <c:v>89.9</c:v>
                </c:pt>
                <c:pt idx="1155">
                  <c:v>35.96</c:v>
                </c:pt>
                <c:pt idx="1156">
                  <c:v>185.376</c:v>
                </c:pt>
                <c:pt idx="1157">
                  <c:v>239.358</c:v>
                </c:pt>
                <c:pt idx="1158">
                  <c:v>1.728</c:v>
                </c:pt>
                <c:pt idx="1159">
                  <c:v>55.176000000000002</c:v>
                </c:pt>
                <c:pt idx="1160">
                  <c:v>149.94999999999999</c:v>
                </c:pt>
                <c:pt idx="1161">
                  <c:v>1115.17</c:v>
                </c:pt>
                <c:pt idx="1162">
                  <c:v>64.900000000000006</c:v>
                </c:pt>
                <c:pt idx="1163">
                  <c:v>99.98</c:v>
                </c:pt>
                <c:pt idx="1164">
                  <c:v>102.58199999999999</c:v>
                </c:pt>
                <c:pt idx="1165">
                  <c:v>43.8</c:v>
                </c:pt>
                <c:pt idx="1166">
                  <c:v>13.872</c:v>
                </c:pt>
                <c:pt idx="1167">
                  <c:v>51.183999999999997</c:v>
                </c:pt>
                <c:pt idx="1168">
                  <c:v>3.2730000000000001</c:v>
                </c:pt>
                <c:pt idx="1169">
                  <c:v>35.4</c:v>
                </c:pt>
                <c:pt idx="1170">
                  <c:v>30.08</c:v>
                </c:pt>
                <c:pt idx="1171">
                  <c:v>36.783999999999999</c:v>
                </c:pt>
                <c:pt idx="1172">
                  <c:v>104.93</c:v>
                </c:pt>
                <c:pt idx="1173">
                  <c:v>81.96</c:v>
                </c:pt>
                <c:pt idx="1174">
                  <c:v>149.9</c:v>
                </c:pt>
                <c:pt idx="1175">
                  <c:v>135.99</c:v>
                </c:pt>
                <c:pt idx="1176">
                  <c:v>18.690000000000001</c:v>
                </c:pt>
                <c:pt idx="1177">
                  <c:v>79.989999999999995</c:v>
                </c:pt>
                <c:pt idx="1178">
                  <c:v>703.71</c:v>
                </c:pt>
                <c:pt idx="1179">
                  <c:v>541.44000000000005</c:v>
                </c:pt>
                <c:pt idx="1180">
                  <c:v>785.88</c:v>
                </c:pt>
                <c:pt idx="1181">
                  <c:v>586.39800000000002</c:v>
                </c:pt>
                <c:pt idx="1182">
                  <c:v>244.61500000000001</c:v>
                </c:pt>
                <c:pt idx="1183">
                  <c:v>767.952</c:v>
                </c:pt>
                <c:pt idx="1184">
                  <c:v>2548.56</c:v>
                </c:pt>
                <c:pt idx="1185">
                  <c:v>1747.25</c:v>
                </c:pt>
                <c:pt idx="1186">
                  <c:v>31.744</c:v>
                </c:pt>
                <c:pt idx="1187">
                  <c:v>90</c:v>
                </c:pt>
                <c:pt idx="1188">
                  <c:v>23.68</c:v>
                </c:pt>
                <c:pt idx="1189">
                  <c:v>46.344000000000001</c:v>
                </c:pt>
                <c:pt idx="1190">
                  <c:v>167.952</c:v>
                </c:pt>
                <c:pt idx="1191">
                  <c:v>22.704000000000001</c:v>
                </c:pt>
                <c:pt idx="1192">
                  <c:v>28.751999999999999</c:v>
                </c:pt>
                <c:pt idx="1193">
                  <c:v>568.72799999999995</c:v>
                </c:pt>
                <c:pt idx="1194">
                  <c:v>43.1</c:v>
                </c:pt>
                <c:pt idx="1195">
                  <c:v>544.00800000000004</c:v>
                </c:pt>
                <c:pt idx="1196">
                  <c:v>934.95600000000002</c:v>
                </c:pt>
                <c:pt idx="1197">
                  <c:v>321.55200000000002</c:v>
                </c:pt>
                <c:pt idx="1198">
                  <c:v>33</c:v>
                </c:pt>
                <c:pt idx="1199">
                  <c:v>73.680000000000007</c:v>
                </c:pt>
                <c:pt idx="1200">
                  <c:v>79.36</c:v>
                </c:pt>
                <c:pt idx="1201">
                  <c:v>320.88</c:v>
                </c:pt>
                <c:pt idx="1202">
                  <c:v>450</c:v>
                </c:pt>
                <c:pt idx="1203">
                  <c:v>70.56</c:v>
                </c:pt>
                <c:pt idx="1204">
                  <c:v>38.880000000000003</c:v>
                </c:pt>
                <c:pt idx="1205">
                  <c:v>119.85</c:v>
                </c:pt>
                <c:pt idx="1206">
                  <c:v>45.24</c:v>
                </c:pt>
                <c:pt idx="1207">
                  <c:v>254.352</c:v>
                </c:pt>
                <c:pt idx="1208">
                  <c:v>8.6199999999999992</c:v>
                </c:pt>
                <c:pt idx="1209">
                  <c:v>57.93</c:v>
                </c:pt>
                <c:pt idx="1210">
                  <c:v>29.472000000000001</c:v>
                </c:pt>
                <c:pt idx="1211">
                  <c:v>38.880000000000003</c:v>
                </c:pt>
                <c:pt idx="1212">
                  <c:v>47.36</c:v>
                </c:pt>
                <c:pt idx="1213">
                  <c:v>34.08</c:v>
                </c:pt>
                <c:pt idx="1214">
                  <c:v>568.72799999999995</c:v>
                </c:pt>
                <c:pt idx="1215">
                  <c:v>991.2</c:v>
                </c:pt>
                <c:pt idx="1216">
                  <c:v>208.56</c:v>
                </c:pt>
                <c:pt idx="1217">
                  <c:v>65.88</c:v>
                </c:pt>
                <c:pt idx="1218">
                  <c:v>1272.6300000000001</c:v>
                </c:pt>
                <c:pt idx="1219">
                  <c:v>50.04</c:v>
                </c:pt>
                <c:pt idx="1220">
                  <c:v>41.88</c:v>
                </c:pt>
                <c:pt idx="1221">
                  <c:v>172.75200000000001</c:v>
                </c:pt>
                <c:pt idx="1222">
                  <c:v>485.88</c:v>
                </c:pt>
                <c:pt idx="1223">
                  <c:v>544.00800000000004</c:v>
                </c:pt>
                <c:pt idx="1224">
                  <c:v>92.52</c:v>
                </c:pt>
                <c:pt idx="1225">
                  <c:v>95.88</c:v>
                </c:pt>
                <c:pt idx="1226">
                  <c:v>22.62</c:v>
                </c:pt>
                <c:pt idx="1227">
                  <c:v>36.840000000000003</c:v>
                </c:pt>
                <c:pt idx="1228">
                  <c:v>18.527999999999999</c:v>
                </c:pt>
                <c:pt idx="1229">
                  <c:v>12.24</c:v>
                </c:pt>
                <c:pt idx="1230">
                  <c:v>209.67</c:v>
                </c:pt>
                <c:pt idx="1231">
                  <c:v>59.52</c:v>
                </c:pt>
                <c:pt idx="1232">
                  <c:v>360</c:v>
                </c:pt>
                <c:pt idx="1233">
                  <c:v>77.58</c:v>
                </c:pt>
                <c:pt idx="1234">
                  <c:v>189.57599999999999</c:v>
                </c:pt>
                <c:pt idx="1235">
                  <c:v>25.86</c:v>
                </c:pt>
                <c:pt idx="1236">
                  <c:v>90.48</c:v>
                </c:pt>
                <c:pt idx="1237">
                  <c:v>24.56</c:v>
                </c:pt>
                <c:pt idx="1238">
                  <c:v>49.12</c:v>
                </c:pt>
                <c:pt idx="1239">
                  <c:v>181.797</c:v>
                </c:pt>
                <c:pt idx="1240">
                  <c:v>479.97</c:v>
                </c:pt>
                <c:pt idx="1241">
                  <c:v>22.72</c:v>
                </c:pt>
                <c:pt idx="1242">
                  <c:v>61.68</c:v>
                </c:pt>
                <c:pt idx="1243">
                  <c:v>33.36</c:v>
                </c:pt>
                <c:pt idx="1244">
                  <c:v>133.97999999999999</c:v>
                </c:pt>
                <c:pt idx="1245">
                  <c:v>1048.3499999999999</c:v>
                </c:pt>
                <c:pt idx="1246">
                  <c:v>265.47500000000002</c:v>
                </c:pt>
                <c:pt idx="1247">
                  <c:v>1090.7819999999999</c:v>
                </c:pt>
                <c:pt idx="1248">
                  <c:v>95.994</c:v>
                </c:pt>
                <c:pt idx="1249">
                  <c:v>5.5</c:v>
                </c:pt>
                <c:pt idx="1250">
                  <c:v>284.36399999999998</c:v>
                </c:pt>
                <c:pt idx="1251">
                  <c:v>111.104</c:v>
                </c:pt>
                <c:pt idx="1252">
                  <c:v>17.04</c:v>
                </c:pt>
                <c:pt idx="1253">
                  <c:v>27.92</c:v>
                </c:pt>
                <c:pt idx="1254">
                  <c:v>85.96</c:v>
                </c:pt>
                <c:pt idx="1255">
                  <c:v>200.97</c:v>
                </c:pt>
                <c:pt idx="1256">
                  <c:v>142.18199999999999</c:v>
                </c:pt>
                <c:pt idx="1257">
                  <c:v>28.792000000000002</c:v>
                </c:pt>
                <c:pt idx="1258">
                  <c:v>92.52</c:v>
                </c:pt>
                <c:pt idx="1259">
                  <c:v>59.52</c:v>
                </c:pt>
                <c:pt idx="1260">
                  <c:v>18.527999999999999</c:v>
                </c:pt>
                <c:pt idx="1261">
                  <c:v>6.6719999999999997</c:v>
                </c:pt>
                <c:pt idx="1262">
                  <c:v>360</c:v>
                </c:pt>
                <c:pt idx="1263">
                  <c:v>853.09199999999998</c:v>
                </c:pt>
                <c:pt idx="1264">
                  <c:v>59.52</c:v>
                </c:pt>
                <c:pt idx="1265">
                  <c:v>284.36399999999998</c:v>
                </c:pt>
                <c:pt idx="1266">
                  <c:v>1298.55</c:v>
                </c:pt>
                <c:pt idx="1267">
                  <c:v>83.975999999999999</c:v>
                </c:pt>
                <c:pt idx="1268">
                  <c:v>106.96</c:v>
                </c:pt>
                <c:pt idx="1269">
                  <c:v>22</c:v>
                </c:pt>
                <c:pt idx="1270">
                  <c:v>17.04</c:v>
                </c:pt>
                <c:pt idx="1271">
                  <c:v>61.68</c:v>
                </c:pt>
                <c:pt idx="1272">
                  <c:v>27.92</c:v>
                </c:pt>
                <c:pt idx="1273">
                  <c:v>86.376000000000005</c:v>
                </c:pt>
                <c:pt idx="1274">
                  <c:v>61.4</c:v>
                </c:pt>
                <c:pt idx="1275">
                  <c:v>267.95999999999998</c:v>
                </c:pt>
                <c:pt idx="1276">
                  <c:v>270</c:v>
                </c:pt>
                <c:pt idx="1277">
                  <c:v>355.45499999999998</c:v>
                </c:pt>
                <c:pt idx="1278">
                  <c:v>59.52</c:v>
                </c:pt>
                <c:pt idx="1279">
                  <c:v>37.055999999999997</c:v>
                </c:pt>
                <c:pt idx="1280">
                  <c:v>33.36</c:v>
                </c:pt>
                <c:pt idx="1281">
                  <c:v>41.375999999999998</c:v>
                </c:pt>
                <c:pt idx="1282">
                  <c:v>1706.184</c:v>
                </c:pt>
                <c:pt idx="1283">
                  <c:v>60.34</c:v>
                </c:pt>
                <c:pt idx="1284">
                  <c:v>79.900000000000006</c:v>
                </c:pt>
                <c:pt idx="1285">
                  <c:v>1038.8399999999999</c:v>
                </c:pt>
                <c:pt idx="1286">
                  <c:v>211.96</c:v>
                </c:pt>
                <c:pt idx="1287">
                  <c:v>25.92</c:v>
                </c:pt>
                <c:pt idx="1288">
                  <c:v>213.92</c:v>
                </c:pt>
                <c:pt idx="1289">
                  <c:v>22</c:v>
                </c:pt>
                <c:pt idx="1290">
                  <c:v>46.26</c:v>
                </c:pt>
                <c:pt idx="1291">
                  <c:v>22.72</c:v>
                </c:pt>
                <c:pt idx="1292">
                  <c:v>160.77600000000001</c:v>
                </c:pt>
                <c:pt idx="1293">
                  <c:v>21.594000000000001</c:v>
                </c:pt>
                <c:pt idx="1294">
                  <c:v>35.28</c:v>
                </c:pt>
                <c:pt idx="1295">
                  <c:v>330.4</c:v>
                </c:pt>
                <c:pt idx="1296">
                  <c:v>270.33999999999997</c:v>
                </c:pt>
                <c:pt idx="1297">
                  <c:v>60.048000000000002</c:v>
                </c:pt>
                <c:pt idx="1298">
                  <c:v>48.86</c:v>
                </c:pt>
                <c:pt idx="1299">
                  <c:v>24.56</c:v>
                </c:pt>
                <c:pt idx="1300">
                  <c:v>17.239999999999998</c:v>
                </c:pt>
                <c:pt idx="1301">
                  <c:v>63.92</c:v>
                </c:pt>
                <c:pt idx="1302">
                  <c:v>23.16</c:v>
                </c:pt>
                <c:pt idx="1303">
                  <c:v>211.96</c:v>
                </c:pt>
                <c:pt idx="1304">
                  <c:v>22.72</c:v>
                </c:pt>
                <c:pt idx="1305">
                  <c:v>143.96</c:v>
                </c:pt>
                <c:pt idx="1306">
                  <c:v>24.672000000000001</c:v>
                </c:pt>
                <c:pt idx="1307">
                  <c:v>61.792000000000002</c:v>
                </c:pt>
                <c:pt idx="1308">
                  <c:v>264.32</c:v>
                </c:pt>
                <c:pt idx="1309">
                  <c:v>40.031999999999996</c:v>
                </c:pt>
                <c:pt idx="1310">
                  <c:v>25.86</c:v>
                </c:pt>
                <c:pt idx="1311">
                  <c:v>13.96</c:v>
                </c:pt>
                <c:pt idx="1312">
                  <c:v>33.93</c:v>
                </c:pt>
                <c:pt idx="1313">
                  <c:v>159.80000000000001</c:v>
                </c:pt>
                <c:pt idx="1314">
                  <c:v>30.88</c:v>
                </c:pt>
                <c:pt idx="1315">
                  <c:v>43.188000000000002</c:v>
                </c:pt>
                <c:pt idx="1316">
                  <c:v>330.4</c:v>
                </c:pt>
                <c:pt idx="1317">
                  <c:v>36.351999999999997</c:v>
                </c:pt>
                <c:pt idx="1318">
                  <c:v>30.84</c:v>
                </c:pt>
                <c:pt idx="1319">
                  <c:v>11.167999999999999</c:v>
                </c:pt>
                <c:pt idx="1320">
                  <c:v>16.68</c:v>
                </c:pt>
                <c:pt idx="1321">
                  <c:v>43.1</c:v>
                </c:pt>
                <c:pt idx="1322">
                  <c:v>19.648</c:v>
                </c:pt>
                <c:pt idx="1323">
                  <c:v>239.7</c:v>
                </c:pt>
                <c:pt idx="1324">
                  <c:v>90.48</c:v>
                </c:pt>
                <c:pt idx="1325">
                  <c:v>4.08</c:v>
                </c:pt>
                <c:pt idx="1326">
                  <c:v>49.408000000000001</c:v>
                </c:pt>
                <c:pt idx="1327">
                  <c:v>287.92</c:v>
                </c:pt>
                <c:pt idx="1328">
                  <c:v>15.42</c:v>
                </c:pt>
                <c:pt idx="1329">
                  <c:v>83.76</c:v>
                </c:pt>
                <c:pt idx="1330">
                  <c:v>255.68</c:v>
                </c:pt>
                <c:pt idx="1331">
                  <c:v>41.7</c:v>
                </c:pt>
                <c:pt idx="1332">
                  <c:v>85.96</c:v>
                </c:pt>
                <c:pt idx="1333">
                  <c:v>4.8959999999999999</c:v>
                </c:pt>
                <c:pt idx="1334">
                  <c:v>113.1</c:v>
                </c:pt>
                <c:pt idx="1335">
                  <c:v>24.704000000000001</c:v>
                </c:pt>
                <c:pt idx="1336">
                  <c:v>92.52</c:v>
                </c:pt>
                <c:pt idx="1337">
                  <c:v>3.2639999999999998</c:v>
                </c:pt>
                <c:pt idx="1338">
                  <c:v>24.56</c:v>
                </c:pt>
                <c:pt idx="1339">
                  <c:v>180.96</c:v>
                </c:pt>
                <c:pt idx="1340">
                  <c:v>108.08</c:v>
                </c:pt>
                <c:pt idx="1341">
                  <c:v>14.28</c:v>
                </c:pt>
                <c:pt idx="1342">
                  <c:v>9.2639999999999993</c:v>
                </c:pt>
                <c:pt idx="1343">
                  <c:v>15.08</c:v>
                </c:pt>
                <c:pt idx="1344">
                  <c:v>3.2639999999999998</c:v>
                </c:pt>
                <c:pt idx="1345">
                  <c:v>13.896000000000001</c:v>
                </c:pt>
                <c:pt idx="1346">
                  <c:v>250.27199999999999</c:v>
                </c:pt>
                <c:pt idx="1347">
                  <c:v>173.8</c:v>
                </c:pt>
                <c:pt idx="1348">
                  <c:v>32.94</c:v>
                </c:pt>
                <c:pt idx="1349">
                  <c:v>80.98</c:v>
                </c:pt>
                <c:pt idx="1350">
                  <c:v>408.00599999999997</c:v>
                </c:pt>
                <c:pt idx="1351">
                  <c:v>11.352</c:v>
                </c:pt>
                <c:pt idx="1352">
                  <c:v>1018.104</c:v>
                </c:pt>
                <c:pt idx="1353">
                  <c:v>104.28</c:v>
                </c:pt>
                <c:pt idx="1354">
                  <c:v>64.784000000000006</c:v>
                </c:pt>
                <c:pt idx="1355">
                  <c:v>254.52600000000001</c:v>
                </c:pt>
                <c:pt idx="1356">
                  <c:v>1586.69</c:v>
                </c:pt>
                <c:pt idx="1357">
                  <c:v>19.440000000000001</c:v>
                </c:pt>
                <c:pt idx="1358">
                  <c:v>59.2</c:v>
                </c:pt>
                <c:pt idx="1359">
                  <c:v>242.94</c:v>
                </c:pt>
                <c:pt idx="1360">
                  <c:v>14.375999999999999</c:v>
                </c:pt>
                <c:pt idx="1361">
                  <c:v>10.368</c:v>
                </c:pt>
                <c:pt idx="1362">
                  <c:v>84.784000000000006</c:v>
                </c:pt>
                <c:pt idx="1363">
                  <c:v>54.9</c:v>
                </c:pt>
                <c:pt idx="1364">
                  <c:v>4.7300000000000004</c:v>
                </c:pt>
                <c:pt idx="1365">
                  <c:v>74</c:v>
                </c:pt>
                <c:pt idx="1366">
                  <c:v>259.13600000000002</c:v>
                </c:pt>
                <c:pt idx="1367">
                  <c:v>15.552</c:v>
                </c:pt>
                <c:pt idx="1368">
                  <c:v>11.352</c:v>
                </c:pt>
                <c:pt idx="1369">
                  <c:v>270.72000000000003</c:v>
                </c:pt>
                <c:pt idx="1370">
                  <c:v>408.00599999999997</c:v>
                </c:pt>
                <c:pt idx="1371">
                  <c:v>35.28</c:v>
                </c:pt>
                <c:pt idx="1372">
                  <c:v>183.37200000000001</c:v>
                </c:pt>
                <c:pt idx="1373">
                  <c:v>242.94</c:v>
                </c:pt>
                <c:pt idx="1374">
                  <c:v>1781.682</c:v>
                </c:pt>
                <c:pt idx="1375">
                  <c:v>105.98</c:v>
                </c:pt>
                <c:pt idx="1376">
                  <c:v>1.6319999999999999</c:v>
                </c:pt>
                <c:pt idx="1377">
                  <c:v>70.56</c:v>
                </c:pt>
                <c:pt idx="1378">
                  <c:v>10.368</c:v>
                </c:pt>
                <c:pt idx="1379">
                  <c:v>62.295999999999999</c:v>
                </c:pt>
                <c:pt idx="1380">
                  <c:v>139.96</c:v>
                </c:pt>
                <c:pt idx="1381">
                  <c:v>61.792000000000002</c:v>
                </c:pt>
                <c:pt idx="1382">
                  <c:v>19.167999999999999</c:v>
                </c:pt>
                <c:pt idx="1383">
                  <c:v>1133.3499999999999</c:v>
                </c:pt>
                <c:pt idx="1384">
                  <c:v>69.98</c:v>
                </c:pt>
                <c:pt idx="1385">
                  <c:v>54.9</c:v>
                </c:pt>
                <c:pt idx="1386">
                  <c:v>69.52</c:v>
                </c:pt>
                <c:pt idx="1387">
                  <c:v>49.12</c:v>
                </c:pt>
                <c:pt idx="1388">
                  <c:v>47.04</c:v>
                </c:pt>
                <c:pt idx="1389">
                  <c:v>150.80000000000001</c:v>
                </c:pt>
                <c:pt idx="1390">
                  <c:v>21.96</c:v>
                </c:pt>
                <c:pt idx="1391">
                  <c:v>74</c:v>
                </c:pt>
                <c:pt idx="1392">
                  <c:v>132.16</c:v>
                </c:pt>
                <c:pt idx="1393">
                  <c:v>10.199999999999999</c:v>
                </c:pt>
                <c:pt idx="1394">
                  <c:v>54.9</c:v>
                </c:pt>
                <c:pt idx="1395">
                  <c:v>69.52</c:v>
                </c:pt>
                <c:pt idx="1396">
                  <c:v>44.671999999999997</c:v>
                </c:pt>
                <c:pt idx="1397">
                  <c:v>77.239999999999995</c:v>
                </c:pt>
                <c:pt idx="1398">
                  <c:v>890.84100000000001</c:v>
                </c:pt>
                <c:pt idx="1399">
                  <c:v>906.68</c:v>
                </c:pt>
                <c:pt idx="1400">
                  <c:v>49.12</c:v>
                </c:pt>
                <c:pt idx="1401">
                  <c:v>264.32</c:v>
                </c:pt>
                <c:pt idx="1402">
                  <c:v>725.34400000000005</c:v>
                </c:pt>
                <c:pt idx="1403">
                  <c:v>106.96</c:v>
                </c:pt>
                <c:pt idx="1404">
                  <c:v>15.552</c:v>
                </c:pt>
                <c:pt idx="1405">
                  <c:v>6.12</c:v>
                </c:pt>
                <c:pt idx="1406">
                  <c:v>32.4</c:v>
                </c:pt>
                <c:pt idx="1407">
                  <c:v>6.12</c:v>
                </c:pt>
                <c:pt idx="1408">
                  <c:v>31.103999999999999</c:v>
                </c:pt>
                <c:pt idx="1409">
                  <c:v>38.619999999999997</c:v>
                </c:pt>
                <c:pt idx="1410">
                  <c:v>199.75</c:v>
                </c:pt>
                <c:pt idx="1411">
                  <c:v>61.4</c:v>
                </c:pt>
                <c:pt idx="1412">
                  <c:v>2973.32</c:v>
                </c:pt>
                <c:pt idx="1413">
                  <c:v>36.840000000000003</c:v>
                </c:pt>
                <c:pt idx="1414">
                  <c:v>199.75</c:v>
                </c:pt>
                <c:pt idx="1415">
                  <c:v>933.26199999999994</c:v>
                </c:pt>
                <c:pt idx="1416">
                  <c:v>59.2</c:v>
                </c:pt>
                <c:pt idx="1417">
                  <c:v>64.784000000000006</c:v>
                </c:pt>
                <c:pt idx="1418">
                  <c:v>104.28</c:v>
                </c:pt>
                <c:pt idx="1419">
                  <c:v>826</c:v>
                </c:pt>
                <c:pt idx="1420">
                  <c:v>67.86</c:v>
                </c:pt>
                <c:pt idx="1421">
                  <c:v>288</c:v>
                </c:pt>
                <c:pt idx="1422">
                  <c:v>489.23</c:v>
                </c:pt>
                <c:pt idx="1423">
                  <c:v>72</c:v>
                </c:pt>
                <c:pt idx="1424">
                  <c:v>21.96</c:v>
                </c:pt>
                <c:pt idx="1425">
                  <c:v>84.784000000000006</c:v>
                </c:pt>
                <c:pt idx="1426">
                  <c:v>680.01</c:v>
                </c:pt>
                <c:pt idx="1427">
                  <c:v>24.56</c:v>
                </c:pt>
                <c:pt idx="1428">
                  <c:v>12.28</c:v>
                </c:pt>
                <c:pt idx="1429">
                  <c:v>2.04</c:v>
                </c:pt>
                <c:pt idx="1430">
                  <c:v>781.86400000000003</c:v>
                </c:pt>
                <c:pt idx="1431">
                  <c:v>9.2639999999999993</c:v>
                </c:pt>
                <c:pt idx="1432">
                  <c:v>35.520000000000003</c:v>
                </c:pt>
                <c:pt idx="1433">
                  <c:v>194.352</c:v>
                </c:pt>
                <c:pt idx="1434">
                  <c:v>21.391999999999999</c:v>
                </c:pt>
                <c:pt idx="1435">
                  <c:v>22</c:v>
                </c:pt>
                <c:pt idx="1436">
                  <c:v>57.584000000000003</c:v>
                </c:pt>
                <c:pt idx="1437">
                  <c:v>90.48</c:v>
                </c:pt>
                <c:pt idx="1438">
                  <c:v>3393.68</c:v>
                </c:pt>
                <c:pt idx="1439">
                  <c:v>159.80000000000001</c:v>
                </c:pt>
                <c:pt idx="1440">
                  <c:v>10.368</c:v>
                </c:pt>
                <c:pt idx="1441">
                  <c:v>19.600000000000001</c:v>
                </c:pt>
                <c:pt idx="1442">
                  <c:v>247.8</c:v>
                </c:pt>
                <c:pt idx="1443">
                  <c:v>16.399999999999999</c:v>
                </c:pt>
                <c:pt idx="1444">
                  <c:v>17.472000000000001</c:v>
                </c:pt>
                <c:pt idx="1445">
                  <c:v>91.36</c:v>
                </c:pt>
                <c:pt idx="1446">
                  <c:v>31.175999999999998</c:v>
                </c:pt>
                <c:pt idx="1447">
                  <c:v>31.984000000000002</c:v>
                </c:pt>
                <c:pt idx="1448">
                  <c:v>22.92</c:v>
                </c:pt>
                <c:pt idx="1449">
                  <c:v>108.4</c:v>
                </c:pt>
                <c:pt idx="1450">
                  <c:v>5.7</c:v>
                </c:pt>
                <c:pt idx="1451">
                  <c:v>23.67</c:v>
                </c:pt>
                <c:pt idx="1452">
                  <c:v>854.35199999999998</c:v>
                </c:pt>
                <c:pt idx="1453">
                  <c:v>579.95000000000005</c:v>
                </c:pt>
                <c:pt idx="1454">
                  <c:v>144.96</c:v>
                </c:pt>
                <c:pt idx="1455">
                  <c:v>15.587999999999999</c:v>
                </c:pt>
                <c:pt idx="1456">
                  <c:v>154.9</c:v>
                </c:pt>
                <c:pt idx="1457">
                  <c:v>399.96</c:v>
                </c:pt>
                <c:pt idx="1458">
                  <c:v>11.648</c:v>
                </c:pt>
                <c:pt idx="1459">
                  <c:v>569.56799999999998</c:v>
                </c:pt>
                <c:pt idx="1460">
                  <c:v>139.91999999999999</c:v>
                </c:pt>
                <c:pt idx="1461">
                  <c:v>66.69</c:v>
                </c:pt>
                <c:pt idx="1462">
                  <c:v>34.5</c:v>
                </c:pt>
                <c:pt idx="1463">
                  <c:v>293.19900000000001</c:v>
                </c:pt>
                <c:pt idx="1464">
                  <c:v>159.96</c:v>
                </c:pt>
                <c:pt idx="1465">
                  <c:v>59.24</c:v>
                </c:pt>
                <c:pt idx="1466">
                  <c:v>19.399999999999999</c:v>
                </c:pt>
                <c:pt idx="1467">
                  <c:v>526.45000000000005</c:v>
                </c:pt>
                <c:pt idx="1468">
                  <c:v>26.4</c:v>
                </c:pt>
                <c:pt idx="1469">
                  <c:v>83.92</c:v>
                </c:pt>
                <c:pt idx="1470">
                  <c:v>756.8</c:v>
                </c:pt>
                <c:pt idx="1471">
                  <c:v>594.81600000000003</c:v>
                </c:pt>
                <c:pt idx="1472">
                  <c:v>59.97</c:v>
                </c:pt>
                <c:pt idx="1473">
                  <c:v>28.4</c:v>
                </c:pt>
                <c:pt idx="1474">
                  <c:v>32.4</c:v>
                </c:pt>
                <c:pt idx="1475">
                  <c:v>32.4</c:v>
                </c:pt>
                <c:pt idx="1476">
                  <c:v>447.84</c:v>
                </c:pt>
                <c:pt idx="1477">
                  <c:v>158.9</c:v>
                </c:pt>
                <c:pt idx="1478">
                  <c:v>12.224</c:v>
                </c:pt>
                <c:pt idx="1479">
                  <c:v>15.552</c:v>
                </c:pt>
                <c:pt idx="1480">
                  <c:v>168.1</c:v>
                </c:pt>
                <c:pt idx="1481">
                  <c:v>455.97</c:v>
                </c:pt>
                <c:pt idx="1482">
                  <c:v>8.8800000000000008</c:v>
                </c:pt>
                <c:pt idx="1483">
                  <c:v>511.5</c:v>
                </c:pt>
                <c:pt idx="1484">
                  <c:v>209.88</c:v>
                </c:pt>
                <c:pt idx="1485">
                  <c:v>12.624000000000001</c:v>
                </c:pt>
                <c:pt idx="1486">
                  <c:v>540.57000000000005</c:v>
                </c:pt>
                <c:pt idx="1487">
                  <c:v>248.85</c:v>
                </c:pt>
                <c:pt idx="1488">
                  <c:v>36.24</c:v>
                </c:pt>
                <c:pt idx="1489">
                  <c:v>44.46</c:v>
                </c:pt>
                <c:pt idx="1490">
                  <c:v>39.96</c:v>
                </c:pt>
                <c:pt idx="1491">
                  <c:v>67.959999999999994</c:v>
                </c:pt>
                <c:pt idx="1492">
                  <c:v>1049.2</c:v>
                </c:pt>
                <c:pt idx="1493">
                  <c:v>1879.96</c:v>
                </c:pt>
                <c:pt idx="1494">
                  <c:v>899.95</c:v>
                </c:pt>
                <c:pt idx="1495">
                  <c:v>119.8</c:v>
                </c:pt>
                <c:pt idx="1496">
                  <c:v>99.9</c:v>
                </c:pt>
                <c:pt idx="1497">
                  <c:v>19.8</c:v>
                </c:pt>
                <c:pt idx="1498">
                  <c:v>199.9</c:v>
                </c:pt>
                <c:pt idx="1499">
                  <c:v>1194.165</c:v>
                </c:pt>
                <c:pt idx="1500">
                  <c:v>892.22400000000005</c:v>
                </c:pt>
                <c:pt idx="1501">
                  <c:v>24.9</c:v>
                </c:pt>
                <c:pt idx="1502">
                  <c:v>183.96799999999999</c:v>
                </c:pt>
                <c:pt idx="1503">
                  <c:v>4.5999999999999996</c:v>
                </c:pt>
                <c:pt idx="1504">
                  <c:v>57.9</c:v>
                </c:pt>
                <c:pt idx="1505">
                  <c:v>899.43</c:v>
                </c:pt>
                <c:pt idx="1506">
                  <c:v>147.91999999999999</c:v>
                </c:pt>
                <c:pt idx="1507">
                  <c:v>91.68</c:v>
                </c:pt>
                <c:pt idx="1508">
                  <c:v>217.85</c:v>
                </c:pt>
                <c:pt idx="1509">
                  <c:v>21.4</c:v>
                </c:pt>
                <c:pt idx="1510">
                  <c:v>94.85</c:v>
                </c:pt>
                <c:pt idx="1511">
                  <c:v>377.45</c:v>
                </c:pt>
                <c:pt idx="1512">
                  <c:v>452.45</c:v>
                </c:pt>
                <c:pt idx="1513">
                  <c:v>28.484999999999999</c:v>
                </c:pt>
                <c:pt idx="1514">
                  <c:v>5.7149999999999999</c:v>
                </c:pt>
                <c:pt idx="1515">
                  <c:v>32.4</c:v>
                </c:pt>
                <c:pt idx="1516">
                  <c:v>10.9</c:v>
                </c:pt>
                <c:pt idx="1517">
                  <c:v>28.85</c:v>
                </c:pt>
                <c:pt idx="1518">
                  <c:v>19.899999999999999</c:v>
                </c:pt>
                <c:pt idx="1519">
                  <c:v>24.32</c:v>
                </c:pt>
                <c:pt idx="1520">
                  <c:v>354.9</c:v>
                </c:pt>
                <c:pt idx="1521">
                  <c:v>2453.4299999999998</c:v>
                </c:pt>
                <c:pt idx="1522">
                  <c:v>12.96</c:v>
                </c:pt>
                <c:pt idx="1523">
                  <c:v>19.920000000000002</c:v>
                </c:pt>
                <c:pt idx="1524">
                  <c:v>46.35</c:v>
                </c:pt>
                <c:pt idx="1525">
                  <c:v>979.95</c:v>
                </c:pt>
                <c:pt idx="1526">
                  <c:v>360.38</c:v>
                </c:pt>
                <c:pt idx="1527">
                  <c:v>1287.45</c:v>
                </c:pt>
                <c:pt idx="1528">
                  <c:v>244.55</c:v>
                </c:pt>
                <c:pt idx="1529">
                  <c:v>523.91999999999996</c:v>
                </c:pt>
                <c:pt idx="1530">
                  <c:v>133.12</c:v>
                </c:pt>
                <c:pt idx="1531">
                  <c:v>232.4</c:v>
                </c:pt>
                <c:pt idx="1532">
                  <c:v>137.24</c:v>
                </c:pt>
                <c:pt idx="1533">
                  <c:v>43.7</c:v>
                </c:pt>
                <c:pt idx="1534">
                  <c:v>41.72</c:v>
                </c:pt>
                <c:pt idx="1535">
                  <c:v>1325.85</c:v>
                </c:pt>
                <c:pt idx="1536">
                  <c:v>40.98</c:v>
                </c:pt>
                <c:pt idx="1537">
                  <c:v>44.75</c:v>
                </c:pt>
                <c:pt idx="1538">
                  <c:v>12.99</c:v>
                </c:pt>
                <c:pt idx="1539">
                  <c:v>747.55799999999999</c:v>
                </c:pt>
                <c:pt idx="1540">
                  <c:v>1067.94</c:v>
                </c:pt>
                <c:pt idx="1541">
                  <c:v>139.91999999999999</c:v>
                </c:pt>
                <c:pt idx="1542">
                  <c:v>44.46</c:v>
                </c:pt>
                <c:pt idx="1543">
                  <c:v>2676.672</c:v>
                </c:pt>
                <c:pt idx="1544">
                  <c:v>39.99</c:v>
                </c:pt>
                <c:pt idx="1545">
                  <c:v>162.6</c:v>
                </c:pt>
                <c:pt idx="1546">
                  <c:v>14.85</c:v>
                </c:pt>
                <c:pt idx="1547">
                  <c:v>168.1</c:v>
                </c:pt>
                <c:pt idx="1548">
                  <c:v>44.43</c:v>
                </c:pt>
                <c:pt idx="1549">
                  <c:v>5.4720000000000004</c:v>
                </c:pt>
                <c:pt idx="1550">
                  <c:v>21.728000000000002</c:v>
                </c:pt>
                <c:pt idx="1551">
                  <c:v>12.624000000000001</c:v>
                </c:pt>
                <c:pt idx="1552">
                  <c:v>102.3</c:v>
                </c:pt>
                <c:pt idx="1553">
                  <c:v>33.281999999999996</c:v>
                </c:pt>
                <c:pt idx="1554">
                  <c:v>4.5720000000000001</c:v>
                </c:pt>
                <c:pt idx="1555">
                  <c:v>364.77600000000001</c:v>
                </c:pt>
                <c:pt idx="1556">
                  <c:v>1079.316</c:v>
                </c:pt>
                <c:pt idx="1557">
                  <c:v>18.54</c:v>
                </c:pt>
                <c:pt idx="1558">
                  <c:v>17.760000000000002</c:v>
                </c:pt>
                <c:pt idx="1559">
                  <c:v>83.951999999999998</c:v>
                </c:pt>
                <c:pt idx="1560">
                  <c:v>15.78</c:v>
                </c:pt>
                <c:pt idx="1561">
                  <c:v>108.4</c:v>
                </c:pt>
                <c:pt idx="1562">
                  <c:v>55.968000000000004</c:v>
                </c:pt>
                <c:pt idx="1563">
                  <c:v>39.99</c:v>
                </c:pt>
                <c:pt idx="1564">
                  <c:v>347.97</c:v>
                </c:pt>
                <c:pt idx="1565">
                  <c:v>526.45000000000005</c:v>
                </c:pt>
                <c:pt idx="1566">
                  <c:v>7.92</c:v>
                </c:pt>
                <c:pt idx="1567">
                  <c:v>7.89</c:v>
                </c:pt>
                <c:pt idx="1568">
                  <c:v>79.959999999999994</c:v>
                </c:pt>
                <c:pt idx="1569">
                  <c:v>8.4480000000000004</c:v>
                </c:pt>
                <c:pt idx="1570">
                  <c:v>23.696000000000002</c:v>
                </c:pt>
                <c:pt idx="1571">
                  <c:v>1.8240000000000001</c:v>
                </c:pt>
                <c:pt idx="1572">
                  <c:v>306.89999999999998</c:v>
                </c:pt>
                <c:pt idx="1573">
                  <c:v>15.52</c:v>
                </c:pt>
                <c:pt idx="1574">
                  <c:v>360.38</c:v>
                </c:pt>
                <c:pt idx="1575">
                  <c:v>20.783999999999999</c:v>
                </c:pt>
                <c:pt idx="1576">
                  <c:v>33.619999999999997</c:v>
                </c:pt>
                <c:pt idx="1577">
                  <c:v>470.37599999999998</c:v>
                </c:pt>
                <c:pt idx="1578">
                  <c:v>122.94</c:v>
                </c:pt>
                <c:pt idx="1579">
                  <c:v>1297.3679999999999</c:v>
                </c:pt>
                <c:pt idx="1580">
                  <c:v>18.54</c:v>
                </c:pt>
                <c:pt idx="1581">
                  <c:v>179.886</c:v>
                </c:pt>
                <c:pt idx="1582">
                  <c:v>18.936</c:v>
                </c:pt>
                <c:pt idx="1583">
                  <c:v>242.17599999999999</c:v>
                </c:pt>
                <c:pt idx="1584">
                  <c:v>19.440000000000001</c:v>
                </c:pt>
                <c:pt idx="1585">
                  <c:v>100.70399999999999</c:v>
                </c:pt>
                <c:pt idx="1586">
                  <c:v>486.36799999999999</c:v>
                </c:pt>
                <c:pt idx="1587">
                  <c:v>217.44</c:v>
                </c:pt>
                <c:pt idx="1588">
                  <c:v>147.91999999999999</c:v>
                </c:pt>
                <c:pt idx="1589">
                  <c:v>1.524</c:v>
                </c:pt>
                <c:pt idx="1590">
                  <c:v>21.312000000000001</c:v>
                </c:pt>
                <c:pt idx="1591">
                  <c:v>199.9</c:v>
                </c:pt>
                <c:pt idx="1592">
                  <c:v>209.88</c:v>
                </c:pt>
                <c:pt idx="1593">
                  <c:v>22.23</c:v>
                </c:pt>
                <c:pt idx="1594">
                  <c:v>720.76</c:v>
                </c:pt>
                <c:pt idx="1595">
                  <c:v>5.3280000000000003</c:v>
                </c:pt>
                <c:pt idx="1596">
                  <c:v>23.696000000000002</c:v>
                </c:pt>
                <c:pt idx="1597">
                  <c:v>11.36</c:v>
                </c:pt>
                <c:pt idx="1598">
                  <c:v>6.2080000000000002</c:v>
                </c:pt>
                <c:pt idx="1599">
                  <c:v>168.464</c:v>
                </c:pt>
                <c:pt idx="1600">
                  <c:v>204.6</c:v>
                </c:pt>
                <c:pt idx="1601">
                  <c:v>447.93</c:v>
                </c:pt>
                <c:pt idx="1602">
                  <c:v>255.93600000000001</c:v>
                </c:pt>
                <c:pt idx="1603">
                  <c:v>139.42400000000001</c:v>
                </c:pt>
                <c:pt idx="1604">
                  <c:v>1573.4880000000001</c:v>
                </c:pt>
                <c:pt idx="1605">
                  <c:v>4.95</c:v>
                </c:pt>
                <c:pt idx="1606">
                  <c:v>47.975999999999999</c:v>
                </c:pt>
                <c:pt idx="1607">
                  <c:v>114.6</c:v>
                </c:pt>
                <c:pt idx="1608">
                  <c:v>44.46</c:v>
                </c:pt>
                <c:pt idx="1609">
                  <c:v>20.736000000000001</c:v>
                </c:pt>
                <c:pt idx="1610">
                  <c:v>38.97</c:v>
                </c:pt>
                <c:pt idx="1611">
                  <c:v>42.24</c:v>
                </c:pt>
                <c:pt idx="1612">
                  <c:v>71.927999999999997</c:v>
                </c:pt>
                <c:pt idx="1613">
                  <c:v>161.376</c:v>
                </c:pt>
                <c:pt idx="1614">
                  <c:v>720.76</c:v>
                </c:pt>
                <c:pt idx="1615">
                  <c:v>18.54</c:v>
                </c:pt>
                <c:pt idx="1616">
                  <c:v>99.846000000000004</c:v>
                </c:pt>
                <c:pt idx="1617">
                  <c:v>53.247999999999998</c:v>
                </c:pt>
                <c:pt idx="1618">
                  <c:v>1215.92</c:v>
                </c:pt>
                <c:pt idx="1619">
                  <c:v>3.488</c:v>
                </c:pt>
                <c:pt idx="1620">
                  <c:v>72.48</c:v>
                </c:pt>
                <c:pt idx="1621">
                  <c:v>6.2939999999999996</c:v>
                </c:pt>
                <c:pt idx="1622">
                  <c:v>205.99199999999999</c:v>
                </c:pt>
                <c:pt idx="1623">
                  <c:v>5.7149999999999999</c:v>
                </c:pt>
                <c:pt idx="1624">
                  <c:v>359.77199999999999</c:v>
                </c:pt>
                <c:pt idx="1625">
                  <c:v>24.588000000000001</c:v>
                </c:pt>
                <c:pt idx="1626">
                  <c:v>1261.33</c:v>
                </c:pt>
                <c:pt idx="1627">
                  <c:v>122.328</c:v>
                </c:pt>
                <c:pt idx="1628">
                  <c:v>756.8</c:v>
                </c:pt>
                <c:pt idx="1629">
                  <c:v>391.98</c:v>
                </c:pt>
                <c:pt idx="1630">
                  <c:v>892.22400000000005</c:v>
                </c:pt>
                <c:pt idx="1631">
                  <c:v>19.440000000000001</c:v>
                </c:pt>
                <c:pt idx="1632">
                  <c:v>31.984000000000002</c:v>
                </c:pt>
                <c:pt idx="1633">
                  <c:v>34.86</c:v>
                </c:pt>
                <c:pt idx="1634">
                  <c:v>360.38</c:v>
                </c:pt>
                <c:pt idx="1635">
                  <c:v>238.89599999999999</c:v>
                </c:pt>
                <c:pt idx="1636">
                  <c:v>18.648</c:v>
                </c:pt>
                <c:pt idx="1637">
                  <c:v>419.68</c:v>
                </c:pt>
                <c:pt idx="1638">
                  <c:v>69.712000000000003</c:v>
                </c:pt>
                <c:pt idx="1639">
                  <c:v>134.47999999999999</c:v>
                </c:pt>
                <c:pt idx="1640">
                  <c:v>540.57000000000005</c:v>
                </c:pt>
                <c:pt idx="1641">
                  <c:v>204.6</c:v>
                </c:pt>
                <c:pt idx="1642">
                  <c:v>2.97</c:v>
                </c:pt>
                <c:pt idx="1643">
                  <c:v>590.05799999999999</c:v>
                </c:pt>
                <c:pt idx="1644">
                  <c:v>41.256</c:v>
                </c:pt>
                <c:pt idx="1645">
                  <c:v>1127.9760000000001</c:v>
                </c:pt>
                <c:pt idx="1646">
                  <c:v>1619.91</c:v>
                </c:pt>
                <c:pt idx="1647">
                  <c:v>6.9</c:v>
                </c:pt>
                <c:pt idx="1648">
                  <c:v>3.984</c:v>
                </c:pt>
                <c:pt idx="1649">
                  <c:v>63.936</c:v>
                </c:pt>
                <c:pt idx="1650">
                  <c:v>101.94</c:v>
                </c:pt>
                <c:pt idx="1651">
                  <c:v>156.37280000000001</c:v>
                </c:pt>
                <c:pt idx="1652">
                  <c:v>6.9240000000000004</c:v>
                </c:pt>
                <c:pt idx="1653">
                  <c:v>27.81</c:v>
                </c:pt>
                <c:pt idx="1654">
                  <c:v>33.28</c:v>
                </c:pt>
                <c:pt idx="1655">
                  <c:v>88.751999999999995</c:v>
                </c:pt>
                <c:pt idx="1656">
                  <c:v>5.7149999999999999</c:v>
                </c:pt>
                <c:pt idx="1657">
                  <c:v>772.47</c:v>
                </c:pt>
                <c:pt idx="1658">
                  <c:v>36.24</c:v>
                </c:pt>
                <c:pt idx="1659">
                  <c:v>26.85</c:v>
                </c:pt>
                <c:pt idx="1660">
                  <c:v>455.97</c:v>
                </c:pt>
                <c:pt idx="1661">
                  <c:v>10.9</c:v>
                </c:pt>
                <c:pt idx="1662">
                  <c:v>10.272</c:v>
                </c:pt>
                <c:pt idx="1663">
                  <c:v>6.48</c:v>
                </c:pt>
                <c:pt idx="1664">
                  <c:v>32.783999999999999</c:v>
                </c:pt>
                <c:pt idx="1665">
                  <c:v>899.43</c:v>
                </c:pt>
                <c:pt idx="1666">
                  <c:v>627.16800000000001</c:v>
                </c:pt>
                <c:pt idx="1667">
                  <c:v>159.91999999999999</c:v>
                </c:pt>
                <c:pt idx="1668">
                  <c:v>1487.04</c:v>
                </c:pt>
                <c:pt idx="1669">
                  <c:v>174.3</c:v>
                </c:pt>
                <c:pt idx="1670">
                  <c:v>899.13599999999997</c:v>
                </c:pt>
                <c:pt idx="1671">
                  <c:v>43.57</c:v>
                </c:pt>
                <c:pt idx="1672">
                  <c:v>14.85</c:v>
                </c:pt>
                <c:pt idx="1673">
                  <c:v>11.54</c:v>
                </c:pt>
                <c:pt idx="1674">
                  <c:v>63.968000000000004</c:v>
                </c:pt>
                <c:pt idx="1675">
                  <c:v>36.671999999999997</c:v>
                </c:pt>
                <c:pt idx="1676">
                  <c:v>35.82</c:v>
                </c:pt>
                <c:pt idx="1677">
                  <c:v>88.751999999999995</c:v>
                </c:pt>
                <c:pt idx="1678">
                  <c:v>137.24</c:v>
                </c:pt>
                <c:pt idx="1679">
                  <c:v>46</c:v>
                </c:pt>
                <c:pt idx="1680">
                  <c:v>195.46600000000001</c:v>
                </c:pt>
                <c:pt idx="1681">
                  <c:v>539.65800000000002</c:v>
                </c:pt>
                <c:pt idx="1682">
                  <c:v>3.984</c:v>
                </c:pt>
                <c:pt idx="1683">
                  <c:v>37.94</c:v>
                </c:pt>
                <c:pt idx="1684">
                  <c:v>15.24</c:v>
                </c:pt>
                <c:pt idx="1685">
                  <c:v>232.96</c:v>
                </c:pt>
                <c:pt idx="1686">
                  <c:v>46.35</c:v>
                </c:pt>
                <c:pt idx="1687">
                  <c:v>1487.04</c:v>
                </c:pt>
                <c:pt idx="1688">
                  <c:v>15.26</c:v>
                </c:pt>
                <c:pt idx="1689">
                  <c:v>772.47</c:v>
                </c:pt>
                <c:pt idx="1690">
                  <c:v>391.98</c:v>
                </c:pt>
                <c:pt idx="1691">
                  <c:v>21.4</c:v>
                </c:pt>
                <c:pt idx="1692">
                  <c:v>23.16</c:v>
                </c:pt>
                <c:pt idx="1693">
                  <c:v>44.75</c:v>
                </c:pt>
                <c:pt idx="1694">
                  <c:v>25.92</c:v>
                </c:pt>
                <c:pt idx="1695">
                  <c:v>815.29200000000003</c:v>
                </c:pt>
                <c:pt idx="1696">
                  <c:v>104.58</c:v>
                </c:pt>
                <c:pt idx="1697">
                  <c:v>196.70400000000001</c:v>
                </c:pt>
                <c:pt idx="1698">
                  <c:v>243.99199999999999</c:v>
                </c:pt>
                <c:pt idx="1699">
                  <c:v>2.3079999999999998</c:v>
                </c:pt>
                <c:pt idx="1700">
                  <c:v>18.335999999999999</c:v>
                </c:pt>
                <c:pt idx="1701">
                  <c:v>15.552</c:v>
                </c:pt>
                <c:pt idx="1702">
                  <c:v>55.47</c:v>
                </c:pt>
                <c:pt idx="1703">
                  <c:v>9.5519999999999996</c:v>
                </c:pt>
                <c:pt idx="1704">
                  <c:v>9.7279999999999998</c:v>
                </c:pt>
                <c:pt idx="1705">
                  <c:v>452.94</c:v>
                </c:pt>
                <c:pt idx="1706">
                  <c:v>10.464</c:v>
                </c:pt>
                <c:pt idx="1707">
                  <c:v>12.84</c:v>
                </c:pt>
                <c:pt idx="1708">
                  <c:v>462.56400000000002</c:v>
                </c:pt>
                <c:pt idx="1709">
                  <c:v>106.232</c:v>
                </c:pt>
                <c:pt idx="1710">
                  <c:v>54.896000000000001</c:v>
                </c:pt>
                <c:pt idx="1711">
                  <c:v>18.288</c:v>
                </c:pt>
                <c:pt idx="1712">
                  <c:v>627.16800000000001</c:v>
                </c:pt>
                <c:pt idx="1713">
                  <c:v>7.16</c:v>
                </c:pt>
                <c:pt idx="1714">
                  <c:v>1287.45</c:v>
                </c:pt>
                <c:pt idx="1715">
                  <c:v>139.44</c:v>
                </c:pt>
                <c:pt idx="1716">
                  <c:v>69.888000000000005</c:v>
                </c:pt>
                <c:pt idx="1717">
                  <c:v>113.568</c:v>
                </c:pt>
                <c:pt idx="1718">
                  <c:v>29.664000000000001</c:v>
                </c:pt>
                <c:pt idx="1719">
                  <c:v>520.46400000000006</c:v>
                </c:pt>
                <c:pt idx="1720">
                  <c:v>81.96</c:v>
                </c:pt>
                <c:pt idx="1721">
                  <c:v>6.8579999999999997</c:v>
                </c:pt>
                <c:pt idx="1722">
                  <c:v>4.6159999999999997</c:v>
                </c:pt>
                <c:pt idx="1723">
                  <c:v>19.899999999999999</c:v>
                </c:pt>
                <c:pt idx="1724">
                  <c:v>3347.37</c:v>
                </c:pt>
                <c:pt idx="1725">
                  <c:v>1121.568</c:v>
                </c:pt>
                <c:pt idx="1726">
                  <c:v>470.37599999999998</c:v>
                </c:pt>
                <c:pt idx="1727">
                  <c:v>3.6480000000000001</c:v>
                </c:pt>
                <c:pt idx="1728">
                  <c:v>38.880000000000003</c:v>
                </c:pt>
                <c:pt idx="1729">
                  <c:v>8.7200000000000006</c:v>
                </c:pt>
                <c:pt idx="1730">
                  <c:v>354.9</c:v>
                </c:pt>
                <c:pt idx="1731">
                  <c:v>15.552</c:v>
                </c:pt>
                <c:pt idx="1732">
                  <c:v>51.465000000000003</c:v>
                </c:pt>
                <c:pt idx="1733">
                  <c:v>79.872</c:v>
                </c:pt>
                <c:pt idx="1734">
                  <c:v>17.48</c:v>
                </c:pt>
                <c:pt idx="1735">
                  <c:v>53.7</c:v>
                </c:pt>
                <c:pt idx="1736">
                  <c:v>232.4</c:v>
                </c:pt>
                <c:pt idx="1737">
                  <c:v>22.248000000000001</c:v>
                </c:pt>
                <c:pt idx="1738">
                  <c:v>86.058000000000007</c:v>
                </c:pt>
                <c:pt idx="1739">
                  <c:v>1097.5440000000001</c:v>
                </c:pt>
                <c:pt idx="1740">
                  <c:v>617.976</c:v>
                </c:pt>
                <c:pt idx="1741">
                  <c:v>82.343999999999994</c:v>
                </c:pt>
                <c:pt idx="1742">
                  <c:v>78.256</c:v>
                </c:pt>
                <c:pt idx="1743">
                  <c:v>26.22</c:v>
                </c:pt>
                <c:pt idx="1744">
                  <c:v>41.72</c:v>
                </c:pt>
                <c:pt idx="1745">
                  <c:v>18.54</c:v>
                </c:pt>
                <c:pt idx="1746">
                  <c:v>79.872</c:v>
                </c:pt>
                <c:pt idx="1747">
                  <c:v>185.92</c:v>
                </c:pt>
                <c:pt idx="1748">
                  <c:v>327.84</c:v>
                </c:pt>
                <c:pt idx="1749">
                  <c:v>50.12</c:v>
                </c:pt>
                <c:pt idx="1750">
                  <c:v>171.55</c:v>
                </c:pt>
                <c:pt idx="1751">
                  <c:v>27.968</c:v>
                </c:pt>
                <c:pt idx="1752">
                  <c:v>17.43</c:v>
                </c:pt>
                <c:pt idx="1753">
                  <c:v>20.86</c:v>
                </c:pt>
                <c:pt idx="1754">
                  <c:v>19.968</c:v>
                </c:pt>
                <c:pt idx="1755">
                  <c:v>71.599999999999994</c:v>
                </c:pt>
                <c:pt idx="1756">
                  <c:v>98.352000000000004</c:v>
                </c:pt>
                <c:pt idx="1757">
                  <c:v>530.34</c:v>
                </c:pt>
                <c:pt idx="1758">
                  <c:v>122.94</c:v>
                </c:pt>
                <c:pt idx="1759">
                  <c:v>636.40800000000002</c:v>
                </c:pt>
                <c:pt idx="1760">
                  <c:v>44.75</c:v>
                </c:pt>
                <c:pt idx="1761">
                  <c:v>65.567999999999998</c:v>
                </c:pt>
                <c:pt idx="1762">
                  <c:v>17.899999999999999</c:v>
                </c:pt>
                <c:pt idx="1763">
                  <c:v>21.48</c:v>
                </c:pt>
                <c:pt idx="1764">
                  <c:v>119.8</c:v>
                </c:pt>
                <c:pt idx="1765">
                  <c:v>106.34399999999999</c:v>
                </c:pt>
                <c:pt idx="1766">
                  <c:v>1007.232</c:v>
                </c:pt>
                <c:pt idx="1767">
                  <c:v>579.13599999999997</c:v>
                </c:pt>
                <c:pt idx="1768">
                  <c:v>247.8</c:v>
                </c:pt>
                <c:pt idx="1769">
                  <c:v>59.9</c:v>
                </c:pt>
                <c:pt idx="1770">
                  <c:v>63.56</c:v>
                </c:pt>
                <c:pt idx="1771">
                  <c:v>1628.82</c:v>
                </c:pt>
                <c:pt idx="1772">
                  <c:v>33.375999999999998</c:v>
                </c:pt>
                <c:pt idx="1773">
                  <c:v>8.9640000000000004</c:v>
                </c:pt>
                <c:pt idx="1774">
                  <c:v>981.37199999999996</c:v>
                </c:pt>
                <c:pt idx="1775">
                  <c:v>31.84</c:v>
                </c:pt>
                <c:pt idx="1776">
                  <c:v>7.64</c:v>
                </c:pt>
                <c:pt idx="1777">
                  <c:v>265.17</c:v>
                </c:pt>
                <c:pt idx="1778">
                  <c:v>3.6480000000000001</c:v>
                </c:pt>
                <c:pt idx="1779">
                  <c:v>3.984</c:v>
                </c:pt>
                <c:pt idx="1780">
                  <c:v>45.576000000000001</c:v>
                </c:pt>
                <c:pt idx="1781">
                  <c:v>361.96</c:v>
                </c:pt>
                <c:pt idx="1782">
                  <c:v>15.552</c:v>
                </c:pt>
                <c:pt idx="1783">
                  <c:v>45.527999999999999</c:v>
                </c:pt>
                <c:pt idx="1784">
                  <c:v>10.368</c:v>
                </c:pt>
                <c:pt idx="1785">
                  <c:v>42.783999999999999</c:v>
                </c:pt>
                <c:pt idx="1786">
                  <c:v>25.92</c:v>
                </c:pt>
                <c:pt idx="1787">
                  <c:v>6.3680000000000003</c:v>
                </c:pt>
                <c:pt idx="1788">
                  <c:v>67.176000000000002</c:v>
                </c:pt>
                <c:pt idx="1789">
                  <c:v>25.032</c:v>
                </c:pt>
                <c:pt idx="1790">
                  <c:v>1049.2</c:v>
                </c:pt>
                <c:pt idx="1791">
                  <c:v>9.9600000000000009</c:v>
                </c:pt>
                <c:pt idx="1792">
                  <c:v>99.54</c:v>
                </c:pt>
                <c:pt idx="1793">
                  <c:v>17.48</c:v>
                </c:pt>
                <c:pt idx="1794">
                  <c:v>25.032</c:v>
                </c:pt>
                <c:pt idx="1795">
                  <c:v>113.94</c:v>
                </c:pt>
                <c:pt idx="1796">
                  <c:v>419.13600000000002</c:v>
                </c:pt>
                <c:pt idx="1797">
                  <c:v>24.448</c:v>
                </c:pt>
                <c:pt idx="1798">
                  <c:v>130.71</c:v>
                </c:pt>
                <c:pt idx="1799">
                  <c:v>275.952</c:v>
                </c:pt>
                <c:pt idx="1800">
                  <c:v>11.952</c:v>
                </c:pt>
                <c:pt idx="1801">
                  <c:v>227.136</c:v>
                </c:pt>
                <c:pt idx="1802">
                  <c:v>119.8</c:v>
                </c:pt>
                <c:pt idx="1803">
                  <c:v>37.94</c:v>
                </c:pt>
                <c:pt idx="1804">
                  <c:v>231.98</c:v>
                </c:pt>
                <c:pt idx="1805">
                  <c:v>1325.85</c:v>
                </c:pt>
                <c:pt idx="1806">
                  <c:v>19.899999999999999</c:v>
                </c:pt>
                <c:pt idx="1807">
                  <c:v>35.567999999999998</c:v>
                </c:pt>
                <c:pt idx="1808">
                  <c:v>55.936</c:v>
                </c:pt>
                <c:pt idx="1809">
                  <c:v>18.239999999999998</c:v>
                </c:pt>
                <c:pt idx="1810">
                  <c:v>3504.9</c:v>
                </c:pt>
                <c:pt idx="1811">
                  <c:v>17.48</c:v>
                </c:pt>
                <c:pt idx="1812">
                  <c:v>22.72</c:v>
                </c:pt>
                <c:pt idx="1813">
                  <c:v>10.368</c:v>
                </c:pt>
                <c:pt idx="1814">
                  <c:v>78.256</c:v>
                </c:pt>
                <c:pt idx="1815">
                  <c:v>1325.85</c:v>
                </c:pt>
                <c:pt idx="1816">
                  <c:v>68.62</c:v>
                </c:pt>
                <c:pt idx="1817">
                  <c:v>79.92</c:v>
                </c:pt>
                <c:pt idx="1818">
                  <c:v>359.98</c:v>
                </c:pt>
                <c:pt idx="1819">
                  <c:v>511.05599999999998</c:v>
                </c:pt>
                <c:pt idx="1820">
                  <c:v>6.48</c:v>
                </c:pt>
                <c:pt idx="1821">
                  <c:v>48.944000000000003</c:v>
                </c:pt>
                <c:pt idx="1822">
                  <c:v>459.92</c:v>
                </c:pt>
                <c:pt idx="1823">
                  <c:v>795.51</c:v>
                </c:pt>
                <c:pt idx="1824">
                  <c:v>301.95999999999998</c:v>
                </c:pt>
                <c:pt idx="1825">
                  <c:v>123.92</c:v>
                </c:pt>
                <c:pt idx="1826">
                  <c:v>458.43</c:v>
                </c:pt>
                <c:pt idx="1827">
                  <c:v>113.94</c:v>
                </c:pt>
                <c:pt idx="1828">
                  <c:v>195.64</c:v>
                </c:pt>
                <c:pt idx="1829">
                  <c:v>14.592000000000001</c:v>
                </c:pt>
                <c:pt idx="1830">
                  <c:v>34.5</c:v>
                </c:pt>
                <c:pt idx="1831">
                  <c:v>13.984</c:v>
                </c:pt>
                <c:pt idx="1832">
                  <c:v>104.78400000000001</c:v>
                </c:pt>
                <c:pt idx="1833">
                  <c:v>47.951999999999998</c:v>
                </c:pt>
                <c:pt idx="1834">
                  <c:v>156.512</c:v>
                </c:pt>
                <c:pt idx="1835">
                  <c:v>7.992</c:v>
                </c:pt>
                <c:pt idx="1836">
                  <c:v>102.93</c:v>
                </c:pt>
                <c:pt idx="1837">
                  <c:v>589.41</c:v>
                </c:pt>
                <c:pt idx="1838">
                  <c:v>37.94</c:v>
                </c:pt>
                <c:pt idx="1839">
                  <c:v>261.95999999999998</c:v>
                </c:pt>
                <c:pt idx="1840">
                  <c:v>289.56799999999998</c:v>
                </c:pt>
                <c:pt idx="1841">
                  <c:v>279.86</c:v>
                </c:pt>
                <c:pt idx="1842">
                  <c:v>59.994</c:v>
                </c:pt>
                <c:pt idx="1843">
                  <c:v>17.472000000000001</c:v>
                </c:pt>
                <c:pt idx="1844">
                  <c:v>158.9</c:v>
                </c:pt>
                <c:pt idx="1845">
                  <c:v>14.94</c:v>
                </c:pt>
                <c:pt idx="1846">
                  <c:v>344.94</c:v>
                </c:pt>
                <c:pt idx="1847">
                  <c:v>3.798</c:v>
                </c:pt>
                <c:pt idx="1848">
                  <c:v>47.52</c:v>
                </c:pt>
                <c:pt idx="1849">
                  <c:v>146.72999999999999</c:v>
                </c:pt>
                <c:pt idx="1850">
                  <c:v>28.4</c:v>
                </c:pt>
                <c:pt idx="1851">
                  <c:v>58.408000000000001</c:v>
                </c:pt>
                <c:pt idx="1852">
                  <c:v>366.74400000000003</c:v>
                </c:pt>
                <c:pt idx="1853">
                  <c:v>55.008000000000003</c:v>
                </c:pt>
                <c:pt idx="1854">
                  <c:v>27.792000000000002</c:v>
                </c:pt>
                <c:pt idx="1855">
                  <c:v>19.920000000000002</c:v>
                </c:pt>
                <c:pt idx="1856">
                  <c:v>1879.96</c:v>
                </c:pt>
                <c:pt idx="1857">
                  <c:v>4416.174</c:v>
                </c:pt>
                <c:pt idx="1858">
                  <c:v>354.9</c:v>
                </c:pt>
                <c:pt idx="1859">
                  <c:v>1856.19</c:v>
                </c:pt>
                <c:pt idx="1860">
                  <c:v>449.56799999999998</c:v>
                </c:pt>
                <c:pt idx="1861">
                  <c:v>10.272</c:v>
                </c:pt>
                <c:pt idx="1862">
                  <c:v>5.1840000000000002</c:v>
                </c:pt>
                <c:pt idx="1863">
                  <c:v>88.92</c:v>
                </c:pt>
                <c:pt idx="1864">
                  <c:v>18.463999999999999</c:v>
                </c:pt>
                <c:pt idx="1865">
                  <c:v>34.74</c:v>
                </c:pt>
                <c:pt idx="1866">
                  <c:v>7.8719999999999999</c:v>
                </c:pt>
                <c:pt idx="1867">
                  <c:v>25.92</c:v>
                </c:pt>
                <c:pt idx="1868">
                  <c:v>119.44799999999999</c:v>
                </c:pt>
                <c:pt idx="1869">
                  <c:v>447.84</c:v>
                </c:pt>
                <c:pt idx="1870">
                  <c:v>40.776000000000003</c:v>
                </c:pt>
                <c:pt idx="1871">
                  <c:v>40.776000000000003</c:v>
                </c:pt>
                <c:pt idx="1872">
                  <c:v>17.48</c:v>
                </c:pt>
                <c:pt idx="1873">
                  <c:v>431.976</c:v>
                </c:pt>
                <c:pt idx="1874">
                  <c:v>1779.9</c:v>
                </c:pt>
                <c:pt idx="1875">
                  <c:v>469.99</c:v>
                </c:pt>
                <c:pt idx="1876">
                  <c:v>25.423999999999999</c:v>
                </c:pt>
                <c:pt idx="1877">
                  <c:v>241.56800000000001</c:v>
                </c:pt>
                <c:pt idx="1878">
                  <c:v>71.28</c:v>
                </c:pt>
                <c:pt idx="1879">
                  <c:v>17.899999999999999</c:v>
                </c:pt>
                <c:pt idx="1880">
                  <c:v>268.70400000000001</c:v>
                </c:pt>
                <c:pt idx="1881">
                  <c:v>20.736000000000001</c:v>
                </c:pt>
                <c:pt idx="1882">
                  <c:v>39.936</c:v>
                </c:pt>
                <c:pt idx="1883">
                  <c:v>307.666</c:v>
                </c:pt>
                <c:pt idx="1884">
                  <c:v>26.85</c:v>
                </c:pt>
                <c:pt idx="1885">
                  <c:v>55.584000000000003</c:v>
                </c:pt>
                <c:pt idx="1886">
                  <c:v>11.952</c:v>
                </c:pt>
                <c:pt idx="1887">
                  <c:v>335.74400000000003</c:v>
                </c:pt>
                <c:pt idx="1888">
                  <c:v>10.43</c:v>
                </c:pt>
                <c:pt idx="1889">
                  <c:v>1266.8599999999999</c:v>
                </c:pt>
                <c:pt idx="1890">
                  <c:v>2803.92</c:v>
                </c:pt>
                <c:pt idx="1891">
                  <c:v>2563.056</c:v>
                </c:pt>
                <c:pt idx="1892">
                  <c:v>432.45600000000002</c:v>
                </c:pt>
                <c:pt idx="1893">
                  <c:v>3.488</c:v>
                </c:pt>
                <c:pt idx="1894">
                  <c:v>299.52</c:v>
                </c:pt>
                <c:pt idx="1895">
                  <c:v>751.98400000000004</c:v>
                </c:pt>
                <c:pt idx="1896">
                  <c:v>27.86</c:v>
                </c:pt>
                <c:pt idx="1897">
                  <c:v>9.9600000000000009</c:v>
                </c:pt>
                <c:pt idx="1898">
                  <c:v>366.74400000000003</c:v>
                </c:pt>
                <c:pt idx="1899">
                  <c:v>23</c:v>
                </c:pt>
                <c:pt idx="1900">
                  <c:v>5.1929999999999996</c:v>
                </c:pt>
                <c:pt idx="1901">
                  <c:v>496.86</c:v>
                </c:pt>
                <c:pt idx="1902">
                  <c:v>1056.8599999999999</c:v>
                </c:pt>
                <c:pt idx="1903">
                  <c:v>67.135999999999996</c:v>
                </c:pt>
                <c:pt idx="1904">
                  <c:v>39.878999999999998</c:v>
                </c:pt>
                <c:pt idx="1905">
                  <c:v>1.8240000000000001</c:v>
                </c:pt>
                <c:pt idx="1906">
                  <c:v>1287.45</c:v>
                </c:pt>
                <c:pt idx="1907">
                  <c:v>210.58</c:v>
                </c:pt>
                <c:pt idx="1908">
                  <c:v>6.258</c:v>
                </c:pt>
                <c:pt idx="1909">
                  <c:v>617.976</c:v>
                </c:pt>
                <c:pt idx="1910">
                  <c:v>50.12</c:v>
                </c:pt>
                <c:pt idx="1911">
                  <c:v>15.984</c:v>
                </c:pt>
                <c:pt idx="1912">
                  <c:v>629.64</c:v>
                </c:pt>
                <c:pt idx="1913">
                  <c:v>211.37200000000001</c:v>
                </c:pt>
                <c:pt idx="1914">
                  <c:v>92.96</c:v>
                </c:pt>
                <c:pt idx="1915">
                  <c:v>39.128</c:v>
                </c:pt>
                <c:pt idx="1916">
                  <c:v>91.36</c:v>
                </c:pt>
                <c:pt idx="1917">
                  <c:v>146.72999999999999</c:v>
                </c:pt>
                <c:pt idx="1918">
                  <c:v>348.56</c:v>
                </c:pt>
                <c:pt idx="1919">
                  <c:v>259.74</c:v>
                </c:pt>
                <c:pt idx="1920">
                  <c:v>11.952</c:v>
                </c:pt>
                <c:pt idx="1921">
                  <c:v>49.567999999999998</c:v>
                </c:pt>
                <c:pt idx="1922">
                  <c:v>39.96</c:v>
                </c:pt>
                <c:pt idx="1923">
                  <c:v>64.847999999999999</c:v>
                </c:pt>
                <c:pt idx="1924">
                  <c:v>47.92</c:v>
                </c:pt>
                <c:pt idx="1925">
                  <c:v>34.5</c:v>
                </c:pt>
                <c:pt idx="1926">
                  <c:v>146.68799999999999</c:v>
                </c:pt>
                <c:pt idx="1927">
                  <c:v>520.46400000000006</c:v>
                </c:pt>
                <c:pt idx="1928">
                  <c:v>45.527999999999999</c:v>
                </c:pt>
                <c:pt idx="1929">
                  <c:v>424.27199999999999</c:v>
                </c:pt>
                <c:pt idx="1930">
                  <c:v>1591.02</c:v>
                </c:pt>
                <c:pt idx="1931">
                  <c:v>2803.92</c:v>
                </c:pt>
                <c:pt idx="1932">
                  <c:v>10.368</c:v>
                </c:pt>
                <c:pt idx="1933">
                  <c:v>3785.2919999999999</c:v>
                </c:pt>
                <c:pt idx="1934">
                  <c:v>164.68799999999999</c:v>
                </c:pt>
                <c:pt idx="1935">
                  <c:v>12.96</c:v>
                </c:pt>
                <c:pt idx="1936">
                  <c:v>6.54</c:v>
                </c:pt>
                <c:pt idx="1937">
                  <c:v>9.7279999999999998</c:v>
                </c:pt>
                <c:pt idx="1938">
                  <c:v>477.666</c:v>
                </c:pt>
                <c:pt idx="1939">
                  <c:v>13.848000000000001</c:v>
                </c:pt>
                <c:pt idx="1940">
                  <c:v>195.64</c:v>
                </c:pt>
                <c:pt idx="1941">
                  <c:v>431.976</c:v>
                </c:pt>
                <c:pt idx="1942">
                  <c:v>17.12</c:v>
                </c:pt>
                <c:pt idx="1943">
                  <c:v>70.98</c:v>
                </c:pt>
                <c:pt idx="1944">
                  <c:v>589.41</c:v>
                </c:pt>
                <c:pt idx="1945">
                  <c:v>17.472000000000001</c:v>
                </c:pt>
                <c:pt idx="1946">
                  <c:v>104.58</c:v>
                </c:pt>
                <c:pt idx="1947">
                  <c:v>302.72000000000003</c:v>
                </c:pt>
                <c:pt idx="1948">
                  <c:v>3.984</c:v>
                </c:pt>
                <c:pt idx="1949">
                  <c:v>119.94</c:v>
                </c:pt>
                <c:pt idx="1950">
                  <c:v>34.24</c:v>
                </c:pt>
                <c:pt idx="1951">
                  <c:v>235.18799999999999</c:v>
                </c:pt>
                <c:pt idx="1952">
                  <c:v>16.391999999999999</c:v>
                </c:pt>
                <c:pt idx="1953">
                  <c:v>6.48</c:v>
                </c:pt>
                <c:pt idx="1954">
                  <c:v>848.54399999999998</c:v>
                </c:pt>
                <c:pt idx="1955">
                  <c:v>25.032</c:v>
                </c:pt>
                <c:pt idx="1956">
                  <c:v>199.98</c:v>
                </c:pt>
                <c:pt idx="1957">
                  <c:v>102.93</c:v>
                </c:pt>
                <c:pt idx="1958">
                  <c:v>36.24</c:v>
                </c:pt>
                <c:pt idx="1959">
                  <c:v>2799.96</c:v>
                </c:pt>
                <c:pt idx="1960">
                  <c:v>24.96</c:v>
                </c:pt>
                <c:pt idx="1961">
                  <c:v>166.44</c:v>
                </c:pt>
                <c:pt idx="1962">
                  <c:v>14.67</c:v>
                </c:pt>
                <c:pt idx="1963">
                  <c:v>105.98</c:v>
                </c:pt>
                <c:pt idx="1964">
                  <c:v>16</c:v>
                </c:pt>
                <c:pt idx="1965">
                  <c:v>435.16800000000001</c:v>
                </c:pt>
                <c:pt idx="1966">
                  <c:v>48.783999999999999</c:v>
                </c:pt>
                <c:pt idx="1967">
                  <c:v>220.26560000000001</c:v>
                </c:pt>
                <c:pt idx="1968">
                  <c:v>290.98</c:v>
                </c:pt>
                <c:pt idx="1969">
                  <c:v>39.08</c:v>
                </c:pt>
                <c:pt idx="1970">
                  <c:v>35.04</c:v>
                </c:pt>
                <c:pt idx="1971">
                  <c:v>55.48</c:v>
                </c:pt>
                <c:pt idx="1972">
                  <c:v>1299.6600000000001</c:v>
                </c:pt>
                <c:pt idx="1973">
                  <c:v>69.28</c:v>
                </c:pt>
                <c:pt idx="1974">
                  <c:v>479.988</c:v>
                </c:pt>
                <c:pt idx="1975">
                  <c:v>411.33199999999999</c:v>
                </c:pt>
                <c:pt idx="1976">
                  <c:v>698.35199999999998</c:v>
                </c:pt>
                <c:pt idx="1977">
                  <c:v>27.36</c:v>
                </c:pt>
                <c:pt idx="1978">
                  <c:v>199.98</c:v>
                </c:pt>
                <c:pt idx="1979">
                  <c:v>57.594000000000001</c:v>
                </c:pt>
                <c:pt idx="1980">
                  <c:v>879.98400000000004</c:v>
                </c:pt>
                <c:pt idx="1981">
                  <c:v>78.272000000000006</c:v>
                </c:pt>
                <c:pt idx="1982">
                  <c:v>19.920000000000002</c:v>
                </c:pt>
                <c:pt idx="1983">
                  <c:v>3.62</c:v>
                </c:pt>
                <c:pt idx="1984">
                  <c:v>3.9119999999999999</c:v>
                </c:pt>
                <c:pt idx="1985">
                  <c:v>14.016</c:v>
                </c:pt>
                <c:pt idx="1986">
                  <c:v>15.936</c:v>
                </c:pt>
                <c:pt idx="1987">
                  <c:v>14.336</c:v>
                </c:pt>
                <c:pt idx="1988">
                  <c:v>84.784000000000006</c:v>
                </c:pt>
                <c:pt idx="1989">
                  <c:v>79.44</c:v>
                </c:pt>
                <c:pt idx="1990">
                  <c:v>23.92</c:v>
                </c:pt>
                <c:pt idx="1991">
                  <c:v>17.12</c:v>
                </c:pt>
                <c:pt idx="1992">
                  <c:v>21.12</c:v>
                </c:pt>
                <c:pt idx="1993">
                  <c:v>23.12</c:v>
                </c:pt>
                <c:pt idx="1994">
                  <c:v>1295.8399999999999</c:v>
                </c:pt>
                <c:pt idx="1995">
                  <c:v>26.48</c:v>
                </c:pt>
                <c:pt idx="1996">
                  <c:v>46.671999999999997</c:v>
                </c:pt>
                <c:pt idx="1997">
                  <c:v>30.44</c:v>
                </c:pt>
                <c:pt idx="1998">
                  <c:v>89.584000000000003</c:v>
                </c:pt>
                <c:pt idx="1999">
                  <c:v>13999.96</c:v>
                </c:pt>
                <c:pt idx="2000">
                  <c:v>108.768</c:v>
                </c:pt>
                <c:pt idx="2001">
                  <c:v>282.83999999999997</c:v>
                </c:pt>
                <c:pt idx="2002">
                  <c:v>7.3</c:v>
                </c:pt>
                <c:pt idx="2003">
                  <c:v>29.94</c:v>
                </c:pt>
                <c:pt idx="2004">
                  <c:v>142.04</c:v>
                </c:pt>
                <c:pt idx="2005">
                  <c:v>15.8</c:v>
                </c:pt>
                <c:pt idx="2006">
                  <c:v>136.96</c:v>
                </c:pt>
                <c:pt idx="2007">
                  <c:v>159.98400000000001</c:v>
                </c:pt>
                <c:pt idx="2008">
                  <c:v>55.423999999999999</c:v>
                </c:pt>
                <c:pt idx="2009">
                  <c:v>154.24</c:v>
                </c:pt>
                <c:pt idx="2010">
                  <c:v>779.79600000000005</c:v>
                </c:pt>
                <c:pt idx="2011">
                  <c:v>9.36</c:v>
                </c:pt>
                <c:pt idx="2012">
                  <c:v>8.8960000000000008</c:v>
                </c:pt>
                <c:pt idx="2013">
                  <c:v>13.904</c:v>
                </c:pt>
                <c:pt idx="2014">
                  <c:v>2.8959999999999999</c:v>
                </c:pt>
                <c:pt idx="2015">
                  <c:v>46.32</c:v>
                </c:pt>
                <c:pt idx="2016">
                  <c:v>59.94</c:v>
                </c:pt>
                <c:pt idx="2017">
                  <c:v>879.98400000000004</c:v>
                </c:pt>
                <c:pt idx="2018">
                  <c:v>11.976000000000001</c:v>
                </c:pt>
                <c:pt idx="2019">
                  <c:v>1091.1679999999999</c:v>
                </c:pt>
                <c:pt idx="2020">
                  <c:v>17.856000000000002</c:v>
                </c:pt>
                <c:pt idx="2021">
                  <c:v>287.97000000000003</c:v>
                </c:pt>
                <c:pt idx="2022">
                  <c:v>621.76</c:v>
                </c:pt>
                <c:pt idx="2023">
                  <c:v>19.456</c:v>
                </c:pt>
                <c:pt idx="2024">
                  <c:v>79.92</c:v>
                </c:pt>
                <c:pt idx="2025">
                  <c:v>639.96799999999996</c:v>
                </c:pt>
                <c:pt idx="2026">
                  <c:v>31.92</c:v>
                </c:pt>
                <c:pt idx="2027">
                  <c:v>81.92</c:v>
                </c:pt>
                <c:pt idx="2028">
                  <c:v>194.32</c:v>
                </c:pt>
                <c:pt idx="2029">
                  <c:v>431.96800000000002</c:v>
                </c:pt>
                <c:pt idx="2030">
                  <c:v>97.84</c:v>
                </c:pt>
                <c:pt idx="2031">
                  <c:v>72.703999999999994</c:v>
                </c:pt>
                <c:pt idx="2032">
                  <c:v>129.91999999999999</c:v>
                </c:pt>
                <c:pt idx="2033">
                  <c:v>30.44</c:v>
                </c:pt>
                <c:pt idx="2034">
                  <c:v>46.671999999999997</c:v>
                </c:pt>
                <c:pt idx="2035">
                  <c:v>51.12</c:v>
                </c:pt>
                <c:pt idx="2036">
                  <c:v>26.76</c:v>
                </c:pt>
                <c:pt idx="2037">
                  <c:v>29.12</c:v>
                </c:pt>
                <c:pt idx="2038">
                  <c:v>39.808</c:v>
                </c:pt>
                <c:pt idx="2039">
                  <c:v>575.96799999999996</c:v>
                </c:pt>
                <c:pt idx="2040">
                  <c:v>481.32</c:v>
                </c:pt>
                <c:pt idx="2041">
                  <c:v>339.96</c:v>
                </c:pt>
                <c:pt idx="2042">
                  <c:v>45.4</c:v>
                </c:pt>
                <c:pt idx="2043">
                  <c:v>2.992</c:v>
                </c:pt>
                <c:pt idx="2044">
                  <c:v>89.584000000000003</c:v>
                </c:pt>
                <c:pt idx="2045">
                  <c:v>13.904</c:v>
                </c:pt>
                <c:pt idx="2046">
                  <c:v>321.92</c:v>
                </c:pt>
                <c:pt idx="2047">
                  <c:v>25.92</c:v>
                </c:pt>
                <c:pt idx="2048">
                  <c:v>19.98</c:v>
                </c:pt>
                <c:pt idx="2049">
                  <c:v>963.13599999999997</c:v>
                </c:pt>
                <c:pt idx="2050">
                  <c:v>7.3</c:v>
                </c:pt>
                <c:pt idx="2051">
                  <c:v>124.404</c:v>
                </c:pt>
                <c:pt idx="2052">
                  <c:v>121.792</c:v>
                </c:pt>
                <c:pt idx="2053">
                  <c:v>323.13600000000002</c:v>
                </c:pt>
                <c:pt idx="2054">
                  <c:v>25.92</c:v>
                </c:pt>
                <c:pt idx="2055">
                  <c:v>20.736000000000001</c:v>
                </c:pt>
                <c:pt idx="2056">
                  <c:v>151.91999999999999</c:v>
                </c:pt>
                <c:pt idx="2057">
                  <c:v>5.1040000000000001</c:v>
                </c:pt>
                <c:pt idx="2058">
                  <c:v>18.687999999999999</c:v>
                </c:pt>
                <c:pt idx="2059">
                  <c:v>15.423999999999999</c:v>
                </c:pt>
                <c:pt idx="2060">
                  <c:v>872.94</c:v>
                </c:pt>
                <c:pt idx="2061">
                  <c:v>611.05799999999999</c:v>
                </c:pt>
                <c:pt idx="2062">
                  <c:v>127.104</c:v>
                </c:pt>
                <c:pt idx="2063">
                  <c:v>479.952</c:v>
                </c:pt>
                <c:pt idx="2064">
                  <c:v>5.43</c:v>
                </c:pt>
                <c:pt idx="2065">
                  <c:v>439.99200000000002</c:v>
                </c:pt>
                <c:pt idx="2066">
                  <c:v>52.96</c:v>
                </c:pt>
                <c:pt idx="2067">
                  <c:v>7.24</c:v>
                </c:pt>
                <c:pt idx="2068">
                  <c:v>63.552</c:v>
                </c:pt>
                <c:pt idx="2069">
                  <c:v>93.343999999999994</c:v>
                </c:pt>
                <c:pt idx="2070">
                  <c:v>27.396000000000001</c:v>
                </c:pt>
                <c:pt idx="2071">
                  <c:v>5.2140000000000004</c:v>
                </c:pt>
                <c:pt idx="2072">
                  <c:v>139.86000000000001</c:v>
                </c:pt>
                <c:pt idx="2073">
                  <c:v>4899.93</c:v>
                </c:pt>
                <c:pt idx="2074">
                  <c:v>3.9119999999999999</c:v>
                </c:pt>
                <c:pt idx="2075">
                  <c:v>818.37599999999998</c:v>
                </c:pt>
                <c:pt idx="2076">
                  <c:v>39.92</c:v>
                </c:pt>
                <c:pt idx="2077">
                  <c:v>7.968</c:v>
                </c:pt>
                <c:pt idx="2078">
                  <c:v>73.176000000000002</c:v>
                </c:pt>
                <c:pt idx="2079">
                  <c:v>9.7799999999999994</c:v>
                </c:pt>
                <c:pt idx="2080">
                  <c:v>28.8</c:v>
                </c:pt>
                <c:pt idx="2081">
                  <c:v>81.575999999999993</c:v>
                </c:pt>
                <c:pt idx="2082">
                  <c:v>17499.95</c:v>
                </c:pt>
                <c:pt idx="2083">
                  <c:v>435.16800000000001</c:v>
                </c:pt>
                <c:pt idx="2084">
                  <c:v>383.96</c:v>
                </c:pt>
                <c:pt idx="2085">
                  <c:v>141.41999999999999</c:v>
                </c:pt>
                <c:pt idx="2086">
                  <c:v>8.9280000000000008</c:v>
                </c:pt>
                <c:pt idx="2087">
                  <c:v>9.952</c:v>
                </c:pt>
                <c:pt idx="2088">
                  <c:v>7.3</c:v>
                </c:pt>
                <c:pt idx="2089">
                  <c:v>4.8899999999999997</c:v>
                </c:pt>
                <c:pt idx="2090">
                  <c:v>537.54399999999998</c:v>
                </c:pt>
                <c:pt idx="2091">
                  <c:v>10.95</c:v>
                </c:pt>
                <c:pt idx="2092">
                  <c:v>388.70400000000001</c:v>
                </c:pt>
                <c:pt idx="2093">
                  <c:v>99.99</c:v>
                </c:pt>
                <c:pt idx="2094">
                  <c:v>10.95</c:v>
                </c:pt>
                <c:pt idx="2095">
                  <c:v>124.75</c:v>
                </c:pt>
                <c:pt idx="2096">
                  <c:v>54.712000000000003</c:v>
                </c:pt>
                <c:pt idx="2097">
                  <c:v>217.584</c:v>
                </c:pt>
                <c:pt idx="2098">
                  <c:v>1091.1679999999999</c:v>
                </c:pt>
                <c:pt idx="2099">
                  <c:v>6.9279999999999999</c:v>
                </c:pt>
                <c:pt idx="2100">
                  <c:v>14.94</c:v>
                </c:pt>
                <c:pt idx="2101">
                  <c:v>98.111999999999995</c:v>
                </c:pt>
                <c:pt idx="2102">
                  <c:v>44.384</c:v>
                </c:pt>
                <c:pt idx="2103">
                  <c:v>84.784000000000006</c:v>
                </c:pt>
                <c:pt idx="2104">
                  <c:v>10.95</c:v>
                </c:pt>
                <c:pt idx="2105">
                  <c:v>1.996</c:v>
                </c:pt>
                <c:pt idx="2106">
                  <c:v>383.96</c:v>
                </c:pt>
                <c:pt idx="2107">
                  <c:v>17.920000000000002</c:v>
                </c:pt>
                <c:pt idx="2108">
                  <c:v>971.5</c:v>
                </c:pt>
                <c:pt idx="2109">
                  <c:v>18.239999999999998</c:v>
                </c:pt>
                <c:pt idx="2110">
                  <c:v>7.968</c:v>
                </c:pt>
                <c:pt idx="2111">
                  <c:v>56.567999999999998</c:v>
                </c:pt>
                <c:pt idx="2112">
                  <c:v>67.98</c:v>
                </c:pt>
                <c:pt idx="2113">
                  <c:v>48.783999999999999</c:v>
                </c:pt>
                <c:pt idx="2114">
                  <c:v>431.976</c:v>
                </c:pt>
                <c:pt idx="2115">
                  <c:v>8</c:v>
                </c:pt>
                <c:pt idx="2116">
                  <c:v>177.55</c:v>
                </c:pt>
                <c:pt idx="2117">
                  <c:v>64.2</c:v>
                </c:pt>
                <c:pt idx="2118">
                  <c:v>4158.9120000000003</c:v>
                </c:pt>
                <c:pt idx="2119">
                  <c:v>8399.9760000000006</c:v>
                </c:pt>
                <c:pt idx="2120">
                  <c:v>319.96800000000002</c:v>
                </c:pt>
                <c:pt idx="2121">
                  <c:v>19.75</c:v>
                </c:pt>
                <c:pt idx="2122">
                  <c:v>307.16800000000001</c:v>
                </c:pt>
                <c:pt idx="2123">
                  <c:v>22.32</c:v>
                </c:pt>
                <c:pt idx="2124">
                  <c:v>87.08</c:v>
                </c:pt>
                <c:pt idx="2125">
                  <c:v>10.95</c:v>
                </c:pt>
                <c:pt idx="2126">
                  <c:v>299.97000000000003</c:v>
                </c:pt>
                <c:pt idx="2127">
                  <c:v>671.93</c:v>
                </c:pt>
                <c:pt idx="2128">
                  <c:v>2.92</c:v>
                </c:pt>
                <c:pt idx="2129">
                  <c:v>45.66</c:v>
                </c:pt>
                <c:pt idx="2130">
                  <c:v>9.5679999999999996</c:v>
                </c:pt>
                <c:pt idx="2131">
                  <c:v>31.872</c:v>
                </c:pt>
                <c:pt idx="2132">
                  <c:v>2.6880000000000002</c:v>
                </c:pt>
                <c:pt idx="2133">
                  <c:v>23.968</c:v>
                </c:pt>
                <c:pt idx="2134">
                  <c:v>1.448</c:v>
                </c:pt>
                <c:pt idx="2135">
                  <c:v>46.8</c:v>
                </c:pt>
                <c:pt idx="2136">
                  <c:v>37.424999999999997</c:v>
                </c:pt>
                <c:pt idx="2137">
                  <c:v>9.7279999999999998</c:v>
                </c:pt>
                <c:pt idx="2138">
                  <c:v>385.6</c:v>
                </c:pt>
                <c:pt idx="2139">
                  <c:v>41.567999999999998</c:v>
                </c:pt>
                <c:pt idx="2140">
                  <c:v>26.4</c:v>
                </c:pt>
                <c:pt idx="2141">
                  <c:v>85.231999999999999</c:v>
                </c:pt>
                <c:pt idx="2142">
                  <c:v>35.04</c:v>
                </c:pt>
                <c:pt idx="2143">
                  <c:v>16.68</c:v>
                </c:pt>
                <c:pt idx="2144">
                  <c:v>248.57</c:v>
                </c:pt>
                <c:pt idx="2145">
                  <c:v>52.99</c:v>
                </c:pt>
                <c:pt idx="2146">
                  <c:v>39.96</c:v>
                </c:pt>
                <c:pt idx="2147">
                  <c:v>1022.97</c:v>
                </c:pt>
                <c:pt idx="2148">
                  <c:v>39.840000000000003</c:v>
                </c:pt>
                <c:pt idx="2149">
                  <c:v>5.84</c:v>
                </c:pt>
                <c:pt idx="2150">
                  <c:v>1169.694</c:v>
                </c:pt>
                <c:pt idx="2151">
                  <c:v>1259.93</c:v>
                </c:pt>
                <c:pt idx="2152">
                  <c:v>9.98</c:v>
                </c:pt>
                <c:pt idx="2153">
                  <c:v>10499.97</c:v>
                </c:pt>
                <c:pt idx="2154">
                  <c:v>77.72</c:v>
                </c:pt>
                <c:pt idx="2155">
                  <c:v>54.384</c:v>
                </c:pt>
                <c:pt idx="2156">
                  <c:v>212.13</c:v>
                </c:pt>
                <c:pt idx="2157">
                  <c:v>13.391999999999999</c:v>
                </c:pt>
                <c:pt idx="2158">
                  <c:v>70.007999999999996</c:v>
                </c:pt>
                <c:pt idx="2159">
                  <c:v>171.2</c:v>
                </c:pt>
                <c:pt idx="2160">
                  <c:v>481.32</c:v>
                </c:pt>
                <c:pt idx="2161">
                  <c:v>7.24</c:v>
                </c:pt>
                <c:pt idx="2162">
                  <c:v>239.976</c:v>
                </c:pt>
                <c:pt idx="2163">
                  <c:v>3.16</c:v>
                </c:pt>
                <c:pt idx="2164">
                  <c:v>12.176</c:v>
                </c:pt>
                <c:pt idx="2165">
                  <c:v>254.97</c:v>
                </c:pt>
                <c:pt idx="2166">
                  <c:v>79.974000000000004</c:v>
                </c:pt>
                <c:pt idx="2167">
                  <c:v>599.97</c:v>
                </c:pt>
                <c:pt idx="2168">
                  <c:v>49.76</c:v>
                </c:pt>
                <c:pt idx="2169">
                  <c:v>12.176</c:v>
                </c:pt>
                <c:pt idx="2170">
                  <c:v>5.84</c:v>
                </c:pt>
                <c:pt idx="2171">
                  <c:v>70.007999999999996</c:v>
                </c:pt>
                <c:pt idx="2172">
                  <c:v>19.46</c:v>
                </c:pt>
                <c:pt idx="2173">
                  <c:v>74.111999999999995</c:v>
                </c:pt>
                <c:pt idx="2174">
                  <c:v>54.384</c:v>
                </c:pt>
                <c:pt idx="2175">
                  <c:v>289.2</c:v>
                </c:pt>
                <c:pt idx="2176">
                  <c:v>7.3</c:v>
                </c:pt>
                <c:pt idx="2177">
                  <c:v>8.69</c:v>
                </c:pt>
                <c:pt idx="2178">
                  <c:v>37.44</c:v>
                </c:pt>
                <c:pt idx="2179">
                  <c:v>44.91</c:v>
                </c:pt>
                <c:pt idx="2180">
                  <c:v>14.592000000000001</c:v>
                </c:pt>
                <c:pt idx="2181">
                  <c:v>1363.96</c:v>
                </c:pt>
                <c:pt idx="2182">
                  <c:v>85.224000000000004</c:v>
                </c:pt>
                <c:pt idx="2183">
                  <c:v>242.48</c:v>
                </c:pt>
                <c:pt idx="2184">
                  <c:v>310.88</c:v>
                </c:pt>
                <c:pt idx="2185">
                  <c:v>63.84</c:v>
                </c:pt>
                <c:pt idx="2186">
                  <c:v>139.86000000000001</c:v>
                </c:pt>
                <c:pt idx="2187">
                  <c:v>4548.8100000000004</c:v>
                </c:pt>
                <c:pt idx="2188">
                  <c:v>11199.968000000001</c:v>
                </c:pt>
                <c:pt idx="2189">
                  <c:v>63.9</c:v>
                </c:pt>
                <c:pt idx="2190">
                  <c:v>254.97</c:v>
                </c:pt>
                <c:pt idx="2191">
                  <c:v>70.709999999999994</c:v>
                </c:pt>
                <c:pt idx="2192">
                  <c:v>31.248000000000001</c:v>
                </c:pt>
                <c:pt idx="2193">
                  <c:v>359.98</c:v>
                </c:pt>
                <c:pt idx="2194">
                  <c:v>1443.96</c:v>
                </c:pt>
                <c:pt idx="2195">
                  <c:v>19.96</c:v>
                </c:pt>
                <c:pt idx="2196">
                  <c:v>58.34</c:v>
                </c:pt>
                <c:pt idx="2197">
                  <c:v>128.4</c:v>
                </c:pt>
                <c:pt idx="2198">
                  <c:v>7.9</c:v>
                </c:pt>
                <c:pt idx="2199">
                  <c:v>134.376</c:v>
                </c:pt>
                <c:pt idx="2200">
                  <c:v>3.62</c:v>
                </c:pt>
                <c:pt idx="2201">
                  <c:v>34.049999999999997</c:v>
                </c:pt>
                <c:pt idx="2202">
                  <c:v>34.76</c:v>
                </c:pt>
                <c:pt idx="2203">
                  <c:v>71.087999999999994</c:v>
                </c:pt>
                <c:pt idx="2204">
                  <c:v>37.32</c:v>
                </c:pt>
                <c:pt idx="2205">
                  <c:v>319.98399999999998</c:v>
                </c:pt>
                <c:pt idx="2206">
                  <c:v>5.984</c:v>
                </c:pt>
                <c:pt idx="2207">
                  <c:v>16.739999999999998</c:v>
                </c:pt>
                <c:pt idx="2208">
                  <c:v>19.456</c:v>
                </c:pt>
                <c:pt idx="2209">
                  <c:v>728.94600000000003</c:v>
                </c:pt>
                <c:pt idx="2210">
                  <c:v>61.44</c:v>
                </c:pt>
                <c:pt idx="2211">
                  <c:v>310.88</c:v>
                </c:pt>
                <c:pt idx="2212">
                  <c:v>1363.96</c:v>
                </c:pt>
                <c:pt idx="2213">
                  <c:v>63.9</c:v>
                </c:pt>
                <c:pt idx="2214">
                  <c:v>31.92</c:v>
                </c:pt>
                <c:pt idx="2215">
                  <c:v>47.951999999999998</c:v>
                </c:pt>
                <c:pt idx="2216">
                  <c:v>33.450000000000003</c:v>
                </c:pt>
                <c:pt idx="2217">
                  <c:v>145.74</c:v>
                </c:pt>
                <c:pt idx="2218">
                  <c:v>15.968</c:v>
                </c:pt>
                <c:pt idx="2219">
                  <c:v>2.8959999999999999</c:v>
                </c:pt>
                <c:pt idx="2220">
                  <c:v>223.96</c:v>
                </c:pt>
                <c:pt idx="2221">
                  <c:v>97.84</c:v>
                </c:pt>
                <c:pt idx="2222">
                  <c:v>339.96</c:v>
                </c:pt>
                <c:pt idx="2223">
                  <c:v>431.976</c:v>
                </c:pt>
                <c:pt idx="2224">
                  <c:v>120.33</c:v>
                </c:pt>
                <c:pt idx="2225">
                  <c:v>58.34</c:v>
                </c:pt>
                <c:pt idx="2226">
                  <c:v>160.96</c:v>
                </c:pt>
                <c:pt idx="2227">
                  <c:v>24.88</c:v>
                </c:pt>
                <c:pt idx="2228">
                  <c:v>1599.92</c:v>
                </c:pt>
                <c:pt idx="2229">
                  <c:v>35.543999999999997</c:v>
                </c:pt>
                <c:pt idx="2230">
                  <c:v>42.048000000000002</c:v>
                </c:pt>
                <c:pt idx="2231">
                  <c:v>18.16</c:v>
                </c:pt>
                <c:pt idx="2232">
                  <c:v>5.2140000000000004</c:v>
                </c:pt>
                <c:pt idx="2233">
                  <c:v>4.4880000000000004</c:v>
                </c:pt>
                <c:pt idx="2234">
                  <c:v>115.02</c:v>
                </c:pt>
                <c:pt idx="2235">
                  <c:v>11.648</c:v>
                </c:pt>
                <c:pt idx="2236">
                  <c:v>6.69</c:v>
                </c:pt>
                <c:pt idx="2237">
                  <c:v>167.97</c:v>
                </c:pt>
                <c:pt idx="2238">
                  <c:v>84.99</c:v>
                </c:pt>
                <c:pt idx="2239">
                  <c:v>719.96</c:v>
                </c:pt>
                <c:pt idx="2240">
                  <c:v>37.32</c:v>
                </c:pt>
                <c:pt idx="2241">
                  <c:v>481.32</c:v>
                </c:pt>
                <c:pt idx="2242">
                  <c:v>145.85</c:v>
                </c:pt>
                <c:pt idx="2243">
                  <c:v>90.8</c:v>
                </c:pt>
                <c:pt idx="2244">
                  <c:v>3.3660000000000001</c:v>
                </c:pt>
                <c:pt idx="2245">
                  <c:v>241.44</c:v>
                </c:pt>
                <c:pt idx="2246">
                  <c:v>11.68</c:v>
                </c:pt>
                <c:pt idx="2247">
                  <c:v>53.316000000000003</c:v>
                </c:pt>
                <c:pt idx="2248">
                  <c:v>13.904</c:v>
                </c:pt>
                <c:pt idx="2249">
                  <c:v>27.24</c:v>
                </c:pt>
                <c:pt idx="2250">
                  <c:v>339.96</c:v>
                </c:pt>
                <c:pt idx="2251">
                  <c:v>59.712000000000003</c:v>
                </c:pt>
                <c:pt idx="2252">
                  <c:v>10.368</c:v>
                </c:pt>
                <c:pt idx="2253">
                  <c:v>167.97</c:v>
                </c:pt>
                <c:pt idx="2254">
                  <c:v>601.65</c:v>
                </c:pt>
                <c:pt idx="2255">
                  <c:v>1439.92</c:v>
                </c:pt>
                <c:pt idx="2256">
                  <c:v>121.792</c:v>
                </c:pt>
                <c:pt idx="2257">
                  <c:v>42.048000000000002</c:v>
                </c:pt>
                <c:pt idx="2258">
                  <c:v>11.22</c:v>
                </c:pt>
                <c:pt idx="2259">
                  <c:v>32.192</c:v>
                </c:pt>
                <c:pt idx="2260">
                  <c:v>79.974000000000004</c:v>
                </c:pt>
                <c:pt idx="2261">
                  <c:v>48.664000000000001</c:v>
                </c:pt>
                <c:pt idx="2262">
                  <c:v>303.83999999999997</c:v>
                </c:pt>
                <c:pt idx="2263">
                  <c:v>212.05799999999999</c:v>
                </c:pt>
                <c:pt idx="2264">
                  <c:v>76.12</c:v>
                </c:pt>
                <c:pt idx="2265">
                  <c:v>66.644999999999996</c:v>
                </c:pt>
                <c:pt idx="2266">
                  <c:v>6.48</c:v>
                </c:pt>
                <c:pt idx="2267">
                  <c:v>37.375999999999998</c:v>
                </c:pt>
                <c:pt idx="2268">
                  <c:v>60.768000000000001</c:v>
                </c:pt>
                <c:pt idx="2269">
                  <c:v>75.959999999999994</c:v>
                </c:pt>
                <c:pt idx="2270">
                  <c:v>14.016</c:v>
                </c:pt>
                <c:pt idx="2271">
                  <c:v>9.3439999999999994</c:v>
                </c:pt>
                <c:pt idx="2272">
                  <c:v>9.64</c:v>
                </c:pt>
                <c:pt idx="2273">
                  <c:v>45.36</c:v>
                </c:pt>
                <c:pt idx="2274">
                  <c:v>485.94</c:v>
                </c:pt>
                <c:pt idx="2275">
                  <c:v>11.96</c:v>
                </c:pt>
                <c:pt idx="2276">
                  <c:v>121.68</c:v>
                </c:pt>
                <c:pt idx="2277">
                  <c:v>7.23</c:v>
                </c:pt>
                <c:pt idx="2278">
                  <c:v>179.82</c:v>
                </c:pt>
                <c:pt idx="2279">
                  <c:v>37.463999999999999</c:v>
                </c:pt>
                <c:pt idx="2280">
                  <c:v>31.103999999999999</c:v>
                </c:pt>
                <c:pt idx="2281">
                  <c:v>61.44</c:v>
                </c:pt>
                <c:pt idx="2282">
                  <c:v>20.736000000000001</c:v>
                </c:pt>
                <c:pt idx="2283">
                  <c:v>12.96</c:v>
                </c:pt>
                <c:pt idx="2284">
                  <c:v>9.64</c:v>
                </c:pt>
                <c:pt idx="2285">
                  <c:v>4.6239999999999997</c:v>
                </c:pt>
                <c:pt idx="2286">
                  <c:v>17.472000000000001</c:v>
                </c:pt>
                <c:pt idx="2287">
                  <c:v>213.136</c:v>
                </c:pt>
                <c:pt idx="2288">
                  <c:v>4.6239999999999997</c:v>
                </c:pt>
                <c:pt idx="2289">
                  <c:v>47.951999999999998</c:v>
                </c:pt>
                <c:pt idx="2290">
                  <c:v>19.14</c:v>
                </c:pt>
                <c:pt idx="2291">
                  <c:v>240.78399999999999</c:v>
                </c:pt>
                <c:pt idx="2292">
                  <c:v>161.56800000000001</c:v>
                </c:pt>
                <c:pt idx="2293">
                  <c:v>14.56</c:v>
                </c:pt>
                <c:pt idx="2294">
                  <c:v>38.28</c:v>
                </c:pt>
                <c:pt idx="2295">
                  <c:v>17.12</c:v>
                </c:pt>
                <c:pt idx="2296">
                  <c:v>19.440000000000001</c:v>
                </c:pt>
                <c:pt idx="2297">
                  <c:v>57.42</c:v>
                </c:pt>
                <c:pt idx="2298">
                  <c:v>80.48</c:v>
                </c:pt>
                <c:pt idx="2299">
                  <c:v>439.99200000000002</c:v>
                </c:pt>
                <c:pt idx="2300">
                  <c:v>12.96</c:v>
                </c:pt>
                <c:pt idx="2301">
                  <c:v>1805.88</c:v>
                </c:pt>
                <c:pt idx="2302">
                  <c:v>10.368</c:v>
                </c:pt>
                <c:pt idx="2303">
                  <c:v>12.96</c:v>
                </c:pt>
                <c:pt idx="2304">
                  <c:v>659.98800000000006</c:v>
                </c:pt>
                <c:pt idx="2305">
                  <c:v>36.287999999999997</c:v>
                </c:pt>
                <c:pt idx="2306">
                  <c:v>25.92</c:v>
                </c:pt>
                <c:pt idx="2307">
                  <c:v>11.96</c:v>
                </c:pt>
                <c:pt idx="2308">
                  <c:v>52.415999999999997</c:v>
                </c:pt>
                <c:pt idx="2309">
                  <c:v>27.744</c:v>
                </c:pt>
                <c:pt idx="2310">
                  <c:v>19.440000000000001</c:v>
                </c:pt>
                <c:pt idx="2311">
                  <c:v>33.74</c:v>
                </c:pt>
                <c:pt idx="2312">
                  <c:v>549.99</c:v>
                </c:pt>
                <c:pt idx="2313">
                  <c:v>38.340000000000003</c:v>
                </c:pt>
                <c:pt idx="2314">
                  <c:v>1214.8499999999999</c:v>
                </c:pt>
                <c:pt idx="2315">
                  <c:v>39.9</c:v>
                </c:pt>
                <c:pt idx="2316">
                  <c:v>19.440000000000001</c:v>
                </c:pt>
                <c:pt idx="2317">
                  <c:v>102.018</c:v>
                </c:pt>
                <c:pt idx="2318">
                  <c:v>411.33199999999999</c:v>
                </c:pt>
                <c:pt idx="2319">
                  <c:v>7.6559999999999997</c:v>
                </c:pt>
                <c:pt idx="2320">
                  <c:v>80.28</c:v>
                </c:pt>
                <c:pt idx="2321">
                  <c:v>59.94</c:v>
                </c:pt>
                <c:pt idx="2322">
                  <c:v>19.98</c:v>
                </c:pt>
                <c:pt idx="2323">
                  <c:v>201.96</c:v>
                </c:pt>
                <c:pt idx="2324">
                  <c:v>68.64</c:v>
                </c:pt>
                <c:pt idx="2325">
                  <c:v>11.12</c:v>
                </c:pt>
                <c:pt idx="2326">
                  <c:v>19.440000000000001</c:v>
                </c:pt>
                <c:pt idx="2327">
                  <c:v>53.984000000000002</c:v>
                </c:pt>
                <c:pt idx="2328">
                  <c:v>38.975999999999999</c:v>
                </c:pt>
                <c:pt idx="2329">
                  <c:v>6.38</c:v>
                </c:pt>
                <c:pt idx="2330">
                  <c:v>134.99</c:v>
                </c:pt>
                <c:pt idx="2331">
                  <c:v>421.37200000000001</c:v>
                </c:pt>
                <c:pt idx="2332">
                  <c:v>32.4</c:v>
                </c:pt>
                <c:pt idx="2333">
                  <c:v>549.99</c:v>
                </c:pt>
                <c:pt idx="2334">
                  <c:v>4.6719999999999997</c:v>
                </c:pt>
                <c:pt idx="2335">
                  <c:v>59.94</c:v>
                </c:pt>
                <c:pt idx="2336">
                  <c:v>19.568000000000001</c:v>
                </c:pt>
                <c:pt idx="2337">
                  <c:v>1474.8019999999999</c:v>
                </c:pt>
                <c:pt idx="2338">
                  <c:v>192.8</c:v>
                </c:pt>
                <c:pt idx="2339">
                  <c:v>20.07</c:v>
                </c:pt>
                <c:pt idx="2340">
                  <c:v>323.976</c:v>
                </c:pt>
                <c:pt idx="2341">
                  <c:v>403.92</c:v>
                </c:pt>
                <c:pt idx="2342">
                  <c:v>76.12</c:v>
                </c:pt>
                <c:pt idx="2343">
                  <c:v>68.16</c:v>
                </c:pt>
                <c:pt idx="2344">
                  <c:v>72.703999999999994</c:v>
                </c:pt>
                <c:pt idx="2345">
                  <c:v>19.440000000000001</c:v>
                </c:pt>
                <c:pt idx="2346">
                  <c:v>10.368</c:v>
                </c:pt>
                <c:pt idx="2347">
                  <c:v>227.88</c:v>
                </c:pt>
                <c:pt idx="2348">
                  <c:v>241.96</c:v>
                </c:pt>
                <c:pt idx="2349">
                  <c:v>24.9</c:v>
                </c:pt>
                <c:pt idx="2350">
                  <c:v>1007.944</c:v>
                </c:pt>
                <c:pt idx="2351">
                  <c:v>21.184000000000001</c:v>
                </c:pt>
                <c:pt idx="2352">
                  <c:v>265.86</c:v>
                </c:pt>
                <c:pt idx="2353">
                  <c:v>79.92</c:v>
                </c:pt>
                <c:pt idx="2354">
                  <c:v>177.536</c:v>
                </c:pt>
                <c:pt idx="2355">
                  <c:v>14.56</c:v>
                </c:pt>
                <c:pt idx="2356">
                  <c:v>22.72</c:v>
                </c:pt>
                <c:pt idx="2357">
                  <c:v>37.055999999999997</c:v>
                </c:pt>
                <c:pt idx="2358">
                  <c:v>113.94</c:v>
                </c:pt>
                <c:pt idx="2359">
                  <c:v>7.6559999999999997</c:v>
                </c:pt>
                <c:pt idx="2360">
                  <c:v>24.1</c:v>
                </c:pt>
                <c:pt idx="2361">
                  <c:v>24.1</c:v>
                </c:pt>
                <c:pt idx="2362">
                  <c:v>265.86</c:v>
                </c:pt>
                <c:pt idx="2363">
                  <c:v>25.984000000000002</c:v>
                </c:pt>
                <c:pt idx="2364">
                  <c:v>146.76</c:v>
                </c:pt>
                <c:pt idx="2365">
                  <c:v>7.23</c:v>
                </c:pt>
                <c:pt idx="2366">
                  <c:v>52.56</c:v>
                </c:pt>
                <c:pt idx="2367">
                  <c:v>971.88</c:v>
                </c:pt>
                <c:pt idx="2368">
                  <c:v>908.82</c:v>
                </c:pt>
                <c:pt idx="2369">
                  <c:v>19.54</c:v>
                </c:pt>
                <c:pt idx="2370">
                  <c:v>599.98500000000001</c:v>
                </c:pt>
                <c:pt idx="2371">
                  <c:v>2.8919999999999999</c:v>
                </c:pt>
                <c:pt idx="2372">
                  <c:v>1279.9680000000001</c:v>
                </c:pt>
                <c:pt idx="2373">
                  <c:v>54.527999999999999</c:v>
                </c:pt>
                <c:pt idx="2374">
                  <c:v>722.35199999999998</c:v>
                </c:pt>
                <c:pt idx="2375">
                  <c:v>14.56</c:v>
                </c:pt>
                <c:pt idx="2376">
                  <c:v>12.78</c:v>
                </c:pt>
                <c:pt idx="2377">
                  <c:v>12.176</c:v>
                </c:pt>
                <c:pt idx="2378">
                  <c:v>755.94399999999996</c:v>
                </c:pt>
                <c:pt idx="2379">
                  <c:v>48.58</c:v>
                </c:pt>
                <c:pt idx="2380">
                  <c:v>19.440000000000001</c:v>
                </c:pt>
                <c:pt idx="2381">
                  <c:v>300.98</c:v>
                </c:pt>
                <c:pt idx="2382">
                  <c:v>129.91999999999999</c:v>
                </c:pt>
                <c:pt idx="2383">
                  <c:v>605.88</c:v>
                </c:pt>
                <c:pt idx="2384">
                  <c:v>13.698</c:v>
                </c:pt>
                <c:pt idx="2385">
                  <c:v>17.52</c:v>
                </c:pt>
                <c:pt idx="2386">
                  <c:v>1039.7280000000001</c:v>
                </c:pt>
                <c:pt idx="2387">
                  <c:v>17.52</c:v>
                </c:pt>
                <c:pt idx="2388">
                  <c:v>90.882000000000005</c:v>
                </c:pt>
                <c:pt idx="2389">
                  <c:v>13.38</c:v>
                </c:pt>
                <c:pt idx="2390">
                  <c:v>30.384</c:v>
                </c:pt>
                <c:pt idx="2391">
                  <c:v>63.552</c:v>
                </c:pt>
                <c:pt idx="2392">
                  <c:v>5.1040000000000001</c:v>
                </c:pt>
                <c:pt idx="2393">
                  <c:v>81.92</c:v>
                </c:pt>
                <c:pt idx="2394">
                  <c:v>145.76400000000001</c:v>
                </c:pt>
                <c:pt idx="2395">
                  <c:v>21.184000000000001</c:v>
                </c:pt>
                <c:pt idx="2396">
                  <c:v>15.224</c:v>
                </c:pt>
                <c:pt idx="2397">
                  <c:v>39.92</c:v>
                </c:pt>
                <c:pt idx="2398">
                  <c:v>30.672000000000001</c:v>
                </c:pt>
                <c:pt idx="2399">
                  <c:v>18.527999999999999</c:v>
                </c:pt>
                <c:pt idx="2400">
                  <c:v>284.08</c:v>
                </c:pt>
                <c:pt idx="2401">
                  <c:v>293.52</c:v>
                </c:pt>
                <c:pt idx="2402">
                  <c:v>15.552</c:v>
                </c:pt>
                <c:pt idx="2403">
                  <c:v>111.98</c:v>
                </c:pt>
                <c:pt idx="2404">
                  <c:v>61.44</c:v>
                </c:pt>
                <c:pt idx="2405">
                  <c:v>56.16</c:v>
                </c:pt>
                <c:pt idx="2406">
                  <c:v>64.384</c:v>
                </c:pt>
                <c:pt idx="2407">
                  <c:v>84.784000000000006</c:v>
                </c:pt>
                <c:pt idx="2408">
                  <c:v>76.12</c:v>
                </c:pt>
                <c:pt idx="2409">
                  <c:v>51.84</c:v>
                </c:pt>
                <c:pt idx="2410">
                  <c:v>10.944000000000001</c:v>
                </c:pt>
                <c:pt idx="2411">
                  <c:v>77.951999999999998</c:v>
                </c:pt>
                <c:pt idx="2412">
                  <c:v>479.976</c:v>
                </c:pt>
                <c:pt idx="2413">
                  <c:v>1454.9</c:v>
                </c:pt>
                <c:pt idx="2414">
                  <c:v>9.48</c:v>
                </c:pt>
                <c:pt idx="2415">
                  <c:v>28.032</c:v>
                </c:pt>
                <c:pt idx="2416">
                  <c:v>64.384</c:v>
                </c:pt>
                <c:pt idx="2417">
                  <c:v>26.88</c:v>
                </c:pt>
                <c:pt idx="2418">
                  <c:v>20.416</c:v>
                </c:pt>
                <c:pt idx="2419">
                  <c:v>271.96800000000002</c:v>
                </c:pt>
                <c:pt idx="2420">
                  <c:v>698.35199999999998</c:v>
                </c:pt>
                <c:pt idx="2421">
                  <c:v>77.727999999999994</c:v>
                </c:pt>
                <c:pt idx="2422">
                  <c:v>10.56</c:v>
                </c:pt>
                <c:pt idx="2423">
                  <c:v>159.84</c:v>
                </c:pt>
                <c:pt idx="2424">
                  <c:v>2.8919999999999999</c:v>
                </c:pt>
                <c:pt idx="2425">
                  <c:v>34.049999999999997</c:v>
                </c:pt>
                <c:pt idx="2426">
                  <c:v>20.856000000000002</c:v>
                </c:pt>
                <c:pt idx="2427">
                  <c:v>12.672000000000001</c:v>
                </c:pt>
                <c:pt idx="2428">
                  <c:v>19.440000000000001</c:v>
                </c:pt>
                <c:pt idx="2429">
                  <c:v>155.45599999999999</c:v>
                </c:pt>
                <c:pt idx="2430">
                  <c:v>9.3439999999999994</c:v>
                </c:pt>
                <c:pt idx="2431">
                  <c:v>18.527999999999999</c:v>
                </c:pt>
                <c:pt idx="2432">
                  <c:v>152.24</c:v>
                </c:pt>
                <c:pt idx="2433">
                  <c:v>13.904</c:v>
                </c:pt>
                <c:pt idx="2434">
                  <c:v>61.44</c:v>
                </c:pt>
                <c:pt idx="2435">
                  <c:v>5.984</c:v>
                </c:pt>
                <c:pt idx="2436">
                  <c:v>279.95</c:v>
                </c:pt>
                <c:pt idx="2437">
                  <c:v>5.56</c:v>
                </c:pt>
                <c:pt idx="2438">
                  <c:v>64.959999999999994</c:v>
                </c:pt>
                <c:pt idx="2439">
                  <c:v>78.759</c:v>
                </c:pt>
                <c:pt idx="2440">
                  <c:v>475.94400000000002</c:v>
                </c:pt>
                <c:pt idx="2441">
                  <c:v>1564.29</c:v>
                </c:pt>
                <c:pt idx="2442">
                  <c:v>138.56</c:v>
                </c:pt>
                <c:pt idx="2443">
                  <c:v>241.44</c:v>
                </c:pt>
                <c:pt idx="2444">
                  <c:v>44.688000000000002</c:v>
                </c:pt>
                <c:pt idx="2445">
                  <c:v>12.96</c:v>
                </c:pt>
                <c:pt idx="2446">
                  <c:v>9.64</c:v>
                </c:pt>
                <c:pt idx="2447">
                  <c:v>18.175999999999998</c:v>
                </c:pt>
                <c:pt idx="2448">
                  <c:v>195.68</c:v>
                </c:pt>
                <c:pt idx="2449">
                  <c:v>2.992</c:v>
                </c:pt>
                <c:pt idx="2450">
                  <c:v>68.48</c:v>
                </c:pt>
                <c:pt idx="2451">
                  <c:v>79.92</c:v>
                </c:pt>
                <c:pt idx="2452">
                  <c:v>15.224</c:v>
                </c:pt>
                <c:pt idx="2453">
                  <c:v>10.272</c:v>
                </c:pt>
                <c:pt idx="2454">
                  <c:v>144.6</c:v>
                </c:pt>
                <c:pt idx="2455">
                  <c:v>19.456</c:v>
                </c:pt>
                <c:pt idx="2456">
                  <c:v>3.8279999999999998</c:v>
                </c:pt>
                <c:pt idx="2457">
                  <c:v>18.16</c:v>
                </c:pt>
                <c:pt idx="2458">
                  <c:v>12.768000000000001</c:v>
                </c:pt>
                <c:pt idx="2459">
                  <c:v>39.96</c:v>
                </c:pt>
                <c:pt idx="2460">
                  <c:v>577.58399999999995</c:v>
                </c:pt>
                <c:pt idx="2461">
                  <c:v>6.7320000000000002</c:v>
                </c:pt>
                <c:pt idx="2462">
                  <c:v>121.536</c:v>
                </c:pt>
                <c:pt idx="2463">
                  <c:v>79.45</c:v>
                </c:pt>
                <c:pt idx="2464">
                  <c:v>481.56799999999998</c:v>
                </c:pt>
                <c:pt idx="2465">
                  <c:v>6.84</c:v>
                </c:pt>
                <c:pt idx="2466">
                  <c:v>223.96</c:v>
                </c:pt>
                <c:pt idx="2467">
                  <c:v>269.98</c:v>
                </c:pt>
                <c:pt idx="2468">
                  <c:v>71.087999999999994</c:v>
                </c:pt>
                <c:pt idx="2469">
                  <c:v>11.568</c:v>
                </c:pt>
                <c:pt idx="2470">
                  <c:v>242.352</c:v>
                </c:pt>
                <c:pt idx="2471">
                  <c:v>479.976</c:v>
                </c:pt>
                <c:pt idx="2472">
                  <c:v>466.32</c:v>
                </c:pt>
                <c:pt idx="2473">
                  <c:v>71.087999999999994</c:v>
                </c:pt>
                <c:pt idx="2474">
                  <c:v>213.48</c:v>
                </c:pt>
                <c:pt idx="2475">
                  <c:v>1007.979</c:v>
                </c:pt>
                <c:pt idx="2476">
                  <c:v>179.99100000000001</c:v>
                </c:pt>
                <c:pt idx="2477">
                  <c:v>207.14400000000001</c:v>
                </c:pt>
                <c:pt idx="2478">
                  <c:v>5.04</c:v>
                </c:pt>
                <c:pt idx="2479">
                  <c:v>5.04</c:v>
                </c:pt>
                <c:pt idx="2480">
                  <c:v>8.82</c:v>
                </c:pt>
                <c:pt idx="2481">
                  <c:v>280.78199999999998</c:v>
                </c:pt>
                <c:pt idx="2482">
                  <c:v>43.02</c:v>
                </c:pt>
                <c:pt idx="2483">
                  <c:v>11.664</c:v>
                </c:pt>
                <c:pt idx="2484">
                  <c:v>36.048000000000002</c:v>
                </c:pt>
                <c:pt idx="2485">
                  <c:v>494.37599999999998</c:v>
                </c:pt>
                <c:pt idx="2486">
                  <c:v>20.100000000000001</c:v>
                </c:pt>
                <c:pt idx="2487">
                  <c:v>2.3759999999999999</c:v>
                </c:pt>
                <c:pt idx="2488">
                  <c:v>1089.75</c:v>
                </c:pt>
                <c:pt idx="2489">
                  <c:v>19.440000000000001</c:v>
                </c:pt>
                <c:pt idx="2490">
                  <c:v>5.82</c:v>
                </c:pt>
                <c:pt idx="2491">
                  <c:v>1919.9760000000001</c:v>
                </c:pt>
                <c:pt idx="2492">
                  <c:v>304.77600000000001</c:v>
                </c:pt>
                <c:pt idx="2493">
                  <c:v>68.52</c:v>
                </c:pt>
                <c:pt idx="2494">
                  <c:v>272.64600000000002</c:v>
                </c:pt>
                <c:pt idx="2495">
                  <c:v>14.73</c:v>
                </c:pt>
                <c:pt idx="2496">
                  <c:v>239.976</c:v>
                </c:pt>
                <c:pt idx="2497">
                  <c:v>164.22</c:v>
                </c:pt>
                <c:pt idx="2498">
                  <c:v>19.440000000000001</c:v>
                </c:pt>
                <c:pt idx="2499">
                  <c:v>74.94</c:v>
                </c:pt>
                <c:pt idx="2500">
                  <c:v>19.440000000000001</c:v>
                </c:pt>
                <c:pt idx="2501">
                  <c:v>587.97</c:v>
                </c:pt>
                <c:pt idx="2502">
                  <c:v>62.981999999999999</c:v>
                </c:pt>
                <c:pt idx="2503">
                  <c:v>322.58999999999997</c:v>
                </c:pt>
                <c:pt idx="2504">
                  <c:v>239.97</c:v>
                </c:pt>
                <c:pt idx="2505">
                  <c:v>510.24</c:v>
                </c:pt>
                <c:pt idx="2506">
                  <c:v>71.97</c:v>
                </c:pt>
                <c:pt idx="2507">
                  <c:v>112.776</c:v>
                </c:pt>
                <c:pt idx="2508">
                  <c:v>166.5</c:v>
                </c:pt>
                <c:pt idx="2509">
                  <c:v>2.91</c:v>
                </c:pt>
                <c:pt idx="2510">
                  <c:v>243.38399999999999</c:v>
                </c:pt>
                <c:pt idx="2511">
                  <c:v>63.311999999999998</c:v>
                </c:pt>
                <c:pt idx="2512">
                  <c:v>263.88</c:v>
                </c:pt>
                <c:pt idx="2513">
                  <c:v>201.584</c:v>
                </c:pt>
                <c:pt idx="2514">
                  <c:v>203.52</c:v>
                </c:pt>
                <c:pt idx="2515">
                  <c:v>6.9359999999999999</c:v>
                </c:pt>
                <c:pt idx="2516">
                  <c:v>27.42</c:v>
                </c:pt>
                <c:pt idx="2517">
                  <c:v>30.48</c:v>
                </c:pt>
                <c:pt idx="2518">
                  <c:v>271.44</c:v>
                </c:pt>
                <c:pt idx="2519">
                  <c:v>37.68</c:v>
                </c:pt>
                <c:pt idx="2520">
                  <c:v>166.44</c:v>
                </c:pt>
                <c:pt idx="2521">
                  <c:v>59.97</c:v>
                </c:pt>
                <c:pt idx="2522">
                  <c:v>287.88</c:v>
                </c:pt>
                <c:pt idx="2523">
                  <c:v>28.14</c:v>
                </c:pt>
                <c:pt idx="2524">
                  <c:v>30.18</c:v>
                </c:pt>
                <c:pt idx="2525">
                  <c:v>26.55</c:v>
                </c:pt>
                <c:pt idx="2526">
                  <c:v>20.04</c:v>
                </c:pt>
                <c:pt idx="2527">
                  <c:v>37.74</c:v>
                </c:pt>
                <c:pt idx="2528">
                  <c:v>152.91</c:v>
                </c:pt>
                <c:pt idx="2529">
                  <c:v>92.94</c:v>
                </c:pt>
                <c:pt idx="2530">
                  <c:v>34.247999999999998</c:v>
                </c:pt>
                <c:pt idx="2531">
                  <c:v>104.85</c:v>
                </c:pt>
                <c:pt idx="2532">
                  <c:v>472.51799999999997</c:v>
                </c:pt>
                <c:pt idx="2533">
                  <c:v>242.136</c:v>
                </c:pt>
                <c:pt idx="2534">
                  <c:v>59.97</c:v>
                </c:pt>
                <c:pt idx="2535">
                  <c:v>53.94</c:v>
                </c:pt>
                <c:pt idx="2536">
                  <c:v>258.69600000000003</c:v>
                </c:pt>
                <c:pt idx="2537">
                  <c:v>191.976</c:v>
                </c:pt>
                <c:pt idx="2538">
                  <c:v>1259.97</c:v>
                </c:pt>
                <c:pt idx="2539">
                  <c:v>251.79</c:v>
                </c:pt>
                <c:pt idx="2540">
                  <c:v>1202.94</c:v>
                </c:pt>
                <c:pt idx="2541">
                  <c:v>80.98</c:v>
                </c:pt>
                <c:pt idx="2542">
                  <c:v>20.04</c:v>
                </c:pt>
                <c:pt idx="2543">
                  <c:v>35.015999999999998</c:v>
                </c:pt>
                <c:pt idx="2544">
                  <c:v>26.25</c:v>
                </c:pt>
                <c:pt idx="2545">
                  <c:v>26.16</c:v>
                </c:pt>
                <c:pt idx="2546">
                  <c:v>12.39</c:v>
                </c:pt>
                <c:pt idx="2547">
                  <c:v>34.65</c:v>
                </c:pt>
                <c:pt idx="2548">
                  <c:v>10.776</c:v>
                </c:pt>
                <c:pt idx="2549">
                  <c:v>1012.68</c:v>
                </c:pt>
                <c:pt idx="2550">
                  <c:v>4.6619999999999999</c:v>
                </c:pt>
                <c:pt idx="2551">
                  <c:v>23.975999999999999</c:v>
                </c:pt>
                <c:pt idx="2552">
                  <c:v>50.22</c:v>
                </c:pt>
                <c:pt idx="2553">
                  <c:v>16.821000000000002</c:v>
                </c:pt>
                <c:pt idx="2554">
                  <c:v>310.44299999999998</c:v>
                </c:pt>
                <c:pt idx="2555">
                  <c:v>68.97</c:v>
                </c:pt>
                <c:pt idx="2556">
                  <c:v>49.536000000000001</c:v>
                </c:pt>
                <c:pt idx="2557">
                  <c:v>10.272</c:v>
                </c:pt>
                <c:pt idx="2558">
                  <c:v>100.792</c:v>
                </c:pt>
                <c:pt idx="2559">
                  <c:v>59.98</c:v>
                </c:pt>
                <c:pt idx="2560">
                  <c:v>164.64599999999999</c:v>
                </c:pt>
                <c:pt idx="2561">
                  <c:v>194.352</c:v>
                </c:pt>
                <c:pt idx="2562">
                  <c:v>572.16</c:v>
                </c:pt>
                <c:pt idx="2563">
                  <c:v>116.28</c:v>
                </c:pt>
                <c:pt idx="2564">
                  <c:v>18.335999999999999</c:v>
                </c:pt>
                <c:pt idx="2565">
                  <c:v>357.93</c:v>
                </c:pt>
                <c:pt idx="2566">
                  <c:v>11.231999999999999</c:v>
                </c:pt>
                <c:pt idx="2567">
                  <c:v>398.35199999999998</c:v>
                </c:pt>
                <c:pt idx="2568">
                  <c:v>20.04</c:v>
                </c:pt>
                <c:pt idx="2569">
                  <c:v>371.97</c:v>
                </c:pt>
                <c:pt idx="2570">
                  <c:v>32.67</c:v>
                </c:pt>
                <c:pt idx="2571">
                  <c:v>11.43</c:v>
                </c:pt>
                <c:pt idx="2572">
                  <c:v>659.976</c:v>
                </c:pt>
                <c:pt idx="2573">
                  <c:v>59.52</c:v>
                </c:pt>
                <c:pt idx="2574">
                  <c:v>92.94</c:v>
                </c:pt>
                <c:pt idx="2575">
                  <c:v>146.136</c:v>
                </c:pt>
                <c:pt idx="2576">
                  <c:v>374.37599999999998</c:v>
                </c:pt>
                <c:pt idx="2577">
                  <c:v>33.869999999999997</c:v>
                </c:pt>
                <c:pt idx="2578">
                  <c:v>4.4279999999999999</c:v>
                </c:pt>
                <c:pt idx="2579">
                  <c:v>3.1680000000000001</c:v>
                </c:pt>
                <c:pt idx="2580">
                  <c:v>19.295999999999999</c:v>
                </c:pt>
                <c:pt idx="2581">
                  <c:v>88.775999999999996</c:v>
                </c:pt>
                <c:pt idx="2582">
                  <c:v>129.56800000000001</c:v>
                </c:pt>
                <c:pt idx="2583">
                  <c:v>31.44</c:v>
                </c:pt>
                <c:pt idx="2584">
                  <c:v>422.05799999999999</c:v>
                </c:pt>
                <c:pt idx="2585">
                  <c:v>98.376000000000005</c:v>
                </c:pt>
                <c:pt idx="2586">
                  <c:v>11.784000000000001</c:v>
                </c:pt>
                <c:pt idx="2587">
                  <c:v>29.99</c:v>
                </c:pt>
                <c:pt idx="2588">
                  <c:v>72.959999999999994</c:v>
                </c:pt>
                <c:pt idx="2589">
                  <c:v>18.623999999999999</c:v>
                </c:pt>
                <c:pt idx="2590">
                  <c:v>2.3279999999999998</c:v>
                </c:pt>
                <c:pt idx="2591">
                  <c:v>167.94399999999999</c:v>
                </c:pt>
                <c:pt idx="2592">
                  <c:v>71.975999999999999</c:v>
                </c:pt>
                <c:pt idx="2593">
                  <c:v>92.063999999999993</c:v>
                </c:pt>
                <c:pt idx="2594">
                  <c:v>1919.9760000000001</c:v>
                </c:pt>
                <c:pt idx="2595">
                  <c:v>45.887999999999998</c:v>
                </c:pt>
                <c:pt idx="2596">
                  <c:v>812.73599999999999</c:v>
                </c:pt>
                <c:pt idx="2597">
                  <c:v>302.94</c:v>
                </c:pt>
                <c:pt idx="2598">
                  <c:v>8.67</c:v>
                </c:pt>
                <c:pt idx="2599">
                  <c:v>114.2</c:v>
                </c:pt>
                <c:pt idx="2600">
                  <c:v>748.75199999999995</c:v>
                </c:pt>
                <c:pt idx="2601">
                  <c:v>24.55</c:v>
                </c:pt>
                <c:pt idx="2602">
                  <c:v>128.05799999999999</c:v>
                </c:pt>
                <c:pt idx="2603">
                  <c:v>32.67</c:v>
                </c:pt>
                <c:pt idx="2604">
                  <c:v>17.440000000000001</c:v>
                </c:pt>
                <c:pt idx="2605">
                  <c:v>319.96800000000002</c:v>
                </c:pt>
                <c:pt idx="2606">
                  <c:v>27.42</c:v>
                </c:pt>
                <c:pt idx="2607">
                  <c:v>203.88</c:v>
                </c:pt>
                <c:pt idx="2608">
                  <c:v>24.3</c:v>
                </c:pt>
                <c:pt idx="2609">
                  <c:v>11.416</c:v>
                </c:pt>
                <c:pt idx="2610">
                  <c:v>20.65</c:v>
                </c:pt>
                <c:pt idx="2611">
                  <c:v>123.92</c:v>
                </c:pt>
                <c:pt idx="2612">
                  <c:v>406.36799999999999</c:v>
                </c:pt>
                <c:pt idx="2613">
                  <c:v>157.74</c:v>
                </c:pt>
                <c:pt idx="2614">
                  <c:v>617.97</c:v>
                </c:pt>
                <c:pt idx="2615">
                  <c:v>119.904</c:v>
                </c:pt>
                <c:pt idx="2616">
                  <c:v>3999.95</c:v>
                </c:pt>
                <c:pt idx="2617">
                  <c:v>109.48</c:v>
                </c:pt>
                <c:pt idx="2618">
                  <c:v>114.2</c:v>
                </c:pt>
                <c:pt idx="2619">
                  <c:v>15.02</c:v>
                </c:pt>
                <c:pt idx="2620">
                  <c:v>104.85</c:v>
                </c:pt>
                <c:pt idx="2621">
                  <c:v>39.28</c:v>
                </c:pt>
                <c:pt idx="2622">
                  <c:v>504.9</c:v>
                </c:pt>
                <c:pt idx="2623">
                  <c:v>50.8</c:v>
                </c:pt>
                <c:pt idx="2624">
                  <c:v>32.4</c:v>
                </c:pt>
                <c:pt idx="2625">
                  <c:v>124.792</c:v>
                </c:pt>
                <c:pt idx="2626">
                  <c:v>587.97</c:v>
                </c:pt>
                <c:pt idx="2627">
                  <c:v>5.78</c:v>
                </c:pt>
                <c:pt idx="2628">
                  <c:v>12.96</c:v>
                </c:pt>
                <c:pt idx="2629">
                  <c:v>271.44</c:v>
                </c:pt>
                <c:pt idx="2630">
                  <c:v>17.495999999999999</c:v>
                </c:pt>
                <c:pt idx="2631">
                  <c:v>26.135999999999999</c:v>
                </c:pt>
                <c:pt idx="2632">
                  <c:v>57.75</c:v>
                </c:pt>
                <c:pt idx="2633">
                  <c:v>945.03599999999994</c:v>
                </c:pt>
                <c:pt idx="2634">
                  <c:v>12.843</c:v>
                </c:pt>
                <c:pt idx="2635">
                  <c:v>302.67</c:v>
                </c:pt>
                <c:pt idx="2636">
                  <c:v>10.9</c:v>
                </c:pt>
                <c:pt idx="2637">
                  <c:v>121.96</c:v>
                </c:pt>
                <c:pt idx="2638">
                  <c:v>239.976</c:v>
                </c:pt>
                <c:pt idx="2639">
                  <c:v>61.96</c:v>
                </c:pt>
                <c:pt idx="2640">
                  <c:v>63.98</c:v>
                </c:pt>
                <c:pt idx="2641">
                  <c:v>9.9120000000000008</c:v>
                </c:pt>
                <c:pt idx="2642">
                  <c:v>20.388000000000002</c:v>
                </c:pt>
                <c:pt idx="2643">
                  <c:v>388.70400000000001</c:v>
                </c:pt>
                <c:pt idx="2644">
                  <c:v>6.08</c:v>
                </c:pt>
                <c:pt idx="2645">
                  <c:v>27.992000000000001</c:v>
                </c:pt>
                <c:pt idx="2646">
                  <c:v>203.184</c:v>
                </c:pt>
                <c:pt idx="2647">
                  <c:v>233.86</c:v>
                </c:pt>
                <c:pt idx="2648">
                  <c:v>258.072</c:v>
                </c:pt>
                <c:pt idx="2649">
                  <c:v>49.96</c:v>
                </c:pt>
                <c:pt idx="2650">
                  <c:v>93.98</c:v>
                </c:pt>
                <c:pt idx="2651">
                  <c:v>119.94</c:v>
                </c:pt>
                <c:pt idx="2652">
                  <c:v>18.28</c:v>
                </c:pt>
                <c:pt idx="2653">
                  <c:v>10.16</c:v>
                </c:pt>
                <c:pt idx="2654">
                  <c:v>109.48</c:v>
                </c:pt>
                <c:pt idx="2655">
                  <c:v>63.991999999999997</c:v>
                </c:pt>
                <c:pt idx="2656">
                  <c:v>23.99</c:v>
                </c:pt>
                <c:pt idx="2657">
                  <c:v>161.56800000000001</c:v>
                </c:pt>
                <c:pt idx="2658">
                  <c:v>104.85</c:v>
                </c:pt>
                <c:pt idx="2659">
                  <c:v>25.12</c:v>
                </c:pt>
                <c:pt idx="2660">
                  <c:v>9.82</c:v>
                </c:pt>
                <c:pt idx="2661">
                  <c:v>54.816000000000003</c:v>
                </c:pt>
                <c:pt idx="2662">
                  <c:v>4.6559999999999997</c:v>
                </c:pt>
                <c:pt idx="2663">
                  <c:v>1439.982</c:v>
                </c:pt>
                <c:pt idx="2664">
                  <c:v>31.103999999999999</c:v>
                </c:pt>
                <c:pt idx="2665">
                  <c:v>166.44</c:v>
                </c:pt>
                <c:pt idx="2666">
                  <c:v>319.96800000000002</c:v>
                </c:pt>
                <c:pt idx="2667">
                  <c:v>44.4</c:v>
                </c:pt>
                <c:pt idx="2668">
                  <c:v>180.96</c:v>
                </c:pt>
                <c:pt idx="2669">
                  <c:v>18.760000000000002</c:v>
                </c:pt>
                <c:pt idx="2670">
                  <c:v>45.36</c:v>
                </c:pt>
                <c:pt idx="2671">
                  <c:v>476.8</c:v>
                </c:pt>
                <c:pt idx="2672">
                  <c:v>470.37599999999998</c:v>
                </c:pt>
                <c:pt idx="2673">
                  <c:v>20.808</c:v>
                </c:pt>
                <c:pt idx="2674">
                  <c:v>19.989999999999998</c:v>
                </c:pt>
                <c:pt idx="2675">
                  <c:v>12.39</c:v>
                </c:pt>
                <c:pt idx="2676">
                  <c:v>239.9</c:v>
                </c:pt>
                <c:pt idx="2677">
                  <c:v>57.75</c:v>
                </c:pt>
                <c:pt idx="2678">
                  <c:v>53.88</c:v>
                </c:pt>
                <c:pt idx="2679">
                  <c:v>210.00800000000001</c:v>
                </c:pt>
                <c:pt idx="2680">
                  <c:v>843.9</c:v>
                </c:pt>
                <c:pt idx="2681">
                  <c:v>29.402999999999999</c:v>
                </c:pt>
                <c:pt idx="2682">
                  <c:v>90.801000000000002</c:v>
                </c:pt>
                <c:pt idx="2683">
                  <c:v>34.247999999999998</c:v>
                </c:pt>
                <c:pt idx="2684">
                  <c:v>74.352000000000004</c:v>
                </c:pt>
                <c:pt idx="2685">
                  <c:v>19.05</c:v>
                </c:pt>
                <c:pt idx="2686">
                  <c:v>8.7200000000000006</c:v>
                </c:pt>
                <c:pt idx="2687">
                  <c:v>213.43</c:v>
                </c:pt>
                <c:pt idx="2688">
                  <c:v>113.372</c:v>
                </c:pt>
                <c:pt idx="2689">
                  <c:v>356.79</c:v>
                </c:pt>
                <c:pt idx="2690">
                  <c:v>30.18</c:v>
                </c:pt>
                <c:pt idx="2691">
                  <c:v>30.4</c:v>
                </c:pt>
                <c:pt idx="2692">
                  <c:v>110.96</c:v>
                </c:pt>
                <c:pt idx="2693">
                  <c:v>31.984000000000002</c:v>
                </c:pt>
                <c:pt idx="2694">
                  <c:v>361.92</c:v>
                </c:pt>
                <c:pt idx="2695">
                  <c:v>39.979999999999997</c:v>
                </c:pt>
                <c:pt idx="2696">
                  <c:v>30.48</c:v>
                </c:pt>
                <c:pt idx="2697">
                  <c:v>161.82</c:v>
                </c:pt>
                <c:pt idx="2698">
                  <c:v>918.78499999999997</c:v>
                </c:pt>
                <c:pt idx="2699">
                  <c:v>3.54</c:v>
                </c:pt>
                <c:pt idx="2700">
                  <c:v>18.28</c:v>
                </c:pt>
                <c:pt idx="2701">
                  <c:v>2.3279999999999998</c:v>
                </c:pt>
                <c:pt idx="2702">
                  <c:v>11.56</c:v>
                </c:pt>
                <c:pt idx="2703">
                  <c:v>258.69600000000003</c:v>
                </c:pt>
                <c:pt idx="2704">
                  <c:v>69.900000000000006</c:v>
                </c:pt>
                <c:pt idx="2705">
                  <c:v>75.040000000000006</c:v>
                </c:pt>
                <c:pt idx="2706">
                  <c:v>31.4</c:v>
                </c:pt>
                <c:pt idx="2707">
                  <c:v>863.64</c:v>
                </c:pt>
                <c:pt idx="2708">
                  <c:v>23.1</c:v>
                </c:pt>
                <c:pt idx="2709">
                  <c:v>858.24</c:v>
                </c:pt>
                <c:pt idx="2710">
                  <c:v>93.024000000000001</c:v>
                </c:pt>
                <c:pt idx="2711">
                  <c:v>13.468</c:v>
                </c:pt>
                <c:pt idx="2712">
                  <c:v>1687.8</c:v>
                </c:pt>
                <c:pt idx="2713">
                  <c:v>239.97</c:v>
                </c:pt>
                <c:pt idx="2714">
                  <c:v>16.096</c:v>
                </c:pt>
                <c:pt idx="2715">
                  <c:v>11.416</c:v>
                </c:pt>
                <c:pt idx="2716">
                  <c:v>55.944000000000003</c:v>
                </c:pt>
                <c:pt idx="2717">
                  <c:v>4367.8959999999997</c:v>
                </c:pt>
                <c:pt idx="2718">
                  <c:v>14.368</c:v>
                </c:pt>
                <c:pt idx="2719">
                  <c:v>15.28</c:v>
                </c:pt>
                <c:pt idx="2720">
                  <c:v>8.26</c:v>
                </c:pt>
                <c:pt idx="2721">
                  <c:v>6.0960000000000001</c:v>
                </c:pt>
                <c:pt idx="2722">
                  <c:v>29.52</c:v>
                </c:pt>
                <c:pt idx="2723">
                  <c:v>81.552000000000007</c:v>
                </c:pt>
                <c:pt idx="2724">
                  <c:v>4.3559999999999999</c:v>
                </c:pt>
                <c:pt idx="2725">
                  <c:v>27.495999999999999</c:v>
                </c:pt>
                <c:pt idx="2726">
                  <c:v>605.34</c:v>
                </c:pt>
                <c:pt idx="2727">
                  <c:v>11.231999999999999</c:v>
                </c:pt>
                <c:pt idx="2728">
                  <c:v>357.93</c:v>
                </c:pt>
                <c:pt idx="2729">
                  <c:v>61.96</c:v>
                </c:pt>
                <c:pt idx="2730">
                  <c:v>161.96</c:v>
                </c:pt>
                <c:pt idx="2731">
                  <c:v>109.764</c:v>
                </c:pt>
                <c:pt idx="2732">
                  <c:v>26.16</c:v>
                </c:pt>
                <c:pt idx="2733">
                  <c:v>18.239999999999998</c:v>
                </c:pt>
                <c:pt idx="2734">
                  <c:v>26.4</c:v>
                </c:pt>
                <c:pt idx="2735">
                  <c:v>86.304000000000002</c:v>
                </c:pt>
                <c:pt idx="2736">
                  <c:v>19.989999999999998</c:v>
                </c:pt>
                <c:pt idx="2737">
                  <c:v>787.53</c:v>
                </c:pt>
                <c:pt idx="2738">
                  <c:v>384.45</c:v>
                </c:pt>
                <c:pt idx="2739">
                  <c:v>143.982</c:v>
                </c:pt>
                <c:pt idx="2740">
                  <c:v>122.328</c:v>
                </c:pt>
                <c:pt idx="2741">
                  <c:v>134.28800000000001</c:v>
                </c:pt>
                <c:pt idx="2742">
                  <c:v>33.4</c:v>
                </c:pt>
                <c:pt idx="2743">
                  <c:v>646.74</c:v>
                </c:pt>
                <c:pt idx="2744">
                  <c:v>46.2</c:v>
                </c:pt>
                <c:pt idx="2745">
                  <c:v>8.73</c:v>
                </c:pt>
                <c:pt idx="2746">
                  <c:v>74.352000000000004</c:v>
                </c:pt>
                <c:pt idx="2747">
                  <c:v>1931.04</c:v>
                </c:pt>
                <c:pt idx="2748">
                  <c:v>16.52</c:v>
                </c:pt>
                <c:pt idx="2749">
                  <c:v>494.98200000000003</c:v>
                </c:pt>
                <c:pt idx="2750">
                  <c:v>601.47</c:v>
                </c:pt>
                <c:pt idx="2751">
                  <c:v>186.048</c:v>
                </c:pt>
                <c:pt idx="2752">
                  <c:v>42.81</c:v>
                </c:pt>
                <c:pt idx="2753">
                  <c:v>54.5</c:v>
                </c:pt>
                <c:pt idx="2754">
                  <c:v>23.975999999999999</c:v>
                </c:pt>
                <c:pt idx="2755">
                  <c:v>14.368</c:v>
                </c:pt>
                <c:pt idx="2756">
                  <c:v>671.98400000000004</c:v>
                </c:pt>
                <c:pt idx="2757">
                  <c:v>36.26</c:v>
                </c:pt>
                <c:pt idx="2758">
                  <c:v>12.224</c:v>
                </c:pt>
                <c:pt idx="2759">
                  <c:v>2025.36</c:v>
                </c:pt>
                <c:pt idx="2760">
                  <c:v>43.56</c:v>
                </c:pt>
                <c:pt idx="2761">
                  <c:v>3.048</c:v>
                </c:pt>
                <c:pt idx="2762">
                  <c:v>41.328000000000003</c:v>
                </c:pt>
                <c:pt idx="2763">
                  <c:v>286.34399999999999</c:v>
                </c:pt>
                <c:pt idx="2764">
                  <c:v>64.784000000000006</c:v>
                </c:pt>
                <c:pt idx="2765">
                  <c:v>4.91</c:v>
                </c:pt>
                <c:pt idx="2766">
                  <c:v>146.352</c:v>
                </c:pt>
                <c:pt idx="2767">
                  <c:v>302.67</c:v>
                </c:pt>
                <c:pt idx="2768">
                  <c:v>340.11599999999999</c:v>
                </c:pt>
                <c:pt idx="2769">
                  <c:v>27.36</c:v>
                </c:pt>
                <c:pt idx="2770">
                  <c:v>3.7440000000000002</c:v>
                </c:pt>
                <c:pt idx="2771">
                  <c:v>11.087999999999999</c:v>
                </c:pt>
                <c:pt idx="2772">
                  <c:v>2.4119999999999999</c:v>
                </c:pt>
                <c:pt idx="2773">
                  <c:v>150.66</c:v>
                </c:pt>
                <c:pt idx="2774">
                  <c:v>3.3039999999999998</c:v>
                </c:pt>
                <c:pt idx="2775">
                  <c:v>9.24</c:v>
                </c:pt>
                <c:pt idx="2776">
                  <c:v>32.700000000000003</c:v>
                </c:pt>
                <c:pt idx="2777">
                  <c:v>119.616</c:v>
                </c:pt>
                <c:pt idx="2778">
                  <c:v>119.96</c:v>
                </c:pt>
                <c:pt idx="2779">
                  <c:v>15.28</c:v>
                </c:pt>
                <c:pt idx="2780">
                  <c:v>381.44</c:v>
                </c:pt>
                <c:pt idx="2781">
                  <c:v>1265.8499999999999</c:v>
                </c:pt>
                <c:pt idx="2782">
                  <c:v>11.808</c:v>
                </c:pt>
                <c:pt idx="2783">
                  <c:v>35.92</c:v>
                </c:pt>
                <c:pt idx="2784">
                  <c:v>11.231999999999999</c:v>
                </c:pt>
                <c:pt idx="2785">
                  <c:v>206.96199999999999</c:v>
                </c:pt>
                <c:pt idx="2786">
                  <c:v>69.930000000000007</c:v>
                </c:pt>
                <c:pt idx="2787">
                  <c:v>217.05600000000001</c:v>
                </c:pt>
                <c:pt idx="2788">
                  <c:v>398.35199999999998</c:v>
                </c:pt>
                <c:pt idx="2789">
                  <c:v>659.976</c:v>
                </c:pt>
                <c:pt idx="2790">
                  <c:v>91.96</c:v>
                </c:pt>
                <c:pt idx="2791">
                  <c:v>39.68</c:v>
                </c:pt>
                <c:pt idx="2792">
                  <c:v>9.1440000000000001</c:v>
                </c:pt>
                <c:pt idx="2793">
                  <c:v>10.89</c:v>
                </c:pt>
                <c:pt idx="2794">
                  <c:v>8.2880000000000003</c:v>
                </c:pt>
                <c:pt idx="2795">
                  <c:v>25.344000000000001</c:v>
                </c:pt>
                <c:pt idx="2796">
                  <c:v>59.98</c:v>
                </c:pt>
                <c:pt idx="2797">
                  <c:v>835.17</c:v>
                </c:pt>
                <c:pt idx="2798">
                  <c:v>170.05799999999999</c:v>
                </c:pt>
                <c:pt idx="2799">
                  <c:v>12.864000000000001</c:v>
                </c:pt>
                <c:pt idx="2800">
                  <c:v>404.9</c:v>
                </c:pt>
                <c:pt idx="2801">
                  <c:v>1.964</c:v>
                </c:pt>
                <c:pt idx="2802">
                  <c:v>27.36</c:v>
                </c:pt>
                <c:pt idx="2803">
                  <c:v>128.05799999999999</c:v>
                </c:pt>
                <c:pt idx="2804">
                  <c:v>83.7</c:v>
                </c:pt>
                <c:pt idx="2805">
                  <c:v>209.93</c:v>
                </c:pt>
                <c:pt idx="2806">
                  <c:v>396.80200000000002</c:v>
                </c:pt>
                <c:pt idx="2807">
                  <c:v>190.72</c:v>
                </c:pt>
                <c:pt idx="2808">
                  <c:v>24.448</c:v>
                </c:pt>
                <c:pt idx="2809">
                  <c:v>18.72</c:v>
                </c:pt>
                <c:pt idx="2810">
                  <c:v>398.35199999999998</c:v>
                </c:pt>
                <c:pt idx="2811">
                  <c:v>12.192</c:v>
                </c:pt>
                <c:pt idx="2812">
                  <c:v>348.84</c:v>
                </c:pt>
                <c:pt idx="2813">
                  <c:v>1979.9280000000001</c:v>
                </c:pt>
                <c:pt idx="2814">
                  <c:v>17.712</c:v>
                </c:pt>
                <c:pt idx="2815">
                  <c:v>31.44</c:v>
                </c:pt>
                <c:pt idx="2816">
                  <c:v>47.616</c:v>
                </c:pt>
                <c:pt idx="2817">
                  <c:v>123.92</c:v>
                </c:pt>
                <c:pt idx="2818">
                  <c:v>73.98</c:v>
                </c:pt>
                <c:pt idx="2819">
                  <c:v>477.24</c:v>
                </c:pt>
                <c:pt idx="2820">
                  <c:v>60.984000000000002</c:v>
                </c:pt>
                <c:pt idx="2821">
                  <c:v>259.13600000000002</c:v>
                </c:pt>
                <c:pt idx="2822">
                  <c:v>12.672000000000001</c:v>
                </c:pt>
                <c:pt idx="2823">
                  <c:v>19.295999999999999</c:v>
                </c:pt>
                <c:pt idx="2824">
                  <c:v>384.17399999999998</c:v>
                </c:pt>
                <c:pt idx="2825">
                  <c:v>47.984000000000002</c:v>
                </c:pt>
                <c:pt idx="2826">
                  <c:v>152</c:v>
                </c:pt>
                <c:pt idx="2827">
                  <c:v>11.784000000000001</c:v>
                </c:pt>
                <c:pt idx="2828">
                  <c:v>389.69600000000003</c:v>
                </c:pt>
                <c:pt idx="2829">
                  <c:v>59.52</c:v>
                </c:pt>
                <c:pt idx="2830">
                  <c:v>15.24</c:v>
                </c:pt>
                <c:pt idx="2831">
                  <c:v>29.591999999999999</c:v>
                </c:pt>
                <c:pt idx="2832">
                  <c:v>321.56799999999998</c:v>
                </c:pt>
                <c:pt idx="2833">
                  <c:v>1099.96</c:v>
                </c:pt>
                <c:pt idx="2834">
                  <c:v>17.712</c:v>
                </c:pt>
                <c:pt idx="2835">
                  <c:v>21.78</c:v>
                </c:pt>
                <c:pt idx="2836">
                  <c:v>74.352000000000004</c:v>
                </c:pt>
                <c:pt idx="2837">
                  <c:v>41.92</c:v>
                </c:pt>
                <c:pt idx="2838">
                  <c:v>9.6479999999999997</c:v>
                </c:pt>
                <c:pt idx="2839">
                  <c:v>11.087999999999999</c:v>
                </c:pt>
                <c:pt idx="2840">
                  <c:v>64.784000000000006</c:v>
                </c:pt>
                <c:pt idx="2841">
                  <c:v>47.984000000000002</c:v>
                </c:pt>
                <c:pt idx="2842">
                  <c:v>48.64</c:v>
                </c:pt>
                <c:pt idx="2843">
                  <c:v>4.4189999999999996</c:v>
                </c:pt>
                <c:pt idx="2844">
                  <c:v>542.64599999999996</c:v>
                </c:pt>
                <c:pt idx="2845">
                  <c:v>242.94</c:v>
                </c:pt>
                <c:pt idx="2846">
                  <c:v>59.183999999999997</c:v>
                </c:pt>
                <c:pt idx="2847">
                  <c:v>11.808</c:v>
                </c:pt>
                <c:pt idx="2848">
                  <c:v>31.44</c:v>
                </c:pt>
                <c:pt idx="2849">
                  <c:v>8.4480000000000004</c:v>
                </c:pt>
                <c:pt idx="2850">
                  <c:v>19.295999999999999</c:v>
                </c:pt>
                <c:pt idx="2851">
                  <c:v>121.6</c:v>
                </c:pt>
                <c:pt idx="2852">
                  <c:v>3.9279999999999999</c:v>
                </c:pt>
                <c:pt idx="2853">
                  <c:v>119.96</c:v>
                </c:pt>
                <c:pt idx="2854">
                  <c:v>81.98</c:v>
                </c:pt>
                <c:pt idx="2855">
                  <c:v>321.56799999999998</c:v>
                </c:pt>
                <c:pt idx="2856">
                  <c:v>16.768000000000001</c:v>
                </c:pt>
                <c:pt idx="2857">
                  <c:v>242.94</c:v>
                </c:pt>
                <c:pt idx="2858">
                  <c:v>14.73</c:v>
                </c:pt>
                <c:pt idx="2859">
                  <c:v>121.6</c:v>
                </c:pt>
                <c:pt idx="2860">
                  <c:v>95.968000000000004</c:v>
                </c:pt>
                <c:pt idx="2861">
                  <c:v>262.33600000000001</c:v>
                </c:pt>
                <c:pt idx="2862">
                  <c:v>2.9460000000000002</c:v>
                </c:pt>
                <c:pt idx="2863">
                  <c:v>149.94999999999999</c:v>
                </c:pt>
                <c:pt idx="2864">
                  <c:v>364.8</c:v>
                </c:pt>
                <c:pt idx="2865">
                  <c:v>91.2</c:v>
                </c:pt>
                <c:pt idx="2866">
                  <c:v>280.78199999999998</c:v>
                </c:pt>
                <c:pt idx="2867">
                  <c:v>619.95000000000005</c:v>
                </c:pt>
                <c:pt idx="2868">
                  <c:v>86.304000000000002</c:v>
                </c:pt>
                <c:pt idx="2869">
                  <c:v>297.57600000000002</c:v>
                </c:pt>
                <c:pt idx="2870">
                  <c:v>10.688000000000001</c:v>
                </c:pt>
                <c:pt idx="2871">
                  <c:v>5.6070000000000002</c:v>
                </c:pt>
                <c:pt idx="2872">
                  <c:v>40.08</c:v>
                </c:pt>
                <c:pt idx="2873">
                  <c:v>33.024000000000001</c:v>
                </c:pt>
                <c:pt idx="2874">
                  <c:v>405.64</c:v>
                </c:pt>
                <c:pt idx="2875">
                  <c:v>14.16</c:v>
                </c:pt>
                <c:pt idx="2876">
                  <c:v>124.792</c:v>
                </c:pt>
                <c:pt idx="2877">
                  <c:v>371.97</c:v>
                </c:pt>
                <c:pt idx="2878">
                  <c:v>10.72</c:v>
                </c:pt>
                <c:pt idx="2879">
                  <c:v>56.45</c:v>
                </c:pt>
                <c:pt idx="2880">
                  <c:v>94.2</c:v>
                </c:pt>
                <c:pt idx="2881">
                  <c:v>1115.9100000000001</c:v>
                </c:pt>
                <c:pt idx="2882">
                  <c:v>479.94</c:v>
                </c:pt>
                <c:pt idx="2883">
                  <c:v>619.95000000000005</c:v>
                </c:pt>
                <c:pt idx="2884">
                  <c:v>21.376000000000001</c:v>
                </c:pt>
                <c:pt idx="2885">
                  <c:v>107.53</c:v>
                </c:pt>
                <c:pt idx="2886">
                  <c:v>323.37</c:v>
                </c:pt>
                <c:pt idx="2887">
                  <c:v>811.28</c:v>
                </c:pt>
                <c:pt idx="2888">
                  <c:v>8.85</c:v>
                </c:pt>
                <c:pt idx="2889">
                  <c:v>184.66</c:v>
                </c:pt>
                <c:pt idx="2890">
                  <c:v>52.4</c:v>
                </c:pt>
                <c:pt idx="2891">
                  <c:v>70.447999999999993</c:v>
                </c:pt>
                <c:pt idx="2892">
                  <c:v>22.58</c:v>
                </c:pt>
                <c:pt idx="2893">
                  <c:v>5.28</c:v>
                </c:pt>
                <c:pt idx="2894">
                  <c:v>249.584</c:v>
                </c:pt>
                <c:pt idx="2895">
                  <c:v>56.45</c:v>
                </c:pt>
                <c:pt idx="2896">
                  <c:v>201.43199999999999</c:v>
                </c:pt>
                <c:pt idx="2897">
                  <c:v>66.048000000000002</c:v>
                </c:pt>
                <c:pt idx="2898">
                  <c:v>361.76400000000001</c:v>
                </c:pt>
                <c:pt idx="2899">
                  <c:v>36.99</c:v>
                </c:pt>
                <c:pt idx="2900">
                  <c:v>281.37200000000001</c:v>
                </c:pt>
                <c:pt idx="2901">
                  <c:v>281.37200000000001</c:v>
                </c:pt>
                <c:pt idx="2902">
                  <c:v>54.192</c:v>
                </c:pt>
                <c:pt idx="2903">
                  <c:v>844.11599999999999</c:v>
                </c:pt>
                <c:pt idx="2904">
                  <c:v>439.8</c:v>
                </c:pt>
                <c:pt idx="2905">
                  <c:v>801.96</c:v>
                </c:pt>
                <c:pt idx="2906">
                  <c:v>25.16</c:v>
                </c:pt>
                <c:pt idx="2907">
                  <c:v>27.096</c:v>
                </c:pt>
                <c:pt idx="2908">
                  <c:v>49.536000000000001</c:v>
                </c:pt>
                <c:pt idx="2909">
                  <c:v>801.96</c:v>
                </c:pt>
                <c:pt idx="2910">
                  <c:v>41.988</c:v>
                </c:pt>
                <c:pt idx="2911">
                  <c:v>116.28</c:v>
                </c:pt>
                <c:pt idx="2912">
                  <c:v>73.98</c:v>
                </c:pt>
                <c:pt idx="2913">
                  <c:v>322.58999999999997</c:v>
                </c:pt>
                <c:pt idx="2914">
                  <c:v>22.58</c:v>
                </c:pt>
                <c:pt idx="2915">
                  <c:v>304.23</c:v>
                </c:pt>
                <c:pt idx="2916">
                  <c:v>167.86</c:v>
                </c:pt>
                <c:pt idx="2917">
                  <c:v>16.768000000000001</c:v>
                </c:pt>
                <c:pt idx="2918">
                  <c:v>109.95</c:v>
                </c:pt>
                <c:pt idx="2919">
                  <c:v>19.440000000000001</c:v>
                </c:pt>
                <c:pt idx="2920">
                  <c:v>23.99</c:v>
                </c:pt>
                <c:pt idx="2921">
                  <c:v>383.60700000000003</c:v>
                </c:pt>
                <c:pt idx="2922">
                  <c:v>47.616</c:v>
                </c:pt>
                <c:pt idx="2923">
                  <c:v>242.94</c:v>
                </c:pt>
                <c:pt idx="2924">
                  <c:v>3.1680000000000001</c:v>
                </c:pt>
                <c:pt idx="2925">
                  <c:v>844.11599999999999</c:v>
                </c:pt>
                <c:pt idx="2926">
                  <c:v>80.98</c:v>
                </c:pt>
                <c:pt idx="2927">
                  <c:v>201.584</c:v>
                </c:pt>
                <c:pt idx="2928">
                  <c:v>22.58</c:v>
                </c:pt>
                <c:pt idx="2929">
                  <c:v>485.88</c:v>
                </c:pt>
                <c:pt idx="2930">
                  <c:v>239.97</c:v>
                </c:pt>
                <c:pt idx="2931">
                  <c:v>182.67</c:v>
                </c:pt>
                <c:pt idx="2932">
                  <c:v>35.96</c:v>
                </c:pt>
                <c:pt idx="2933">
                  <c:v>67.84</c:v>
                </c:pt>
                <c:pt idx="2934">
                  <c:v>48.712000000000003</c:v>
                </c:pt>
                <c:pt idx="2935">
                  <c:v>119.616</c:v>
                </c:pt>
                <c:pt idx="2936">
                  <c:v>14.7</c:v>
                </c:pt>
                <c:pt idx="2937">
                  <c:v>377.97</c:v>
                </c:pt>
                <c:pt idx="2938">
                  <c:v>62.8</c:v>
                </c:pt>
                <c:pt idx="2939">
                  <c:v>744.1</c:v>
                </c:pt>
                <c:pt idx="2940">
                  <c:v>10.48</c:v>
                </c:pt>
                <c:pt idx="2941">
                  <c:v>105.52</c:v>
                </c:pt>
                <c:pt idx="2942">
                  <c:v>2.0720000000000001</c:v>
                </c:pt>
                <c:pt idx="2943">
                  <c:v>46.688000000000002</c:v>
                </c:pt>
                <c:pt idx="2944">
                  <c:v>715.2</c:v>
                </c:pt>
                <c:pt idx="2945">
                  <c:v>30.56</c:v>
                </c:pt>
                <c:pt idx="2946">
                  <c:v>45.98</c:v>
                </c:pt>
                <c:pt idx="2947">
                  <c:v>88.775999999999996</c:v>
                </c:pt>
                <c:pt idx="2948">
                  <c:v>6.2160000000000002</c:v>
                </c:pt>
                <c:pt idx="2949">
                  <c:v>331.96</c:v>
                </c:pt>
                <c:pt idx="2950">
                  <c:v>8.3840000000000003</c:v>
                </c:pt>
                <c:pt idx="2951">
                  <c:v>23.975999999999999</c:v>
                </c:pt>
                <c:pt idx="2952">
                  <c:v>255.96799999999999</c:v>
                </c:pt>
                <c:pt idx="2953">
                  <c:v>79.959999999999994</c:v>
                </c:pt>
                <c:pt idx="2954">
                  <c:v>323.37</c:v>
                </c:pt>
                <c:pt idx="2955">
                  <c:v>82.56</c:v>
                </c:pt>
                <c:pt idx="2956">
                  <c:v>572.16</c:v>
                </c:pt>
                <c:pt idx="2957">
                  <c:v>40.99</c:v>
                </c:pt>
                <c:pt idx="2958">
                  <c:v>619.95000000000005</c:v>
                </c:pt>
                <c:pt idx="2959">
                  <c:v>1089.75</c:v>
                </c:pt>
                <c:pt idx="2960">
                  <c:v>25.16</c:v>
                </c:pt>
                <c:pt idx="2961">
                  <c:v>249.584</c:v>
                </c:pt>
                <c:pt idx="2962">
                  <c:v>77.52</c:v>
                </c:pt>
                <c:pt idx="2963">
                  <c:v>11.672000000000001</c:v>
                </c:pt>
                <c:pt idx="2964">
                  <c:v>238.62</c:v>
                </c:pt>
                <c:pt idx="2965">
                  <c:v>47.98</c:v>
                </c:pt>
                <c:pt idx="2966">
                  <c:v>1099.5</c:v>
                </c:pt>
                <c:pt idx="2967">
                  <c:v>575.928</c:v>
                </c:pt>
                <c:pt idx="2968">
                  <c:v>81.98</c:v>
                </c:pt>
                <c:pt idx="2969">
                  <c:v>245.94</c:v>
                </c:pt>
                <c:pt idx="2970">
                  <c:v>8.4</c:v>
                </c:pt>
                <c:pt idx="2971">
                  <c:v>14.368</c:v>
                </c:pt>
                <c:pt idx="2972">
                  <c:v>28</c:v>
                </c:pt>
                <c:pt idx="2973">
                  <c:v>24.032</c:v>
                </c:pt>
                <c:pt idx="2974">
                  <c:v>191.976</c:v>
                </c:pt>
                <c:pt idx="2975">
                  <c:v>767.21400000000006</c:v>
                </c:pt>
                <c:pt idx="2976">
                  <c:v>163.96</c:v>
                </c:pt>
                <c:pt idx="2977">
                  <c:v>383.84</c:v>
                </c:pt>
                <c:pt idx="2978">
                  <c:v>31.44</c:v>
                </c:pt>
                <c:pt idx="2979">
                  <c:v>329.988</c:v>
                </c:pt>
                <c:pt idx="2980">
                  <c:v>7.64</c:v>
                </c:pt>
                <c:pt idx="2981">
                  <c:v>29.97</c:v>
                </c:pt>
                <c:pt idx="2982">
                  <c:v>88.775999999999996</c:v>
                </c:pt>
                <c:pt idx="2983">
                  <c:v>311.98</c:v>
                </c:pt>
                <c:pt idx="2984">
                  <c:v>88.775999999999996</c:v>
                </c:pt>
                <c:pt idx="2985">
                  <c:v>6.68</c:v>
                </c:pt>
                <c:pt idx="2986">
                  <c:v>371.97</c:v>
                </c:pt>
                <c:pt idx="2987">
                  <c:v>99.92</c:v>
                </c:pt>
                <c:pt idx="2988">
                  <c:v>47.984000000000002</c:v>
                </c:pt>
                <c:pt idx="2989">
                  <c:v>35</c:v>
                </c:pt>
                <c:pt idx="2990">
                  <c:v>6.7</c:v>
                </c:pt>
                <c:pt idx="2991">
                  <c:v>629.95000000000005</c:v>
                </c:pt>
                <c:pt idx="2992">
                  <c:v>871.8</c:v>
                </c:pt>
                <c:pt idx="2993">
                  <c:v>503.96</c:v>
                </c:pt>
                <c:pt idx="2994">
                  <c:v>286.93</c:v>
                </c:pt>
                <c:pt idx="2995">
                  <c:v>5.3440000000000003</c:v>
                </c:pt>
                <c:pt idx="2996">
                  <c:v>279.86</c:v>
                </c:pt>
                <c:pt idx="2997">
                  <c:v>643.13599999999997</c:v>
                </c:pt>
                <c:pt idx="2998">
                  <c:v>14.952</c:v>
                </c:pt>
                <c:pt idx="2999">
                  <c:v>2887.056</c:v>
                </c:pt>
                <c:pt idx="3000">
                  <c:v>131.376</c:v>
                </c:pt>
                <c:pt idx="3001">
                  <c:v>1913.4</c:v>
                </c:pt>
                <c:pt idx="3002">
                  <c:v>41.28</c:v>
                </c:pt>
                <c:pt idx="3003">
                  <c:v>55.984000000000002</c:v>
                </c:pt>
                <c:pt idx="3004">
                  <c:v>124.032</c:v>
                </c:pt>
                <c:pt idx="3005">
                  <c:v>824.97</c:v>
                </c:pt>
                <c:pt idx="3006">
                  <c:v>29.52</c:v>
                </c:pt>
                <c:pt idx="3007">
                  <c:v>223.05600000000001</c:v>
                </c:pt>
                <c:pt idx="3008">
                  <c:v>1.964</c:v>
                </c:pt>
                <c:pt idx="3009">
                  <c:v>190.89599999999999</c:v>
                </c:pt>
                <c:pt idx="3010">
                  <c:v>123.92</c:v>
                </c:pt>
                <c:pt idx="3011">
                  <c:v>89.712000000000003</c:v>
                </c:pt>
                <c:pt idx="3012">
                  <c:v>125.99</c:v>
                </c:pt>
                <c:pt idx="3013">
                  <c:v>11.214</c:v>
                </c:pt>
                <c:pt idx="3014">
                  <c:v>111</c:v>
                </c:pt>
                <c:pt idx="3015">
                  <c:v>843.9</c:v>
                </c:pt>
                <c:pt idx="3016">
                  <c:v>29.97</c:v>
                </c:pt>
                <c:pt idx="3017">
                  <c:v>156.792</c:v>
                </c:pt>
                <c:pt idx="3018">
                  <c:v>9.1440000000000001</c:v>
                </c:pt>
                <c:pt idx="3019">
                  <c:v>18.72</c:v>
                </c:pt>
                <c:pt idx="3020">
                  <c:v>236.52799999999999</c:v>
                </c:pt>
                <c:pt idx="3021">
                  <c:v>10.688000000000001</c:v>
                </c:pt>
                <c:pt idx="3022">
                  <c:v>65.584000000000003</c:v>
                </c:pt>
                <c:pt idx="3023">
                  <c:v>22.2</c:v>
                </c:pt>
                <c:pt idx="3024">
                  <c:v>34.24</c:v>
                </c:pt>
                <c:pt idx="3025">
                  <c:v>71.92</c:v>
                </c:pt>
                <c:pt idx="3026">
                  <c:v>140.97</c:v>
                </c:pt>
                <c:pt idx="3027">
                  <c:v>85.245999999999995</c:v>
                </c:pt>
                <c:pt idx="3028">
                  <c:v>497.94</c:v>
                </c:pt>
                <c:pt idx="3029">
                  <c:v>47.975999999999999</c:v>
                </c:pt>
                <c:pt idx="3030">
                  <c:v>591.32000000000005</c:v>
                </c:pt>
                <c:pt idx="3031">
                  <c:v>128.744</c:v>
                </c:pt>
                <c:pt idx="3032">
                  <c:v>40.24</c:v>
                </c:pt>
                <c:pt idx="3033">
                  <c:v>325.63200000000001</c:v>
                </c:pt>
                <c:pt idx="3034">
                  <c:v>23.344000000000001</c:v>
                </c:pt>
                <c:pt idx="3035">
                  <c:v>335.72</c:v>
                </c:pt>
                <c:pt idx="3036">
                  <c:v>40.08</c:v>
                </c:pt>
                <c:pt idx="3037">
                  <c:v>1687.8</c:v>
                </c:pt>
                <c:pt idx="3038">
                  <c:v>10.688000000000001</c:v>
                </c:pt>
                <c:pt idx="3039">
                  <c:v>467.97</c:v>
                </c:pt>
                <c:pt idx="3040">
                  <c:v>431.16</c:v>
                </c:pt>
                <c:pt idx="3041">
                  <c:v>59.52</c:v>
                </c:pt>
                <c:pt idx="3042">
                  <c:v>154.9</c:v>
                </c:pt>
                <c:pt idx="3043">
                  <c:v>1871.88</c:v>
                </c:pt>
                <c:pt idx="3044">
                  <c:v>8.56</c:v>
                </c:pt>
                <c:pt idx="3045">
                  <c:v>66.959999999999994</c:v>
                </c:pt>
                <c:pt idx="3046">
                  <c:v>41.472000000000001</c:v>
                </c:pt>
                <c:pt idx="3047">
                  <c:v>663.92</c:v>
                </c:pt>
                <c:pt idx="3048">
                  <c:v>19.989999999999998</c:v>
                </c:pt>
                <c:pt idx="3049">
                  <c:v>2.6549999999999998</c:v>
                </c:pt>
                <c:pt idx="3050">
                  <c:v>728.82</c:v>
                </c:pt>
                <c:pt idx="3051">
                  <c:v>13.747999999999999</c:v>
                </c:pt>
                <c:pt idx="3052">
                  <c:v>165.98</c:v>
                </c:pt>
                <c:pt idx="3053">
                  <c:v>234.95</c:v>
                </c:pt>
                <c:pt idx="3054">
                  <c:v>85.245999999999995</c:v>
                </c:pt>
                <c:pt idx="3055">
                  <c:v>61.96</c:v>
                </c:pt>
                <c:pt idx="3056">
                  <c:v>110.97</c:v>
                </c:pt>
                <c:pt idx="3057">
                  <c:v>7.38</c:v>
                </c:pt>
                <c:pt idx="3058">
                  <c:v>549.98</c:v>
                </c:pt>
                <c:pt idx="3059">
                  <c:v>6.3360000000000003</c:v>
                </c:pt>
                <c:pt idx="3060">
                  <c:v>40.99</c:v>
                </c:pt>
                <c:pt idx="3061">
                  <c:v>36.783999999999999</c:v>
                </c:pt>
                <c:pt idx="3062">
                  <c:v>180.96</c:v>
                </c:pt>
                <c:pt idx="3063">
                  <c:v>2939.93</c:v>
                </c:pt>
                <c:pt idx="3064">
                  <c:v>16.032</c:v>
                </c:pt>
                <c:pt idx="3065">
                  <c:v>73.36</c:v>
                </c:pt>
                <c:pt idx="3066">
                  <c:v>310.68799999999999</c:v>
                </c:pt>
                <c:pt idx="3067">
                  <c:v>630.024</c:v>
                </c:pt>
                <c:pt idx="3068">
                  <c:v>66.959999999999994</c:v>
                </c:pt>
                <c:pt idx="3069">
                  <c:v>6.8479999999999999</c:v>
                </c:pt>
                <c:pt idx="3070">
                  <c:v>35</c:v>
                </c:pt>
                <c:pt idx="3071">
                  <c:v>1679.96</c:v>
                </c:pt>
                <c:pt idx="3072">
                  <c:v>12.384</c:v>
                </c:pt>
                <c:pt idx="3073">
                  <c:v>46.688000000000002</c:v>
                </c:pt>
                <c:pt idx="3074">
                  <c:v>65.584000000000003</c:v>
                </c:pt>
                <c:pt idx="3075">
                  <c:v>110.96</c:v>
                </c:pt>
                <c:pt idx="3076">
                  <c:v>59.52</c:v>
                </c:pt>
                <c:pt idx="3077">
                  <c:v>12.96</c:v>
                </c:pt>
                <c:pt idx="3078">
                  <c:v>287.88</c:v>
                </c:pt>
                <c:pt idx="3079">
                  <c:v>66.959999999999994</c:v>
                </c:pt>
                <c:pt idx="3080">
                  <c:v>11.087999999999999</c:v>
                </c:pt>
                <c:pt idx="3081">
                  <c:v>39.68</c:v>
                </c:pt>
                <c:pt idx="3082">
                  <c:v>6.0960000000000001</c:v>
                </c:pt>
                <c:pt idx="3083">
                  <c:v>481.17599999999999</c:v>
                </c:pt>
                <c:pt idx="3084">
                  <c:v>97.424000000000007</c:v>
                </c:pt>
                <c:pt idx="3085">
                  <c:v>517.40499999999997</c:v>
                </c:pt>
                <c:pt idx="3086">
                  <c:v>247.18799999999999</c:v>
                </c:pt>
                <c:pt idx="3087">
                  <c:v>74.352000000000004</c:v>
                </c:pt>
                <c:pt idx="3088">
                  <c:v>46.62</c:v>
                </c:pt>
                <c:pt idx="3089">
                  <c:v>45.98</c:v>
                </c:pt>
                <c:pt idx="3090">
                  <c:v>37.520000000000003</c:v>
                </c:pt>
                <c:pt idx="3091">
                  <c:v>10.688000000000001</c:v>
                </c:pt>
                <c:pt idx="3092">
                  <c:v>89.97</c:v>
                </c:pt>
                <c:pt idx="3093">
                  <c:v>7.2359999999999998</c:v>
                </c:pt>
                <c:pt idx="3094">
                  <c:v>37.520000000000003</c:v>
                </c:pt>
                <c:pt idx="3095">
                  <c:v>8.56</c:v>
                </c:pt>
                <c:pt idx="3096">
                  <c:v>21</c:v>
                </c:pt>
                <c:pt idx="3097">
                  <c:v>67.84</c:v>
                </c:pt>
                <c:pt idx="3098">
                  <c:v>36.287999999999997</c:v>
                </c:pt>
                <c:pt idx="3099">
                  <c:v>37.74</c:v>
                </c:pt>
                <c:pt idx="3100">
                  <c:v>22.58</c:v>
                </c:pt>
                <c:pt idx="3101">
                  <c:v>73.915000000000006</c:v>
                </c:pt>
                <c:pt idx="3102">
                  <c:v>3.36</c:v>
                </c:pt>
                <c:pt idx="3103">
                  <c:v>2.9460000000000002</c:v>
                </c:pt>
                <c:pt idx="3104">
                  <c:v>2.8079999999999998</c:v>
                </c:pt>
                <c:pt idx="3105">
                  <c:v>40.08</c:v>
                </c:pt>
                <c:pt idx="3106">
                  <c:v>22.92</c:v>
                </c:pt>
                <c:pt idx="3107">
                  <c:v>99.587999999999994</c:v>
                </c:pt>
                <c:pt idx="3108">
                  <c:v>114.95</c:v>
                </c:pt>
                <c:pt idx="3109">
                  <c:v>20.04</c:v>
                </c:pt>
                <c:pt idx="3110">
                  <c:v>1.476</c:v>
                </c:pt>
                <c:pt idx="3111">
                  <c:v>63.488</c:v>
                </c:pt>
                <c:pt idx="3112">
                  <c:v>13.36</c:v>
                </c:pt>
                <c:pt idx="3113">
                  <c:v>64.784000000000006</c:v>
                </c:pt>
                <c:pt idx="3114">
                  <c:v>604.75199999999995</c:v>
                </c:pt>
                <c:pt idx="3115">
                  <c:v>1099.96</c:v>
                </c:pt>
                <c:pt idx="3116">
                  <c:v>103.48099999999999</c:v>
                </c:pt>
                <c:pt idx="3117">
                  <c:v>16.256</c:v>
                </c:pt>
                <c:pt idx="3118">
                  <c:v>12.06</c:v>
                </c:pt>
                <c:pt idx="3119">
                  <c:v>173.488</c:v>
                </c:pt>
                <c:pt idx="3120">
                  <c:v>26.94</c:v>
                </c:pt>
                <c:pt idx="3121">
                  <c:v>40.200000000000003</c:v>
                </c:pt>
                <c:pt idx="3122">
                  <c:v>33.479999999999997</c:v>
                </c:pt>
                <c:pt idx="3123">
                  <c:v>6.8479999999999999</c:v>
                </c:pt>
                <c:pt idx="3124">
                  <c:v>184.66</c:v>
                </c:pt>
                <c:pt idx="3125">
                  <c:v>1125.4880000000001</c:v>
                </c:pt>
                <c:pt idx="3126">
                  <c:v>102.13</c:v>
                </c:pt>
                <c:pt idx="3127">
                  <c:v>37.408000000000001</c:v>
                </c:pt>
                <c:pt idx="3128">
                  <c:v>3023.9279999999999</c:v>
                </c:pt>
                <c:pt idx="3129">
                  <c:v>89.97</c:v>
                </c:pt>
                <c:pt idx="3130">
                  <c:v>20.12</c:v>
                </c:pt>
                <c:pt idx="3131">
                  <c:v>268.57600000000002</c:v>
                </c:pt>
                <c:pt idx="3132">
                  <c:v>238.62</c:v>
                </c:pt>
                <c:pt idx="3133">
                  <c:v>139.80000000000001</c:v>
                </c:pt>
                <c:pt idx="3134">
                  <c:v>18.239999999999998</c:v>
                </c:pt>
                <c:pt idx="3135">
                  <c:v>2.1120000000000001</c:v>
                </c:pt>
                <c:pt idx="3136">
                  <c:v>34.65</c:v>
                </c:pt>
                <c:pt idx="3137">
                  <c:v>14</c:v>
                </c:pt>
                <c:pt idx="3138">
                  <c:v>14.04</c:v>
                </c:pt>
                <c:pt idx="3139">
                  <c:v>403.56</c:v>
                </c:pt>
                <c:pt idx="3140">
                  <c:v>29.96</c:v>
                </c:pt>
                <c:pt idx="3141">
                  <c:v>40.200000000000003</c:v>
                </c:pt>
                <c:pt idx="3142">
                  <c:v>13.36</c:v>
                </c:pt>
                <c:pt idx="3143">
                  <c:v>249.584</c:v>
                </c:pt>
                <c:pt idx="3144">
                  <c:v>101.994</c:v>
                </c:pt>
                <c:pt idx="3145">
                  <c:v>8.56</c:v>
                </c:pt>
                <c:pt idx="3146">
                  <c:v>593.56799999999998</c:v>
                </c:pt>
                <c:pt idx="3147">
                  <c:v>24.367999999999999</c:v>
                </c:pt>
                <c:pt idx="3148">
                  <c:v>212.8</c:v>
                </c:pt>
                <c:pt idx="3149">
                  <c:v>269.98</c:v>
                </c:pt>
                <c:pt idx="3150">
                  <c:v>8.9600000000000009</c:v>
                </c:pt>
                <c:pt idx="3151">
                  <c:v>68.459999999999994</c:v>
                </c:pt>
                <c:pt idx="3152">
                  <c:v>218.75</c:v>
                </c:pt>
                <c:pt idx="3153">
                  <c:v>17.024000000000001</c:v>
                </c:pt>
                <c:pt idx="3154">
                  <c:v>20.72</c:v>
                </c:pt>
                <c:pt idx="3155">
                  <c:v>7.42</c:v>
                </c:pt>
                <c:pt idx="3156">
                  <c:v>19.3</c:v>
                </c:pt>
                <c:pt idx="3157">
                  <c:v>273.95999999999998</c:v>
                </c:pt>
                <c:pt idx="3158">
                  <c:v>22.367999999999999</c:v>
                </c:pt>
                <c:pt idx="3159">
                  <c:v>11.56</c:v>
                </c:pt>
                <c:pt idx="3160">
                  <c:v>55.264000000000003</c:v>
                </c:pt>
                <c:pt idx="3161">
                  <c:v>273.56799999999998</c:v>
                </c:pt>
                <c:pt idx="3162">
                  <c:v>96.08</c:v>
                </c:pt>
                <c:pt idx="3163">
                  <c:v>7.38</c:v>
                </c:pt>
                <c:pt idx="3164">
                  <c:v>23.32</c:v>
                </c:pt>
                <c:pt idx="3165">
                  <c:v>12.6</c:v>
                </c:pt>
                <c:pt idx="3166">
                  <c:v>118</c:v>
                </c:pt>
                <c:pt idx="3167">
                  <c:v>22.66</c:v>
                </c:pt>
                <c:pt idx="3168">
                  <c:v>69.98</c:v>
                </c:pt>
                <c:pt idx="3169">
                  <c:v>532.72</c:v>
                </c:pt>
                <c:pt idx="3170">
                  <c:v>80.991</c:v>
                </c:pt>
                <c:pt idx="3171">
                  <c:v>62.496000000000002</c:v>
                </c:pt>
                <c:pt idx="3172">
                  <c:v>14.56</c:v>
                </c:pt>
                <c:pt idx="3173">
                  <c:v>109.92</c:v>
                </c:pt>
                <c:pt idx="3174">
                  <c:v>13.36</c:v>
                </c:pt>
                <c:pt idx="3175">
                  <c:v>433.56799999999998</c:v>
                </c:pt>
                <c:pt idx="3176">
                  <c:v>61.96</c:v>
                </c:pt>
                <c:pt idx="3177">
                  <c:v>5.8719999999999999</c:v>
                </c:pt>
                <c:pt idx="3178">
                  <c:v>76.64</c:v>
                </c:pt>
                <c:pt idx="3179">
                  <c:v>19.96</c:v>
                </c:pt>
                <c:pt idx="3180">
                  <c:v>4.8360000000000003</c:v>
                </c:pt>
                <c:pt idx="3181">
                  <c:v>10.56</c:v>
                </c:pt>
                <c:pt idx="3182">
                  <c:v>262.24</c:v>
                </c:pt>
                <c:pt idx="3183">
                  <c:v>179.94</c:v>
                </c:pt>
                <c:pt idx="3184">
                  <c:v>471.92</c:v>
                </c:pt>
                <c:pt idx="3185">
                  <c:v>83.42</c:v>
                </c:pt>
                <c:pt idx="3186">
                  <c:v>41.94</c:v>
                </c:pt>
                <c:pt idx="3187">
                  <c:v>290.666</c:v>
                </c:pt>
                <c:pt idx="3188">
                  <c:v>9.02</c:v>
                </c:pt>
                <c:pt idx="3189">
                  <c:v>558.4</c:v>
                </c:pt>
                <c:pt idx="3190">
                  <c:v>13.98</c:v>
                </c:pt>
                <c:pt idx="3191">
                  <c:v>12.96</c:v>
                </c:pt>
                <c:pt idx="3192">
                  <c:v>10.368</c:v>
                </c:pt>
                <c:pt idx="3193">
                  <c:v>33.29</c:v>
                </c:pt>
                <c:pt idx="3194">
                  <c:v>46.84</c:v>
                </c:pt>
                <c:pt idx="3195">
                  <c:v>26.2</c:v>
                </c:pt>
                <c:pt idx="3196">
                  <c:v>11.96</c:v>
                </c:pt>
                <c:pt idx="3197">
                  <c:v>49.567999999999998</c:v>
                </c:pt>
                <c:pt idx="3198">
                  <c:v>46.863999999999997</c:v>
                </c:pt>
                <c:pt idx="3199">
                  <c:v>207.98400000000001</c:v>
                </c:pt>
                <c:pt idx="3200">
                  <c:v>191.96</c:v>
                </c:pt>
                <c:pt idx="3201">
                  <c:v>12.96</c:v>
                </c:pt>
                <c:pt idx="3202">
                  <c:v>20.56</c:v>
                </c:pt>
                <c:pt idx="3203">
                  <c:v>5.04</c:v>
                </c:pt>
                <c:pt idx="3204">
                  <c:v>1665.62</c:v>
                </c:pt>
                <c:pt idx="3205">
                  <c:v>35.340000000000003</c:v>
                </c:pt>
                <c:pt idx="3206">
                  <c:v>13.76</c:v>
                </c:pt>
                <c:pt idx="3207">
                  <c:v>17.46</c:v>
                </c:pt>
                <c:pt idx="3208">
                  <c:v>5.56</c:v>
                </c:pt>
                <c:pt idx="3209">
                  <c:v>30.56</c:v>
                </c:pt>
                <c:pt idx="3210">
                  <c:v>135.97999999999999</c:v>
                </c:pt>
                <c:pt idx="3211">
                  <c:v>30.28</c:v>
                </c:pt>
                <c:pt idx="3212">
                  <c:v>69.007999999999996</c:v>
                </c:pt>
                <c:pt idx="3213">
                  <c:v>61.567999999999998</c:v>
                </c:pt>
                <c:pt idx="3214">
                  <c:v>24.14</c:v>
                </c:pt>
                <c:pt idx="3215">
                  <c:v>119.98</c:v>
                </c:pt>
                <c:pt idx="3216">
                  <c:v>197.58</c:v>
                </c:pt>
                <c:pt idx="3217">
                  <c:v>575.91999999999996</c:v>
                </c:pt>
                <c:pt idx="3218">
                  <c:v>13.36</c:v>
                </c:pt>
                <c:pt idx="3219">
                  <c:v>77.56</c:v>
                </c:pt>
                <c:pt idx="3220">
                  <c:v>7.38</c:v>
                </c:pt>
                <c:pt idx="3221">
                  <c:v>258.57600000000002</c:v>
                </c:pt>
                <c:pt idx="3222">
                  <c:v>15.96</c:v>
                </c:pt>
                <c:pt idx="3223">
                  <c:v>8.56</c:v>
                </c:pt>
                <c:pt idx="3224">
                  <c:v>71.992000000000004</c:v>
                </c:pt>
                <c:pt idx="3225">
                  <c:v>81.567999999999998</c:v>
                </c:pt>
                <c:pt idx="3226">
                  <c:v>8.7040000000000006</c:v>
                </c:pt>
                <c:pt idx="3227">
                  <c:v>73.584000000000003</c:v>
                </c:pt>
                <c:pt idx="3228">
                  <c:v>64.959999999999994</c:v>
                </c:pt>
                <c:pt idx="3229">
                  <c:v>83.983999999999995</c:v>
                </c:pt>
                <c:pt idx="3230">
                  <c:v>4.7039999999999997</c:v>
                </c:pt>
                <c:pt idx="3231">
                  <c:v>8.56</c:v>
                </c:pt>
                <c:pt idx="3232">
                  <c:v>219.184</c:v>
                </c:pt>
                <c:pt idx="3233">
                  <c:v>37.68</c:v>
                </c:pt>
                <c:pt idx="3234">
                  <c:v>107.648</c:v>
                </c:pt>
                <c:pt idx="3235">
                  <c:v>12.96</c:v>
                </c:pt>
                <c:pt idx="3236">
                  <c:v>1.9379999999999999</c:v>
                </c:pt>
                <c:pt idx="3237">
                  <c:v>22.68</c:v>
                </c:pt>
                <c:pt idx="3238">
                  <c:v>696.42</c:v>
                </c:pt>
                <c:pt idx="3239">
                  <c:v>13.76</c:v>
                </c:pt>
                <c:pt idx="3240">
                  <c:v>196.62</c:v>
                </c:pt>
                <c:pt idx="3241">
                  <c:v>841.56799999999998</c:v>
                </c:pt>
                <c:pt idx="3242">
                  <c:v>45.04</c:v>
                </c:pt>
                <c:pt idx="3243">
                  <c:v>5.9039999999999999</c:v>
                </c:pt>
                <c:pt idx="3244">
                  <c:v>601.29999999999995</c:v>
                </c:pt>
                <c:pt idx="3245">
                  <c:v>7.28</c:v>
                </c:pt>
                <c:pt idx="3246">
                  <c:v>30</c:v>
                </c:pt>
                <c:pt idx="3247">
                  <c:v>141.37200000000001</c:v>
                </c:pt>
                <c:pt idx="3248">
                  <c:v>22.96</c:v>
                </c:pt>
                <c:pt idx="3249">
                  <c:v>21.8</c:v>
                </c:pt>
                <c:pt idx="3250">
                  <c:v>35.167999999999999</c:v>
                </c:pt>
                <c:pt idx="3251">
                  <c:v>4.0199999999999996</c:v>
                </c:pt>
                <c:pt idx="3252">
                  <c:v>4.8120000000000003</c:v>
                </c:pt>
                <c:pt idx="3253">
                  <c:v>3.036</c:v>
                </c:pt>
                <c:pt idx="3254">
                  <c:v>72.64</c:v>
                </c:pt>
                <c:pt idx="3255">
                  <c:v>18.263999999999999</c:v>
                </c:pt>
                <c:pt idx="3256">
                  <c:v>33.29</c:v>
                </c:pt>
                <c:pt idx="3257">
                  <c:v>56.56</c:v>
                </c:pt>
                <c:pt idx="3258">
                  <c:v>78.852800000000002</c:v>
                </c:pt>
                <c:pt idx="3259">
                  <c:v>10.128</c:v>
                </c:pt>
                <c:pt idx="3260">
                  <c:v>2.508</c:v>
                </c:pt>
                <c:pt idx="3261">
                  <c:v>29.6</c:v>
                </c:pt>
                <c:pt idx="3262">
                  <c:v>123.858</c:v>
                </c:pt>
                <c:pt idx="3263">
                  <c:v>90.48</c:v>
                </c:pt>
                <c:pt idx="3264">
                  <c:v>121.78</c:v>
                </c:pt>
                <c:pt idx="3265">
                  <c:v>27.44</c:v>
                </c:pt>
                <c:pt idx="3266">
                  <c:v>11.76</c:v>
                </c:pt>
                <c:pt idx="3267">
                  <c:v>97.183999999999997</c:v>
                </c:pt>
                <c:pt idx="3268">
                  <c:v>32.479999999999997</c:v>
                </c:pt>
                <c:pt idx="3269">
                  <c:v>487.98399999999998</c:v>
                </c:pt>
                <c:pt idx="3270">
                  <c:v>148.47999999999999</c:v>
                </c:pt>
                <c:pt idx="3271">
                  <c:v>30.143999999999998</c:v>
                </c:pt>
                <c:pt idx="3272">
                  <c:v>14.952</c:v>
                </c:pt>
                <c:pt idx="3273">
                  <c:v>6.6079999999999997</c:v>
                </c:pt>
                <c:pt idx="3274">
                  <c:v>172.18600000000001</c:v>
                </c:pt>
                <c:pt idx="3275">
                  <c:v>52.76</c:v>
                </c:pt>
                <c:pt idx="3276">
                  <c:v>323.976</c:v>
                </c:pt>
                <c:pt idx="3277">
                  <c:v>25.68</c:v>
                </c:pt>
                <c:pt idx="3278">
                  <c:v>40.46</c:v>
                </c:pt>
                <c:pt idx="3279">
                  <c:v>30.88</c:v>
                </c:pt>
                <c:pt idx="3280">
                  <c:v>191.6</c:v>
                </c:pt>
                <c:pt idx="3281">
                  <c:v>273.95999999999998</c:v>
                </c:pt>
                <c:pt idx="3282">
                  <c:v>56.52</c:v>
                </c:pt>
                <c:pt idx="3283">
                  <c:v>49.567999999999998</c:v>
                </c:pt>
                <c:pt idx="3284">
                  <c:v>81.438000000000002</c:v>
                </c:pt>
                <c:pt idx="3285">
                  <c:v>146.44999999999999</c:v>
                </c:pt>
                <c:pt idx="3286">
                  <c:v>259.98</c:v>
                </c:pt>
                <c:pt idx="3287">
                  <c:v>775.72799999999995</c:v>
                </c:pt>
                <c:pt idx="3288">
                  <c:v>239.37200000000001</c:v>
                </c:pt>
                <c:pt idx="3289">
                  <c:v>39.92</c:v>
                </c:pt>
                <c:pt idx="3290">
                  <c:v>7.38</c:v>
                </c:pt>
                <c:pt idx="3291">
                  <c:v>27.96</c:v>
                </c:pt>
                <c:pt idx="3292">
                  <c:v>403.68</c:v>
                </c:pt>
                <c:pt idx="3293">
                  <c:v>31.085999999999999</c:v>
                </c:pt>
                <c:pt idx="3294">
                  <c:v>13.762</c:v>
                </c:pt>
                <c:pt idx="3295">
                  <c:v>48.36</c:v>
                </c:pt>
                <c:pt idx="3296">
                  <c:v>944.93</c:v>
                </c:pt>
                <c:pt idx="3297">
                  <c:v>34.68</c:v>
                </c:pt>
                <c:pt idx="3298">
                  <c:v>38.6</c:v>
                </c:pt>
                <c:pt idx="3299">
                  <c:v>136.91999999999999</c:v>
                </c:pt>
                <c:pt idx="3300">
                  <c:v>205.03</c:v>
                </c:pt>
                <c:pt idx="3301">
                  <c:v>26.88</c:v>
                </c:pt>
                <c:pt idx="3302">
                  <c:v>18.45</c:v>
                </c:pt>
                <c:pt idx="3303">
                  <c:v>821.88</c:v>
                </c:pt>
                <c:pt idx="3304">
                  <c:v>56.65</c:v>
                </c:pt>
                <c:pt idx="3305">
                  <c:v>718.11599999999999</c:v>
                </c:pt>
                <c:pt idx="3306">
                  <c:v>172.76400000000001</c:v>
                </c:pt>
                <c:pt idx="3307">
                  <c:v>45.216000000000001</c:v>
                </c:pt>
                <c:pt idx="3308">
                  <c:v>43.372</c:v>
                </c:pt>
                <c:pt idx="3309">
                  <c:v>47.9</c:v>
                </c:pt>
                <c:pt idx="3310">
                  <c:v>13.98</c:v>
                </c:pt>
                <c:pt idx="3311">
                  <c:v>96.08</c:v>
                </c:pt>
                <c:pt idx="3312">
                  <c:v>258.57600000000002</c:v>
                </c:pt>
                <c:pt idx="3313">
                  <c:v>15.84</c:v>
                </c:pt>
                <c:pt idx="3314">
                  <c:v>34.54</c:v>
                </c:pt>
                <c:pt idx="3315">
                  <c:v>435.84</c:v>
                </c:pt>
                <c:pt idx="3316">
                  <c:v>7.98</c:v>
                </c:pt>
                <c:pt idx="3317">
                  <c:v>12.96</c:v>
                </c:pt>
                <c:pt idx="3318">
                  <c:v>34.020000000000003</c:v>
                </c:pt>
                <c:pt idx="3319">
                  <c:v>58.17</c:v>
                </c:pt>
                <c:pt idx="3320">
                  <c:v>23.32</c:v>
                </c:pt>
                <c:pt idx="3321">
                  <c:v>275.24</c:v>
                </c:pt>
                <c:pt idx="3322">
                  <c:v>9.98</c:v>
                </c:pt>
                <c:pt idx="3323">
                  <c:v>18.899999999999999</c:v>
                </c:pt>
                <c:pt idx="3324">
                  <c:v>6.46</c:v>
                </c:pt>
                <c:pt idx="3325">
                  <c:v>25.83</c:v>
                </c:pt>
                <c:pt idx="3326">
                  <c:v>25.92</c:v>
                </c:pt>
                <c:pt idx="3327">
                  <c:v>389.97</c:v>
                </c:pt>
                <c:pt idx="3328">
                  <c:v>236</c:v>
                </c:pt>
                <c:pt idx="3329">
                  <c:v>16.448</c:v>
                </c:pt>
                <c:pt idx="3330">
                  <c:v>180.96</c:v>
                </c:pt>
                <c:pt idx="3331">
                  <c:v>121.104</c:v>
                </c:pt>
                <c:pt idx="3332">
                  <c:v>27.396000000000001</c:v>
                </c:pt>
                <c:pt idx="3333">
                  <c:v>36.270000000000003</c:v>
                </c:pt>
                <c:pt idx="3334">
                  <c:v>89.99</c:v>
                </c:pt>
                <c:pt idx="3335">
                  <c:v>19.3</c:v>
                </c:pt>
                <c:pt idx="3336">
                  <c:v>20.724</c:v>
                </c:pt>
                <c:pt idx="3337">
                  <c:v>83.975999999999999</c:v>
                </c:pt>
                <c:pt idx="3338">
                  <c:v>5.78</c:v>
                </c:pt>
                <c:pt idx="3339">
                  <c:v>287.94</c:v>
                </c:pt>
                <c:pt idx="3340">
                  <c:v>1704.56</c:v>
                </c:pt>
                <c:pt idx="3341">
                  <c:v>27.882000000000001</c:v>
                </c:pt>
                <c:pt idx="3342">
                  <c:v>3.69</c:v>
                </c:pt>
                <c:pt idx="3343">
                  <c:v>205.17599999999999</c:v>
                </c:pt>
                <c:pt idx="3344">
                  <c:v>177</c:v>
                </c:pt>
                <c:pt idx="3345">
                  <c:v>399.54</c:v>
                </c:pt>
                <c:pt idx="3346">
                  <c:v>46.863999999999997</c:v>
                </c:pt>
                <c:pt idx="3347">
                  <c:v>3.15</c:v>
                </c:pt>
                <c:pt idx="3348">
                  <c:v>33.99</c:v>
                </c:pt>
                <c:pt idx="3349">
                  <c:v>1454.49</c:v>
                </c:pt>
                <c:pt idx="3350">
                  <c:v>143.69999999999999</c:v>
                </c:pt>
                <c:pt idx="3351">
                  <c:v>43</c:v>
                </c:pt>
                <c:pt idx="3352">
                  <c:v>11.183999999999999</c:v>
                </c:pt>
                <c:pt idx="3353">
                  <c:v>821.88</c:v>
                </c:pt>
                <c:pt idx="3354">
                  <c:v>1218.7349999999999</c:v>
                </c:pt>
                <c:pt idx="3355">
                  <c:v>36.270000000000003</c:v>
                </c:pt>
                <c:pt idx="3356">
                  <c:v>28.271999999999998</c:v>
                </c:pt>
                <c:pt idx="3357">
                  <c:v>4164.05</c:v>
                </c:pt>
                <c:pt idx="3358">
                  <c:v>62.91</c:v>
                </c:pt>
                <c:pt idx="3359">
                  <c:v>26.4</c:v>
                </c:pt>
                <c:pt idx="3360">
                  <c:v>56.52</c:v>
                </c:pt>
                <c:pt idx="3361">
                  <c:v>287.96800000000002</c:v>
                </c:pt>
                <c:pt idx="3362">
                  <c:v>21.4</c:v>
                </c:pt>
                <c:pt idx="3363">
                  <c:v>15.552</c:v>
                </c:pt>
                <c:pt idx="3364">
                  <c:v>10.476000000000001</c:v>
                </c:pt>
                <c:pt idx="3365">
                  <c:v>589.9</c:v>
                </c:pt>
                <c:pt idx="3366">
                  <c:v>115.29600000000001</c:v>
                </c:pt>
                <c:pt idx="3367">
                  <c:v>359.88</c:v>
                </c:pt>
                <c:pt idx="3368">
                  <c:v>72.64</c:v>
                </c:pt>
                <c:pt idx="3369">
                  <c:v>39.92</c:v>
                </c:pt>
                <c:pt idx="3370">
                  <c:v>50.4</c:v>
                </c:pt>
                <c:pt idx="3371">
                  <c:v>20.736000000000001</c:v>
                </c:pt>
                <c:pt idx="3372">
                  <c:v>39.9</c:v>
                </c:pt>
                <c:pt idx="3373">
                  <c:v>32.896000000000001</c:v>
                </c:pt>
                <c:pt idx="3374">
                  <c:v>18.655999999999999</c:v>
                </c:pt>
                <c:pt idx="3375">
                  <c:v>27.52</c:v>
                </c:pt>
                <c:pt idx="3376">
                  <c:v>519.96</c:v>
                </c:pt>
                <c:pt idx="3377">
                  <c:v>234.36</c:v>
                </c:pt>
                <c:pt idx="3378">
                  <c:v>77.56</c:v>
                </c:pt>
                <c:pt idx="3379">
                  <c:v>629.18399999999997</c:v>
                </c:pt>
                <c:pt idx="3380">
                  <c:v>7.7519999999999998</c:v>
                </c:pt>
                <c:pt idx="3381">
                  <c:v>247.71600000000001</c:v>
                </c:pt>
                <c:pt idx="3382">
                  <c:v>45.36</c:v>
                </c:pt>
                <c:pt idx="3383">
                  <c:v>133.47200000000001</c:v>
                </c:pt>
                <c:pt idx="3384">
                  <c:v>42.616</c:v>
                </c:pt>
                <c:pt idx="3385">
                  <c:v>11.07</c:v>
                </c:pt>
                <c:pt idx="3386">
                  <c:v>226.2</c:v>
                </c:pt>
                <c:pt idx="3387">
                  <c:v>85.245999999999995</c:v>
                </c:pt>
                <c:pt idx="3388">
                  <c:v>48.72</c:v>
                </c:pt>
                <c:pt idx="3389">
                  <c:v>94.191999999999993</c:v>
                </c:pt>
                <c:pt idx="3390">
                  <c:v>94.2</c:v>
                </c:pt>
                <c:pt idx="3391">
                  <c:v>143.69999999999999</c:v>
                </c:pt>
                <c:pt idx="3392">
                  <c:v>52.448</c:v>
                </c:pt>
                <c:pt idx="3393">
                  <c:v>307.13600000000002</c:v>
                </c:pt>
                <c:pt idx="3394">
                  <c:v>10.824</c:v>
                </c:pt>
                <c:pt idx="3395">
                  <c:v>4.8959999999999999</c:v>
                </c:pt>
                <c:pt idx="3396">
                  <c:v>166.84</c:v>
                </c:pt>
                <c:pt idx="3397">
                  <c:v>18.588000000000001</c:v>
                </c:pt>
                <c:pt idx="3398">
                  <c:v>6.88</c:v>
                </c:pt>
                <c:pt idx="3399">
                  <c:v>271.95999999999998</c:v>
                </c:pt>
                <c:pt idx="3400">
                  <c:v>8.73</c:v>
                </c:pt>
                <c:pt idx="3401">
                  <c:v>83.88</c:v>
                </c:pt>
                <c:pt idx="3402">
                  <c:v>5.04</c:v>
                </c:pt>
                <c:pt idx="3403">
                  <c:v>1044.6300000000001</c:v>
                </c:pt>
                <c:pt idx="3404">
                  <c:v>359.05799999999999</c:v>
                </c:pt>
                <c:pt idx="3405">
                  <c:v>58.58</c:v>
                </c:pt>
                <c:pt idx="3406">
                  <c:v>196.62</c:v>
                </c:pt>
                <c:pt idx="3407">
                  <c:v>215.65</c:v>
                </c:pt>
                <c:pt idx="3408">
                  <c:v>4663.7359999999999</c:v>
                </c:pt>
                <c:pt idx="3409">
                  <c:v>299.89999999999998</c:v>
                </c:pt>
                <c:pt idx="3410">
                  <c:v>24.18</c:v>
                </c:pt>
                <c:pt idx="3411">
                  <c:v>161.61000000000001</c:v>
                </c:pt>
                <c:pt idx="3412">
                  <c:v>8.34</c:v>
                </c:pt>
                <c:pt idx="3413">
                  <c:v>215.976</c:v>
                </c:pt>
                <c:pt idx="3414">
                  <c:v>199.74</c:v>
                </c:pt>
                <c:pt idx="3415">
                  <c:v>61.12</c:v>
                </c:pt>
                <c:pt idx="3416">
                  <c:v>40.783999999999999</c:v>
                </c:pt>
                <c:pt idx="3417">
                  <c:v>35.340000000000003</c:v>
                </c:pt>
                <c:pt idx="3418">
                  <c:v>12.84</c:v>
                </c:pt>
                <c:pt idx="3419">
                  <c:v>12.96</c:v>
                </c:pt>
                <c:pt idx="3420">
                  <c:v>837.6</c:v>
                </c:pt>
                <c:pt idx="3421">
                  <c:v>12.672000000000001</c:v>
                </c:pt>
                <c:pt idx="3422">
                  <c:v>207.24</c:v>
                </c:pt>
                <c:pt idx="3423">
                  <c:v>12.96</c:v>
                </c:pt>
                <c:pt idx="3424">
                  <c:v>471.92</c:v>
                </c:pt>
                <c:pt idx="3425">
                  <c:v>105.98</c:v>
                </c:pt>
                <c:pt idx="3426">
                  <c:v>12.96</c:v>
                </c:pt>
                <c:pt idx="3427">
                  <c:v>1577.94</c:v>
                </c:pt>
                <c:pt idx="3428">
                  <c:v>16.448</c:v>
                </c:pt>
                <c:pt idx="3429">
                  <c:v>36.32</c:v>
                </c:pt>
                <c:pt idx="3430">
                  <c:v>27.216000000000001</c:v>
                </c:pt>
                <c:pt idx="3431">
                  <c:v>39.92</c:v>
                </c:pt>
                <c:pt idx="3432">
                  <c:v>41.28</c:v>
                </c:pt>
                <c:pt idx="3433">
                  <c:v>15.552</c:v>
                </c:pt>
                <c:pt idx="3434">
                  <c:v>127.869</c:v>
                </c:pt>
                <c:pt idx="3435">
                  <c:v>140.75</c:v>
                </c:pt>
                <c:pt idx="3436">
                  <c:v>22.367999999999999</c:v>
                </c:pt>
                <c:pt idx="3437">
                  <c:v>5.9039999999999999</c:v>
                </c:pt>
                <c:pt idx="3438">
                  <c:v>61.567999999999998</c:v>
                </c:pt>
                <c:pt idx="3439">
                  <c:v>186.14400000000001</c:v>
                </c:pt>
                <c:pt idx="3440">
                  <c:v>15.96</c:v>
                </c:pt>
                <c:pt idx="3441">
                  <c:v>213.08</c:v>
                </c:pt>
                <c:pt idx="3442">
                  <c:v>2.907</c:v>
                </c:pt>
                <c:pt idx="3443">
                  <c:v>389.97</c:v>
                </c:pt>
                <c:pt idx="3444">
                  <c:v>13.456</c:v>
                </c:pt>
                <c:pt idx="3445">
                  <c:v>110.096</c:v>
                </c:pt>
                <c:pt idx="3446">
                  <c:v>5.9039999999999999</c:v>
                </c:pt>
                <c:pt idx="3447">
                  <c:v>180.96</c:v>
                </c:pt>
                <c:pt idx="3448">
                  <c:v>99.87</c:v>
                </c:pt>
                <c:pt idx="3449">
                  <c:v>72.42</c:v>
                </c:pt>
                <c:pt idx="3450">
                  <c:v>32.479999999999997</c:v>
                </c:pt>
                <c:pt idx="3451">
                  <c:v>22.608000000000001</c:v>
                </c:pt>
                <c:pt idx="3452">
                  <c:v>25.92</c:v>
                </c:pt>
                <c:pt idx="3453">
                  <c:v>230.352</c:v>
                </c:pt>
                <c:pt idx="3454">
                  <c:v>8.16</c:v>
                </c:pt>
                <c:pt idx="3455">
                  <c:v>8.34</c:v>
                </c:pt>
                <c:pt idx="3456">
                  <c:v>36.335999999999999</c:v>
                </c:pt>
                <c:pt idx="3457">
                  <c:v>666.24800000000005</c:v>
                </c:pt>
                <c:pt idx="3458">
                  <c:v>41.28</c:v>
                </c:pt>
                <c:pt idx="3459">
                  <c:v>34.503999999999998</c:v>
                </c:pt>
                <c:pt idx="3460">
                  <c:v>18.588000000000001</c:v>
                </c:pt>
                <c:pt idx="3461">
                  <c:v>296.37</c:v>
                </c:pt>
                <c:pt idx="3462">
                  <c:v>179.97</c:v>
                </c:pt>
                <c:pt idx="3463">
                  <c:v>48.896000000000001</c:v>
                </c:pt>
                <c:pt idx="3464">
                  <c:v>17.46</c:v>
                </c:pt>
                <c:pt idx="3465">
                  <c:v>543.91999999999996</c:v>
                </c:pt>
                <c:pt idx="3466">
                  <c:v>1114.2719999999999</c:v>
                </c:pt>
                <c:pt idx="3467">
                  <c:v>3.15</c:v>
                </c:pt>
                <c:pt idx="3468">
                  <c:v>29.29</c:v>
                </c:pt>
                <c:pt idx="3469">
                  <c:v>37.68</c:v>
                </c:pt>
                <c:pt idx="3470">
                  <c:v>863.88</c:v>
                </c:pt>
                <c:pt idx="3471">
                  <c:v>484.83</c:v>
                </c:pt>
                <c:pt idx="3472">
                  <c:v>786.48</c:v>
                </c:pt>
                <c:pt idx="3473">
                  <c:v>17.12</c:v>
                </c:pt>
                <c:pt idx="3474">
                  <c:v>304.45</c:v>
                </c:pt>
                <c:pt idx="3475">
                  <c:v>269.97000000000003</c:v>
                </c:pt>
                <c:pt idx="3476">
                  <c:v>39.9</c:v>
                </c:pt>
                <c:pt idx="3477">
                  <c:v>122.352</c:v>
                </c:pt>
                <c:pt idx="3478">
                  <c:v>48.16</c:v>
                </c:pt>
                <c:pt idx="3479">
                  <c:v>27.216000000000001</c:v>
                </c:pt>
                <c:pt idx="3480">
                  <c:v>389.97</c:v>
                </c:pt>
                <c:pt idx="3481">
                  <c:v>14.135999999999999</c:v>
                </c:pt>
                <c:pt idx="3482">
                  <c:v>423.28</c:v>
                </c:pt>
                <c:pt idx="3483">
                  <c:v>12.96</c:v>
                </c:pt>
                <c:pt idx="3484">
                  <c:v>210.392</c:v>
                </c:pt>
                <c:pt idx="3485">
                  <c:v>32.896000000000001</c:v>
                </c:pt>
                <c:pt idx="3486">
                  <c:v>87.168000000000006</c:v>
                </c:pt>
                <c:pt idx="3487">
                  <c:v>56.3</c:v>
                </c:pt>
                <c:pt idx="3488">
                  <c:v>7.7519999999999998</c:v>
                </c:pt>
                <c:pt idx="3489">
                  <c:v>901.95</c:v>
                </c:pt>
                <c:pt idx="3490">
                  <c:v>54.792000000000002</c:v>
                </c:pt>
                <c:pt idx="3491">
                  <c:v>23.616</c:v>
                </c:pt>
                <c:pt idx="3492">
                  <c:v>62.048000000000002</c:v>
                </c:pt>
                <c:pt idx="3493">
                  <c:v>137.62</c:v>
                </c:pt>
                <c:pt idx="3494">
                  <c:v>107.648</c:v>
                </c:pt>
                <c:pt idx="3495">
                  <c:v>9.6560000000000006</c:v>
                </c:pt>
                <c:pt idx="3496">
                  <c:v>11.808</c:v>
                </c:pt>
                <c:pt idx="3497">
                  <c:v>66.58</c:v>
                </c:pt>
                <c:pt idx="3498">
                  <c:v>108.57599999999999</c:v>
                </c:pt>
                <c:pt idx="3499">
                  <c:v>25.984000000000002</c:v>
                </c:pt>
                <c:pt idx="3500">
                  <c:v>22.608000000000001</c:v>
                </c:pt>
                <c:pt idx="3501">
                  <c:v>71.372</c:v>
                </c:pt>
                <c:pt idx="3502">
                  <c:v>1044.6300000000001</c:v>
                </c:pt>
                <c:pt idx="3503">
                  <c:v>147.16800000000001</c:v>
                </c:pt>
                <c:pt idx="3504">
                  <c:v>167.96799999999999</c:v>
                </c:pt>
                <c:pt idx="3505">
                  <c:v>8.82</c:v>
                </c:pt>
                <c:pt idx="3506">
                  <c:v>47.88</c:v>
                </c:pt>
                <c:pt idx="3507">
                  <c:v>290.89800000000002</c:v>
                </c:pt>
                <c:pt idx="3508">
                  <c:v>4.8959999999999999</c:v>
                </c:pt>
                <c:pt idx="3509">
                  <c:v>22.75</c:v>
                </c:pt>
                <c:pt idx="3510">
                  <c:v>235.94399999999999</c:v>
                </c:pt>
                <c:pt idx="3511">
                  <c:v>64.959999999999994</c:v>
                </c:pt>
                <c:pt idx="3512">
                  <c:v>841.56799999999998</c:v>
                </c:pt>
                <c:pt idx="3513">
                  <c:v>45.216000000000001</c:v>
                </c:pt>
                <c:pt idx="3514">
                  <c:v>32.4</c:v>
                </c:pt>
                <c:pt idx="3515">
                  <c:v>11.34</c:v>
                </c:pt>
                <c:pt idx="3516">
                  <c:v>13.76</c:v>
                </c:pt>
                <c:pt idx="3517">
                  <c:v>8.56</c:v>
                </c:pt>
                <c:pt idx="3518">
                  <c:v>254.24</c:v>
                </c:pt>
                <c:pt idx="3519">
                  <c:v>141.4</c:v>
                </c:pt>
                <c:pt idx="3520">
                  <c:v>383.60700000000003</c:v>
                </c:pt>
                <c:pt idx="3521">
                  <c:v>1924.16</c:v>
                </c:pt>
                <c:pt idx="3522">
                  <c:v>18.088000000000001</c:v>
                </c:pt>
                <c:pt idx="3523">
                  <c:v>63.923999999999999</c:v>
                </c:pt>
                <c:pt idx="3524">
                  <c:v>67.56</c:v>
                </c:pt>
                <c:pt idx="3525">
                  <c:v>155.12</c:v>
                </c:pt>
                <c:pt idx="3526">
                  <c:v>121.104</c:v>
                </c:pt>
                <c:pt idx="3527">
                  <c:v>61.929000000000002</c:v>
                </c:pt>
                <c:pt idx="3528">
                  <c:v>8.8559999999999999</c:v>
                </c:pt>
                <c:pt idx="3529">
                  <c:v>3.69</c:v>
                </c:pt>
                <c:pt idx="3530">
                  <c:v>90.48</c:v>
                </c:pt>
                <c:pt idx="3531">
                  <c:v>37.68</c:v>
                </c:pt>
                <c:pt idx="3532">
                  <c:v>99.87</c:v>
                </c:pt>
                <c:pt idx="3533">
                  <c:v>64.959999999999994</c:v>
                </c:pt>
                <c:pt idx="3534">
                  <c:v>957.57749999999999</c:v>
                </c:pt>
                <c:pt idx="3535">
                  <c:v>45</c:v>
                </c:pt>
                <c:pt idx="3536">
                  <c:v>21.8</c:v>
                </c:pt>
                <c:pt idx="3537">
                  <c:v>157.79400000000001</c:v>
                </c:pt>
                <c:pt idx="3538">
                  <c:v>21.98</c:v>
                </c:pt>
                <c:pt idx="3539">
                  <c:v>161.56800000000001</c:v>
                </c:pt>
                <c:pt idx="3540">
                  <c:v>1503.25</c:v>
                </c:pt>
                <c:pt idx="3541">
                  <c:v>10.92</c:v>
                </c:pt>
                <c:pt idx="3542">
                  <c:v>27.552</c:v>
                </c:pt>
                <c:pt idx="3543">
                  <c:v>34.4</c:v>
                </c:pt>
                <c:pt idx="3544">
                  <c:v>6.7830000000000004</c:v>
                </c:pt>
                <c:pt idx="3545">
                  <c:v>294.93</c:v>
                </c:pt>
                <c:pt idx="3546">
                  <c:v>30.143999999999998</c:v>
                </c:pt>
                <c:pt idx="3547">
                  <c:v>34.020000000000003</c:v>
                </c:pt>
                <c:pt idx="3548">
                  <c:v>19.440000000000001</c:v>
                </c:pt>
                <c:pt idx="3549">
                  <c:v>292.27199999999999</c:v>
                </c:pt>
                <c:pt idx="3550">
                  <c:v>27.44</c:v>
                </c:pt>
                <c:pt idx="3551">
                  <c:v>58.112000000000002</c:v>
                </c:pt>
                <c:pt idx="3552">
                  <c:v>121.104</c:v>
                </c:pt>
                <c:pt idx="3553">
                  <c:v>169.68</c:v>
                </c:pt>
                <c:pt idx="3554">
                  <c:v>7.38</c:v>
                </c:pt>
                <c:pt idx="3555">
                  <c:v>45.66</c:v>
                </c:pt>
                <c:pt idx="3556">
                  <c:v>22.608000000000001</c:v>
                </c:pt>
                <c:pt idx="3557">
                  <c:v>56.3</c:v>
                </c:pt>
                <c:pt idx="3558">
                  <c:v>206.43</c:v>
                </c:pt>
                <c:pt idx="3559">
                  <c:v>36.192</c:v>
                </c:pt>
                <c:pt idx="3560">
                  <c:v>38.975999999999999</c:v>
                </c:pt>
                <c:pt idx="3561">
                  <c:v>11.76</c:v>
                </c:pt>
                <c:pt idx="3562">
                  <c:v>166.45</c:v>
                </c:pt>
                <c:pt idx="3563">
                  <c:v>158.36799999999999</c:v>
                </c:pt>
                <c:pt idx="3564">
                  <c:v>86.97</c:v>
                </c:pt>
                <c:pt idx="3565">
                  <c:v>42.616</c:v>
                </c:pt>
                <c:pt idx="3566">
                  <c:v>58.112000000000002</c:v>
                </c:pt>
                <c:pt idx="3567">
                  <c:v>68.599999999999994</c:v>
                </c:pt>
                <c:pt idx="3568">
                  <c:v>194.84800000000001</c:v>
                </c:pt>
                <c:pt idx="3569">
                  <c:v>6.27</c:v>
                </c:pt>
                <c:pt idx="3570">
                  <c:v>25.32</c:v>
                </c:pt>
                <c:pt idx="3571">
                  <c:v>137.62</c:v>
                </c:pt>
                <c:pt idx="3572">
                  <c:v>60.287999999999997</c:v>
                </c:pt>
                <c:pt idx="3573">
                  <c:v>914.97</c:v>
                </c:pt>
                <c:pt idx="3574">
                  <c:v>60.74</c:v>
                </c:pt>
                <c:pt idx="3575">
                  <c:v>38.975999999999999</c:v>
                </c:pt>
                <c:pt idx="3576">
                  <c:v>135.72</c:v>
                </c:pt>
                <c:pt idx="3577">
                  <c:v>9.4079999999999995</c:v>
                </c:pt>
                <c:pt idx="3578">
                  <c:v>68.81</c:v>
                </c:pt>
                <c:pt idx="3579">
                  <c:v>213.11500000000001</c:v>
                </c:pt>
                <c:pt idx="3580">
                  <c:v>340.14400000000001</c:v>
                </c:pt>
                <c:pt idx="3581">
                  <c:v>51.45</c:v>
                </c:pt>
                <c:pt idx="3582">
                  <c:v>5.88</c:v>
                </c:pt>
                <c:pt idx="3583">
                  <c:v>487.98399999999998</c:v>
                </c:pt>
                <c:pt idx="3584">
                  <c:v>22.608000000000001</c:v>
                </c:pt>
                <c:pt idx="3585">
                  <c:v>8.26</c:v>
                </c:pt>
                <c:pt idx="3586">
                  <c:v>108.57599999999999</c:v>
                </c:pt>
                <c:pt idx="3587">
                  <c:v>81.2</c:v>
                </c:pt>
                <c:pt idx="3588">
                  <c:v>196.78399999999999</c:v>
                </c:pt>
                <c:pt idx="3589">
                  <c:v>182.994</c:v>
                </c:pt>
                <c:pt idx="3590">
                  <c:v>12.992000000000001</c:v>
                </c:pt>
                <c:pt idx="3591">
                  <c:v>278.39999999999998</c:v>
                </c:pt>
                <c:pt idx="3592">
                  <c:v>4.9560000000000004</c:v>
                </c:pt>
                <c:pt idx="3593">
                  <c:v>75.36</c:v>
                </c:pt>
                <c:pt idx="3594">
                  <c:v>368.97</c:v>
                </c:pt>
                <c:pt idx="3595">
                  <c:v>37.68</c:v>
                </c:pt>
                <c:pt idx="3596">
                  <c:v>393.56799999999998</c:v>
                </c:pt>
                <c:pt idx="3597">
                  <c:v>26.431999999999999</c:v>
                </c:pt>
                <c:pt idx="3598">
                  <c:v>13.215999999999999</c:v>
                </c:pt>
                <c:pt idx="3599">
                  <c:v>258.279</c:v>
                </c:pt>
                <c:pt idx="3600">
                  <c:v>1106.9100000000001</c:v>
                </c:pt>
                <c:pt idx="3601">
                  <c:v>19.648</c:v>
                </c:pt>
                <c:pt idx="3602">
                  <c:v>106.32</c:v>
                </c:pt>
                <c:pt idx="3603">
                  <c:v>45.36</c:v>
                </c:pt>
                <c:pt idx="3604">
                  <c:v>21.4</c:v>
                </c:pt>
                <c:pt idx="3605">
                  <c:v>105.52</c:v>
                </c:pt>
                <c:pt idx="3606">
                  <c:v>56.7</c:v>
                </c:pt>
                <c:pt idx="3607">
                  <c:v>14.94</c:v>
                </c:pt>
                <c:pt idx="3608">
                  <c:v>111.96</c:v>
                </c:pt>
                <c:pt idx="3609">
                  <c:v>63.311999999999998</c:v>
                </c:pt>
                <c:pt idx="3610">
                  <c:v>11.952</c:v>
                </c:pt>
                <c:pt idx="3611">
                  <c:v>14.94</c:v>
                </c:pt>
                <c:pt idx="3612">
                  <c:v>70.88</c:v>
                </c:pt>
                <c:pt idx="3613">
                  <c:v>73.007999999999996</c:v>
                </c:pt>
                <c:pt idx="3614">
                  <c:v>26.38</c:v>
                </c:pt>
                <c:pt idx="3615">
                  <c:v>49.12</c:v>
                </c:pt>
                <c:pt idx="3616">
                  <c:v>28.352</c:v>
                </c:pt>
                <c:pt idx="3617">
                  <c:v>14.94</c:v>
                </c:pt>
                <c:pt idx="3618">
                  <c:v>106.32</c:v>
                </c:pt>
                <c:pt idx="3619">
                  <c:v>16.224</c:v>
                </c:pt>
                <c:pt idx="3620">
                  <c:v>10.272</c:v>
                </c:pt>
                <c:pt idx="3621">
                  <c:v>9.9600000000000009</c:v>
                </c:pt>
                <c:pt idx="3622">
                  <c:v>70.98</c:v>
                </c:pt>
                <c:pt idx="3623">
                  <c:v>40.56</c:v>
                </c:pt>
                <c:pt idx="3624">
                  <c:v>26.38</c:v>
                </c:pt>
                <c:pt idx="3625">
                  <c:v>19.920000000000002</c:v>
                </c:pt>
                <c:pt idx="3626">
                  <c:v>177.2</c:v>
                </c:pt>
                <c:pt idx="3627">
                  <c:v>85.055999999999997</c:v>
                </c:pt>
                <c:pt idx="3628">
                  <c:v>24.56</c:v>
                </c:pt>
                <c:pt idx="3629">
                  <c:v>141.76</c:v>
                </c:pt>
                <c:pt idx="3630">
                  <c:v>29.472000000000001</c:v>
                </c:pt>
                <c:pt idx="3631">
                  <c:v>275.94</c:v>
                </c:pt>
                <c:pt idx="3632">
                  <c:v>7.218</c:v>
                </c:pt>
                <c:pt idx="3633">
                  <c:v>59.808</c:v>
                </c:pt>
                <c:pt idx="3634">
                  <c:v>24</c:v>
                </c:pt>
                <c:pt idx="3635">
                  <c:v>103.6</c:v>
                </c:pt>
                <c:pt idx="3636">
                  <c:v>14.07</c:v>
                </c:pt>
                <c:pt idx="3637">
                  <c:v>51.072000000000003</c:v>
                </c:pt>
                <c:pt idx="3638">
                  <c:v>23.68</c:v>
                </c:pt>
                <c:pt idx="3639">
                  <c:v>8.0399999999999991</c:v>
                </c:pt>
                <c:pt idx="3640">
                  <c:v>167.96799999999999</c:v>
                </c:pt>
                <c:pt idx="3641">
                  <c:v>104.98</c:v>
                </c:pt>
                <c:pt idx="3642">
                  <c:v>765.625</c:v>
                </c:pt>
                <c:pt idx="3643">
                  <c:v>109.92</c:v>
                </c:pt>
                <c:pt idx="3644">
                  <c:v>219.84</c:v>
                </c:pt>
                <c:pt idx="3645">
                  <c:v>21.4</c:v>
                </c:pt>
                <c:pt idx="3646">
                  <c:v>71.040000000000006</c:v>
                </c:pt>
                <c:pt idx="3647">
                  <c:v>23.68</c:v>
                </c:pt>
                <c:pt idx="3648">
                  <c:v>60.12</c:v>
                </c:pt>
                <c:pt idx="3649">
                  <c:v>44.4</c:v>
                </c:pt>
                <c:pt idx="3650">
                  <c:v>70.686000000000007</c:v>
                </c:pt>
                <c:pt idx="3651">
                  <c:v>46.384</c:v>
                </c:pt>
                <c:pt idx="3652">
                  <c:v>7.2160000000000002</c:v>
                </c:pt>
                <c:pt idx="3653">
                  <c:v>136.99</c:v>
                </c:pt>
                <c:pt idx="3654">
                  <c:v>99.68</c:v>
                </c:pt>
                <c:pt idx="3655">
                  <c:v>5.56</c:v>
                </c:pt>
                <c:pt idx="3656">
                  <c:v>20.04</c:v>
                </c:pt>
                <c:pt idx="3657">
                  <c:v>164.38800000000001</c:v>
                </c:pt>
                <c:pt idx="3658">
                  <c:v>136.78399999999999</c:v>
                </c:pt>
                <c:pt idx="3659">
                  <c:v>125.976</c:v>
                </c:pt>
                <c:pt idx="3660">
                  <c:v>16.463999999999999</c:v>
                </c:pt>
                <c:pt idx="3661">
                  <c:v>438.36799999999999</c:v>
                </c:pt>
                <c:pt idx="3662">
                  <c:v>6.03</c:v>
                </c:pt>
                <c:pt idx="3663">
                  <c:v>59.808</c:v>
                </c:pt>
                <c:pt idx="3664">
                  <c:v>45.92</c:v>
                </c:pt>
                <c:pt idx="3665">
                  <c:v>12.03</c:v>
                </c:pt>
                <c:pt idx="3666">
                  <c:v>77.951999999999998</c:v>
                </c:pt>
                <c:pt idx="3667">
                  <c:v>6.37</c:v>
                </c:pt>
                <c:pt idx="3668">
                  <c:v>53.2</c:v>
                </c:pt>
                <c:pt idx="3669">
                  <c:v>377.928</c:v>
                </c:pt>
                <c:pt idx="3670">
                  <c:v>11.228</c:v>
                </c:pt>
                <c:pt idx="3671">
                  <c:v>203.92</c:v>
                </c:pt>
                <c:pt idx="3672">
                  <c:v>328.77600000000001</c:v>
                </c:pt>
                <c:pt idx="3673">
                  <c:v>148.47999999999999</c:v>
                </c:pt>
                <c:pt idx="3674">
                  <c:v>83.983999999999995</c:v>
                </c:pt>
                <c:pt idx="3675">
                  <c:v>3.2080000000000002</c:v>
                </c:pt>
                <c:pt idx="3676">
                  <c:v>1799.75</c:v>
                </c:pt>
                <c:pt idx="3677">
                  <c:v>11.76</c:v>
                </c:pt>
                <c:pt idx="3678">
                  <c:v>8.26</c:v>
                </c:pt>
                <c:pt idx="3679">
                  <c:v>4.0199999999999996</c:v>
                </c:pt>
                <c:pt idx="3680">
                  <c:v>8.56</c:v>
                </c:pt>
                <c:pt idx="3681">
                  <c:v>68.599999999999994</c:v>
                </c:pt>
                <c:pt idx="3682">
                  <c:v>11.648</c:v>
                </c:pt>
                <c:pt idx="3683">
                  <c:v>418.8</c:v>
                </c:pt>
                <c:pt idx="3684">
                  <c:v>12.832000000000001</c:v>
                </c:pt>
                <c:pt idx="3685">
                  <c:v>21.4</c:v>
                </c:pt>
                <c:pt idx="3686">
                  <c:v>7.476</c:v>
                </c:pt>
                <c:pt idx="3687">
                  <c:v>65.5</c:v>
                </c:pt>
                <c:pt idx="3688">
                  <c:v>22.428000000000001</c:v>
                </c:pt>
                <c:pt idx="3689">
                  <c:v>487.98399999999998</c:v>
                </c:pt>
                <c:pt idx="3690">
                  <c:v>55.103999999999999</c:v>
                </c:pt>
                <c:pt idx="3691">
                  <c:v>10.9</c:v>
                </c:pt>
                <c:pt idx="3692">
                  <c:v>60.12</c:v>
                </c:pt>
                <c:pt idx="3693">
                  <c:v>8.9039999999999999</c:v>
                </c:pt>
                <c:pt idx="3694">
                  <c:v>141.4</c:v>
                </c:pt>
                <c:pt idx="3695">
                  <c:v>108.78400000000001</c:v>
                </c:pt>
                <c:pt idx="3696">
                  <c:v>255.108</c:v>
                </c:pt>
                <c:pt idx="3697">
                  <c:v>231.92</c:v>
                </c:pt>
                <c:pt idx="3698">
                  <c:v>82.781999999999996</c:v>
                </c:pt>
                <c:pt idx="3699">
                  <c:v>182.994</c:v>
                </c:pt>
                <c:pt idx="3700">
                  <c:v>27.414000000000001</c:v>
                </c:pt>
                <c:pt idx="3701">
                  <c:v>1219.96</c:v>
                </c:pt>
                <c:pt idx="3702">
                  <c:v>13.72</c:v>
                </c:pt>
                <c:pt idx="3703">
                  <c:v>12.84</c:v>
                </c:pt>
                <c:pt idx="3704">
                  <c:v>168.624</c:v>
                </c:pt>
                <c:pt idx="3705">
                  <c:v>45.92</c:v>
                </c:pt>
                <c:pt idx="3706">
                  <c:v>11.394</c:v>
                </c:pt>
                <c:pt idx="3707">
                  <c:v>25.3</c:v>
                </c:pt>
                <c:pt idx="3708">
                  <c:v>14.952</c:v>
                </c:pt>
                <c:pt idx="3709">
                  <c:v>19.824000000000002</c:v>
                </c:pt>
                <c:pt idx="3710">
                  <c:v>25.984000000000002</c:v>
                </c:pt>
                <c:pt idx="3711">
                  <c:v>575.91999999999996</c:v>
                </c:pt>
                <c:pt idx="3712">
                  <c:v>1332.4960000000001</c:v>
                </c:pt>
                <c:pt idx="3713">
                  <c:v>209.792</c:v>
                </c:pt>
                <c:pt idx="3714">
                  <c:v>3.3039999999999998</c:v>
                </c:pt>
                <c:pt idx="3715">
                  <c:v>631.17600000000004</c:v>
                </c:pt>
                <c:pt idx="3716">
                  <c:v>122.352</c:v>
                </c:pt>
                <c:pt idx="3717">
                  <c:v>148.47999999999999</c:v>
                </c:pt>
                <c:pt idx="3718">
                  <c:v>45.99</c:v>
                </c:pt>
                <c:pt idx="3719">
                  <c:v>558.4</c:v>
                </c:pt>
                <c:pt idx="3720">
                  <c:v>45.247999999999998</c:v>
                </c:pt>
                <c:pt idx="3721">
                  <c:v>242.352</c:v>
                </c:pt>
                <c:pt idx="3722">
                  <c:v>546.66</c:v>
                </c:pt>
                <c:pt idx="3723">
                  <c:v>8.26</c:v>
                </c:pt>
                <c:pt idx="3724">
                  <c:v>837.6</c:v>
                </c:pt>
                <c:pt idx="3725">
                  <c:v>43.6</c:v>
                </c:pt>
                <c:pt idx="3726">
                  <c:v>44.856000000000002</c:v>
                </c:pt>
                <c:pt idx="3727">
                  <c:v>127.554</c:v>
                </c:pt>
                <c:pt idx="3728">
                  <c:v>12.39</c:v>
                </c:pt>
                <c:pt idx="3729">
                  <c:v>3.798</c:v>
                </c:pt>
                <c:pt idx="3730">
                  <c:v>173.94</c:v>
                </c:pt>
                <c:pt idx="3731">
                  <c:v>6.6879999999999997</c:v>
                </c:pt>
                <c:pt idx="3732">
                  <c:v>84.84</c:v>
                </c:pt>
                <c:pt idx="3733">
                  <c:v>239.96</c:v>
                </c:pt>
                <c:pt idx="3734">
                  <c:v>51.45</c:v>
                </c:pt>
                <c:pt idx="3735">
                  <c:v>34.44</c:v>
                </c:pt>
                <c:pt idx="3736">
                  <c:v>8.0960000000000001</c:v>
                </c:pt>
                <c:pt idx="3737">
                  <c:v>86.26</c:v>
                </c:pt>
                <c:pt idx="3738">
                  <c:v>569.05799999999999</c:v>
                </c:pt>
                <c:pt idx="3739">
                  <c:v>43.6</c:v>
                </c:pt>
                <c:pt idx="3740">
                  <c:v>70.260000000000005</c:v>
                </c:pt>
                <c:pt idx="3741">
                  <c:v>51.45</c:v>
                </c:pt>
                <c:pt idx="3742">
                  <c:v>39.872</c:v>
                </c:pt>
                <c:pt idx="3743">
                  <c:v>543.91999999999996</c:v>
                </c:pt>
                <c:pt idx="3744">
                  <c:v>296.37</c:v>
                </c:pt>
                <c:pt idx="3745">
                  <c:v>41.92</c:v>
                </c:pt>
                <c:pt idx="3746">
                  <c:v>1025.8800000000001</c:v>
                </c:pt>
                <c:pt idx="3747">
                  <c:v>6.8479999999999999</c:v>
                </c:pt>
                <c:pt idx="3748">
                  <c:v>122.352</c:v>
                </c:pt>
                <c:pt idx="3749">
                  <c:v>239.96</c:v>
                </c:pt>
                <c:pt idx="3750">
                  <c:v>17.920000000000002</c:v>
                </c:pt>
                <c:pt idx="3751">
                  <c:v>54.768000000000001</c:v>
                </c:pt>
                <c:pt idx="3752">
                  <c:v>115.29600000000001</c:v>
                </c:pt>
                <c:pt idx="3753">
                  <c:v>56.3</c:v>
                </c:pt>
                <c:pt idx="3754">
                  <c:v>245.98</c:v>
                </c:pt>
                <c:pt idx="3755">
                  <c:v>98.391999999999996</c:v>
                </c:pt>
                <c:pt idx="3756">
                  <c:v>2.94</c:v>
                </c:pt>
                <c:pt idx="3757">
                  <c:v>181.76400000000001</c:v>
                </c:pt>
                <c:pt idx="3758">
                  <c:v>74.760000000000005</c:v>
                </c:pt>
                <c:pt idx="3759">
                  <c:v>885.52800000000002</c:v>
                </c:pt>
                <c:pt idx="3760">
                  <c:v>179.97</c:v>
                </c:pt>
                <c:pt idx="3761">
                  <c:v>16.776</c:v>
                </c:pt>
                <c:pt idx="3762">
                  <c:v>5.88</c:v>
                </c:pt>
                <c:pt idx="3763">
                  <c:v>262.24</c:v>
                </c:pt>
                <c:pt idx="3764">
                  <c:v>12.96</c:v>
                </c:pt>
                <c:pt idx="3765">
                  <c:v>87.92</c:v>
                </c:pt>
                <c:pt idx="3766">
                  <c:v>8.6</c:v>
                </c:pt>
                <c:pt idx="3767">
                  <c:v>129.91999999999999</c:v>
                </c:pt>
                <c:pt idx="3768">
                  <c:v>173.488</c:v>
                </c:pt>
                <c:pt idx="3769">
                  <c:v>83.84</c:v>
                </c:pt>
                <c:pt idx="3770">
                  <c:v>36.4</c:v>
                </c:pt>
                <c:pt idx="3771">
                  <c:v>327.99599999999998</c:v>
                </c:pt>
                <c:pt idx="3772">
                  <c:v>115.44</c:v>
                </c:pt>
                <c:pt idx="3773">
                  <c:v>87.92</c:v>
                </c:pt>
                <c:pt idx="3774">
                  <c:v>42.408000000000001</c:v>
                </c:pt>
                <c:pt idx="3775">
                  <c:v>170.24</c:v>
                </c:pt>
                <c:pt idx="3776">
                  <c:v>6.33</c:v>
                </c:pt>
                <c:pt idx="3777">
                  <c:v>110.376</c:v>
                </c:pt>
                <c:pt idx="3778">
                  <c:v>13.98</c:v>
                </c:pt>
                <c:pt idx="3779">
                  <c:v>650.35199999999998</c:v>
                </c:pt>
                <c:pt idx="3780">
                  <c:v>221.38200000000001</c:v>
                </c:pt>
                <c:pt idx="3781">
                  <c:v>56.3</c:v>
                </c:pt>
                <c:pt idx="3782">
                  <c:v>17.149999999999999</c:v>
                </c:pt>
                <c:pt idx="3783">
                  <c:v>19.440000000000001</c:v>
                </c:pt>
                <c:pt idx="3784">
                  <c:v>23.52</c:v>
                </c:pt>
                <c:pt idx="3785">
                  <c:v>974.98800000000006</c:v>
                </c:pt>
                <c:pt idx="3786">
                  <c:v>56.56</c:v>
                </c:pt>
                <c:pt idx="3787">
                  <c:v>4.5540000000000003</c:v>
                </c:pt>
                <c:pt idx="3788">
                  <c:v>962.08</c:v>
                </c:pt>
                <c:pt idx="3789">
                  <c:v>24</c:v>
                </c:pt>
                <c:pt idx="3790">
                  <c:v>19.135999999999999</c:v>
                </c:pt>
                <c:pt idx="3791">
                  <c:v>24.783999999999999</c:v>
                </c:pt>
                <c:pt idx="3792">
                  <c:v>243.99199999999999</c:v>
                </c:pt>
                <c:pt idx="3793">
                  <c:v>6.68</c:v>
                </c:pt>
                <c:pt idx="3794">
                  <c:v>179.97</c:v>
                </c:pt>
                <c:pt idx="3795">
                  <c:v>271.95999999999998</c:v>
                </c:pt>
                <c:pt idx="3796">
                  <c:v>1.365</c:v>
                </c:pt>
                <c:pt idx="3797">
                  <c:v>484.70400000000001</c:v>
                </c:pt>
                <c:pt idx="3798">
                  <c:v>4164.05</c:v>
                </c:pt>
                <c:pt idx="3799">
                  <c:v>438.36799999999999</c:v>
                </c:pt>
                <c:pt idx="3800">
                  <c:v>45.92</c:v>
                </c:pt>
                <c:pt idx="3801">
                  <c:v>519.67999999999995</c:v>
                </c:pt>
                <c:pt idx="3802">
                  <c:v>230.352</c:v>
                </c:pt>
                <c:pt idx="3803">
                  <c:v>35.167999999999999</c:v>
                </c:pt>
                <c:pt idx="3804">
                  <c:v>371.2</c:v>
                </c:pt>
                <c:pt idx="3805">
                  <c:v>5.3440000000000003</c:v>
                </c:pt>
                <c:pt idx="3806">
                  <c:v>602.65099999999995</c:v>
                </c:pt>
                <c:pt idx="3807">
                  <c:v>115.96</c:v>
                </c:pt>
                <c:pt idx="3808">
                  <c:v>491.55</c:v>
                </c:pt>
                <c:pt idx="3809">
                  <c:v>93.68</c:v>
                </c:pt>
                <c:pt idx="3810">
                  <c:v>154.9</c:v>
                </c:pt>
                <c:pt idx="3811">
                  <c:v>175.87200000000001</c:v>
                </c:pt>
                <c:pt idx="3812">
                  <c:v>15.552</c:v>
                </c:pt>
                <c:pt idx="3813">
                  <c:v>12.144</c:v>
                </c:pt>
                <c:pt idx="3814">
                  <c:v>99.87</c:v>
                </c:pt>
                <c:pt idx="3815">
                  <c:v>119.96</c:v>
                </c:pt>
                <c:pt idx="3816">
                  <c:v>25.32</c:v>
                </c:pt>
                <c:pt idx="3817">
                  <c:v>41.86</c:v>
                </c:pt>
                <c:pt idx="3818">
                  <c:v>87.92</c:v>
                </c:pt>
                <c:pt idx="3819">
                  <c:v>9.9120000000000008</c:v>
                </c:pt>
                <c:pt idx="3820">
                  <c:v>2.202</c:v>
                </c:pt>
                <c:pt idx="3821">
                  <c:v>274.49099999999999</c:v>
                </c:pt>
                <c:pt idx="3822">
                  <c:v>110.376</c:v>
                </c:pt>
                <c:pt idx="3823">
                  <c:v>15.12</c:v>
                </c:pt>
                <c:pt idx="3824">
                  <c:v>14.7</c:v>
                </c:pt>
                <c:pt idx="3825">
                  <c:v>32.700000000000003</c:v>
                </c:pt>
                <c:pt idx="3826">
                  <c:v>4.0949999999999998</c:v>
                </c:pt>
                <c:pt idx="3827">
                  <c:v>3.036</c:v>
                </c:pt>
                <c:pt idx="3828">
                  <c:v>97.183999999999997</c:v>
                </c:pt>
                <c:pt idx="3829">
                  <c:v>64.75</c:v>
                </c:pt>
                <c:pt idx="3830">
                  <c:v>8.9039999999999999</c:v>
                </c:pt>
                <c:pt idx="3831">
                  <c:v>721.875</c:v>
                </c:pt>
                <c:pt idx="3832">
                  <c:v>445.44</c:v>
                </c:pt>
                <c:pt idx="3833">
                  <c:v>29.9</c:v>
                </c:pt>
                <c:pt idx="3834">
                  <c:v>17.64</c:v>
                </c:pt>
                <c:pt idx="3835">
                  <c:v>34.4</c:v>
                </c:pt>
                <c:pt idx="3836">
                  <c:v>43.13</c:v>
                </c:pt>
                <c:pt idx="3837">
                  <c:v>36.671999999999997</c:v>
                </c:pt>
                <c:pt idx="3838">
                  <c:v>237.096</c:v>
                </c:pt>
                <c:pt idx="3839">
                  <c:v>1415.76</c:v>
                </c:pt>
                <c:pt idx="3840">
                  <c:v>148.47999999999999</c:v>
                </c:pt>
                <c:pt idx="3841">
                  <c:v>34.92</c:v>
                </c:pt>
                <c:pt idx="3842">
                  <c:v>14.94</c:v>
                </c:pt>
                <c:pt idx="3843">
                  <c:v>609.98</c:v>
                </c:pt>
                <c:pt idx="3844">
                  <c:v>15.14</c:v>
                </c:pt>
                <c:pt idx="3845">
                  <c:v>196.78399999999999</c:v>
                </c:pt>
                <c:pt idx="3846">
                  <c:v>231.92</c:v>
                </c:pt>
                <c:pt idx="3847">
                  <c:v>21.204000000000001</c:v>
                </c:pt>
                <c:pt idx="3848">
                  <c:v>68.040000000000006</c:v>
                </c:pt>
                <c:pt idx="3849">
                  <c:v>341.96</c:v>
                </c:pt>
                <c:pt idx="3850">
                  <c:v>26.423999999999999</c:v>
                </c:pt>
                <c:pt idx="3851">
                  <c:v>88.8</c:v>
                </c:pt>
                <c:pt idx="3852">
                  <c:v>250.26</c:v>
                </c:pt>
                <c:pt idx="3853">
                  <c:v>24.224</c:v>
                </c:pt>
                <c:pt idx="3854">
                  <c:v>43.6</c:v>
                </c:pt>
                <c:pt idx="3855">
                  <c:v>51.45</c:v>
                </c:pt>
                <c:pt idx="3856">
                  <c:v>45.247999999999998</c:v>
                </c:pt>
                <c:pt idx="3857">
                  <c:v>592.74</c:v>
                </c:pt>
                <c:pt idx="3858">
                  <c:v>12.672000000000001</c:v>
                </c:pt>
                <c:pt idx="3859">
                  <c:v>464</c:v>
                </c:pt>
                <c:pt idx="3860">
                  <c:v>24</c:v>
                </c:pt>
                <c:pt idx="3861">
                  <c:v>13.343999999999999</c:v>
                </c:pt>
                <c:pt idx="3862">
                  <c:v>344.37200000000001</c:v>
                </c:pt>
                <c:pt idx="3863">
                  <c:v>103.6</c:v>
                </c:pt>
                <c:pt idx="3864">
                  <c:v>3.762</c:v>
                </c:pt>
                <c:pt idx="3865">
                  <c:v>4.8959999999999999</c:v>
                </c:pt>
                <c:pt idx="3866">
                  <c:v>45.84</c:v>
                </c:pt>
                <c:pt idx="3867">
                  <c:v>106.32</c:v>
                </c:pt>
                <c:pt idx="3868">
                  <c:v>120</c:v>
                </c:pt>
                <c:pt idx="3869">
                  <c:v>11.76</c:v>
                </c:pt>
                <c:pt idx="3870">
                  <c:v>269.36</c:v>
                </c:pt>
                <c:pt idx="3871">
                  <c:v>33.29</c:v>
                </c:pt>
                <c:pt idx="3872">
                  <c:v>161.56800000000001</c:v>
                </c:pt>
                <c:pt idx="3873">
                  <c:v>41.94</c:v>
                </c:pt>
                <c:pt idx="3874">
                  <c:v>49.12</c:v>
                </c:pt>
                <c:pt idx="3875">
                  <c:v>16.032</c:v>
                </c:pt>
                <c:pt idx="3876">
                  <c:v>108.96</c:v>
                </c:pt>
                <c:pt idx="3877">
                  <c:v>170.072</c:v>
                </c:pt>
                <c:pt idx="3878">
                  <c:v>191.5155</c:v>
                </c:pt>
                <c:pt idx="3879">
                  <c:v>10.48</c:v>
                </c:pt>
                <c:pt idx="3880">
                  <c:v>3.2639999999999998</c:v>
                </c:pt>
                <c:pt idx="3881">
                  <c:v>8.02</c:v>
                </c:pt>
                <c:pt idx="3882">
                  <c:v>35.448</c:v>
                </c:pt>
                <c:pt idx="3883">
                  <c:v>3.762</c:v>
                </c:pt>
                <c:pt idx="3884">
                  <c:v>51.756</c:v>
                </c:pt>
                <c:pt idx="3885">
                  <c:v>2.952</c:v>
                </c:pt>
                <c:pt idx="3886">
                  <c:v>299.89999999999998</c:v>
                </c:pt>
                <c:pt idx="3887">
                  <c:v>45.04</c:v>
                </c:pt>
                <c:pt idx="3888">
                  <c:v>15.624000000000001</c:v>
                </c:pt>
                <c:pt idx="3889">
                  <c:v>51.8</c:v>
                </c:pt>
                <c:pt idx="3890">
                  <c:v>4.984</c:v>
                </c:pt>
                <c:pt idx="3891">
                  <c:v>15.552</c:v>
                </c:pt>
                <c:pt idx="3892">
                  <c:v>13.36</c:v>
                </c:pt>
                <c:pt idx="3893">
                  <c:v>16.239999999999998</c:v>
                </c:pt>
                <c:pt idx="3894">
                  <c:v>11.76</c:v>
                </c:pt>
                <c:pt idx="3895">
                  <c:v>901.95</c:v>
                </c:pt>
                <c:pt idx="3896">
                  <c:v>106.32</c:v>
                </c:pt>
                <c:pt idx="3897">
                  <c:v>45</c:v>
                </c:pt>
                <c:pt idx="3898">
                  <c:v>431.94</c:v>
                </c:pt>
                <c:pt idx="3899">
                  <c:v>344.37200000000001</c:v>
                </c:pt>
                <c:pt idx="3900">
                  <c:v>25.3</c:v>
                </c:pt>
                <c:pt idx="3901">
                  <c:v>36.4</c:v>
                </c:pt>
                <c:pt idx="3902">
                  <c:v>182.22</c:v>
                </c:pt>
                <c:pt idx="3903">
                  <c:v>302.94</c:v>
                </c:pt>
                <c:pt idx="3904">
                  <c:v>55.86</c:v>
                </c:pt>
                <c:pt idx="3905">
                  <c:v>13.76</c:v>
                </c:pt>
                <c:pt idx="3906">
                  <c:v>25.92</c:v>
                </c:pt>
                <c:pt idx="3907">
                  <c:v>12.6</c:v>
                </c:pt>
                <c:pt idx="3908">
                  <c:v>14.432</c:v>
                </c:pt>
                <c:pt idx="3909">
                  <c:v>10.272</c:v>
                </c:pt>
                <c:pt idx="3910">
                  <c:v>998.85</c:v>
                </c:pt>
                <c:pt idx="3911">
                  <c:v>24.56</c:v>
                </c:pt>
                <c:pt idx="3912">
                  <c:v>51.968000000000004</c:v>
                </c:pt>
                <c:pt idx="3913">
                  <c:v>35.44</c:v>
                </c:pt>
                <c:pt idx="3914">
                  <c:v>30.56</c:v>
                </c:pt>
                <c:pt idx="3915">
                  <c:v>70.260000000000005</c:v>
                </c:pt>
                <c:pt idx="3916">
                  <c:v>12.39</c:v>
                </c:pt>
                <c:pt idx="3917">
                  <c:v>0.83599999999999997</c:v>
                </c:pt>
                <c:pt idx="3918">
                  <c:v>17.12</c:v>
                </c:pt>
                <c:pt idx="3919">
                  <c:v>18.367999999999999</c:v>
                </c:pt>
                <c:pt idx="3920">
                  <c:v>2104.5500000000002</c:v>
                </c:pt>
                <c:pt idx="3921">
                  <c:v>6.984</c:v>
                </c:pt>
                <c:pt idx="3922">
                  <c:v>15.552</c:v>
                </c:pt>
                <c:pt idx="3923">
                  <c:v>379.37200000000001</c:v>
                </c:pt>
                <c:pt idx="3924">
                  <c:v>64.959999999999994</c:v>
                </c:pt>
                <c:pt idx="3925">
                  <c:v>17.12</c:v>
                </c:pt>
                <c:pt idx="3926">
                  <c:v>17.712</c:v>
                </c:pt>
                <c:pt idx="3927">
                  <c:v>22.55</c:v>
                </c:pt>
                <c:pt idx="3928">
                  <c:v>10.688000000000001</c:v>
                </c:pt>
                <c:pt idx="3929">
                  <c:v>14.76</c:v>
                </c:pt>
                <c:pt idx="3930">
                  <c:v>33.488</c:v>
                </c:pt>
                <c:pt idx="3931">
                  <c:v>33.44</c:v>
                </c:pt>
                <c:pt idx="3932">
                  <c:v>4.8239999999999998</c:v>
                </c:pt>
                <c:pt idx="3933">
                  <c:v>74.239999999999995</c:v>
                </c:pt>
                <c:pt idx="3934">
                  <c:v>209.94</c:v>
                </c:pt>
                <c:pt idx="3935">
                  <c:v>6.5279999999999996</c:v>
                </c:pt>
                <c:pt idx="3936">
                  <c:v>344.98099999999999</c:v>
                </c:pt>
                <c:pt idx="3937">
                  <c:v>1.72</c:v>
                </c:pt>
                <c:pt idx="3938">
                  <c:v>56.704000000000001</c:v>
                </c:pt>
                <c:pt idx="3939">
                  <c:v>17.64</c:v>
                </c:pt>
                <c:pt idx="3940">
                  <c:v>20.97</c:v>
                </c:pt>
                <c:pt idx="3941">
                  <c:v>215.976</c:v>
                </c:pt>
                <c:pt idx="3942">
                  <c:v>7.218</c:v>
                </c:pt>
                <c:pt idx="3943">
                  <c:v>15.18</c:v>
                </c:pt>
                <c:pt idx="3944">
                  <c:v>22.05</c:v>
                </c:pt>
                <c:pt idx="3945">
                  <c:v>125.13</c:v>
                </c:pt>
                <c:pt idx="3946">
                  <c:v>180.96</c:v>
                </c:pt>
                <c:pt idx="3947">
                  <c:v>43.6</c:v>
                </c:pt>
                <c:pt idx="3948">
                  <c:v>19.312000000000001</c:v>
                </c:pt>
                <c:pt idx="3949">
                  <c:v>1112.94</c:v>
                </c:pt>
                <c:pt idx="3950">
                  <c:v>707.88</c:v>
                </c:pt>
                <c:pt idx="3951">
                  <c:v>52.752000000000002</c:v>
                </c:pt>
                <c:pt idx="3952">
                  <c:v>15.192</c:v>
                </c:pt>
                <c:pt idx="3953">
                  <c:v>946.76400000000001</c:v>
                </c:pt>
                <c:pt idx="3954">
                  <c:v>56.783999999999999</c:v>
                </c:pt>
                <c:pt idx="3955">
                  <c:v>3.64</c:v>
                </c:pt>
                <c:pt idx="3956">
                  <c:v>60.89</c:v>
                </c:pt>
                <c:pt idx="3957">
                  <c:v>64.959999999999994</c:v>
                </c:pt>
                <c:pt idx="3958">
                  <c:v>215.976</c:v>
                </c:pt>
                <c:pt idx="3959">
                  <c:v>1577.94</c:v>
                </c:pt>
                <c:pt idx="3960">
                  <c:v>184.70400000000001</c:v>
                </c:pt>
                <c:pt idx="3961">
                  <c:v>115.96</c:v>
                </c:pt>
                <c:pt idx="3962">
                  <c:v>20.064</c:v>
                </c:pt>
                <c:pt idx="3963">
                  <c:v>13.215999999999999</c:v>
                </c:pt>
                <c:pt idx="3964">
                  <c:v>8.0399999999999991</c:v>
                </c:pt>
                <c:pt idx="3965">
                  <c:v>120.57599999999999</c:v>
                </c:pt>
                <c:pt idx="3966">
                  <c:v>12.07</c:v>
                </c:pt>
                <c:pt idx="3967">
                  <c:v>11.952</c:v>
                </c:pt>
                <c:pt idx="3968">
                  <c:v>45</c:v>
                </c:pt>
                <c:pt idx="3969">
                  <c:v>219.184</c:v>
                </c:pt>
                <c:pt idx="3970">
                  <c:v>136.26</c:v>
                </c:pt>
                <c:pt idx="3971">
                  <c:v>5.9039999999999999</c:v>
                </c:pt>
                <c:pt idx="3972">
                  <c:v>304.99</c:v>
                </c:pt>
                <c:pt idx="3973">
                  <c:v>30.815999999999999</c:v>
                </c:pt>
                <c:pt idx="3974">
                  <c:v>167.94</c:v>
                </c:pt>
                <c:pt idx="3975">
                  <c:v>52.76</c:v>
                </c:pt>
                <c:pt idx="3976">
                  <c:v>11.76</c:v>
                </c:pt>
                <c:pt idx="3977">
                  <c:v>399.54</c:v>
                </c:pt>
                <c:pt idx="3978">
                  <c:v>1079.8499999999999</c:v>
                </c:pt>
                <c:pt idx="3979">
                  <c:v>9.6479999999999997</c:v>
                </c:pt>
                <c:pt idx="3980">
                  <c:v>139.96</c:v>
                </c:pt>
                <c:pt idx="3981">
                  <c:v>32.896000000000001</c:v>
                </c:pt>
                <c:pt idx="3982">
                  <c:v>90.64</c:v>
                </c:pt>
                <c:pt idx="3983">
                  <c:v>177</c:v>
                </c:pt>
                <c:pt idx="3984">
                  <c:v>35.167999999999999</c:v>
                </c:pt>
                <c:pt idx="3985">
                  <c:v>18.088000000000001</c:v>
                </c:pt>
                <c:pt idx="3986">
                  <c:v>26.632000000000001</c:v>
                </c:pt>
                <c:pt idx="3987">
                  <c:v>668.16</c:v>
                </c:pt>
                <c:pt idx="3988">
                  <c:v>38.880000000000003</c:v>
                </c:pt>
                <c:pt idx="3989">
                  <c:v>12.96</c:v>
                </c:pt>
                <c:pt idx="3990">
                  <c:v>491.55</c:v>
                </c:pt>
                <c:pt idx="3991">
                  <c:v>11.01</c:v>
                </c:pt>
                <c:pt idx="3992">
                  <c:v>37.311999999999998</c:v>
                </c:pt>
                <c:pt idx="3993">
                  <c:v>3.798</c:v>
                </c:pt>
                <c:pt idx="3994">
                  <c:v>194.84800000000001</c:v>
                </c:pt>
                <c:pt idx="3995">
                  <c:v>4.4480000000000004</c:v>
                </c:pt>
                <c:pt idx="3996">
                  <c:v>18.263999999999999</c:v>
                </c:pt>
                <c:pt idx="3997">
                  <c:v>29.6</c:v>
                </c:pt>
                <c:pt idx="3998">
                  <c:v>43.68</c:v>
                </c:pt>
                <c:pt idx="3999">
                  <c:v>11.34</c:v>
                </c:pt>
                <c:pt idx="4000">
                  <c:v>22.428000000000001</c:v>
                </c:pt>
                <c:pt idx="4001">
                  <c:v>85.055999999999997</c:v>
                </c:pt>
                <c:pt idx="4002">
                  <c:v>272.61</c:v>
                </c:pt>
                <c:pt idx="4003">
                  <c:v>237.096</c:v>
                </c:pt>
                <c:pt idx="4004">
                  <c:v>131.88</c:v>
                </c:pt>
                <c:pt idx="4005">
                  <c:v>60.35</c:v>
                </c:pt>
                <c:pt idx="4006">
                  <c:v>2405.1999999999998</c:v>
                </c:pt>
                <c:pt idx="4007">
                  <c:v>4.9800000000000004</c:v>
                </c:pt>
                <c:pt idx="4008">
                  <c:v>13.375999999999999</c:v>
                </c:pt>
                <c:pt idx="4009">
                  <c:v>437.47199999999998</c:v>
                </c:pt>
                <c:pt idx="4010">
                  <c:v>119.833</c:v>
                </c:pt>
                <c:pt idx="4011">
                  <c:v>69.48</c:v>
                </c:pt>
                <c:pt idx="4012">
                  <c:v>2.78</c:v>
                </c:pt>
                <c:pt idx="4013">
                  <c:v>36.738</c:v>
                </c:pt>
                <c:pt idx="4014">
                  <c:v>6.3840000000000003</c:v>
                </c:pt>
                <c:pt idx="4015">
                  <c:v>40.97</c:v>
                </c:pt>
                <c:pt idx="4016">
                  <c:v>70.98</c:v>
                </c:pt>
                <c:pt idx="4017">
                  <c:v>7.992</c:v>
                </c:pt>
                <c:pt idx="4018">
                  <c:v>37.76</c:v>
                </c:pt>
                <c:pt idx="4019">
                  <c:v>16.989999999999998</c:v>
                </c:pt>
                <c:pt idx="4020">
                  <c:v>3.9119999999999999</c:v>
                </c:pt>
                <c:pt idx="4021">
                  <c:v>18.391999999999999</c:v>
                </c:pt>
                <c:pt idx="4022">
                  <c:v>2.3039999999999998</c:v>
                </c:pt>
                <c:pt idx="4023">
                  <c:v>5.56</c:v>
                </c:pt>
                <c:pt idx="4024">
                  <c:v>35.44</c:v>
                </c:pt>
                <c:pt idx="4025">
                  <c:v>4.28</c:v>
                </c:pt>
                <c:pt idx="4026">
                  <c:v>12.35</c:v>
                </c:pt>
                <c:pt idx="4027">
                  <c:v>6.48</c:v>
                </c:pt>
                <c:pt idx="4028">
                  <c:v>48.94</c:v>
                </c:pt>
                <c:pt idx="4029">
                  <c:v>104.85</c:v>
                </c:pt>
                <c:pt idx="4030">
                  <c:v>13.208</c:v>
                </c:pt>
                <c:pt idx="4031">
                  <c:v>72.784000000000006</c:v>
                </c:pt>
                <c:pt idx="4032">
                  <c:v>30.98</c:v>
                </c:pt>
                <c:pt idx="4033">
                  <c:v>46.94</c:v>
                </c:pt>
                <c:pt idx="4034">
                  <c:v>6.48</c:v>
                </c:pt>
                <c:pt idx="4035">
                  <c:v>99.99</c:v>
                </c:pt>
                <c:pt idx="4036">
                  <c:v>32.792000000000002</c:v>
                </c:pt>
                <c:pt idx="4037">
                  <c:v>99.6</c:v>
                </c:pt>
                <c:pt idx="4038">
                  <c:v>425.83300000000003</c:v>
                </c:pt>
                <c:pt idx="4039">
                  <c:v>199.99</c:v>
                </c:pt>
                <c:pt idx="4040">
                  <c:v>4.6719999999999997</c:v>
                </c:pt>
                <c:pt idx="4041">
                  <c:v>26.38</c:v>
                </c:pt>
                <c:pt idx="4042">
                  <c:v>3.89</c:v>
                </c:pt>
                <c:pt idx="4043">
                  <c:v>7.3120000000000003</c:v>
                </c:pt>
                <c:pt idx="4044">
                  <c:v>52.792000000000002</c:v>
                </c:pt>
                <c:pt idx="4045">
                  <c:v>120.78400000000001</c:v>
                </c:pt>
                <c:pt idx="4046">
                  <c:v>4.5030000000000001</c:v>
                </c:pt>
                <c:pt idx="4047">
                  <c:v>1.68</c:v>
                </c:pt>
                <c:pt idx="4048">
                  <c:v>51.75</c:v>
                </c:pt>
                <c:pt idx="4049">
                  <c:v>25.99</c:v>
                </c:pt>
                <c:pt idx="4050">
                  <c:v>112.648</c:v>
                </c:pt>
                <c:pt idx="4051">
                  <c:v>61.584000000000003</c:v>
                </c:pt>
                <c:pt idx="4052">
                  <c:v>144.78399999999999</c:v>
                </c:pt>
                <c:pt idx="4053">
                  <c:v>7.992</c:v>
                </c:pt>
                <c:pt idx="4054">
                  <c:v>12.96</c:v>
                </c:pt>
                <c:pt idx="4055">
                  <c:v>60.415999999999997</c:v>
                </c:pt>
                <c:pt idx="4056">
                  <c:v>8.2260000000000009</c:v>
                </c:pt>
                <c:pt idx="4057">
                  <c:v>2.5019999999999998</c:v>
                </c:pt>
                <c:pt idx="4058">
                  <c:v>29.97</c:v>
                </c:pt>
                <c:pt idx="4059">
                  <c:v>27.184000000000001</c:v>
                </c:pt>
                <c:pt idx="4060">
                  <c:v>19.152000000000001</c:v>
                </c:pt>
                <c:pt idx="4061">
                  <c:v>226.56</c:v>
                </c:pt>
                <c:pt idx="4062">
                  <c:v>146.82</c:v>
                </c:pt>
                <c:pt idx="4063">
                  <c:v>32.4</c:v>
                </c:pt>
                <c:pt idx="4064">
                  <c:v>197.97</c:v>
                </c:pt>
                <c:pt idx="4065">
                  <c:v>7.3120000000000003</c:v>
                </c:pt>
                <c:pt idx="4066">
                  <c:v>4.7880000000000003</c:v>
                </c:pt>
                <c:pt idx="4067">
                  <c:v>2.9340000000000002</c:v>
                </c:pt>
                <c:pt idx="4068">
                  <c:v>60.415999999999997</c:v>
                </c:pt>
                <c:pt idx="4069">
                  <c:v>79.92</c:v>
                </c:pt>
                <c:pt idx="4070">
                  <c:v>54.368000000000002</c:v>
                </c:pt>
                <c:pt idx="4071">
                  <c:v>599.97</c:v>
                </c:pt>
                <c:pt idx="4072">
                  <c:v>887.10299999999995</c:v>
                </c:pt>
                <c:pt idx="4073">
                  <c:v>195.76</c:v>
                </c:pt>
                <c:pt idx="4074">
                  <c:v>14.624000000000001</c:v>
                </c:pt>
                <c:pt idx="4075">
                  <c:v>419.4</c:v>
                </c:pt>
                <c:pt idx="4076">
                  <c:v>25.92</c:v>
                </c:pt>
                <c:pt idx="4077">
                  <c:v>131.97999999999999</c:v>
                </c:pt>
                <c:pt idx="4078">
                  <c:v>45.98</c:v>
                </c:pt>
                <c:pt idx="4079">
                  <c:v>226.56</c:v>
                </c:pt>
                <c:pt idx="4080">
                  <c:v>71.927999999999997</c:v>
                </c:pt>
                <c:pt idx="4081">
                  <c:v>4.4009999999999998</c:v>
                </c:pt>
                <c:pt idx="4082">
                  <c:v>8.64</c:v>
                </c:pt>
                <c:pt idx="4083">
                  <c:v>63.686</c:v>
                </c:pt>
                <c:pt idx="4084">
                  <c:v>16.68</c:v>
                </c:pt>
                <c:pt idx="4085">
                  <c:v>49.53</c:v>
                </c:pt>
                <c:pt idx="4086">
                  <c:v>84.95</c:v>
                </c:pt>
                <c:pt idx="4087">
                  <c:v>799.96</c:v>
                </c:pt>
                <c:pt idx="4088">
                  <c:v>1013.832</c:v>
                </c:pt>
                <c:pt idx="4089">
                  <c:v>414</c:v>
                </c:pt>
                <c:pt idx="4090">
                  <c:v>48.94</c:v>
                </c:pt>
                <c:pt idx="4091">
                  <c:v>49.567999999999998</c:v>
                </c:pt>
                <c:pt idx="4092">
                  <c:v>314.55</c:v>
                </c:pt>
                <c:pt idx="4093">
                  <c:v>31.103999999999999</c:v>
                </c:pt>
                <c:pt idx="4094">
                  <c:v>36.56</c:v>
                </c:pt>
                <c:pt idx="4095">
                  <c:v>158.376</c:v>
                </c:pt>
                <c:pt idx="4096">
                  <c:v>300.416</c:v>
                </c:pt>
                <c:pt idx="4097">
                  <c:v>29.718</c:v>
                </c:pt>
                <c:pt idx="4098">
                  <c:v>145.56800000000001</c:v>
                </c:pt>
                <c:pt idx="4099">
                  <c:v>419.4</c:v>
                </c:pt>
                <c:pt idx="4100">
                  <c:v>24.783999999999999</c:v>
                </c:pt>
                <c:pt idx="4101">
                  <c:v>289.8</c:v>
                </c:pt>
                <c:pt idx="4102">
                  <c:v>1399.93</c:v>
                </c:pt>
                <c:pt idx="4103">
                  <c:v>32.4</c:v>
                </c:pt>
                <c:pt idx="4104">
                  <c:v>8.2260000000000009</c:v>
                </c:pt>
                <c:pt idx="4105">
                  <c:v>78.304000000000002</c:v>
                </c:pt>
                <c:pt idx="4106">
                  <c:v>1408.1</c:v>
                </c:pt>
                <c:pt idx="4107">
                  <c:v>158.376</c:v>
                </c:pt>
                <c:pt idx="4108">
                  <c:v>105.52</c:v>
                </c:pt>
                <c:pt idx="4109">
                  <c:v>14.016</c:v>
                </c:pt>
                <c:pt idx="4110">
                  <c:v>1399.93</c:v>
                </c:pt>
                <c:pt idx="4111">
                  <c:v>155.25</c:v>
                </c:pt>
                <c:pt idx="4112">
                  <c:v>11.67</c:v>
                </c:pt>
                <c:pt idx="4113">
                  <c:v>603.91999999999996</c:v>
                </c:pt>
                <c:pt idx="4114">
                  <c:v>14.624000000000001</c:v>
                </c:pt>
                <c:pt idx="4115">
                  <c:v>225.29599999999999</c:v>
                </c:pt>
                <c:pt idx="4116">
                  <c:v>1013.4880000000001</c:v>
                </c:pt>
                <c:pt idx="4117">
                  <c:v>263.95999999999998</c:v>
                </c:pt>
                <c:pt idx="4118">
                  <c:v>301.95999999999998</c:v>
                </c:pt>
                <c:pt idx="4119">
                  <c:v>82.8</c:v>
                </c:pt>
                <c:pt idx="4120">
                  <c:v>84.055999999999997</c:v>
                </c:pt>
                <c:pt idx="4121">
                  <c:v>263.95999999999998</c:v>
                </c:pt>
                <c:pt idx="4122">
                  <c:v>83.168000000000006</c:v>
                </c:pt>
                <c:pt idx="4123">
                  <c:v>13.71</c:v>
                </c:pt>
                <c:pt idx="4124">
                  <c:v>253.37200000000001</c:v>
                </c:pt>
                <c:pt idx="4125">
                  <c:v>225.29599999999999</c:v>
                </c:pt>
                <c:pt idx="4126">
                  <c:v>307.92</c:v>
                </c:pt>
                <c:pt idx="4127">
                  <c:v>124.2</c:v>
                </c:pt>
                <c:pt idx="4128">
                  <c:v>107.77200000000001</c:v>
                </c:pt>
                <c:pt idx="4129">
                  <c:v>155.94</c:v>
                </c:pt>
                <c:pt idx="4130">
                  <c:v>723.92</c:v>
                </c:pt>
                <c:pt idx="4131">
                  <c:v>492.83499999999998</c:v>
                </c:pt>
                <c:pt idx="4132">
                  <c:v>207.846</c:v>
                </c:pt>
                <c:pt idx="4133">
                  <c:v>977.29200000000003</c:v>
                </c:pt>
                <c:pt idx="4134">
                  <c:v>140.81</c:v>
                </c:pt>
                <c:pt idx="4135">
                  <c:v>488.64600000000002</c:v>
                </c:pt>
                <c:pt idx="4136">
                  <c:v>19.440000000000001</c:v>
                </c:pt>
                <c:pt idx="4137">
                  <c:v>41.472000000000001</c:v>
                </c:pt>
                <c:pt idx="4138">
                  <c:v>37.049999999999997</c:v>
                </c:pt>
                <c:pt idx="4139">
                  <c:v>122.97</c:v>
                </c:pt>
                <c:pt idx="4140">
                  <c:v>6.72</c:v>
                </c:pt>
                <c:pt idx="4141">
                  <c:v>91.96</c:v>
                </c:pt>
                <c:pt idx="4142">
                  <c:v>122.97</c:v>
                </c:pt>
                <c:pt idx="4143">
                  <c:v>27.018000000000001</c:v>
                </c:pt>
                <c:pt idx="4144">
                  <c:v>199.98</c:v>
                </c:pt>
                <c:pt idx="4145">
                  <c:v>10.08</c:v>
                </c:pt>
                <c:pt idx="4146">
                  <c:v>8.64</c:v>
                </c:pt>
                <c:pt idx="4147">
                  <c:v>248.08</c:v>
                </c:pt>
                <c:pt idx="4148">
                  <c:v>9.0060000000000002</c:v>
                </c:pt>
                <c:pt idx="4149">
                  <c:v>262.86399999999998</c:v>
                </c:pt>
                <c:pt idx="4150">
                  <c:v>86.45</c:v>
                </c:pt>
                <c:pt idx="4151">
                  <c:v>286.79000000000002</c:v>
                </c:pt>
                <c:pt idx="4152">
                  <c:v>180.98</c:v>
                </c:pt>
                <c:pt idx="4153">
                  <c:v>11.68</c:v>
                </c:pt>
                <c:pt idx="4154">
                  <c:v>36.783999999999999</c:v>
                </c:pt>
                <c:pt idx="4155">
                  <c:v>11.68</c:v>
                </c:pt>
                <c:pt idx="4156">
                  <c:v>99.372</c:v>
                </c:pt>
                <c:pt idx="4157">
                  <c:v>1.3440000000000001</c:v>
                </c:pt>
                <c:pt idx="4158">
                  <c:v>62.375999999999998</c:v>
                </c:pt>
                <c:pt idx="4159">
                  <c:v>15.552</c:v>
                </c:pt>
                <c:pt idx="4160">
                  <c:v>145.54400000000001</c:v>
                </c:pt>
                <c:pt idx="4161">
                  <c:v>51.98</c:v>
                </c:pt>
                <c:pt idx="4162">
                  <c:v>184.66</c:v>
                </c:pt>
                <c:pt idx="4163">
                  <c:v>25.99</c:v>
                </c:pt>
                <c:pt idx="4164">
                  <c:v>20.544</c:v>
                </c:pt>
                <c:pt idx="4165">
                  <c:v>11.68</c:v>
                </c:pt>
                <c:pt idx="4166">
                  <c:v>34.75</c:v>
                </c:pt>
                <c:pt idx="4167">
                  <c:v>12.84</c:v>
                </c:pt>
                <c:pt idx="4168">
                  <c:v>542.94000000000005</c:v>
                </c:pt>
                <c:pt idx="4169">
                  <c:v>6.8479999999999999</c:v>
                </c:pt>
                <c:pt idx="4170">
                  <c:v>212.64</c:v>
                </c:pt>
                <c:pt idx="4171">
                  <c:v>25.99</c:v>
                </c:pt>
                <c:pt idx="4172">
                  <c:v>380.05799999999999</c:v>
                </c:pt>
                <c:pt idx="4173">
                  <c:v>12.96</c:v>
                </c:pt>
                <c:pt idx="4174">
                  <c:v>717.12</c:v>
                </c:pt>
                <c:pt idx="4175">
                  <c:v>398.4</c:v>
                </c:pt>
                <c:pt idx="4176">
                  <c:v>301.95999999999998</c:v>
                </c:pt>
                <c:pt idx="4177">
                  <c:v>79.14</c:v>
                </c:pt>
                <c:pt idx="4178">
                  <c:v>8.4</c:v>
                </c:pt>
                <c:pt idx="4179">
                  <c:v>19.760000000000002</c:v>
                </c:pt>
                <c:pt idx="4180">
                  <c:v>99.6</c:v>
                </c:pt>
                <c:pt idx="4181">
                  <c:v>56.704000000000001</c:v>
                </c:pt>
                <c:pt idx="4182">
                  <c:v>11.12</c:v>
                </c:pt>
                <c:pt idx="4183">
                  <c:v>7.78</c:v>
                </c:pt>
                <c:pt idx="4184">
                  <c:v>499.95</c:v>
                </c:pt>
                <c:pt idx="4185">
                  <c:v>542.94000000000005</c:v>
                </c:pt>
                <c:pt idx="4186">
                  <c:v>363.92</c:v>
                </c:pt>
                <c:pt idx="4187">
                  <c:v>2003.92</c:v>
                </c:pt>
                <c:pt idx="4188">
                  <c:v>7.78</c:v>
                </c:pt>
                <c:pt idx="4189">
                  <c:v>20.544</c:v>
                </c:pt>
                <c:pt idx="4190">
                  <c:v>184.75200000000001</c:v>
                </c:pt>
                <c:pt idx="4191">
                  <c:v>50.97</c:v>
                </c:pt>
                <c:pt idx="4192">
                  <c:v>55.176000000000002</c:v>
                </c:pt>
                <c:pt idx="4193">
                  <c:v>563.24</c:v>
                </c:pt>
                <c:pt idx="4194">
                  <c:v>103.5</c:v>
                </c:pt>
                <c:pt idx="4195">
                  <c:v>295.45600000000002</c:v>
                </c:pt>
                <c:pt idx="4196">
                  <c:v>135.09</c:v>
                </c:pt>
                <c:pt idx="4197">
                  <c:v>90.06</c:v>
                </c:pt>
                <c:pt idx="4198">
                  <c:v>218.352</c:v>
                </c:pt>
                <c:pt idx="4199">
                  <c:v>4007.84</c:v>
                </c:pt>
                <c:pt idx="4200">
                  <c:v>634.11599999999999</c:v>
                </c:pt>
                <c:pt idx="4201">
                  <c:v>2.6880000000000002</c:v>
                </c:pt>
                <c:pt idx="4202">
                  <c:v>225.29599999999999</c:v>
                </c:pt>
                <c:pt idx="4203">
                  <c:v>56.328000000000003</c:v>
                </c:pt>
                <c:pt idx="4204">
                  <c:v>48.031999999999996</c:v>
                </c:pt>
                <c:pt idx="4205">
                  <c:v>32.776000000000003</c:v>
                </c:pt>
                <c:pt idx="4206">
                  <c:v>98.376000000000005</c:v>
                </c:pt>
                <c:pt idx="4207">
                  <c:v>41.584000000000003</c:v>
                </c:pt>
                <c:pt idx="4208">
                  <c:v>11.12</c:v>
                </c:pt>
                <c:pt idx="4209">
                  <c:v>51.75</c:v>
                </c:pt>
                <c:pt idx="4210">
                  <c:v>208.44</c:v>
                </c:pt>
                <c:pt idx="4211">
                  <c:v>399.96</c:v>
                </c:pt>
                <c:pt idx="4212">
                  <c:v>479.952</c:v>
                </c:pt>
                <c:pt idx="4213">
                  <c:v>760.11599999999999</c:v>
                </c:pt>
                <c:pt idx="4214">
                  <c:v>92.94</c:v>
                </c:pt>
                <c:pt idx="4215">
                  <c:v>170.352</c:v>
                </c:pt>
                <c:pt idx="4216">
                  <c:v>36.024000000000001</c:v>
                </c:pt>
                <c:pt idx="4217">
                  <c:v>74.352000000000004</c:v>
                </c:pt>
                <c:pt idx="4218">
                  <c:v>419.4</c:v>
                </c:pt>
                <c:pt idx="4219">
                  <c:v>1.556</c:v>
                </c:pt>
                <c:pt idx="4220">
                  <c:v>70.88</c:v>
                </c:pt>
                <c:pt idx="4221">
                  <c:v>187.76</c:v>
                </c:pt>
                <c:pt idx="4222">
                  <c:v>163.96</c:v>
                </c:pt>
                <c:pt idx="4223">
                  <c:v>33.020000000000003</c:v>
                </c:pt>
                <c:pt idx="4224">
                  <c:v>207.846</c:v>
                </c:pt>
                <c:pt idx="4225">
                  <c:v>399.98</c:v>
                </c:pt>
                <c:pt idx="4226">
                  <c:v>298.11599999999999</c:v>
                </c:pt>
                <c:pt idx="4227">
                  <c:v>215.54400000000001</c:v>
                </c:pt>
                <c:pt idx="4228">
                  <c:v>2.9340000000000002</c:v>
                </c:pt>
                <c:pt idx="4229">
                  <c:v>187.76</c:v>
                </c:pt>
                <c:pt idx="4230">
                  <c:v>185.88</c:v>
                </c:pt>
                <c:pt idx="4231">
                  <c:v>368.91</c:v>
                </c:pt>
                <c:pt idx="4232">
                  <c:v>9.3439999999999994</c:v>
                </c:pt>
                <c:pt idx="4233">
                  <c:v>637.44000000000005</c:v>
                </c:pt>
                <c:pt idx="4234">
                  <c:v>158.376</c:v>
                </c:pt>
                <c:pt idx="4235">
                  <c:v>498</c:v>
                </c:pt>
                <c:pt idx="4236">
                  <c:v>105.52</c:v>
                </c:pt>
                <c:pt idx="4237">
                  <c:v>84.415999999999997</c:v>
                </c:pt>
                <c:pt idx="4238">
                  <c:v>184.75200000000001</c:v>
                </c:pt>
                <c:pt idx="4239">
                  <c:v>17.52</c:v>
                </c:pt>
                <c:pt idx="4240">
                  <c:v>15.56</c:v>
                </c:pt>
                <c:pt idx="4241">
                  <c:v>39.624000000000002</c:v>
                </c:pt>
                <c:pt idx="4242">
                  <c:v>7.98</c:v>
                </c:pt>
                <c:pt idx="4243">
                  <c:v>146.952</c:v>
                </c:pt>
                <c:pt idx="4244">
                  <c:v>11.12</c:v>
                </c:pt>
                <c:pt idx="4245">
                  <c:v>1119.8879999999999</c:v>
                </c:pt>
                <c:pt idx="4246">
                  <c:v>204.85</c:v>
                </c:pt>
                <c:pt idx="4247">
                  <c:v>78.304000000000002</c:v>
                </c:pt>
                <c:pt idx="4248">
                  <c:v>2.3340000000000001</c:v>
                </c:pt>
                <c:pt idx="4249">
                  <c:v>104.85</c:v>
                </c:pt>
                <c:pt idx="4250">
                  <c:v>51.75</c:v>
                </c:pt>
                <c:pt idx="4251">
                  <c:v>6.72</c:v>
                </c:pt>
                <c:pt idx="4252">
                  <c:v>97.968000000000004</c:v>
                </c:pt>
                <c:pt idx="4253">
                  <c:v>184.75200000000001</c:v>
                </c:pt>
                <c:pt idx="4254">
                  <c:v>317.05799999999999</c:v>
                </c:pt>
                <c:pt idx="4255">
                  <c:v>1.3440000000000001</c:v>
                </c:pt>
                <c:pt idx="4256">
                  <c:v>801.56799999999998</c:v>
                </c:pt>
                <c:pt idx="4257">
                  <c:v>319.98399999999998</c:v>
                </c:pt>
                <c:pt idx="4258">
                  <c:v>105.68600000000001</c:v>
                </c:pt>
                <c:pt idx="4259">
                  <c:v>400.78399999999999</c:v>
                </c:pt>
                <c:pt idx="4260">
                  <c:v>24.7</c:v>
                </c:pt>
                <c:pt idx="4261">
                  <c:v>5.76</c:v>
                </c:pt>
                <c:pt idx="4262">
                  <c:v>14.67</c:v>
                </c:pt>
                <c:pt idx="4263">
                  <c:v>3406.6640000000002</c:v>
                </c:pt>
                <c:pt idx="4264">
                  <c:v>39.624000000000002</c:v>
                </c:pt>
                <c:pt idx="4265">
                  <c:v>107.77200000000001</c:v>
                </c:pt>
                <c:pt idx="4266">
                  <c:v>25.92</c:v>
                </c:pt>
                <c:pt idx="4267">
                  <c:v>5.76</c:v>
                </c:pt>
                <c:pt idx="4268">
                  <c:v>573.17399999999998</c:v>
                </c:pt>
                <c:pt idx="4269">
                  <c:v>528.42999999999995</c:v>
                </c:pt>
                <c:pt idx="4270">
                  <c:v>261.95999999999998</c:v>
                </c:pt>
                <c:pt idx="4271">
                  <c:v>731.94</c:v>
                </c:pt>
                <c:pt idx="4272">
                  <c:v>14.62</c:v>
                </c:pt>
                <c:pt idx="4273">
                  <c:v>22.367999999999999</c:v>
                </c:pt>
                <c:pt idx="4274">
                  <c:v>48.86</c:v>
                </c:pt>
                <c:pt idx="4275">
                  <c:v>7.28</c:v>
                </c:pt>
                <c:pt idx="4276">
                  <c:v>907.15200000000004</c:v>
                </c:pt>
                <c:pt idx="4277">
                  <c:v>18.504000000000001</c:v>
                </c:pt>
                <c:pt idx="4278">
                  <c:v>114.9</c:v>
                </c:pt>
                <c:pt idx="4279">
                  <c:v>911.42399999999998</c:v>
                </c:pt>
                <c:pt idx="4280">
                  <c:v>15.552</c:v>
                </c:pt>
                <c:pt idx="4281">
                  <c:v>407.976</c:v>
                </c:pt>
                <c:pt idx="4282">
                  <c:v>2.544</c:v>
                </c:pt>
                <c:pt idx="4283">
                  <c:v>665.88</c:v>
                </c:pt>
                <c:pt idx="4284">
                  <c:v>55.5</c:v>
                </c:pt>
                <c:pt idx="4285">
                  <c:v>11.648</c:v>
                </c:pt>
                <c:pt idx="4286">
                  <c:v>90.57</c:v>
                </c:pt>
                <c:pt idx="4287">
                  <c:v>3083.43</c:v>
                </c:pt>
                <c:pt idx="4288">
                  <c:v>9.6180000000000003</c:v>
                </c:pt>
                <c:pt idx="4289">
                  <c:v>15.76</c:v>
                </c:pt>
                <c:pt idx="4290">
                  <c:v>190.92</c:v>
                </c:pt>
                <c:pt idx="4291">
                  <c:v>113.328</c:v>
                </c:pt>
                <c:pt idx="4292">
                  <c:v>532.39919999999995</c:v>
                </c:pt>
                <c:pt idx="4293">
                  <c:v>371.16800000000001</c:v>
                </c:pt>
                <c:pt idx="4294">
                  <c:v>77.88</c:v>
                </c:pt>
                <c:pt idx="4295">
                  <c:v>38.22</c:v>
                </c:pt>
                <c:pt idx="4296">
                  <c:v>75.180000000000007</c:v>
                </c:pt>
                <c:pt idx="4297">
                  <c:v>1029.95</c:v>
                </c:pt>
                <c:pt idx="4298">
                  <c:v>13.98</c:v>
                </c:pt>
                <c:pt idx="4299">
                  <c:v>146.72999999999999</c:v>
                </c:pt>
                <c:pt idx="4300">
                  <c:v>79.760000000000005</c:v>
                </c:pt>
                <c:pt idx="4301">
                  <c:v>1113.0239999999999</c:v>
                </c:pt>
                <c:pt idx="4302">
                  <c:v>75.88</c:v>
                </c:pt>
                <c:pt idx="4303">
                  <c:v>19.05</c:v>
                </c:pt>
                <c:pt idx="4304">
                  <c:v>831.93600000000004</c:v>
                </c:pt>
                <c:pt idx="4305">
                  <c:v>72.784000000000006</c:v>
                </c:pt>
                <c:pt idx="4306">
                  <c:v>1.248</c:v>
                </c:pt>
                <c:pt idx="4307">
                  <c:v>9.7080000000000002</c:v>
                </c:pt>
                <c:pt idx="4308">
                  <c:v>208.16</c:v>
                </c:pt>
                <c:pt idx="4309">
                  <c:v>14.9</c:v>
                </c:pt>
                <c:pt idx="4310">
                  <c:v>200.98400000000001</c:v>
                </c:pt>
                <c:pt idx="4311">
                  <c:v>230.376</c:v>
                </c:pt>
                <c:pt idx="4312">
                  <c:v>6.16</c:v>
                </c:pt>
                <c:pt idx="4313">
                  <c:v>12.96</c:v>
                </c:pt>
                <c:pt idx="4314">
                  <c:v>53.34</c:v>
                </c:pt>
                <c:pt idx="4315">
                  <c:v>5.6820000000000004</c:v>
                </c:pt>
                <c:pt idx="4316">
                  <c:v>96.53</c:v>
                </c:pt>
                <c:pt idx="4317">
                  <c:v>51.311999999999998</c:v>
                </c:pt>
                <c:pt idx="4318">
                  <c:v>64.623999999999995</c:v>
                </c:pt>
                <c:pt idx="4319">
                  <c:v>95.975999999999999</c:v>
                </c:pt>
                <c:pt idx="4320">
                  <c:v>1.788</c:v>
                </c:pt>
                <c:pt idx="4321">
                  <c:v>23.92</c:v>
                </c:pt>
                <c:pt idx="4322">
                  <c:v>102.36</c:v>
                </c:pt>
                <c:pt idx="4323">
                  <c:v>41.96</c:v>
                </c:pt>
                <c:pt idx="4324">
                  <c:v>27.24</c:v>
                </c:pt>
                <c:pt idx="4325">
                  <c:v>40.095999999999997</c:v>
                </c:pt>
                <c:pt idx="4326">
                  <c:v>4.72</c:v>
                </c:pt>
                <c:pt idx="4327">
                  <c:v>23.975999999999999</c:v>
                </c:pt>
                <c:pt idx="4328">
                  <c:v>130.464</c:v>
                </c:pt>
                <c:pt idx="4329">
                  <c:v>47.04</c:v>
                </c:pt>
                <c:pt idx="4330">
                  <c:v>30.84</c:v>
                </c:pt>
                <c:pt idx="4331">
                  <c:v>68.040000000000006</c:v>
                </c:pt>
                <c:pt idx="4332">
                  <c:v>600.55799999999999</c:v>
                </c:pt>
                <c:pt idx="4333">
                  <c:v>617.70000000000005</c:v>
                </c:pt>
                <c:pt idx="4334">
                  <c:v>2.3879999999999999</c:v>
                </c:pt>
                <c:pt idx="4335">
                  <c:v>81.424000000000007</c:v>
                </c:pt>
                <c:pt idx="4336">
                  <c:v>238.56</c:v>
                </c:pt>
                <c:pt idx="4337">
                  <c:v>59.97</c:v>
                </c:pt>
                <c:pt idx="4338">
                  <c:v>78.304000000000002</c:v>
                </c:pt>
                <c:pt idx="4339">
                  <c:v>10.86</c:v>
                </c:pt>
                <c:pt idx="4340">
                  <c:v>671.93</c:v>
                </c:pt>
                <c:pt idx="4341">
                  <c:v>93.888000000000005</c:v>
                </c:pt>
                <c:pt idx="4342">
                  <c:v>149.97</c:v>
                </c:pt>
                <c:pt idx="4343">
                  <c:v>1951.84</c:v>
                </c:pt>
                <c:pt idx="4344">
                  <c:v>157.91999999999999</c:v>
                </c:pt>
                <c:pt idx="4345">
                  <c:v>58.38</c:v>
                </c:pt>
                <c:pt idx="4346">
                  <c:v>80.88</c:v>
                </c:pt>
                <c:pt idx="4347">
                  <c:v>6.63</c:v>
                </c:pt>
                <c:pt idx="4348">
                  <c:v>457.56799999999998</c:v>
                </c:pt>
                <c:pt idx="4349">
                  <c:v>14.62</c:v>
                </c:pt>
                <c:pt idx="4350">
                  <c:v>5.98</c:v>
                </c:pt>
                <c:pt idx="4351">
                  <c:v>27.68</c:v>
                </c:pt>
                <c:pt idx="4352">
                  <c:v>9.9359999999999999</c:v>
                </c:pt>
                <c:pt idx="4353">
                  <c:v>8159.9520000000002</c:v>
                </c:pt>
                <c:pt idx="4354">
                  <c:v>275.928</c:v>
                </c:pt>
                <c:pt idx="4355">
                  <c:v>1740.06</c:v>
                </c:pt>
                <c:pt idx="4356">
                  <c:v>32.064</c:v>
                </c:pt>
                <c:pt idx="4357">
                  <c:v>177.98</c:v>
                </c:pt>
                <c:pt idx="4358">
                  <c:v>143.976</c:v>
                </c:pt>
                <c:pt idx="4359">
                  <c:v>20.94</c:v>
                </c:pt>
                <c:pt idx="4360">
                  <c:v>20.16</c:v>
                </c:pt>
                <c:pt idx="4361">
                  <c:v>15.88</c:v>
                </c:pt>
                <c:pt idx="4362">
                  <c:v>3.28</c:v>
                </c:pt>
                <c:pt idx="4363">
                  <c:v>24.815999999999999</c:v>
                </c:pt>
                <c:pt idx="4364">
                  <c:v>408.74400000000003</c:v>
                </c:pt>
                <c:pt idx="4365">
                  <c:v>503.96</c:v>
                </c:pt>
                <c:pt idx="4366">
                  <c:v>149.94999999999999</c:v>
                </c:pt>
                <c:pt idx="4367">
                  <c:v>29</c:v>
                </c:pt>
                <c:pt idx="4368">
                  <c:v>7.16</c:v>
                </c:pt>
                <c:pt idx="4369">
                  <c:v>176.8</c:v>
                </c:pt>
                <c:pt idx="4370">
                  <c:v>37.223999999999997</c:v>
                </c:pt>
                <c:pt idx="4371">
                  <c:v>20.015999999999998</c:v>
                </c:pt>
                <c:pt idx="4372">
                  <c:v>71.760000000000005</c:v>
                </c:pt>
                <c:pt idx="4373">
                  <c:v>51.84</c:v>
                </c:pt>
                <c:pt idx="4374">
                  <c:v>626.35199999999998</c:v>
                </c:pt>
                <c:pt idx="4375">
                  <c:v>7.4080000000000004</c:v>
                </c:pt>
                <c:pt idx="4376">
                  <c:v>6.048</c:v>
                </c:pt>
                <c:pt idx="4377">
                  <c:v>46.26</c:v>
                </c:pt>
                <c:pt idx="4378">
                  <c:v>16.056000000000001</c:v>
                </c:pt>
                <c:pt idx="4379">
                  <c:v>66.284000000000006</c:v>
                </c:pt>
                <c:pt idx="4380">
                  <c:v>35.167999999999999</c:v>
                </c:pt>
                <c:pt idx="4381">
                  <c:v>444.76799999999997</c:v>
                </c:pt>
                <c:pt idx="4382">
                  <c:v>83.92</c:v>
                </c:pt>
                <c:pt idx="4383">
                  <c:v>131.97999999999999</c:v>
                </c:pt>
                <c:pt idx="4384">
                  <c:v>15.92</c:v>
                </c:pt>
                <c:pt idx="4385">
                  <c:v>52.29</c:v>
                </c:pt>
                <c:pt idx="4386">
                  <c:v>91.99</c:v>
                </c:pt>
                <c:pt idx="4387">
                  <c:v>20.8</c:v>
                </c:pt>
                <c:pt idx="4388">
                  <c:v>93.06</c:v>
                </c:pt>
                <c:pt idx="4389">
                  <c:v>302.37599999999998</c:v>
                </c:pt>
                <c:pt idx="4390">
                  <c:v>2.2000000000000002</c:v>
                </c:pt>
                <c:pt idx="4391">
                  <c:v>620.61450000000002</c:v>
                </c:pt>
                <c:pt idx="4392">
                  <c:v>10.56</c:v>
                </c:pt>
                <c:pt idx="4393">
                  <c:v>177.22499999999999</c:v>
                </c:pt>
                <c:pt idx="4394">
                  <c:v>4.0439999999999996</c:v>
                </c:pt>
                <c:pt idx="4395">
                  <c:v>7.4080000000000004</c:v>
                </c:pt>
                <c:pt idx="4396">
                  <c:v>2001.86</c:v>
                </c:pt>
                <c:pt idx="4397">
                  <c:v>166.72</c:v>
                </c:pt>
                <c:pt idx="4398">
                  <c:v>25.92</c:v>
                </c:pt>
                <c:pt idx="4399">
                  <c:v>7.61</c:v>
                </c:pt>
                <c:pt idx="4400">
                  <c:v>80.58</c:v>
                </c:pt>
                <c:pt idx="4401">
                  <c:v>12.132</c:v>
                </c:pt>
                <c:pt idx="4402">
                  <c:v>82.367999999999995</c:v>
                </c:pt>
                <c:pt idx="4403">
                  <c:v>53.92</c:v>
                </c:pt>
                <c:pt idx="4404">
                  <c:v>647.904</c:v>
                </c:pt>
                <c:pt idx="4405">
                  <c:v>20.37</c:v>
                </c:pt>
                <c:pt idx="4406">
                  <c:v>221.55</c:v>
                </c:pt>
                <c:pt idx="4407">
                  <c:v>17.52</c:v>
                </c:pt>
                <c:pt idx="4408">
                  <c:v>1.6240000000000001</c:v>
                </c:pt>
                <c:pt idx="4409">
                  <c:v>3059.982</c:v>
                </c:pt>
                <c:pt idx="4410">
                  <c:v>2519.9580000000001</c:v>
                </c:pt>
                <c:pt idx="4411">
                  <c:v>328.22399999999999</c:v>
                </c:pt>
                <c:pt idx="4412">
                  <c:v>7.56</c:v>
                </c:pt>
                <c:pt idx="4413">
                  <c:v>37.207999999999998</c:v>
                </c:pt>
                <c:pt idx="4414">
                  <c:v>57.576000000000001</c:v>
                </c:pt>
                <c:pt idx="4415">
                  <c:v>725.84</c:v>
                </c:pt>
                <c:pt idx="4416">
                  <c:v>5.28</c:v>
                </c:pt>
                <c:pt idx="4417">
                  <c:v>8.82</c:v>
                </c:pt>
                <c:pt idx="4418">
                  <c:v>5.98</c:v>
                </c:pt>
                <c:pt idx="4419">
                  <c:v>11.648</c:v>
                </c:pt>
                <c:pt idx="4420">
                  <c:v>18.175999999999998</c:v>
                </c:pt>
                <c:pt idx="4421">
                  <c:v>24.84</c:v>
                </c:pt>
                <c:pt idx="4422">
                  <c:v>1114.4000000000001</c:v>
                </c:pt>
                <c:pt idx="4423">
                  <c:v>239.8</c:v>
                </c:pt>
                <c:pt idx="4424">
                  <c:v>254.05799999999999</c:v>
                </c:pt>
                <c:pt idx="4425">
                  <c:v>961.48</c:v>
                </c:pt>
                <c:pt idx="4426">
                  <c:v>18.495999999999999</c:v>
                </c:pt>
                <c:pt idx="4427">
                  <c:v>255.98400000000001</c:v>
                </c:pt>
                <c:pt idx="4428">
                  <c:v>218.352</c:v>
                </c:pt>
                <c:pt idx="4429">
                  <c:v>32.4</c:v>
                </c:pt>
                <c:pt idx="4430">
                  <c:v>56.91</c:v>
                </c:pt>
                <c:pt idx="4431">
                  <c:v>77.599999999999994</c:v>
                </c:pt>
                <c:pt idx="4432">
                  <c:v>14.28</c:v>
                </c:pt>
                <c:pt idx="4433">
                  <c:v>219.07499999999999</c:v>
                </c:pt>
                <c:pt idx="4434">
                  <c:v>26.8</c:v>
                </c:pt>
                <c:pt idx="4435">
                  <c:v>9.84</c:v>
                </c:pt>
                <c:pt idx="4436">
                  <c:v>45.48</c:v>
                </c:pt>
                <c:pt idx="4437">
                  <c:v>15.231999999999999</c:v>
                </c:pt>
                <c:pt idx="4438">
                  <c:v>6.2640000000000002</c:v>
                </c:pt>
                <c:pt idx="4439">
                  <c:v>87.54</c:v>
                </c:pt>
                <c:pt idx="4440">
                  <c:v>178.38399999999999</c:v>
                </c:pt>
                <c:pt idx="4441">
                  <c:v>15.552</c:v>
                </c:pt>
                <c:pt idx="4442">
                  <c:v>99.135999999999996</c:v>
                </c:pt>
                <c:pt idx="4443">
                  <c:v>135.88200000000001</c:v>
                </c:pt>
                <c:pt idx="4444">
                  <c:v>3991.98</c:v>
                </c:pt>
                <c:pt idx="4445">
                  <c:v>7.16</c:v>
                </c:pt>
                <c:pt idx="4446">
                  <c:v>15.992000000000001</c:v>
                </c:pt>
                <c:pt idx="4447">
                  <c:v>54.223999999999997</c:v>
                </c:pt>
                <c:pt idx="4448">
                  <c:v>786.74400000000003</c:v>
                </c:pt>
                <c:pt idx="4449">
                  <c:v>100.24</c:v>
                </c:pt>
                <c:pt idx="4450">
                  <c:v>82.8</c:v>
                </c:pt>
                <c:pt idx="4451">
                  <c:v>4.7519999999999998</c:v>
                </c:pt>
                <c:pt idx="4452">
                  <c:v>959.98400000000004</c:v>
                </c:pt>
                <c:pt idx="4453">
                  <c:v>14.368</c:v>
                </c:pt>
                <c:pt idx="4454">
                  <c:v>7.7119999999999997</c:v>
                </c:pt>
                <c:pt idx="4455">
                  <c:v>698.35199999999998</c:v>
                </c:pt>
                <c:pt idx="4456">
                  <c:v>4.96</c:v>
                </c:pt>
                <c:pt idx="4457">
                  <c:v>17.856000000000002</c:v>
                </c:pt>
                <c:pt idx="4458">
                  <c:v>509.97</c:v>
                </c:pt>
                <c:pt idx="4459">
                  <c:v>88.8</c:v>
                </c:pt>
                <c:pt idx="4460">
                  <c:v>47.975999999999999</c:v>
                </c:pt>
                <c:pt idx="4461">
                  <c:v>7.56</c:v>
                </c:pt>
                <c:pt idx="4462">
                  <c:v>12.96</c:v>
                </c:pt>
                <c:pt idx="4463">
                  <c:v>6.79</c:v>
                </c:pt>
                <c:pt idx="4464">
                  <c:v>3.048</c:v>
                </c:pt>
                <c:pt idx="4465">
                  <c:v>8.26</c:v>
                </c:pt>
                <c:pt idx="4466">
                  <c:v>17.04</c:v>
                </c:pt>
                <c:pt idx="4467">
                  <c:v>647.84</c:v>
                </c:pt>
                <c:pt idx="4468">
                  <c:v>5.56</c:v>
                </c:pt>
                <c:pt idx="4469">
                  <c:v>23.2</c:v>
                </c:pt>
                <c:pt idx="4470">
                  <c:v>104.79</c:v>
                </c:pt>
                <c:pt idx="4471">
                  <c:v>1043.92</c:v>
                </c:pt>
                <c:pt idx="4472">
                  <c:v>53.423999999999999</c:v>
                </c:pt>
                <c:pt idx="4473">
                  <c:v>1023.936</c:v>
                </c:pt>
                <c:pt idx="4474">
                  <c:v>99.135999999999996</c:v>
                </c:pt>
                <c:pt idx="4475">
                  <c:v>1488.424</c:v>
                </c:pt>
                <c:pt idx="4476">
                  <c:v>23.832000000000001</c:v>
                </c:pt>
                <c:pt idx="4477">
                  <c:v>41.9</c:v>
                </c:pt>
                <c:pt idx="4478">
                  <c:v>375.45749999999998</c:v>
                </c:pt>
                <c:pt idx="4479">
                  <c:v>482.34</c:v>
                </c:pt>
                <c:pt idx="4480">
                  <c:v>2.96</c:v>
                </c:pt>
                <c:pt idx="4481">
                  <c:v>2.6240000000000001</c:v>
                </c:pt>
                <c:pt idx="4482">
                  <c:v>246.38399999999999</c:v>
                </c:pt>
                <c:pt idx="4483">
                  <c:v>1799.97</c:v>
                </c:pt>
                <c:pt idx="4484">
                  <c:v>12.462</c:v>
                </c:pt>
                <c:pt idx="4485">
                  <c:v>12.96</c:v>
                </c:pt>
                <c:pt idx="4486">
                  <c:v>70.12</c:v>
                </c:pt>
                <c:pt idx="4487">
                  <c:v>35.951999999999998</c:v>
                </c:pt>
                <c:pt idx="4488">
                  <c:v>2396.2656000000002</c:v>
                </c:pt>
                <c:pt idx="4489">
                  <c:v>131.136</c:v>
                </c:pt>
                <c:pt idx="4490">
                  <c:v>57.584000000000003</c:v>
                </c:pt>
                <c:pt idx="4491">
                  <c:v>39.072000000000003</c:v>
                </c:pt>
                <c:pt idx="4492">
                  <c:v>179.95</c:v>
                </c:pt>
                <c:pt idx="4493">
                  <c:v>27.15</c:v>
                </c:pt>
                <c:pt idx="4494">
                  <c:v>1004.024</c:v>
                </c:pt>
                <c:pt idx="4495">
                  <c:v>28.35</c:v>
                </c:pt>
                <c:pt idx="4496">
                  <c:v>1336.829</c:v>
                </c:pt>
                <c:pt idx="4497">
                  <c:v>95.92</c:v>
                </c:pt>
                <c:pt idx="4498">
                  <c:v>9.32</c:v>
                </c:pt>
                <c:pt idx="4499">
                  <c:v>15.25</c:v>
                </c:pt>
                <c:pt idx="4500">
                  <c:v>196.75200000000001</c:v>
                </c:pt>
                <c:pt idx="4501">
                  <c:v>56.56</c:v>
                </c:pt>
                <c:pt idx="4502">
                  <c:v>866.4</c:v>
                </c:pt>
                <c:pt idx="4503">
                  <c:v>28.4</c:v>
                </c:pt>
                <c:pt idx="4504">
                  <c:v>69.989999999999995</c:v>
                </c:pt>
                <c:pt idx="4505">
                  <c:v>6.6719999999999997</c:v>
                </c:pt>
                <c:pt idx="4506">
                  <c:v>189.58799999999999</c:v>
                </c:pt>
                <c:pt idx="4507">
                  <c:v>408.74400000000003</c:v>
                </c:pt>
                <c:pt idx="4508">
                  <c:v>291.95999999999998</c:v>
                </c:pt>
                <c:pt idx="4509">
                  <c:v>4.7679999999999998</c:v>
                </c:pt>
                <c:pt idx="4510">
                  <c:v>714.3</c:v>
                </c:pt>
                <c:pt idx="4511">
                  <c:v>12.22</c:v>
                </c:pt>
                <c:pt idx="4512">
                  <c:v>70.95</c:v>
                </c:pt>
                <c:pt idx="4513">
                  <c:v>91.36</c:v>
                </c:pt>
                <c:pt idx="4514">
                  <c:v>242.94</c:v>
                </c:pt>
                <c:pt idx="4515">
                  <c:v>22.05</c:v>
                </c:pt>
                <c:pt idx="4516">
                  <c:v>161.94</c:v>
                </c:pt>
                <c:pt idx="4517">
                  <c:v>263.88</c:v>
                </c:pt>
                <c:pt idx="4518">
                  <c:v>9.84</c:v>
                </c:pt>
                <c:pt idx="4519">
                  <c:v>35.119999999999997</c:v>
                </c:pt>
                <c:pt idx="4520">
                  <c:v>665.40800000000002</c:v>
                </c:pt>
                <c:pt idx="4521">
                  <c:v>129.56800000000001</c:v>
                </c:pt>
                <c:pt idx="4522">
                  <c:v>103.92</c:v>
                </c:pt>
                <c:pt idx="4523">
                  <c:v>899.91</c:v>
                </c:pt>
                <c:pt idx="4524">
                  <c:v>51.311999999999998</c:v>
                </c:pt>
                <c:pt idx="4525">
                  <c:v>254.744</c:v>
                </c:pt>
                <c:pt idx="4526">
                  <c:v>205.33279999999999</c:v>
                </c:pt>
                <c:pt idx="4527">
                  <c:v>55.48</c:v>
                </c:pt>
                <c:pt idx="4528">
                  <c:v>222.666</c:v>
                </c:pt>
                <c:pt idx="4529">
                  <c:v>703.96799999999996</c:v>
                </c:pt>
                <c:pt idx="4530">
                  <c:v>62.65</c:v>
                </c:pt>
                <c:pt idx="4531">
                  <c:v>94.85</c:v>
                </c:pt>
                <c:pt idx="4532">
                  <c:v>95.76</c:v>
                </c:pt>
                <c:pt idx="4533">
                  <c:v>40.200000000000003</c:v>
                </c:pt>
                <c:pt idx="4534">
                  <c:v>14.7</c:v>
                </c:pt>
                <c:pt idx="4535">
                  <c:v>9.09</c:v>
                </c:pt>
                <c:pt idx="4536">
                  <c:v>5.96</c:v>
                </c:pt>
                <c:pt idx="4537">
                  <c:v>159.97999999999999</c:v>
                </c:pt>
                <c:pt idx="4538">
                  <c:v>2735.9520000000002</c:v>
                </c:pt>
                <c:pt idx="4539">
                  <c:v>7.992</c:v>
                </c:pt>
                <c:pt idx="4540">
                  <c:v>63.984000000000002</c:v>
                </c:pt>
                <c:pt idx="4541">
                  <c:v>70.367999999999995</c:v>
                </c:pt>
                <c:pt idx="4542">
                  <c:v>449.15</c:v>
                </c:pt>
                <c:pt idx="4543">
                  <c:v>11.07</c:v>
                </c:pt>
                <c:pt idx="4544">
                  <c:v>189.88200000000001</c:v>
                </c:pt>
                <c:pt idx="4545">
                  <c:v>105.42</c:v>
                </c:pt>
                <c:pt idx="4546">
                  <c:v>255.76</c:v>
                </c:pt>
                <c:pt idx="4547">
                  <c:v>241.56800000000001</c:v>
                </c:pt>
                <c:pt idx="4548">
                  <c:v>69.3</c:v>
                </c:pt>
                <c:pt idx="4549">
                  <c:v>15.92</c:v>
                </c:pt>
                <c:pt idx="4550">
                  <c:v>2.74</c:v>
                </c:pt>
                <c:pt idx="4551">
                  <c:v>46.74</c:v>
                </c:pt>
                <c:pt idx="4552">
                  <c:v>6354.95</c:v>
                </c:pt>
                <c:pt idx="4553">
                  <c:v>126.3</c:v>
                </c:pt>
                <c:pt idx="4554">
                  <c:v>38.04</c:v>
                </c:pt>
                <c:pt idx="4555">
                  <c:v>7.1520000000000001</c:v>
                </c:pt>
                <c:pt idx="4556">
                  <c:v>6.63</c:v>
                </c:pt>
                <c:pt idx="4557">
                  <c:v>2999.95</c:v>
                </c:pt>
                <c:pt idx="4558">
                  <c:v>11.96</c:v>
                </c:pt>
                <c:pt idx="4559">
                  <c:v>1126.02</c:v>
                </c:pt>
                <c:pt idx="4560">
                  <c:v>210.98</c:v>
                </c:pt>
                <c:pt idx="4561">
                  <c:v>66.260000000000005</c:v>
                </c:pt>
                <c:pt idx="4562">
                  <c:v>683.952</c:v>
                </c:pt>
                <c:pt idx="4563">
                  <c:v>45.695999999999998</c:v>
                </c:pt>
                <c:pt idx="4564">
                  <c:v>52.512</c:v>
                </c:pt>
                <c:pt idx="4565">
                  <c:v>47.94</c:v>
                </c:pt>
                <c:pt idx="4566">
                  <c:v>979.95</c:v>
                </c:pt>
                <c:pt idx="4567">
                  <c:v>10.752000000000001</c:v>
                </c:pt>
                <c:pt idx="4568">
                  <c:v>152.94</c:v>
                </c:pt>
                <c:pt idx="4569">
                  <c:v>468.9</c:v>
                </c:pt>
                <c:pt idx="4570">
                  <c:v>646.77599999999995</c:v>
                </c:pt>
                <c:pt idx="4571">
                  <c:v>100.792</c:v>
                </c:pt>
                <c:pt idx="4572">
                  <c:v>66.111999999999995</c:v>
                </c:pt>
                <c:pt idx="4573">
                  <c:v>11.364000000000001</c:v>
                </c:pt>
                <c:pt idx="4574">
                  <c:v>1295.78</c:v>
                </c:pt>
                <c:pt idx="4575">
                  <c:v>20.7</c:v>
                </c:pt>
                <c:pt idx="4576">
                  <c:v>1335.68</c:v>
                </c:pt>
                <c:pt idx="4577">
                  <c:v>32.4</c:v>
                </c:pt>
                <c:pt idx="4578">
                  <c:v>42.6</c:v>
                </c:pt>
                <c:pt idx="4579">
                  <c:v>13</c:v>
                </c:pt>
                <c:pt idx="4580">
                  <c:v>13.128</c:v>
                </c:pt>
                <c:pt idx="4581">
                  <c:v>3.96</c:v>
                </c:pt>
                <c:pt idx="4582">
                  <c:v>2.61</c:v>
                </c:pt>
                <c:pt idx="4583">
                  <c:v>91.84</c:v>
                </c:pt>
                <c:pt idx="4584">
                  <c:v>81.087999999999994</c:v>
                </c:pt>
                <c:pt idx="4585">
                  <c:v>19.440000000000001</c:v>
                </c:pt>
                <c:pt idx="4586">
                  <c:v>451.15199999999999</c:v>
                </c:pt>
                <c:pt idx="4587">
                  <c:v>72.45</c:v>
                </c:pt>
                <c:pt idx="4588">
                  <c:v>33.264000000000003</c:v>
                </c:pt>
                <c:pt idx="4589">
                  <c:v>8.82</c:v>
                </c:pt>
                <c:pt idx="4590">
                  <c:v>160.72</c:v>
                </c:pt>
                <c:pt idx="4591">
                  <c:v>19.920000000000002</c:v>
                </c:pt>
                <c:pt idx="4592">
                  <c:v>8.7919999999999998</c:v>
                </c:pt>
                <c:pt idx="4593">
                  <c:v>51.52</c:v>
                </c:pt>
                <c:pt idx="4594">
                  <c:v>105.584</c:v>
                </c:pt>
                <c:pt idx="4595">
                  <c:v>31.2</c:v>
                </c:pt>
                <c:pt idx="4596">
                  <c:v>445.96</c:v>
                </c:pt>
                <c:pt idx="4597">
                  <c:v>327.76</c:v>
                </c:pt>
                <c:pt idx="4598">
                  <c:v>11.632</c:v>
                </c:pt>
                <c:pt idx="4599">
                  <c:v>494.37599999999998</c:v>
                </c:pt>
                <c:pt idx="4600">
                  <c:v>45.695999999999998</c:v>
                </c:pt>
                <c:pt idx="4601">
                  <c:v>131.904</c:v>
                </c:pt>
                <c:pt idx="4602">
                  <c:v>3.282</c:v>
                </c:pt>
                <c:pt idx="4603">
                  <c:v>55.188000000000002</c:v>
                </c:pt>
                <c:pt idx="4604">
                  <c:v>369.57600000000002</c:v>
                </c:pt>
                <c:pt idx="4605">
                  <c:v>15.712</c:v>
                </c:pt>
                <c:pt idx="4606">
                  <c:v>8.4480000000000004</c:v>
                </c:pt>
                <c:pt idx="4607">
                  <c:v>40.479999999999997</c:v>
                </c:pt>
                <c:pt idx="4608">
                  <c:v>9.94</c:v>
                </c:pt>
                <c:pt idx="4609">
                  <c:v>37.909999999999997</c:v>
                </c:pt>
                <c:pt idx="4610">
                  <c:v>88.02</c:v>
                </c:pt>
                <c:pt idx="4611">
                  <c:v>301.95999999999998</c:v>
                </c:pt>
                <c:pt idx="4612">
                  <c:v>555.21</c:v>
                </c:pt>
                <c:pt idx="4613">
                  <c:v>523.48</c:v>
                </c:pt>
                <c:pt idx="4614">
                  <c:v>35.56</c:v>
                </c:pt>
                <c:pt idx="4615">
                  <c:v>97.16</c:v>
                </c:pt>
                <c:pt idx="4616">
                  <c:v>13.23</c:v>
                </c:pt>
                <c:pt idx="4617">
                  <c:v>17.88</c:v>
                </c:pt>
                <c:pt idx="4618">
                  <c:v>392.94</c:v>
                </c:pt>
                <c:pt idx="4619">
                  <c:v>18.882000000000001</c:v>
                </c:pt>
                <c:pt idx="4620">
                  <c:v>18.84</c:v>
                </c:pt>
                <c:pt idx="4621">
                  <c:v>26.25</c:v>
                </c:pt>
                <c:pt idx="4622">
                  <c:v>132.52000000000001</c:v>
                </c:pt>
                <c:pt idx="4623">
                  <c:v>6.48</c:v>
                </c:pt>
                <c:pt idx="4624">
                  <c:v>209.3</c:v>
                </c:pt>
                <c:pt idx="4625">
                  <c:v>14.8</c:v>
                </c:pt>
                <c:pt idx="4626">
                  <c:v>302.37599999999998</c:v>
                </c:pt>
                <c:pt idx="4627">
                  <c:v>316</c:v>
                </c:pt>
                <c:pt idx="4628">
                  <c:v>379.4</c:v>
                </c:pt>
                <c:pt idx="4629">
                  <c:v>97.82</c:v>
                </c:pt>
                <c:pt idx="4630">
                  <c:v>103.12</c:v>
                </c:pt>
                <c:pt idx="4631">
                  <c:v>113.55200000000001</c:v>
                </c:pt>
                <c:pt idx="4632">
                  <c:v>3.3180000000000001</c:v>
                </c:pt>
                <c:pt idx="4633">
                  <c:v>724.08</c:v>
                </c:pt>
                <c:pt idx="4634">
                  <c:v>2.7240000000000002</c:v>
                </c:pt>
                <c:pt idx="4635">
                  <c:v>459.95</c:v>
                </c:pt>
                <c:pt idx="4636">
                  <c:v>10.74</c:v>
                </c:pt>
                <c:pt idx="4637">
                  <c:v>381.57600000000002</c:v>
                </c:pt>
                <c:pt idx="4638">
                  <c:v>30.36</c:v>
                </c:pt>
                <c:pt idx="4639">
                  <c:v>23.975999999999999</c:v>
                </c:pt>
                <c:pt idx="4640">
                  <c:v>108.925</c:v>
                </c:pt>
                <c:pt idx="4641">
                  <c:v>19.559999999999999</c:v>
                </c:pt>
                <c:pt idx="4642">
                  <c:v>38.9</c:v>
                </c:pt>
                <c:pt idx="4643">
                  <c:v>99.39</c:v>
                </c:pt>
                <c:pt idx="4644">
                  <c:v>27.815999999999999</c:v>
                </c:pt>
                <c:pt idx="4645">
                  <c:v>82.524000000000001</c:v>
                </c:pt>
                <c:pt idx="4646">
                  <c:v>7999.98</c:v>
                </c:pt>
                <c:pt idx="4647">
                  <c:v>167.44</c:v>
                </c:pt>
                <c:pt idx="4648">
                  <c:v>479.97</c:v>
                </c:pt>
                <c:pt idx="4649">
                  <c:v>14.62</c:v>
                </c:pt>
                <c:pt idx="4650">
                  <c:v>104.01</c:v>
                </c:pt>
                <c:pt idx="4651">
                  <c:v>284.82</c:v>
                </c:pt>
                <c:pt idx="4652">
                  <c:v>36.840000000000003</c:v>
                </c:pt>
                <c:pt idx="4653">
                  <c:v>166.24</c:v>
                </c:pt>
                <c:pt idx="4654">
                  <c:v>198.27199999999999</c:v>
                </c:pt>
                <c:pt idx="4655">
                  <c:v>47.36</c:v>
                </c:pt>
                <c:pt idx="4656">
                  <c:v>200.98400000000001</c:v>
                </c:pt>
                <c:pt idx="4657">
                  <c:v>97.695999999999998</c:v>
                </c:pt>
                <c:pt idx="4658">
                  <c:v>2.6960000000000002</c:v>
                </c:pt>
                <c:pt idx="4659">
                  <c:v>15.071999999999999</c:v>
                </c:pt>
                <c:pt idx="4660">
                  <c:v>369.91199999999998</c:v>
                </c:pt>
                <c:pt idx="4661">
                  <c:v>15.215999999999999</c:v>
                </c:pt>
                <c:pt idx="4662">
                  <c:v>883.92</c:v>
                </c:pt>
                <c:pt idx="4663">
                  <c:v>55.48</c:v>
                </c:pt>
                <c:pt idx="4664">
                  <c:v>281.33999999999997</c:v>
                </c:pt>
                <c:pt idx="4665">
                  <c:v>307.98</c:v>
                </c:pt>
                <c:pt idx="4666">
                  <c:v>9.94</c:v>
                </c:pt>
                <c:pt idx="4667">
                  <c:v>103.056</c:v>
                </c:pt>
                <c:pt idx="4668">
                  <c:v>73.319999999999993</c:v>
                </c:pt>
                <c:pt idx="4669">
                  <c:v>146.82</c:v>
                </c:pt>
                <c:pt idx="4670">
                  <c:v>1652.94</c:v>
                </c:pt>
                <c:pt idx="4671">
                  <c:v>129.91999999999999</c:v>
                </c:pt>
                <c:pt idx="4672">
                  <c:v>45.584000000000003</c:v>
                </c:pt>
                <c:pt idx="4673">
                  <c:v>17.568000000000001</c:v>
                </c:pt>
                <c:pt idx="4674">
                  <c:v>55.991999999999997</c:v>
                </c:pt>
                <c:pt idx="4675">
                  <c:v>182.72</c:v>
                </c:pt>
                <c:pt idx="4676">
                  <c:v>400.03199999999998</c:v>
                </c:pt>
                <c:pt idx="4677">
                  <c:v>33.630000000000003</c:v>
                </c:pt>
                <c:pt idx="4678">
                  <c:v>6.3</c:v>
                </c:pt>
                <c:pt idx="4679">
                  <c:v>99.695999999999998</c:v>
                </c:pt>
                <c:pt idx="4680">
                  <c:v>84.98</c:v>
                </c:pt>
                <c:pt idx="4681">
                  <c:v>11.784000000000001</c:v>
                </c:pt>
                <c:pt idx="4682">
                  <c:v>51.52</c:v>
                </c:pt>
                <c:pt idx="4683">
                  <c:v>3.528</c:v>
                </c:pt>
                <c:pt idx="4684">
                  <c:v>4.6239999999999997</c:v>
                </c:pt>
                <c:pt idx="4685">
                  <c:v>55.167999999999999</c:v>
                </c:pt>
                <c:pt idx="4686">
                  <c:v>567.12</c:v>
                </c:pt>
                <c:pt idx="4687">
                  <c:v>359.32</c:v>
                </c:pt>
                <c:pt idx="4688">
                  <c:v>11.992000000000001</c:v>
                </c:pt>
                <c:pt idx="4689">
                  <c:v>56.98</c:v>
                </c:pt>
                <c:pt idx="4690">
                  <c:v>1199.9760000000001</c:v>
                </c:pt>
                <c:pt idx="4691">
                  <c:v>79.92</c:v>
                </c:pt>
                <c:pt idx="4692">
                  <c:v>383.43799999999999</c:v>
                </c:pt>
                <c:pt idx="4693">
                  <c:v>24.56</c:v>
                </c:pt>
                <c:pt idx="4694">
                  <c:v>13.128</c:v>
                </c:pt>
                <c:pt idx="4695">
                  <c:v>58.32</c:v>
                </c:pt>
                <c:pt idx="4696">
                  <c:v>12.39</c:v>
                </c:pt>
                <c:pt idx="4697">
                  <c:v>107.982</c:v>
                </c:pt>
                <c:pt idx="4698">
                  <c:v>50.94</c:v>
                </c:pt>
                <c:pt idx="4699">
                  <c:v>5.64</c:v>
                </c:pt>
                <c:pt idx="4700">
                  <c:v>572.58000000000004</c:v>
                </c:pt>
                <c:pt idx="4701">
                  <c:v>641.96</c:v>
                </c:pt>
                <c:pt idx="4702">
                  <c:v>207</c:v>
                </c:pt>
                <c:pt idx="4703">
                  <c:v>32.35</c:v>
                </c:pt>
                <c:pt idx="4704">
                  <c:v>7.71</c:v>
                </c:pt>
                <c:pt idx="4705">
                  <c:v>40.299999999999997</c:v>
                </c:pt>
                <c:pt idx="4706">
                  <c:v>34.58</c:v>
                </c:pt>
                <c:pt idx="4707">
                  <c:v>32.76</c:v>
                </c:pt>
                <c:pt idx="4708">
                  <c:v>32.07</c:v>
                </c:pt>
                <c:pt idx="4709">
                  <c:v>35.49</c:v>
                </c:pt>
                <c:pt idx="4710">
                  <c:v>186.69</c:v>
                </c:pt>
                <c:pt idx="4711">
                  <c:v>348.928</c:v>
                </c:pt>
                <c:pt idx="4712">
                  <c:v>43.04</c:v>
                </c:pt>
                <c:pt idx="4713">
                  <c:v>332.94</c:v>
                </c:pt>
                <c:pt idx="4714">
                  <c:v>9.9600000000000009</c:v>
                </c:pt>
                <c:pt idx="4715">
                  <c:v>21.72</c:v>
                </c:pt>
                <c:pt idx="4716">
                  <c:v>132.79</c:v>
                </c:pt>
                <c:pt idx="4717">
                  <c:v>12.96</c:v>
                </c:pt>
                <c:pt idx="4718">
                  <c:v>21.56</c:v>
                </c:pt>
                <c:pt idx="4719">
                  <c:v>215.96799999999999</c:v>
                </c:pt>
                <c:pt idx="4720">
                  <c:v>355.32</c:v>
                </c:pt>
                <c:pt idx="4721">
                  <c:v>12.96</c:v>
                </c:pt>
                <c:pt idx="4722">
                  <c:v>43.176000000000002</c:v>
                </c:pt>
                <c:pt idx="4723">
                  <c:v>1983.9680000000001</c:v>
                </c:pt>
                <c:pt idx="4724">
                  <c:v>28.4</c:v>
                </c:pt>
                <c:pt idx="4725">
                  <c:v>149.97</c:v>
                </c:pt>
                <c:pt idx="4726">
                  <c:v>11.52</c:v>
                </c:pt>
                <c:pt idx="4727">
                  <c:v>25.78</c:v>
                </c:pt>
                <c:pt idx="4728">
                  <c:v>51.84</c:v>
                </c:pt>
                <c:pt idx="4729">
                  <c:v>3.1680000000000001</c:v>
                </c:pt>
                <c:pt idx="4730">
                  <c:v>1228.4649999999999</c:v>
                </c:pt>
                <c:pt idx="4731">
                  <c:v>335.52</c:v>
                </c:pt>
                <c:pt idx="4732">
                  <c:v>239.97</c:v>
                </c:pt>
                <c:pt idx="4733">
                  <c:v>9.82</c:v>
                </c:pt>
                <c:pt idx="4734">
                  <c:v>67.8</c:v>
                </c:pt>
                <c:pt idx="4735">
                  <c:v>37.24</c:v>
                </c:pt>
                <c:pt idx="4736">
                  <c:v>15.28</c:v>
                </c:pt>
                <c:pt idx="4737">
                  <c:v>301.95999999999998</c:v>
                </c:pt>
                <c:pt idx="4738">
                  <c:v>180.66</c:v>
                </c:pt>
                <c:pt idx="4739">
                  <c:v>65.989999999999995</c:v>
                </c:pt>
                <c:pt idx="4740">
                  <c:v>35.216000000000001</c:v>
                </c:pt>
                <c:pt idx="4741">
                  <c:v>9.6639999999999997</c:v>
                </c:pt>
                <c:pt idx="4742">
                  <c:v>21.071999999999999</c:v>
                </c:pt>
                <c:pt idx="4743">
                  <c:v>60.45</c:v>
                </c:pt>
                <c:pt idx="4744">
                  <c:v>11.52</c:v>
                </c:pt>
                <c:pt idx="4745">
                  <c:v>186.048</c:v>
                </c:pt>
                <c:pt idx="4746">
                  <c:v>26.975999999999999</c:v>
                </c:pt>
                <c:pt idx="4747">
                  <c:v>14.62</c:v>
                </c:pt>
                <c:pt idx="4748">
                  <c:v>83.72</c:v>
                </c:pt>
                <c:pt idx="4749">
                  <c:v>115.36</c:v>
                </c:pt>
                <c:pt idx="4750">
                  <c:v>5.16</c:v>
                </c:pt>
                <c:pt idx="4751">
                  <c:v>185.88</c:v>
                </c:pt>
                <c:pt idx="4752">
                  <c:v>39.96</c:v>
                </c:pt>
                <c:pt idx="4753">
                  <c:v>102.3</c:v>
                </c:pt>
                <c:pt idx="4754">
                  <c:v>21.36</c:v>
                </c:pt>
                <c:pt idx="4755">
                  <c:v>7.61</c:v>
                </c:pt>
                <c:pt idx="4756">
                  <c:v>7.16</c:v>
                </c:pt>
                <c:pt idx="4757">
                  <c:v>23.1</c:v>
                </c:pt>
                <c:pt idx="4758">
                  <c:v>191.47200000000001</c:v>
                </c:pt>
                <c:pt idx="4759">
                  <c:v>5.2480000000000002</c:v>
                </c:pt>
                <c:pt idx="4760">
                  <c:v>2.89</c:v>
                </c:pt>
                <c:pt idx="4761">
                  <c:v>51.94</c:v>
                </c:pt>
                <c:pt idx="4762">
                  <c:v>15.936</c:v>
                </c:pt>
                <c:pt idx="4763">
                  <c:v>1141.47</c:v>
                </c:pt>
                <c:pt idx="4764">
                  <c:v>34.44</c:v>
                </c:pt>
                <c:pt idx="4765">
                  <c:v>11.36</c:v>
                </c:pt>
                <c:pt idx="4766">
                  <c:v>192.16</c:v>
                </c:pt>
                <c:pt idx="4767">
                  <c:v>5.8920000000000003</c:v>
                </c:pt>
                <c:pt idx="4768">
                  <c:v>68.471999999999994</c:v>
                </c:pt>
                <c:pt idx="4769">
                  <c:v>1242.9000000000001</c:v>
                </c:pt>
                <c:pt idx="4770">
                  <c:v>13.48</c:v>
                </c:pt>
                <c:pt idx="4771">
                  <c:v>31.4</c:v>
                </c:pt>
                <c:pt idx="4772">
                  <c:v>149.94999999999999</c:v>
                </c:pt>
                <c:pt idx="4773">
                  <c:v>51.311999999999998</c:v>
                </c:pt>
                <c:pt idx="4774">
                  <c:v>4.54</c:v>
                </c:pt>
                <c:pt idx="4775">
                  <c:v>15.92</c:v>
                </c:pt>
                <c:pt idx="4776">
                  <c:v>155.82</c:v>
                </c:pt>
                <c:pt idx="4777">
                  <c:v>46.96</c:v>
                </c:pt>
                <c:pt idx="4778">
                  <c:v>8.9039999999999999</c:v>
                </c:pt>
                <c:pt idx="4779">
                  <c:v>10.44</c:v>
                </c:pt>
                <c:pt idx="4780">
                  <c:v>323.13600000000002</c:v>
                </c:pt>
                <c:pt idx="4781">
                  <c:v>1199.8</c:v>
                </c:pt>
                <c:pt idx="4782">
                  <c:v>1928.78</c:v>
                </c:pt>
                <c:pt idx="4783">
                  <c:v>352.38</c:v>
                </c:pt>
                <c:pt idx="4784">
                  <c:v>22.2</c:v>
                </c:pt>
                <c:pt idx="4785">
                  <c:v>797.94399999999996</c:v>
                </c:pt>
                <c:pt idx="4786">
                  <c:v>8.5679999999999996</c:v>
                </c:pt>
                <c:pt idx="4787">
                  <c:v>149.352</c:v>
                </c:pt>
                <c:pt idx="4788">
                  <c:v>24.56</c:v>
                </c:pt>
                <c:pt idx="4789">
                  <c:v>85.14</c:v>
                </c:pt>
                <c:pt idx="4790">
                  <c:v>21.99</c:v>
                </c:pt>
                <c:pt idx="4791">
                  <c:v>406.6</c:v>
                </c:pt>
                <c:pt idx="4792">
                  <c:v>15.552</c:v>
                </c:pt>
                <c:pt idx="4793">
                  <c:v>252</c:v>
                </c:pt>
                <c:pt idx="4794">
                  <c:v>89.855999999999995</c:v>
                </c:pt>
                <c:pt idx="4795">
                  <c:v>13.872</c:v>
                </c:pt>
                <c:pt idx="4796">
                  <c:v>12.192</c:v>
                </c:pt>
                <c:pt idx="4797">
                  <c:v>45.055999999999997</c:v>
                </c:pt>
                <c:pt idx="4798">
                  <c:v>159.99</c:v>
                </c:pt>
                <c:pt idx="4799">
                  <c:v>12.96</c:v>
                </c:pt>
                <c:pt idx="4800">
                  <c:v>17.12</c:v>
                </c:pt>
                <c:pt idx="4801">
                  <c:v>6.0960000000000001</c:v>
                </c:pt>
                <c:pt idx="4802">
                  <c:v>167.76</c:v>
                </c:pt>
                <c:pt idx="4803">
                  <c:v>393.16500000000002</c:v>
                </c:pt>
                <c:pt idx="4804">
                  <c:v>516.48800000000006</c:v>
                </c:pt>
                <c:pt idx="4805">
                  <c:v>2065.3200000000002</c:v>
                </c:pt>
                <c:pt idx="4806">
                  <c:v>15.552</c:v>
                </c:pt>
                <c:pt idx="4807">
                  <c:v>25.344000000000001</c:v>
                </c:pt>
                <c:pt idx="4808">
                  <c:v>4.7519999999999998</c:v>
                </c:pt>
                <c:pt idx="4809">
                  <c:v>15.552</c:v>
                </c:pt>
                <c:pt idx="4810">
                  <c:v>6.24</c:v>
                </c:pt>
                <c:pt idx="4811">
                  <c:v>21.88</c:v>
                </c:pt>
                <c:pt idx="4812">
                  <c:v>4.6079999999999997</c:v>
                </c:pt>
                <c:pt idx="4813">
                  <c:v>9.82</c:v>
                </c:pt>
                <c:pt idx="4814">
                  <c:v>35.97</c:v>
                </c:pt>
                <c:pt idx="4815">
                  <c:v>12.96</c:v>
                </c:pt>
                <c:pt idx="4816">
                  <c:v>191.6</c:v>
                </c:pt>
                <c:pt idx="4817">
                  <c:v>8.64</c:v>
                </c:pt>
                <c:pt idx="4818">
                  <c:v>501.81</c:v>
                </c:pt>
                <c:pt idx="4819">
                  <c:v>124.2</c:v>
                </c:pt>
                <c:pt idx="4820">
                  <c:v>30.071999999999999</c:v>
                </c:pt>
                <c:pt idx="4821">
                  <c:v>3059.982</c:v>
                </c:pt>
                <c:pt idx="4822">
                  <c:v>3.282</c:v>
                </c:pt>
                <c:pt idx="4823">
                  <c:v>599.29200000000003</c:v>
                </c:pt>
                <c:pt idx="4824">
                  <c:v>3.3919999999999999</c:v>
                </c:pt>
                <c:pt idx="4825">
                  <c:v>603.91999999999996</c:v>
                </c:pt>
                <c:pt idx="4826">
                  <c:v>7.968</c:v>
                </c:pt>
                <c:pt idx="4827">
                  <c:v>336.51</c:v>
                </c:pt>
                <c:pt idx="4828">
                  <c:v>1.1120000000000001</c:v>
                </c:pt>
                <c:pt idx="4829">
                  <c:v>520.04999999999995</c:v>
                </c:pt>
                <c:pt idx="4830">
                  <c:v>17.97</c:v>
                </c:pt>
                <c:pt idx="4831">
                  <c:v>2715.93</c:v>
                </c:pt>
                <c:pt idx="4832">
                  <c:v>10.67</c:v>
                </c:pt>
                <c:pt idx="4833">
                  <c:v>36.630000000000003</c:v>
                </c:pt>
                <c:pt idx="4834">
                  <c:v>24.1</c:v>
                </c:pt>
                <c:pt idx="4835">
                  <c:v>44.02</c:v>
                </c:pt>
                <c:pt idx="4836">
                  <c:v>2309.65</c:v>
                </c:pt>
                <c:pt idx="4837">
                  <c:v>19.440000000000001</c:v>
                </c:pt>
                <c:pt idx="4838">
                  <c:v>484.65</c:v>
                </c:pt>
                <c:pt idx="4839">
                  <c:v>115.29600000000001</c:v>
                </c:pt>
                <c:pt idx="4840">
                  <c:v>7.08</c:v>
                </c:pt>
                <c:pt idx="4841">
                  <c:v>44.75</c:v>
                </c:pt>
                <c:pt idx="4842">
                  <c:v>95.983999999999995</c:v>
                </c:pt>
                <c:pt idx="4843">
                  <c:v>151.72</c:v>
                </c:pt>
                <c:pt idx="4844">
                  <c:v>14.03</c:v>
                </c:pt>
                <c:pt idx="4845">
                  <c:v>13.96</c:v>
                </c:pt>
                <c:pt idx="4846">
                  <c:v>155.82</c:v>
                </c:pt>
                <c:pt idx="4847">
                  <c:v>124.95</c:v>
                </c:pt>
                <c:pt idx="4848">
                  <c:v>22.74</c:v>
                </c:pt>
                <c:pt idx="4849">
                  <c:v>1267.53</c:v>
                </c:pt>
                <c:pt idx="4850">
                  <c:v>1379.92</c:v>
                </c:pt>
                <c:pt idx="4851">
                  <c:v>197.97</c:v>
                </c:pt>
                <c:pt idx="4852">
                  <c:v>854.94</c:v>
                </c:pt>
                <c:pt idx="4853">
                  <c:v>124.11</c:v>
                </c:pt>
                <c:pt idx="4854">
                  <c:v>14.4</c:v>
                </c:pt>
                <c:pt idx="4855">
                  <c:v>15.696</c:v>
                </c:pt>
                <c:pt idx="4856">
                  <c:v>2.6280000000000001</c:v>
                </c:pt>
                <c:pt idx="4857">
                  <c:v>14.427</c:v>
                </c:pt>
                <c:pt idx="4858">
                  <c:v>86.62</c:v>
                </c:pt>
                <c:pt idx="4859">
                  <c:v>36.624000000000002</c:v>
                </c:pt>
                <c:pt idx="4860">
                  <c:v>28.728000000000002</c:v>
                </c:pt>
                <c:pt idx="4861">
                  <c:v>697.16</c:v>
                </c:pt>
                <c:pt idx="4862">
                  <c:v>31.86</c:v>
                </c:pt>
                <c:pt idx="4863">
                  <c:v>722.35199999999998</c:v>
                </c:pt>
                <c:pt idx="4864">
                  <c:v>8.84</c:v>
                </c:pt>
                <c:pt idx="4865">
                  <c:v>58.463999999999999</c:v>
                </c:pt>
                <c:pt idx="4866">
                  <c:v>254.60400000000001</c:v>
                </c:pt>
                <c:pt idx="4867">
                  <c:v>102.36</c:v>
                </c:pt>
                <c:pt idx="4868">
                  <c:v>1113.5039999999999</c:v>
                </c:pt>
                <c:pt idx="4869">
                  <c:v>6.72</c:v>
                </c:pt>
                <c:pt idx="4870">
                  <c:v>282.88799999999998</c:v>
                </c:pt>
                <c:pt idx="4871">
                  <c:v>11.16</c:v>
                </c:pt>
                <c:pt idx="4872">
                  <c:v>9.0879999999999992</c:v>
                </c:pt>
                <c:pt idx="4873">
                  <c:v>19.936</c:v>
                </c:pt>
                <c:pt idx="4874">
                  <c:v>4.4160000000000004</c:v>
                </c:pt>
                <c:pt idx="4875">
                  <c:v>10.416</c:v>
                </c:pt>
                <c:pt idx="4876">
                  <c:v>7.8719999999999999</c:v>
                </c:pt>
                <c:pt idx="4877">
                  <c:v>118.782</c:v>
                </c:pt>
                <c:pt idx="4878">
                  <c:v>19.46</c:v>
                </c:pt>
                <c:pt idx="4879">
                  <c:v>8.64</c:v>
                </c:pt>
                <c:pt idx="4880">
                  <c:v>31.984000000000002</c:v>
                </c:pt>
                <c:pt idx="4881">
                  <c:v>40.880000000000003</c:v>
                </c:pt>
                <c:pt idx="4882">
                  <c:v>119.96</c:v>
                </c:pt>
                <c:pt idx="4883">
                  <c:v>836.59199999999998</c:v>
                </c:pt>
                <c:pt idx="4884">
                  <c:v>362.92</c:v>
                </c:pt>
                <c:pt idx="4885">
                  <c:v>6.48</c:v>
                </c:pt>
                <c:pt idx="4886">
                  <c:v>71.975999999999999</c:v>
                </c:pt>
                <c:pt idx="4887">
                  <c:v>31.984000000000002</c:v>
                </c:pt>
                <c:pt idx="4888">
                  <c:v>71.983999999999995</c:v>
                </c:pt>
                <c:pt idx="4889">
                  <c:v>28.9</c:v>
                </c:pt>
                <c:pt idx="4890">
                  <c:v>355.96</c:v>
                </c:pt>
                <c:pt idx="4891">
                  <c:v>348.20800000000003</c:v>
                </c:pt>
                <c:pt idx="4892">
                  <c:v>7.04</c:v>
                </c:pt>
                <c:pt idx="4893">
                  <c:v>2.694</c:v>
                </c:pt>
                <c:pt idx="4894">
                  <c:v>100.70399999999999</c:v>
                </c:pt>
                <c:pt idx="4895">
                  <c:v>10.78</c:v>
                </c:pt>
                <c:pt idx="4896">
                  <c:v>40.968000000000004</c:v>
                </c:pt>
                <c:pt idx="4897">
                  <c:v>71.959999999999994</c:v>
                </c:pt>
                <c:pt idx="4898">
                  <c:v>1.1919999999999999</c:v>
                </c:pt>
                <c:pt idx="4899">
                  <c:v>6.3</c:v>
                </c:pt>
                <c:pt idx="4900">
                  <c:v>4.3600000000000003</c:v>
                </c:pt>
                <c:pt idx="4901">
                  <c:v>15.28</c:v>
                </c:pt>
                <c:pt idx="4902">
                  <c:v>699.93</c:v>
                </c:pt>
                <c:pt idx="4903">
                  <c:v>22.96</c:v>
                </c:pt>
                <c:pt idx="4904">
                  <c:v>6.63</c:v>
                </c:pt>
                <c:pt idx="4905">
                  <c:v>101.88</c:v>
                </c:pt>
                <c:pt idx="4906">
                  <c:v>40.99</c:v>
                </c:pt>
                <c:pt idx="4907">
                  <c:v>124.608</c:v>
                </c:pt>
                <c:pt idx="4908">
                  <c:v>7.56</c:v>
                </c:pt>
                <c:pt idx="4909">
                  <c:v>287.52</c:v>
                </c:pt>
                <c:pt idx="4910">
                  <c:v>19.98</c:v>
                </c:pt>
                <c:pt idx="4911">
                  <c:v>20.58</c:v>
                </c:pt>
                <c:pt idx="4912">
                  <c:v>17.38</c:v>
                </c:pt>
                <c:pt idx="4913">
                  <c:v>6.48</c:v>
                </c:pt>
                <c:pt idx="4914">
                  <c:v>686.32</c:v>
                </c:pt>
                <c:pt idx="4915">
                  <c:v>62.18</c:v>
                </c:pt>
                <c:pt idx="4916">
                  <c:v>644.07600000000002</c:v>
                </c:pt>
                <c:pt idx="4917">
                  <c:v>12.76</c:v>
                </c:pt>
                <c:pt idx="4918">
                  <c:v>599.98</c:v>
                </c:pt>
                <c:pt idx="4919">
                  <c:v>8.3520000000000003</c:v>
                </c:pt>
                <c:pt idx="4920">
                  <c:v>159.768</c:v>
                </c:pt>
                <c:pt idx="4921">
                  <c:v>122.48</c:v>
                </c:pt>
                <c:pt idx="4922">
                  <c:v>2244.48</c:v>
                </c:pt>
                <c:pt idx="4923">
                  <c:v>62.31</c:v>
                </c:pt>
                <c:pt idx="4924">
                  <c:v>455.1</c:v>
                </c:pt>
                <c:pt idx="4925">
                  <c:v>195.184</c:v>
                </c:pt>
                <c:pt idx="4926">
                  <c:v>362.94</c:v>
                </c:pt>
                <c:pt idx="4927">
                  <c:v>9.99</c:v>
                </c:pt>
                <c:pt idx="4928">
                  <c:v>272.94</c:v>
                </c:pt>
                <c:pt idx="4929">
                  <c:v>22.38</c:v>
                </c:pt>
                <c:pt idx="4930">
                  <c:v>16.52</c:v>
                </c:pt>
                <c:pt idx="4931">
                  <c:v>5.1760000000000002</c:v>
                </c:pt>
                <c:pt idx="4932">
                  <c:v>50.112000000000002</c:v>
                </c:pt>
                <c:pt idx="4933">
                  <c:v>27.93</c:v>
                </c:pt>
                <c:pt idx="4934">
                  <c:v>172.5</c:v>
                </c:pt>
                <c:pt idx="4935">
                  <c:v>179.97</c:v>
                </c:pt>
                <c:pt idx="4936">
                  <c:v>1322.93</c:v>
                </c:pt>
                <c:pt idx="4937">
                  <c:v>3.76</c:v>
                </c:pt>
                <c:pt idx="4938">
                  <c:v>21.744</c:v>
                </c:pt>
                <c:pt idx="4939">
                  <c:v>7.92</c:v>
                </c:pt>
                <c:pt idx="4940">
                  <c:v>15.552</c:v>
                </c:pt>
                <c:pt idx="4941">
                  <c:v>15.712</c:v>
                </c:pt>
                <c:pt idx="4942">
                  <c:v>431.928</c:v>
                </c:pt>
                <c:pt idx="4943">
                  <c:v>95.983999999999995</c:v>
                </c:pt>
                <c:pt idx="4944">
                  <c:v>11.21</c:v>
                </c:pt>
                <c:pt idx="4945">
                  <c:v>9.1440000000000001</c:v>
                </c:pt>
                <c:pt idx="4946">
                  <c:v>41.86</c:v>
                </c:pt>
                <c:pt idx="4947">
                  <c:v>8.5440000000000005</c:v>
                </c:pt>
                <c:pt idx="4948">
                  <c:v>249.75</c:v>
                </c:pt>
                <c:pt idx="4949">
                  <c:v>113.79</c:v>
                </c:pt>
                <c:pt idx="4950">
                  <c:v>78.150000000000006</c:v>
                </c:pt>
                <c:pt idx="4951">
                  <c:v>182.94</c:v>
                </c:pt>
                <c:pt idx="4952">
                  <c:v>193.86</c:v>
                </c:pt>
                <c:pt idx="4953">
                  <c:v>5.68</c:v>
                </c:pt>
                <c:pt idx="4954">
                  <c:v>2.78</c:v>
                </c:pt>
                <c:pt idx="4955">
                  <c:v>79.959999999999994</c:v>
                </c:pt>
                <c:pt idx="4956">
                  <c:v>839.98800000000006</c:v>
                </c:pt>
                <c:pt idx="4957">
                  <c:v>165.048</c:v>
                </c:pt>
                <c:pt idx="4958">
                  <c:v>48.69</c:v>
                </c:pt>
                <c:pt idx="4959">
                  <c:v>3610.848</c:v>
                </c:pt>
                <c:pt idx="4960">
                  <c:v>254.97450000000001</c:v>
                </c:pt>
                <c:pt idx="4961">
                  <c:v>38.82</c:v>
                </c:pt>
                <c:pt idx="4962">
                  <c:v>1141.9380000000001</c:v>
                </c:pt>
                <c:pt idx="4963">
                  <c:v>3.2</c:v>
                </c:pt>
                <c:pt idx="4964">
                  <c:v>5.2480000000000002</c:v>
                </c:pt>
                <c:pt idx="4965">
                  <c:v>35.909999999999997</c:v>
                </c:pt>
                <c:pt idx="4966">
                  <c:v>6.6959999999999997</c:v>
                </c:pt>
                <c:pt idx="4967">
                  <c:v>43.872</c:v>
                </c:pt>
                <c:pt idx="4968">
                  <c:v>540.048</c:v>
                </c:pt>
                <c:pt idx="4969">
                  <c:v>17.616</c:v>
                </c:pt>
                <c:pt idx="4970">
                  <c:v>17.472000000000001</c:v>
                </c:pt>
                <c:pt idx="4971">
                  <c:v>41.85</c:v>
                </c:pt>
                <c:pt idx="4972">
                  <c:v>6.57</c:v>
                </c:pt>
                <c:pt idx="4973">
                  <c:v>142.86000000000001</c:v>
                </c:pt>
                <c:pt idx="4974">
                  <c:v>29.327999999999999</c:v>
                </c:pt>
                <c:pt idx="4975">
                  <c:v>12.48</c:v>
                </c:pt>
                <c:pt idx="4976">
                  <c:v>102.336</c:v>
                </c:pt>
                <c:pt idx="4977">
                  <c:v>48.792000000000002</c:v>
                </c:pt>
                <c:pt idx="4978">
                  <c:v>44.847999999999999</c:v>
                </c:pt>
                <c:pt idx="4979">
                  <c:v>10.368</c:v>
                </c:pt>
                <c:pt idx="4980">
                  <c:v>388.43</c:v>
                </c:pt>
                <c:pt idx="4981">
                  <c:v>14.352</c:v>
                </c:pt>
                <c:pt idx="4982">
                  <c:v>86.352000000000004</c:v>
                </c:pt>
                <c:pt idx="4983">
                  <c:v>32.97</c:v>
                </c:pt>
                <c:pt idx="4984">
                  <c:v>15.12</c:v>
                </c:pt>
                <c:pt idx="4985">
                  <c:v>251.64</c:v>
                </c:pt>
                <c:pt idx="4986">
                  <c:v>14.9</c:v>
                </c:pt>
                <c:pt idx="4987">
                  <c:v>15.48</c:v>
                </c:pt>
                <c:pt idx="4988">
                  <c:v>39.880000000000003</c:v>
                </c:pt>
                <c:pt idx="4989">
                  <c:v>20.82</c:v>
                </c:pt>
                <c:pt idx="4990">
                  <c:v>114.2</c:v>
                </c:pt>
                <c:pt idx="4991">
                  <c:v>3.08</c:v>
                </c:pt>
                <c:pt idx="4992">
                  <c:v>845.72799999999995</c:v>
                </c:pt>
                <c:pt idx="4993">
                  <c:v>26.96</c:v>
                </c:pt>
                <c:pt idx="4994">
                  <c:v>572.76</c:v>
                </c:pt>
                <c:pt idx="4995">
                  <c:v>286.38</c:v>
                </c:pt>
                <c:pt idx="4996">
                  <c:v>61.96</c:v>
                </c:pt>
                <c:pt idx="4997">
                  <c:v>419.94400000000002</c:v>
                </c:pt>
                <c:pt idx="4998">
                  <c:v>161.94</c:v>
                </c:pt>
                <c:pt idx="4999">
                  <c:v>155.37200000000001</c:v>
                </c:pt>
                <c:pt idx="5000">
                  <c:v>14.2</c:v>
                </c:pt>
                <c:pt idx="5001">
                  <c:v>72.8</c:v>
                </c:pt>
                <c:pt idx="5002">
                  <c:v>10.816000000000001</c:v>
                </c:pt>
                <c:pt idx="5003">
                  <c:v>17.46</c:v>
                </c:pt>
                <c:pt idx="5004">
                  <c:v>87.92</c:v>
                </c:pt>
                <c:pt idx="5005">
                  <c:v>7.96</c:v>
                </c:pt>
                <c:pt idx="5006">
                  <c:v>552.55999999999995</c:v>
                </c:pt>
                <c:pt idx="5007">
                  <c:v>25.11</c:v>
                </c:pt>
                <c:pt idx="5008">
                  <c:v>29.78</c:v>
                </c:pt>
                <c:pt idx="5009">
                  <c:v>677.58</c:v>
                </c:pt>
                <c:pt idx="5010">
                  <c:v>695.7</c:v>
                </c:pt>
                <c:pt idx="5011">
                  <c:v>15.66</c:v>
                </c:pt>
                <c:pt idx="5012">
                  <c:v>28.853999999999999</c:v>
                </c:pt>
                <c:pt idx="5013">
                  <c:v>47.82</c:v>
                </c:pt>
                <c:pt idx="5014">
                  <c:v>13.05</c:v>
                </c:pt>
                <c:pt idx="5015">
                  <c:v>93.78</c:v>
                </c:pt>
                <c:pt idx="5016">
                  <c:v>47.18</c:v>
                </c:pt>
                <c:pt idx="5017">
                  <c:v>19.68</c:v>
                </c:pt>
                <c:pt idx="5018">
                  <c:v>53.4</c:v>
                </c:pt>
                <c:pt idx="5019">
                  <c:v>35.880000000000003</c:v>
                </c:pt>
                <c:pt idx="5020">
                  <c:v>183.96</c:v>
                </c:pt>
                <c:pt idx="5021">
                  <c:v>17.61</c:v>
                </c:pt>
                <c:pt idx="5022">
                  <c:v>300.904</c:v>
                </c:pt>
                <c:pt idx="5023">
                  <c:v>220.77600000000001</c:v>
                </c:pt>
                <c:pt idx="5024">
                  <c:v>281.42399999999998</c:v>
                </c:pt>
                <c:pt idx="5025">
                  <c:v>1.988</c:v>
                </c:pt>
                <c:pt idx="5026">
                  <c:v>123.256</c:v>
                </c:pt>
                <c:pt idx="5027">
                  <c:v>309.57600000000002</c:v>
                </c:pt>
                <c:pt idx="5028">
                  <c:v>239.952</c:v>
                </c:pt>
                <c:pt idx="5029">
                  <c:v>201.584</c:v>
                </c:pt>
                <c:pt idx="5030">
                  <c:v>899.13599999999997</c:v>
                </c:pt>
                <c:pt idx="5031">
                  <c:v>145.9</c:v>
                </c:pt>
                <c:pt idx="5032">
                  <c:v>14.04</c:v>
                </c:pt>
                <c:pt idx="5033">
                  <c:v>49.08</c:v>
                </c:pt>
                <c:pt idx="5034">
                  <c:v>29.6</c:v>
                </c:pt>
                <c:pt idx="5035">
                  <c:v>17.088000000000001</c:v>
                </c:pt>
                <c:pt idx="5036">
                  <c:v>912.75</c:v>
                </c:pt>
                <c:pt idx="5037">
                  <c:v>9.4499999999999993</c:v>
                </c:pt>
                <c:pt idx="5038">
                  <c:v>18.84</c:v>
                </c:pt>
                <c:pt idx="5039">
                  <c:v>167.96</c:v>
                </c:pt>
                <c:pt idx="5040">
                  <c:v>154.44</c:v>
                </c:pt>
                <c:pt idx="5041">
                  <c:v>342.37</c:v>
                </c:pt>
                <c:pt idx="5042">
                  <c:v>652.45000000000005</c:v>
                </c:pt>
                <c:pt idx="5043">
                  <c:v>17.216000000000001</c:v>
                </c:pt>
                <c:pt idx="5044">
                  <c:v>11.56</c:v>
                </c:pt>
                <c:pt idx="5045">
                  <c:v>88.4</c:v>
                </c:pt>
                <c:pt idx="5046">
                  <c:v>6.48</c:v>
                </c:pt>
                <c:pt idx="5047">
                  <c:v>10.304</c:v>
                </c:pt>
                <c:pt idx="5048">
                  <c:v>116.78400000000001</c:v>
                </c:pt>
                <c:pt idx="5049">
                  <c:v>75.48</c:v>
                </c:pt>
                <c:pt idx="5050">
                  <c:v>39.979999999999997</c:v>
                </c:pt>
                <c:pt idx="5051">
                  <c:v>393.16500000000002</c:v>
                </c:pt>
                <c:pt idx="5052">
                  <c:v>165.28</c:v>
                </c:pt>
                <c:pt idx="5053">
                  <c:v>334.76799999999997</c:v>
                </c:pt>
                <c:pt idx="5054">
                  <c:v>946.34400000000005</c:v>
                </c:pt>
                <c:pt idx="5055">
                  <c:v>151.19999999999999</c:v>
                </c:pt>
                <c:pt idx="5056">
                  <c:v>86.272000000000006</c:v>
                </c:pt>
                <c:pt idx="5057">
                  <c:v>72.587999999999994</c:v>
                </c:pt>
                <c:pt idx="5058">
                  <c:v>60.671999999999997</c:v>
                </c:pt>
                <c:pt idx="5059">
                  <c:v>77.031000000000006</c:v>
                </c:pt>
                <c:pt idx="5060">
                  <c:v>14.75</c:v>
                </c:pt>
                <c:pt idx="5061">
                  <c:v>29.8</c:v>
                </c:pt>
                <c:pt idx="5062">
                  <c:v>427.42</c:v>
                </c:pt>
                <c:pt idx="5063">
                  <c:v>220.75200000000001</c:v>
                </c:pt>
                <c:pt idx="5064">
                  <c:v>152.76</c:v>
                </c:pt>
                <c:pt idx="5065">
                  <c:v>7.27</c:v>
                </c:pt>
                <c:pt idx="5066">
                  <c:v>1819.86</c:v>
                </c:pt>
                <c:pt idx="5067">
                  <c:v>33.9</c:v>
                </c:pt>
                <c:pt idx="5068">
                  <c:v>31.103999999999999</c:v>
                </c:pt>
                <c:pt idx="5069">
                  <c:v>5.2480000000000002</c:v>
                </c:pt>
                <c:pt idx="5070">
                  <c:v>29.7</c:v>
                </c:pt>
                <c:pt idx="5071">
                  <c:v>39.96</c:v>
                </c:pt>
                <c:pt idx="5072">
                  <c:v>164.73599999999999</c:v>
                </c:pt>
                <c:pt idx="5073">
                  <c:v>470.30200000000002</c:v>
                </c:pt>
                <c:pt idx="5074">
                  <c:v>88.751999999999995</c:v>
                </c:pt>
                <c:pt idx="5075">
                  <c:v>2.0249999999999999</c:v>
                </c:pt>
                <c:pt idx="5076">
                  <c:v>91.68</c:v>
                </c:pt>
                <c:pt idx="5077">
                  <c:v>33.75</c:v>
                </c:pt>
                <c:pt idx="5078">
                  <c:v>3040</c:v>
                </c:pt>
                <c:pt idx="5079">
                  <c:v>52.2</c:v>
                </c:pt>
                <c:pt idx="5080">
                  <c:v>15.936</c:v>
                </c:pt>
                <c:pt idx="5081">
                  <c:v>27.46</c:v>
                </c:pt>
                <c:pt idx="5082">
                  <c:v>244.006</c:v>
                </c:pt>
                <c:pt idx="5083">
                  <c:v>159.98400000000001</c:v>
                </c:pt>
                <c:pt idx="5084">
                  <c:v>1024.7159999999999</c:v>
                </c:pt>
                <c:pt idx="5085">
                  <c:v>3.68</c:v>
                </c:pt>
                <c:pt idx="5086">
                  <c:v>121.376</c:v>
                </c:pt>
                <c:pt idx="5087">
                  <c:v>95.975999999999999</c:v>
                </c:pt>
                <c:pt idx="5088">
                  <c:v>255.96799999999999</c:v>
                </c:pt>
                <c:pt idx="5089">
                  <c:v>41.54</c:v>
                </c:pt>
                <c:pt idx="5090">
                  <c:v>12.96</c:v>
                </c:pt>
                <c:pt idx="5091">
                  <c:v>6.8479999999999999</c:v>
                </c:pt>
                <c:pt idx="5092">
                  <c:v>8.67</c:v>
                </c:pt>
                <c:pt idx="5093">
                  <c:v>6.6879999999999997</c:v>
                </c:pt>
                <c:pt idx="5094">
                  <c:v>17.28</c:v>
                </c:pt>
                <c:pt idx="5095">
                  <c:v>28.91</c:v>
                </c:pt>
                <c:pt idx="5096">
                  <c:v>52.136000000000003</c:v>
                </c:pt>
                <c:pt idx="5097">
                  <c:v>31.968</c:v>
                </c:pt>
                <c:pt idx="5098">
                  <c:v>3.4239999999999999</c:v>
                </c:pt>
                <c:pt idx="5099">
                  <c:v>1212.848</c:v>
                </c:pt>
                <c:pt idx="5100">
                  <c:v>89.97</c:v>
                </c:pt>
                <c:pt idx="5101">
                  <c:v>42.6</c:v>
                </c:pt>
                <c:pt idx="5102">
                  <c:v>62.96</c:v>
                </c:pt>
                <c:pt idx="5103">
                  <c:v>9.64</c:v>
                </c:pt>
                <c:pt idx="5104">
                  <c:v>16.783999999999999</c:v>
                </c:pt>
                <c:pt idx="5105">
                  <c:v>13.12</c:v>
                </c:pt>
                <c:pt idx="5106">
                  <c:v>18.16</c:v>
                </c:pt>
                <c:pt idx="5107">
                  <c:v>16.056000000000001</c:v>
                </c:pt>
                <c:pt idx="5108">
                  <c:v>223.05600000000001</c:v>
                </c:pt>
                <c:pt idx="5109">
                  <c:v>540.048</c:v>
                </c:pt>
                <c:pt idx="5110">
                  <c:v>33.520000000000003</c:v>
                </c:pt>
                <c:pt idx="5111">
                  <c:v>9.94</c:v>
                </c:pt>
                <c:pt idx="5112">
                  <c:v>1004.976</c:v>
                </c:pt>
                <c:pt idx="5113">
                  <c:v>17.88</c:v>
                </c:pt>
                <c:pt idx="5114">
                  <c:v>396</c:v>
                </c:pt>
                <c:pt idx="5115">
                  <c:v>8.36</c:v>
                </c:pt>
                <c:pt idx="5116">
                  <c:v>200.06399999999999</c:v>
                </c:pt>
                <c:pt idx="5117">
                  <c:v>21.38</c:v>
                </c:pt>
                <c:pt idx="5118">
                  <c:v>6.7439999999999998</c:v>
                </c:pt>
                <c:pt idx="5119">
                  <c:v>1669.6</c:v>
                </c:pt>
                <c:pt idx="5120">
                  <c:v>13.272</c:v>
                </c:pt>
                <c:pt idx="5121">
                  <c:v>21.335999999999999</c:v>
                </c:pt>
                <c:pt idx="5122">
                  <c:v>206.11199999999999</c:v>
                </c:pt>
                <c:pt idx="5123">
                  <c:v>19.920000000000002</c:v>
                </c:pt>
                <c:pt idx="5124">
                  <c:v>198.27199999999999</c:v>
                </c:pt>
                <c:pt idx="5125">
                  <c:v>247.10400000000001</c:v>
                </c:pt>
                <c:pt idx="5126">
                  <c:v>4.16</c:v>
                </c:pt>
                <c:pt idx="5127">
                  <c:v>26.18</c:v>
                </c:pt>
                <c:pt idx="5128">
                  <c:v>7.3</c:v>
                </c:pt>
                <c:pt idx="5129">
                  <c:v>10.744</c:v>
                </c:pt>
                <c:pt idx="5130">
                  <c:v>212.88</c:v>
                </c:pt>
                <c:pt idx="5131">
                  <c:v>40.74</c:v>
                </c:pt>
                <c:pt idx="5132">
                  <c:v>16.28</c:v>
                </c:pt>
                <c:pt idx="5133">
                  <c:v>782.94</c:v>
                </c:pt>
                <c:pt idx="5134">
                  <c:v>34.24</c:v>
                </c:pt>
                <c:pt idx="5135">
                  <c:v>335.52</c:v>
                </c:pt>
                <c:pt idx="5136">
                  <c:v>23.911999999999999</c:v>
                </c:pt>
                <c:pt idx="5137">
                  <c:v>27.056000000000001</c:v>
                </c:pt>
                <c:pt idx="5138">
                  <c:v>559.99199999999996</c:v>
                </c:pt>
                <c:pt idx="5139">
                  <c:v>9.3239999999999998</c:v>
                </c:pt>
                <c:pt idx="5140">
                  <c:v>5.28</c:v>
                </c:pt>
                <c:pt idx="5141">
                  <c:v>79.36</c:v>
                </c:pt>
                <c:pt idx="5142">
                  <c:v>35.351999999999997</c:v>
                </c:pt>
                <c:pt idx="5143">
                  <c:v>2.78</c:v>
                </c:pt>
                <c:pt idx="5144">
                  <c:v>453.57600000000002</c:v>
                </c:pt>
                <c:pt idx="5145">
                  <c:v>8.7840000000000007</c:v>
                </c:pt>
                <c:pt idx="5146">
                  <c:v>21.84</c:v>
                </c:pt>
                <c:pt idx="5147">
                  <c:v>29.99</c:v>
                </c:pt>
                <c:pt idx="5148">
                  <c:v>40.68</c:v>
                </c:pt>
                <c:pt idx="5149">
                  <c:v>763.28</c:v>
                </c:pt>
                <c:pt idx="5150">
                  <c:v>23.952000000000002</c:v>
                </c:pt>
                <c:pt idx="5151">
                  <c:v>4.9800000000000004</c:v>
                </c:pt>
                <c:pt idx="5152">
                  <c:v>170.88</c:v>
                </c:pt>
                <c:pt idx="5153">
                  <c:v>307.98</c:v>
                </c:pt>
                <c:pt idx="5154">
                  <c:v>382.80599999999998</c:v>
                </c:pt>
                <c:pt idx="5155">
                  <c:v>41.96</c:v>
                </c:pt>
                <c:pt idx="5156">
                  <c:v>1217.568</c:v>
                </c:pt>
                <c:pt idx="5157">
                  <c:v>47.04</c:v>
                </c:pt>
                <c:pt idx="5158">
                  <c:v>979.95</c:v>
                </c:pt>
                <c:pt idx="5159">
                  <c:v>143.69999999999999</c:v>
                </c:pt>
                <c:pt idx="5160">
                  <c:v>10.65</c:v>
                </c:pt>
                <c:pt idx="5161">
                  <c:v>10.96</c:v>
                </c:pt>
                <c:pt idx="5162">
                  <c:v>33.488</c:v>
                </c:pt>
                <c:pt idx="5163">
                  <c:v>201.56800000000001</c:v>
                </c:pt>
                <c:pt idx="5164">
                  <c:v>13.44</c:v>
                </c:pt>
                <c:pt idx="5165">
                  <c:v>47.991999999999997</c:v>
                </c:pt>
                <c:pt idx="5166">
                  <c:v>547.29999999999995</c:v>
                </c:pt>
                <c:pt idx="5167">
                  <c:v>16.896000000000001</c:v>
                </c:pt>
                <c:pt idx="5168">
                  <c:v>6.6719999999999997</c:v>
                </c:pt>
                <c:pt idx="5169">
                  <c:v>99.135999999999996</c:v>
                </c:pt>
                <c:pt idx="5170">
                  <c:v>15.992000000000001</c:v>
                </c:pt>
                <c:pt idx="5171">
                  <c:v>211.96</c:v>
                </c:pt>
                <c:pt idx="5172">
                  <c:v>39.96</c:v>
                </c:pt>
                <c:pt idx="5173">
                  <c:v>5.46</c:v>
                </c:pt>
                <c:pt idx="5174">
                  <c:v>73.2</c:v>
                </c:pt>
                <c:pt idx="5175">
                  <c:v>9.3360000000000003</c:v>
                </c:pt>
                <c:pt idx="5176">
                  <c:v>1000.02</c:v>
                </c:pt>
                <c:pt idx="5177">
                  <c:v>3.75</c:v>
                </c:pt>
                <c:pt idx="5178">
                  <c:v>41.4</c:v>
                </c:pt>
                <c:pt idx="5179">
                  <c:v>29.79</c:v>
                </c:pt>
                <c:pt idx="5180">
                  <c:v>59.48</c:v>
                </c:pt>
                <c:pt idx="5181">
                  <c:v>23.167999999999999</c:v>
                </c:pt>
                <c:pt idx="5182">
                  <c:v>50</c:v>
                </c:pt>
                <c:pt idx="5183">
                  <c:v>675.96</c:v>
                </c:pt>
                <c:pt idx="5184">
                  <c:v>523.25</c:v>
                </c:pt>
                <c:pt idx="5185">
                  <c:v>517.5</c:v>
                </c:pt>
                <c:pt idx="5186">
                  <c:v>17.920000000000002</c:v>
                </c:pt>
                <c:pt idx="5187">
                  <c:v>1006.056</c:v>
                </c:pt>
                <c:pt idx="5188">
                  <c:v>10.368</c:v>
                </c:pt>
                <c:pt idx="5189">
                  <c:v>669.08</c:v>
                </c:pt>
                <c:pt idx="5190">
                  <c:v>438.33600000000001</c:v>
                </c:pt>
                <c:pt idx="5191">
                  <c:v>19.440000000000001</c:v>
                </c:pt>
                <c:pt idx="5192">
                  <c:v>12.7</c:v>
                </c:pt>
                <c:pt idx="5193">
                  <c:v>41.37</c:v>
                </c:pt>
                <c:pt idx="5194">
                  <c:v>1247.6400000000001</c:v>
                </c:pt>
                <c:pt idx="5195">
                  <c:v>3149.93</c:v>
                </c:pt>
                <c:pt idx="5196">
                  <c:v>209.7</c:v>
                </c:pt>
                <c:pt idx="5197">
                  <c:v>35.36</c:v>
                </c:pt>
                <c:pt idx="5198">
                  <c:v>3.1680000000000001</c:v>
                </c:pt>
                <c:pt idx="5199">
                  <c:v>45.893999999999998</c:v>
                </c:pt>
                <c:pt idx="5200">
                  <c:v>132.52000000000001</c:v>
                </c:pt>
                <c:pt idx="5201">
                  <c:v>2.96</c:v>
                </c:pt>
                <c:pt idx="5202">
                  <c:v>95.94</c:v>
                </c:pt>
                <c:pt idx="5203">
                  <c:v>34.79</c:v>
                </c:pt>
                <c:pt idx="5204">
                  <c:v>13.904</c:v>
                </c:pt>
                <c:pt idx="5205">
                  <c:v>677.58</c:v>
                </c:pt>
                <c:pt idx="5206">
                  <c:v>4.3440000000000003</c:v>
                </c:pt>
                <c:pt idx="5207">
                  <c:v>94.992000000000004</c:v>
                </c:pt>
                <c:pt idx="5208">
                  <c:v>14.04</c:v>
                </c:pt>
                <c:pt idx="5209">
                  <c:v>21.936</c:v>
                </c:pt>
                <c:pt idx="5210">
                  <c:v>6.5880000000000001</c:v>
                </c:pt>
                <c:pt idx="5211">
                  <c:v>17.940000000000001</c:v>
                </c:pt>
                <c:pt idx="5212">
                  <c:v>32.381999999999998</c:v>
                </c:pt>
                <c:pt idx="5213">
                  <c:v>42.368000000000002</c:v>
                </c:pt>
                <c:pt idx="5214">
                  <c:v>18.97</c:v>
                </c:pt>
                <c:pt idx="5215">
                  <c:v>14.82</c:v>
                </c:pt>
                <c:pt idx="5216">
                  <c:v>99.28</c:v>
                </c:pt>
                <c:pt idx="5217">
                  <c:v>7.5179999999999998</c:v>
                </c:pt>
                <c:pt idx="5218">
                  <c:v>10.368</c:v>
                </c:pt>
                <c:pt idx="5219">
                  <c:v>10.4</c:v>
                </c:pt>
                <c:pt idx="5220">
                  <c:v>21.88</c:v>
                </c:pt>
                <c:pt idx="5221">
                  <c:v>13.616</c:v>
                </c:pt>
                <c:pt idx="5222">
                  <c:v>63.96</c:v>
                </c:pt>
                <c:pt idx="5223">
                  <c:v>14.46</c:v>
                </c:pt>
                <c:pt idx="5224">
                  <c:v>21.56</c:v>
                </c:pt>
                <c:pt idx="5225">
                  <c:v>9.702</c:v>
                </c:pt>
                <c:pt idx="5226">
                  <c:v>14.304</c:v>
                </c:pt>
                <c:pt idx="5227">
                  <c:v>307.666</c:v>
                </c:pt>
                <c:pt idx="5228">
                  <c:v>7.7119999999999997</c:v>
                </c:pt>
                <c:pt idx="5229">
                  <c:v>242.9</c:v>
                </c:pt>
                <c:pt idx="5230">
                  <c:v>454.9</c:v>
                </c:pt>
                <c:pt idx="5231">
                  <c:v>39.76</c:v>
                </c:pt>
                <c:pt idx="5232">
                  <c:v>159.98400000000001</c:v>
                </c:pt>
                <c:pt idx="5233">
                  <c:v>255.96799999999999</c:v>
                </c:pt>
                <c:pt idx="5234">
                  <c:v>359.05799999999999</c:v>
                </c:pt>
                <c:pt idx="5235">
                  <c:v>434.35199999999998</c:v>
                </c:pt>
                <c:pt idx="5236">
                  <c:v>3.552</c:v>
                </c:pt>
                <c:pt idx="5237">
                  <c:v>88.831999999999994</c:v>
                </c:pt>
                <c:pt idx="5238">
                  <c:v>100</c:v>
                </c:pt>
                <c:pt idx="5239">
                  <c:v>7.83</c:v>
                </c:pt>
                <c:pt idx="5240">
                  <c:v>96.256</c:v>
                </c:pt>
                <c:pt idx="5241">
                  <c:v>34.847999999999999</c:v>
                </c:pt>
                <c:pt idx="5242">
                  <c:v>4.3680000000000003</c:v>
                </c:pt>
                <c:pt idx="5243">
                  <c:v>129.44999999999999</c:v>
                </c:pt>
                <c:pt idx="5244">
                  <c:v>20.88</c:v>
                </c:pt>
                <c:pt idx="5245">
                  <c:v>20.736000000000001</c:v>
                </c:pt>
                <c:pt idx="5246">
                  <c:v>7.1680000000000001</c:v>
                </c:pt>
                <c:pt idx="5247">
                  <c:v>442.4</c:v>
                </c:pt>
                <c:pt idx="5248">
                  <c:v>13.36</c:v>
                </c:pt>
                <c:pt idx="5249">
                  <c:v>10.368</c:v>
                </c:pt>
                <c:pt idx="5250">
                  <c:v>6.24</c:v>
                </c:pt>
                <c:pt idx="5251">
                  <c:v>559.62</c:v>
                </c:pt>
                <c:pt idx="5252">
                  <c:v>360.71199999999999</c:v>
                </c:pt>
                <c:pt idx="5253">
                  <c:v>1718.4</c:v>
                </c:pt>
                <c:pt idx="5254">
                  <c:v>19.536000000000001</c:v>
                </c:pt>
                <c:pt idx="5255">
                  <c:v>35.06</c:v>
                </c:pt>
                <c:pt idx="5256">
                  <c:v>4.13</c:v>
                </c:pt>
                <c:pt idx="5257">
                  <c:v>109.8</c:v>
                </c:pt>
                <c:pt idx="5258">
                  <c:v>7.6440000000000001</c:v>
                </c:pt>
                <c:pt idx="5259">
                  <c:v>97.983999999999995</c:v>
                </c:pt>
                <c:pt idx="5260">
                  <c:v>62.4</c:v>
                </c:pt>
                <c:pt idx="5261">
                  <c:v>497.61</c:v>
                </c:pt>
                <c:pt idx="5262">
                  <c:v>14.7</c:v>
                </c:pt>
                <c:pt idx="5263">
                  <c:v>59.97</c:v>
                </c:pt>
                <c:pt idx="5264">
                  <c:v>83.36</c:v>
                </c:pt>
                <c:pt idx="5265">
                  <c:v>6.58</c:v>
                </c:pt>
                <c:pt idx="5266">
                  <c:v>98.16</c:v>
                </c:pt>
                <c:pt idx="5267">
                  <c:v>33.04</c:v>
                </c:pt>
                <c:pt idx="5268">
                  <c:v>86.97</c:v>
                </c:pt>
                <c:pt idx="5269">
                  <c:v>134.97</c:v>
                </c:pt>
                <c:pt idx="5270">
                  <c:v>139.94999999999999</c:v>
                </c:pt>
                <c:pt idx="5271">
                  <c:v>48.94</c:v>
                </c:pt>
                <c:pt idx="5272">
                  <c:v>2807.84</c:v>
                </c:pt>
                <c:pt idx="5273">
                  <c:v>46.64</c:v>
                </c:pt>
                <c:pt idx="5274">
                  <c:v>107.94</c:v>
                </c:pt>
                <c:pt idx="5275">
                  <c:v>37.008000000000003</c:v>
                </c:pt>
                <c:pt idx="5276">
                  <c:v>53.951999999999998</c:v>
                </c:pt>
                <c:pt idx="5277">
                  <c:v>4.18</c:v>
                </c:pt>
                <c:pt idx="5278">
                  <c:v>16.155999999999999</c:v>
                </c:pt>
                <c:pt idx="5279">
                  <c:v>1441.3</c:v>
                </c:pt>
                <c:pt idx="5280">
                  <c:v>77.599999999999994</c:v>
                </c:pt>
                <c:pt idx="5281">
                  <c:v>170.136</c:v>
                </c:pt>
                <c:pt idx="5282">
                  <c:v>9.26</c:v>
                </c:pt>
                <c:pt idx="5283">
                  <c:v>9.9600000000000009</c:v>
                </c:pt>
                <c:pt idx="5284">
                  <c:v>75.599999999999994</c:v>
                </c:pt>
                <c:pt idx="5285">
                  <c:v>29.32</c:v>
                </c:pt>
                <c:pt idx="5286">
                  <c:v>5.1840000000000002</c:v>
                </c:pt>
                <c:pt idx="5287">
                  <c:v>31.32</c:v>
                </c:pt>
                <c:pt idx="5288">
                  <c:v>11.84</c:v>
                </c:pt>
                <c:pt idx="5289">
                  <c:v>22.783999999999999</c:v>
                </c:pt>
                <c:pt idx="5290">
                  <c:v>262.11</c:v>
                </c:pt>
                <c:pt idx="5291">
                  <c:v>207</c:v>
                </c:pt>
                <c:pt idx="5292">
                  <c:v>36.287999999999997</c:v>
                </c:pt>
                <c:pt idx="5293">
                  <c:v>1245.8599999999999</c:v>
                </c:pt>
                <c:pt idx="5294">
                  <c:v>17.544</c:v>
                </c:pt>
                <c:pt idx="5295">
                  <c:v>44.128</c:v>
                </c:pt>
                <c:pt idx="5296">
                  <c:v>62.92</c:v>
                </c:pt>
                <c:pt idx="5297">
                  <c:v>78.304000000000002</c:v>
                </c:pt>
                <c:pt idx="5298">
                  <c:v>40.095999999999997</c:v>
                </c:pt>
                <c:pt idx="5299">
                  <c:v>40.783999999999999</c:v>
                </c:pt>
                <c:pt idx="5300">
                  <c:v>90.57</c:v>
                </c:pt>
                <c:pt idx="5301">
                  <c:v>362.35199999999998</c:v>
                </c:pt>
                <c:pt idx="5302">
                  <c:v>7.1840000000000002</c:v>
                </c:pt>
                <c:pt idx="5303">
                  <c:v>34.76</c:v>
                </c:pt>
                <c:pt idx="5304">
                  <c:v>831.2</c:v>
                </c:pt>
                <c:pt idx="5305">
                  <c:v>106.75</c:v>
                </c:pt>
                <c:pt idx="5306">
                  <c:v>97.82</c:v>
                </c:pt>
                <c:pt idx="5307">
                  <c:v>14.52</c:v>
                </c:pt>
                <c:pt idx="5308">
                  <c:v>127.92</c:v>
                </c:pt>
                <c:pt idx="5309">
                  <c:v>34.24</c:v>
                </c:pt>
                <c:pt idx="5310">
                  <c:v>100.49</c:v>
                </c:pt>
                <c:pt idx="5311">
                  <c:v>257.56799999999998</c:v>
                </c:pt>
                <c:pt idx="5312">
                  <c:v>119.96</c:v>
                </c:pt>
                <c:pt idx="5313">
                  <c:v>49.631999999999998</c:v>
                </c:pt>
                <c:pt idx="5314">
                  <c:v>727.45</c:v>
                </c:pt>
                <c:pt idx="5315">
                  <c:v>24.96</c:v>
                </c:pt>
                <c:pt idx="5316">
                  <c:v>370.78199999999998</c:v>
                </c:pt>
                <c:pt idx="5317">
                  <c:v>196.45</c:v>
                </c:pt>
                <c:pt idx="5318">
                  <c:v>99.2</c:v>
                </c:pt>
                <c:pt idx="5319">
                  <c:v>272.84800000000001</c:v>
                </c:pt>
                <c:pt idx="5320">
                  <c:v>176.78399999999999</c:v>
                </c:pt>
                <c:pt idx="5321">
                  <c:v>470.37599999999998</c:v>
                </c:pt>
                <c:pt idx="5322">
                  <c:v>302.37599999999998</c:v>
                </c:pt>
                <c:pt idx="5323">
                  <c:v>68.742000000000004</c:v>
                </c:pt>
                <c:pt idx="5324">
                  <c:v>6</c:v>
                </c:pt>
                <c:pt idx="5325">
                  <c:v>409.59</c:v>
                </c:pt>
                <c:pt idx="5326">
                  <c:v>10.56</c:v>
                </c:pt>
                <c:pt idx="5327">
                  <c:v>3.38</c:v>
                </c:pt>
                <c:pt idx="5328">
                  <c:v>34.65</c:v>
                </c:pt>
                <c:pt idx="5329">
                  <c:v>1793.98</c:v>
                </c:pt>
                <c:pt idx="5330">
                  <c:v>29.808</c:v>
                </c:pt>
                <c:pt idx="5331">
                  <c:v>505.17599999999999</c:v>
                </c:pt>
                <c:pt idx="5332">
                  <c:v>174.05850000000001</c:v>
                </c:pt>
                <c:pt idx="5333">
                  <c:v>191.88</c:v>
                </c:pt>
                <c:pt idx="5334">
                  <c:v>14.78</c:v>
                </c:pt>
                <c:pt idx="5335">
                  <c:v>5.1840000000000002</c:v>
                </c:pt>
                <c:pt idx="5336">
                  <c:v>478.48</c:v>
                </c:pt>
                <c:pt idx="5337">
                  <c:v>28.4</c:v>
                </c:pt>
                <c:pt idx="5338">
                  <c:v>2.952</c:v>
                </c:pt>
                <c:pt idx="5339">
                  <c:v>18.96</c:v>
                </c:pt>
                <c:pt idx="5340">
                  <c:v>99.39</c:v>
                </c:pt>
                <c:pt idx="5341">
                  <c:v>597.13199999999995</c:v>
                </c:pt>
                <c:pt idx="5342">
                  <c:v>15.528</c:v>
                </c:pt>
                <c:pt idx="5343">
                  <c:v>11.952</c:v>
                </c:pt>
                <c:pt idx="5344">
                  <c:v>11.65</c:v>
                </c:pt>
                <c:pt idx="5345">
                  <c:v>895.92</c:v>
                </c:pt>
                <c:pt idx="5346">
                  <c:v>15.007999999999999</c:v>
                </c:pt>
                <c:pt idx="5347">
                  <c:v>92.94</c:v>
                </c:pt>
                <c:pt idx="5348">
                  <c:v>177.48</c:v>
                </c:pt>
                <c:pt idx="5349">
                  <c:v>88.768000000000001</c:v>
                </c:pt>
                <c:pt idx="5350">
                  <c:v>46.51</c:v>
                </c:pt>
                <c:pt idx="5351">
                  <c:v>271.99200000000002</c:v>
                </c:pt>
                <c:pt idx="5352">
                  <c:v>244.55</c:v>
                </c:pt>
                <c:pt idx="5353">
                  <c:v>166.16</c:v>
                </c:pt>
                <c:pt idx="5354">
                  <c:v>14.73</c:v>
                </c:pt>
                <c:pt idx="5355">
                  <c:v>33.488</c:v>
                </c:pt>
                <c:pt idx="5356">
                  <c:v>8.7360000000000007</c:v>
                </c:pt>
                <c:pt idx="5357">
                  <c:v>662.88</c:v>
                </c:pt>
                <c:pt idx="5358">
                  <c:v>95.968000000000004</c:v>
                </c:pt>
                <c:pt idx="5359">
                  <c:v>10.368</c:v>
                </c:pt>
                <c:pt idx="5360">
                  <c:v>11.54</c:v>
                </c:pt>
                <c:pt idx="5361">
                  <c:v>197.97</c:v>
                </c:pt>
                <c:pt idx="5362">
                  <c:v>1282.4100000000001</c:v>
                </c:pt>
                <c:pt idx="5363">
                  <c:v>4.92</c:v>
                </c:pt>
                <c:pt idx="5364">
                  <c:v>238</c:v>
                </c:pt>
                <c:pt idx="5365">
                  <c:v>16.2</c:v>
                </c:pt>
                <c:pt idx="5366">
                  <c:v>296.85000000000002</c:v>
                </c:pt>
                <c:pt idx="5367">
                  <c:v>13.71</c:v>
                </c:pt>
                <c:pt idx="5368">
                  <c:v>24.9</c:v>
                </c:pt>
                <c:pt idx="5369">
                  <c:v>286.29000000000002</c:v>
                </c:pt>
                <c:pt idx="5370">
                  <c:v>291.95999999999998</c:v>
                </c:pt>
                <c:pt idx="5371">
                  <c:v>408.74400000000003</c:v>
                </c:pt>
                <c:pt idx="5372">
                  <c:v>275.97000000000003</c:v>
                </c:pt>
                <c:pt idx="5373">
                  <c:v>1394.95</c:v>
                </c:pt>
                <c:pt idx="5374">
                  <c:v>5.2480000000000002</c:v>
                </c:pt>
                <c:pt idx="5375">
                  <c:v>42.975999999999999</c:v>
                </c:pt>
                <c:pt idx="5376">
                  <c:v>3.76</c:v>
                </c:pt>
                <c:pt idx="5377">
                  <c:v>479.96</c:v>
                </c:pt>
                <c:pt idx="5378">
                  <c:v>1439.9760000000001</c:v>
                </c:pt>
                <c:pt idx="5379">
                  <c:v>17.22</c:v>
                </c:pt>
                <c:pt idx="5380">
                  <c:v>1024.3800000000001</c:v>
                </c:pt>
                <c:pt idx="5381">
                  <c:v>5.3440000000000003</c:v>
                </c:pt>
                <c:pt idx="5382">
                  <c:v>11.304</c:v>
                </c:pt>
                <c:pt idx="5383">
                  <c:v>294.62</c:v>
                </c:pt>
                <c:pt idx="5384">
                  <c:v>8.7520000000000007</c:v>
                </c:pt>
                <c:pt idx="5385">
                  <c:v>15</c:v>
                </c:pt>
                <c:pt idx="5386">
                  <c:v>144.94999999999999</c:v>
                </c:pt>
                <c:pt idx="5387">
                  <c:v>199.95</c:v>
                </c:pt>
                <c:pt idx="5388">
                  <c:v>41.86</c:v>
                </c:pt>
                <c:pt idx="5389">
                  <c:v>95.94</c:v>
                </c:pt>
                <c:pt idx="5390">
                  <c:v>11.364000000000001</c:v>
                </c:pt>
                <c:pt idx="5391">
                  <c:v>29.68</c:v>
                </c:pt>
                <c:pt idx="5392">
                  <c:v>47.53</c:v>
                </c:pt>
                <c:pt idx="5393">
                  <c:v>183.37200000000001</c:v>
                </c:pt>
                <c:pt idx="5394">
                  <c:v>4.2240000000000002</c:v>
                </c:pt>
                <c:pt idx="5395">
                  <c:v>333.05599999999998</c:v>
                </c:pt>
                <c:pt idx="5396">
                  <c:v>24.896000000000001</c:v>
                </c:pt>
                <c:pt idx="5397">
                  <c:v>350.98</c:v>
                </c:pt>
                <c:pt idx="5398">
                  <c:v>13.08</c:v>
                </c:pt>
                <c:pt idx="5399">
                  <c:v>900.08</c:v>
                </c:pt>
                <c:pt idx="5400">
                  <c:v>17.568000000000001</c:v>
                </c:pt>
                <c:pt idx="5401">
                  <c:v>14.62</c:v>
                </c:pt>
                <c:pt idx="5402">
                  <c:v>33.36</c:v>
                </c:pt>
                <c:pt idx="5403">
                  <c:v>40.14</c:v>
                </c:pt>
                <c:pt idx="5404">
                  <c:v>872.32</c:v>
                </c:pt>
                <c:pt idx="5405">
                  <c:v>239.12</c:v>
                </c:pt>
                <c:pt idx="5406">
                  <c:v>141.96</c:v>
                </c:pt>
                <c:pt idx="5407">
                  <c:v>67.135999999999996</c:v>
                </c:pt>
                <c:pt idx="5408">
                  <c:v>104.9</c:v>
                </c:pt>
                <c:pt idx="5409">
                  <c:v>61.04</c:v>
                </c:pt>
                <c:pt idx="5410">
                  <c:v>10.95</c:v>
                </c:pt>
                <c:pt idx="5411">
                  <c:v>9.3919999999999995</c:v>
                </c:pt>
                <c:pt idx="5412">
                  <c:v>9.3279999999999994</c:v>
                </c:pt>
                <c:pt idx="5413">
                  <c:v>8.26</c:v>
                </c:pt>
                <c:pt idx="5414">
                  <c:v>11.952</c:v>
                </c:pt>
                <c:pt idx="5415">
                  <c:v>9.1560000000000006</c:v>
                </c:pt>
                <c:pt idx="5416">
                  <c:v>57.503999999999998</c:v>
                </c:pt>
                <c:pt idx="5417">
                  <c:v>38.863999999999997</c:v>
                </c:pt>
                <c:pt idx="5418">
                  <c:v>15.552</c:v>
                </c:pt>
                <c:pt idx="5419">
                  <c:v>162.63999999999999</c:v>
                </c:pt>
                <c:pt idx="5420">
                  <c:v>597</c:v>
                </c:pt>
                <c:pt idx="5421">
                  <c:v>55.48</c:v>
                </c:pt>
                <c:pt idx="5422">
                  <c:v>2.5019999999999998</c:v>
                </c:pt>
                <c:pt idx="5423">
                  <c:v>6.48</c:v>
                </c:pt>
                <c:pt idx="5424">
                  <c:v>11.12</c:v>
                </c:pt>
                <c:pt idx="5425">
                  <c:v>25.344000000000001</c:v>
                </c:pt>
                <c:pt idx="5426">
                  <c:v>17.309999999999999</c:v>
                </c:pt>
                <c:pt idx="5427">
                  <c:v>199.95</c:v>
                </c:pt>
                <c:pt idx="5428">
                  <c:v>411.8</c:v>
                </c:pt>
                <c:pt idx="5429">
                  <c:v>80.3</c:v>
                </c:pt>
                <c:pt idx="5430">
                  <c:v>64.739999999999995</c:v>
                </c:pt>
                <c:pt idx="5431">
                  <c:v>251.91</c:v>
                </c:pt>
                <c:pt idx="5432">
                  <c:v>1.9410000000000001</c:v>
                </c:pt>
                <c:pt idx="5433">
                  <c:v>7.3120000000000003</c:v>
                </c:pt>
                <c:pt idx="5434">
                  <c:v>58.2</c:v>
                </c:pt>
                <c:pt idx="5435">
                  <c:v>94.85</c:v>
                </c:pt>
                <c:pt idx="5436">
                  <c:v>111.98399999999999</c:v>
                </c:pt>
                <c:pt idx="5437">
                  <c:v>7.7119999999999997</c:v>
                </c:pt>
                <c:pt idx="5438">
                  <c:v>37.44</c:v>
                </c:pt>
                <c:pt idx="5439">
                  <c:v>122.12</c:v>
                </c:pt>
                <c:pt idx="5440">
                  <c:v>18.45</c:v>
                </c:pt>
                <c:pt idx="5441">
                  <c:v>146.72999999999999</c:v>
                </c:pt>
                <c:pt idx="5442">
                  <c:v>3.96</c:v>
                </c:pt>
                <c:pt idx="5443">
                  <c:v>5.76</c:v>
                </c:pt>
                <c:pt idx="5444">
                  <c:v>479.9</c:v>
                </c:pt>
                <c:pt idx="5445">
                  <c:v>12.88</c:v>
                </c:pt>
                <c:pt idx="5446">
                  <c:v>13.12</c:v>
                </c:pt>
                <c:pt idx="5447">
                  <c:v>511.84</c:v>
                </c:pt>
                <c:pt idx="5448">
                  <c:v>259.13600000000002</c:v>
                </c:pt>
                <c:pt idx="5449">
                  <c:v>221.92</c:v>
                </c:pt>
                <c:pt idx="5450">
                  <c:v>26</c:v>
                </c:pt>
                <c:pt idx="5451">
                  <c:v>15.552</c:v>
                </c:pt>
                <c:pt idx="5452">
                  <c:v>0.876</c:v>
                </c:pt>
                <c:pt idx="5453">
                  <c:v>159.88</c:v>
                </c:pt>
                <c:pt idx="5454">
                  <c:v>5.28</c:v>
                </c:pt>
                <c:pt idx="5455">
                  <c:v>895.92</c:v>
                </c:pt>
                <c:pt idx="5456">
                  <c:v>2.8079999999999998</c:v>
                </c:pt>
                <c:pt idx="5457">
                  <c:v>241.96</c:v>
                </c:pt>
                <c:pt idx="5458">
                  <c:v>27.72</c:v>
                </c:pt>
                <c:pt idx="5459">
                  <c:v>104.68</c:v>
                </c:pt>
                <c:pt idx="5460">
                  <c:v>62.957999999999998</c:v>
                </c:pt>
                <c:pt idx="5461">
                  <c:v>86.376000000000005</c:v>
                </c:pt>
                <c:pt idx="5462">
                  <c:v>64.944000000000003</c:v>
                </c:pt>
                <c:pt idx="5463">
                  <c:v>20.736000000000001</c:v>
                </c:pt>
                <c:pt idx="5464">
                  <c:v>33.28</c:v>
                </c:pt>
                <c:pt idx="5465">
                  <c:v>38.520000000000003</c:v>
                </c:pt>
                <c:pt idx="5466">
                  <c:v>19.649999999999999</c:v>
                </c:pt>
                <c:pt idx="5467">
                  <c:v>152.99100000000001</c:v>
                </c:pt>
                <c:pt idx="5468">
                  <c:v>10.584</c:v>
                </c:pt>
                <c:pt idx="5469">
                  <c:v>94.92</c:v>
                </c:pt>
                <c:pt idx="5470">
                  <c:v>14.76</c:v>
                </c:pt>
                <c:pt idx="5471">
                  <c:v>3.6560000000000001</c:v>
                </c:pt>
                <c:pt idx="5472">
                  <c:v>146.82</c:v>
                </c:pt>
                <c:pt idx="5473">
                  <c:v>149.54400000000001</c:v>
                </c:pt>
                <c:pt idx="5474">
                  <c:v>17.14</c:v>
                </c:pt>
                <c:pt idx="5475">
                  <c:v>991.76400000000001</c:v>
                </c:pt>
                <c:pt idx="5476">
                  <c:v>30.48</c:v>
                </c:pt>
                <c:pt idx="5477">
                  <c:v>23.988</c:v>
                </c:pt>
                <c:pt idx="5478">
                  <c:v>43.31</c:v>
                </c:pt>
                <c:pt idx="5479">
                  <c:v>233.05799999999999</c:v>
                </c:pt>
                <c:pt idx="5480">
                  <c:v>14.94</c:v>
                </c:pt>
                <c:pt idx="5481">
                  <c:v>21.48</c:v>
                </c:pt>
                <c:pt idx="5482">
                  <c:v>501.81</c:v>
                </c:pt>
                <c:pt idx="5483">
                  <c:v>161.94</c:v>
                </c:pt>
                <c:pt idx="5484">
                  <c:v>17.856000000000002</c:v>
                </c:pt>
                <c:pt idx="5485">
                  <c:v>8.8079999999999998</c:v>
                </c:pt>
                <c:pt idx="5486">
                  <c:v>34.58</c:v>
                </c:pt>
                <c:pt idx="5487">
                  <c:v>314.55</c:v>
                </c:pt>
                <c:pt idx="5488">
                  <c:v>191.976</c:v>
                </c:pt>
                <c:pt idx="5489">
                  <c:v>8.2880000000000003</c:v>
                </c:pt>
                <c:pt idx="5490">
                  <c:v>15.872</c:v>
                </c:pt>
                <c:pt idx="5491">
                  <c:v>6.2859999999999996</c:v>
                </c:pt>
                <c:pt idx="5492">
                  <c:v>71.975999999999999</c:v>
                </c:pt>
                <c:pt idx="5493">
                  <c:v>107.982</c:v>
                </c:pt>
                <c:pt idx="5494">
                  <c:v>305.31200000000001</c:v>
                </c:pt>
                <c:pt idx="5495">
                  <c:v>19.751999999999999</c:v>
                </c:pt>
                <c:pt idx="5496">
                  <c:v>45.68</c:v>
                </c:pt>
                <c:pt idx="5497">
                  <c:v>71.599999999999994</c:v>
                </c:pt>
                <c:pt idx="5498">
                  <c:v>442.76400000000001</c:v>
                </c:pt>
                <c:pt idx="5499">
                  <c:v>199.95</c:v>
                </c:pt>
                <c:pt idx="5500">
                  <c:v>29</c:v>
                </c:pt>
                <c:pt idx="5501">
                  <c:v>60.81</c:v>
                </c:pt>
                <c:pt idx="5502">
                  <c:v>153.55199999999999</c:v>
                </c:pt>
                <c:pt idx="5503">
                  <c:v>65.34</c:v>
                </c:pt>
                <c:pt idx="5504">
                  <c:v>35.1</c:v>
                </c:pt>
                <c:pt idx="5505">
                  <c:v>14.67</c:v>
                </c:pt>
                <c:pt idx="5506">
                  <c:v>15.552</c:v>
                </c:pt>
                <c:pt idx="5507">
                  <c:v>5.2320000000000002</c:v>
                </c:pt>
                <c:pt idx="5508">
                  <c:v>22.2</c:v>
                </c:pt>
                <c:pt idx="5509">
                  <c:v>881.93</c:v>
                </c:pt>
                <c:pt idx="5510">
                  <c:v>6.0960000000000001</c:v>
                </c:pt>
                <c:pt idx="5511">
                  <c:v>191.82</c:v>
                </c:pt>
                <c:pt idx="5512">
                  <c:v>20.103999999999999</c:v>
                </c:pt>
                <c:pt idx="5513">
                  <c:v>67.56</c:v>
                </c:pt>
                <c:pt idx="5514">
                  <c:v>29.931999999999999</c:v>
                </c:pt>
                <c:pt idx="5515">
                  <c:v>38.271999999999998</c:v>
                </c:pt>
                <c:pt idx="5516">
                  <c:v>832.93</c:v>
                </c:pt>
                <c:pt idx="5517">
                  <c:v>43.8</c:v>
                </c:pt>
                <c:pt idx="5518">
                  <c:v>167.292</c:v>
                </c:pt>
                <c:pt idx="5519">
                  <c:v>27.42</c:v>
                </c:pt>
                <c:pt idx="5520">
                  <c:v>61.776000000000003</c:v>
                </c:pt>
                <c:pt idx="5521">
                  <c:v>241.96</c:v>
                </c:pt>
                <c:pt idx="5522">
                  <c:v>108.608</c:v>
                </c:pt>
                <c:pt idx="5523">
                  <c:v>2.8159999999999998</c:v>
                </c:pt>
                <c:pt idx="5524">
                  <c:v>9.984</c:v>
                </c:pt>
                <c:pt idx="5525">
                  <c:v>14.98</c:v>
                </c:pt>
                <c:pt idx="5526">
                  <c:v>1145.5999999999999</c:v>
                </c:pt>
                <c:pt idx="5527">
                  <c:v>72.293999999999997</c:v>
                </c:pt>
                <c:pt idx="5528">
                  <c:v>330.58800000000002</c:v>
                </c:pt>
                <c:pt idx="5529">
                  <c:v>673.56799999999998</c:v>
                </c:pt>
                <c:pt idx="5530">
                  <c:v>52.98</c:v>
                </c:pt>
                <c:pt idx="5531">
                  <c:v>228.92</c:v>
                </c:pt>
                <c:pt idx="5532">
                  <c:v>190.86</c:v>
                </c:pt>
                <c:pt idx="5533">
                  <c:v>24.32</c:v>
                </c:pt>
                <c:pt idx="5534">
                  <c:v>44.4</c:v>
                </c:pt>
                <c:pt idx="5535">
                  <c:v>1016.792</c:v>
                </c:pt>
                <c:pt idx="5536">
                  <c:v>38.136000000000003</c:v>
                </c:pt>
                <c:pt idx="5537">
                  <c:v>43.56</c:v>
                </c:pt>
                <c:pt idx="5538">
                  <c:v>437.85</c:v>
                </c:pt>
                <c:pt idx="5539">
                  <c:v>1212.96</c:v>
                </c:pt>
                <c:pt idx="5540">
                  <c:v>166.24</c:v>
                </c:pt>
                <c:pt idx="5541">
                  <c:v>499.98</c:v>
                </c:pt>
                <c:pt idx="5542">
                  <c:v>5.28</c:v>
                </c:pt>
                <c:pt idx="5543">
                  <c:v>7.968</c:v>
                </c:pt>
                <c:pt idx="5544">
                  <c:v>12.96</c:v>
                </c:pt>
                <c:pt idx="5545">
                  <c:v>6.48</c:v>
                </c:pt>
                <c:pt idx="5546">
                  <c:v>47.96</c:v>
                </c:pt>
                <c:pt idx="5547">
                  <c:v>435.26</c:v>
                </c:pt>
                <c:pt idx="5548">
                  <c:v>1119.9839999999999</c:v>
                </c:pt>
                <c:pt idx="5549">
                  <c:v>143.43199999999999</c:v>
                </c:pt>
                <c:pt idx="5550">
                  <c:v>306.2</c:v>
                </c:pt>
                <c:pt idx="5551">
                  <c:v>614.27200000000005</c:v>
                </c:pt>
                <c:pt idx="5552">
                  <c:v>199.98</c:v>
                </c:pt>
                <c:pt idx="5553">
                  <c:v>23.92</c:v>
                </c:pt>
                <c:pt idx="5554">
                  <c:v>14.352</c:v>
                </c:pt>
                <c:pt idx="5555">
                  <c:v>17.48</c:v>
                </c:pt>
                <c:pt idx="5556">
                  <c:v>16.399999999999999</c:v>
                </c:pt>
                <c:pt idx="5557">
                  <c:v>892.98</c:v>
                </c:pt>
                <c:pt idx="5558">
                  <c:v>13.52</c:v>
                </c:pt>
                <c:pt idx="5559">
                  <c:v>259.7</c:v>
                </c:pt>
                <c:pt idx="5560">
                  <c:v>42.95</c:v>
                </c:pt>
                <c:pt idx="5561">
                  <c:v>503.96</c:v>
                </c:pt>
                <c:pt idx="5562">
                  <c:v>12.72</c:v>
                </c:pt>
                <c:pt idx="5563">
                  <c:v>316</c:v>
                </c:pt>
                <c:pt idx="5564">
                  <c:v>141.37200000000001</c:v>
                </c:pt>
                <c:pt idx="5565">
                  <c:v>390.75</c:v>
                </c:pt>
                <c:pt idx="5566">
                  <c:v>280.79199999999997</c:v>
                </c:pt>
                <c:pt idx="5567">
                  <c:v>88.04</c:v>
                </c:pt>
                <c:pt idx="5568">
                  <c:v>15.872</c:v>
                </c:pt>
                <c:pt idx="5569">
                  <c:v>215.59200000000001</c:v>
                </c:pt>
                <c:pt idx="5570">
                  <c:v>14.62</c:v>
                </c:pt>
                <c:pt idx="5571">
                  <c:v>416.32</c:v>
                </c:pt>
                <c:pt idx="5572">
                  <c:v>60.83</c:v>
                </c:pt>
                <c:pt idx="5573">
                  <c:v>194.32</c:v>
                </c:pt>
                <c:pt idx="5574">
                  <c:v>60.64</c:v>
                </c:pt>
                <c:pt idx="5575">
                  <c:v>76.3</c:v>
                </c:pt>
                <c:pt idx="5576">
                  <c:v>12.96</c:v>
                </c:pt>
                <c:pt idx="5577">
                  <c:v>14.352</c:v>
                </c:pt>
                <c:pt idx="5578">
                  <c:v>547.13599999999997</c:v>
                </c:pt>
                <c:pt idx="5579">
                  <c:v>41.96</c:v>
                </c:pt>
                <c:pt idx="5580">
                  <c:v>277.39999999999998</c:v>
                </c:pt>
                <c:pt idx="5581">
                  <c:v>5.78</c:v>
                </c:pt>
                <c:pt idx="5582">
                  <c:v>10.86</c:v>
                </c:pt>
                <c:pt idx="5583">
                  <c:v>426.79</c:v>
                </c:pt>
                <c:pt idx="5584">
                  <c:v>25.92</c:v>
                </c:pt>
                <c:pt idx="5585">
                  <c:v>45.92</c:v>
                </c:pt>
                <c:pt idx="5586">
                  <c:v>41.86</c:v>
                </c:pt>
                <c:pt idx="5587">
                  <c:v>63.2</c:v>
                </c:pt>
                <c:pt idx="5588">
                  <c:v>123.55200000000001</c:v>
                </c:pt>
                <c:pt idx="5589">
                  <c:v>490.32</c:v>
                </c:pt>
                <c:pt idx="5590">
                  <c:v>70.08</c:v>
                </c:pt>
                <c:pt idx="5591">
                  <c:v>1.272</c:v>
                </c:pt>
                <c:pt idx="5592">
                  <c:v>9.0239999999999991</c:v>
                </c:pt>
                <c:pt idx="5593">
                  <c:v>10.86</c:v>
                </c:pt>
                <c:pt idx="5594">
                  <c:v>79.47</c:v>
                </c:pt>
                <c:pt idx="5595">
                  <c:v>1552.8309999999999</c:v>
                </c:pt>
                <c:pt idx="5596">
                  <c:v>36.51</c:v>
                </c:pt>
                <c:pt idx="5597">
                  <c:v>239.976</c:v>
                </c:pt>
                <c:pt idx="5598">
                  <c:v>1579.7460000000001</c:v>
                </c:pt>
                <c:pt idx="5599">
                  <c:v>1071.576</c:v>
                </c:pt>
                <c:pt idx="5600">
                  <c:v>613.90800000000002</c:v>
                </c:pt>
                <c:pt idx="5601">
                  <c:v>34.86</c:v>
                </c:pt>
                <c:pt idx="5602">
                  <c:v>155.04</c:v>
                </c:pt>
                <c:pt idx="5603">
                  <c:v>127.88</c:v>
                </c:pt>
                <c:pt idx="5604">
                  <c:v>160.32</c:v>
                </c:pt>
                <c:pt idx="5605">
                  <c:v>120.712</c:v>
                </c:pt>
                <c:pt idx="5606">
                  <c:v>532.70399999999995</c:v>
                </c:pt>
                <c:pt idx="5607">
                  <c:v>4.9119999999999999</c:v>
                </c:pt>
                <c:pt idx="5608">
                  <c:v>252</c:v>
                </c:pt>
                <c:pt idx="5609">
                  <c:v>2.6320000000000001</c:v>
                </c:pt>
                <c:pt idx="5610">
                  <c:v>23.687999999999999</c:v>
                </c:pt>
                <c:pt idx="5611">
                  <c:v>5.67</c:v>
                </c:pt>
                <c:pt idx="5612">
                  <c:v>76.775999999999996</c:v>
                </c:pt>
                <c:pt idx="5613">
                  <c:v>9.1839999999999993</c:v>
                </c:pt>
                <c:pt idx="5614">
                  <c:v>32.75</c:v>
                </c:pt>
                <c:pt idx="5615">
                  <c:v>49.567999999999998</c:v>
                </c:pt>
                <c:pt idx="5616">
                  <c:v>176.04</c:v>
                </c:pt>
                <c:pt idx="5617">
                  <c:v>16.02</c:v>
                </c:pt>
                <c:pt idx="5618">
                  <c:v>211.16800000000001</c:v>
                </c:pt>
                <c:pt idx="5619">
                  <c:v>479.98399999999998</c:v>
                </c:pt>
                <c:pt idx="5620">
                  <c:v>24.448</c:v>
                </c:pt>
                <c:pt idx="5621">
                  <c:v>6.48</c:v>
                </c:pt>
                <c:pt idx="5622">
                  <c:v>41.86</c:v>
                </c:pt>
                <c:pt idx="5623">
                  <c:v>113.92</c:v>
                </c:pt>
                <c:pt idx="5624">
                  <c:v>5.76</c:v>
                </c:pt>
                <c:pt idx="5625">
                  <c:v>628.80999999999995</c:v>
                </c:pt>
                <c:pt idx="5626">
                  <c:v>956.66480000000001</c:v>
                </c:pt>
                <c:pt idx="5627">
                  <c:v>24.2</c:v>
                </c:pt>
                <c:pt idx="5628">
                  <c:v>359.976</c:v>
                </c:pt>
                <c:pt idx="5629">
                  <c:v>211.84</c:v>
                </c:pt>
                <c:pt idx="5630">
                  <c:v>5.68</c:v>
                </c:pt>
                <c:pt idx="5631">
                  <c:v>7.52</c:v>
                </c:pt>
                <c:pt idx="5632">
                  <c:v>629.06399999999996</c:v>
                </c:pt>
                <c:pt idx="5633">
                  <c:v>754.45</c:v>
                </c:pt>
                <c:pt idx="5634">
                  <c:v>301.95999999999998</c:v>
                </c:pt>
                <c:pt idx="5635">
                  <c:v>595</c:v>
                </c:pt>
                <c:pt idx="5636">
                  <c:v>2396.4</c:v>
                </c:pt>
                <c:pt idx="5637">
                  <c:v>99.99</c:v>
                </c:pt>
                <c:pt idx="5638">
                  <c:v>230.376</c:v>
                </c:pt>
                <c:pt idx="5639">
                  <c:v>9.6639999999999997</c:v>
                </c:pt>
                <c:pt idx="5640">
                  <c:v>158.928</c:v>
                </c:pt>
                <c:pt idx="5641">
                  <c:v>273.06</c:v>
                </c:pt>
                <c:pt idx="5642">
                  <c:v>1.3440000000000001</c:v>
                </c:pt>
                <c:pt idx="5643">
                  <c:v>8.2720000000000002</c:v>
                </c:pt>
                <c:pt idx="5644">
                  <c:v>12.544</c:v>
                </c:pt>
                <c:pt idx="5645">
                  <c:v>58.48</c:v>
                </c:pt>
                <c:pt idx="5646">
                  <c:v>7.4</c:v>
                </c:pt>
                <c:pt idx="5647">
                  <c:v>366.786</c:v>
                </c:pt>
                <c:pt idx="5648">
                  <c:v>33.96</c:v>
                </c:pt>
                <c:pt idx="5649">
                  <c:v>826.11</c:v>
                </c:pt>
                <c:pt idx="5650">
                  <c:v>145.97999999999999</c:v>
                </c:pt>
                <c:pt idx="5651">
                  <c:v>35.808</c:v>
                </c:pt>
                <c:pt idx="5652">
                  <c:v>7.9039999999999999</c:v>
                </c:pt>
                <c:pt idx="5653">
                  <c:v>345</c:v>
                </c:pt>
                <c:pt idx="5654">
                  <c:v>662.84</c:v>
                </c:pt>
                <c:pt idx="5655">
                  <c:v>95.1</c:v>
                </c:pt>
                <c:pt idx="5656">
                  <c:v>257.98</c:v>
                </c:pt>
                <c:pt idx="5657">
                  <c:v>269.49</c:v>
                </c:pt>
                <c:pt idx="5658">
                  <c:v>29.12</c:v>
                </c:pt>
                <c:pt idx="5659">
                  <c:v>18.75</c:v>
                </c:pt>
                <c:pt idx="5660">
                  <c:v>119.7</c:v>
                </c:pt>
                <c:pt idx="5661">
                  <c:v>57.06</c:v>
                </c:pt>
                <c:pt idx="5662">
                  <c:v>107.44</c:v>
                </c:pt>
                <c:pt idx="5663">
                  <c:v>7.31</c:v>
                </c:pt>
                <c:pt idx="5664">
                  <c:v>59.1</c:v>
                </c:pt>
                <c:pt idx="5665">
                  <c:v>46.53</c:v>
                </c:pt>
                <c:pt idx="5666">
                  <c:v>29.97</c:v>
                </c:pt>
                <c:pt idx="5667">
                  <c:v>3.15</c:v>
                </c:pt>
                <c:pt idx="5668">
                  <c:v>9.11</c:v>
                </c:pt>
                <c:pt idx="5669">
                  <c:v>571.44000000000005</c:v>
                </c:pt>
                <c:pt idx="5670">
                  <c:v>16.91</c:v>
                </c:pt>
                <c:pt idx="5671">
                  <c:v>14.272</c:v>
                </c:pt>
                <c:pt idx="5672">
                  <c:v>451.13600000000002</c:v>
                </c:pt>
                <c:pt idx="5673">
                  <c:v>64.864000000000004</c:v>
                </c:pt>
                <c:pt idx="5674">
                  <c:v>82.95</c:v>
                </c:pt>
                <c:pt idx="5675">
                  <c:v>87.71</c:v>
                </c:pt>
                <c:pt idx="5676">
                  <c:v>1101.48</c:v>
                </c:pt>
                <c:pt idx="5677">
                  <c:v>1322.3520000000001</c:v>
                </c:pt>
                <c:pt idx="5678">
                  <c:v>5.46</c:v>
                </c:pt>
                <c:pt idx="5679">
                  <c:v>153.584</c:v>
                </c:pt>
                <c:pt idx="5680">
                  <c:v>1003.62</c:v>
                </c:pt>
                <c:pt idx="5681">
                  <c:v>35.167999999999999</c:v>
                </c:pt>
                <c:pt idx="5682">
                  <c:v>1137.75</c:v>
                </c:pt>
                <c:pt idx="5683">
                  <c:v>85.52</c:v>
                </c:pt>
                <c:pt idx="5684">
                  <c:v>9.84</c:v>
                </c:pt>
                <c:pt idx="5685">
                  <c:v>631.96</c:v>
                </c:pt>
                <c:pt idx="5686">
                  <c:v>23.92</c:v>
                </c:pt>
                <c:pt idx="5687">
                  <c:v>90.24</c:v>
                </c:pt>
                <c:pt idx="5688">
                  <c:v>647.84</c:v>
                </c:pt>
                <c:pt idx="5689">
                  <c:v>124.46</c:v>
                </c:pt>
                <c:pt idx="5690">
                  <c:v>9.5839999999999996</c:v>
                </c:pt>
                <c:pt idx="5691">
                  <c:v>37.607999999999997</c:v>
                </c:pt>
                <c:pt idx="5692">
                  <c:v>7.38</c:v>
                </c:pt>
                <c:pt idx="5693">
                  <c:v>53.72</c:v>
                </c:pt>
                <c:pt idx="5694">
                  <c:v>8187.65</c:v>
                </c:pt>
                <c:pt idx="5695">
                  <c:v>196.77600000000001</c:v>
                </c:pt>
                <c:pt idx="5696">
                  <c:v>1117.92</c:v>
                </c:pt>
                <c:pt idx="5697">
                  <c:v>106.5</c:v>
                </c:pt>
                <c:pt idx="5698">
                  <c:v>95.968000000000004</c:v>
                </c:pt>
                <c:pt idx="5699">
                  <c:v>47.991999999999997</c:v>
                </c:pt>
                <c:pt idx="5700">
                  <c:v>604.65599999999995</c:v>
                </c:pt>
                <c:pt idx="5701">
                  <c:v>129.93</c:v>
                </c:pt>
                <c:pt idx="5702">
                  <c:v>20.16</c:v>
                </c:pt>
                <c:pt idx="5703">
                  <c:v>29.46</c:v>
                </c:pt>
                <c:pt idx="5704">
                  <c:v>868.59</c:v>
                </c:pt>
                <c:pt idx="5705">
                  <c:v>12.96</c:v>
                </c:pt>
                <c:pt idx="5706">
                  <c:v>25.488</c:v>
                </c:pt>
                <c:pt idx="5707">
                  <c:v>7.968</c:v>
                </c:pt>
                <c:pt idx="5708">
                  <c:v>10.368</c:v>
                </c:pt>
                <c:pt idx="5709">
                  <c:v>17.96</c:v>
                </c:pt>
                <c:pt idx="5710">
                  <c:v>12.67</c:v>
                </c:pt>
                <c:pt idx="5711">
                  <c:v>1801.6320000000001</c:v>
                </c:pt>
                <c:pt idx="5712">
                  <c:v>181.98599999999999</c:v>
                </c:pt>
                <c:pt idx="5713">
                  <c:v>155.37</c:v>
                </c:pt>
                <c:pt idx="5714">
                  <c:v>1348.704</c:v>
                </c:pt>
                <c:pt idx="5715">
                  <c:v>111.88800000000001</c:v>
                </c:pt>
                <c:pt idx="5716">
                  <c:v>143.952</c:v>
                </c:pt>
                <c:pt idx="5717">
                  <c:v>173.94</c:v>
                </c:pt>
                <c:pt idx="5718">
                  <c:v>14.76</c:v>
                </c:pt>
                <c:pt idx="5719">
                  <c:v>205.92</c:v>
                </c:pt>
                <c:pt idx="5720">
                  <c:v>21.96</c:v>
                </c:pt>
                <c:pt idx="5721">
                  <c:v>25.92</c:v>
                </c:pt>
                <c:pt idx="5722">
                  <c:v>705.54399999999998</c:v>
                </c:pt>
                <c:pt idx="5723">
                  <c:v>50</c:v>
                </c:pt>
                <c:pt idx="5724">
                  <c:v>51.712000000000003</c:v>
                </c:pt>
                <c:pt idx="5725">
                  <c:v>6.992</c:v>
                </c:pt>
                <c:pt idx="5726">
                  <c:v>1406.86</c:v>
                </c:pt>
                <c:pt idx="5727">
                  <c:v>15.75</c:v>
                </c:pt>
                <c:pt idx="5728">
                  <c:v>323.10000000000002</c:v>
                </c:pt>
                <c:pt idx="5729">
                  <c:v>10.368</c:v>
                </c:pt>
                <c:pt idx="5730">
                  <c:v>33.82</c:v>
                </c:pt>
                <c:pt idx="5731">
                  <c:v>71</c:v>
                </c:pt>
                <c:pt idx="5732">
                  <c:v>25.12</c:v>
                </c:pt>
                <c:pt idx="5733">
                  <c:v>13.247999999999999</c:v>
                </c:pt>
                <c:pt idx="5734">
                  <c:v>1399.944</c:v>
                </c:pt>
                <c:pt idx="5735">
                  <c:v>16.23</c:v>
                </c:pt>
                <c:pt idx="5736">
                  <c:v>675.12</c:v>
                </c:pt>
                <c:pt idx="5737">
                  <c:v>62.82</c:v>
                </c:pt>
                <c:pt idx="5738">
                  <c:v>489.92</c:v>
                </c:pt>
                <c:pt idx="5739">
                  <c:v>12.42</c:v>
                </c:pt>
                <c:pt idx="5740">
                  <c:v>6.6079999999999997</c:v>
                </c:pt>
                <c:pt idx="5741">
                  <c:v>22.23</c:v>
                </c:pt>
                <c:pt idx="5742">
                  <c:v>5.98</c:v>
                </c:pt>
                <c:pt idx="5743">
                  <c:v>246.16800000000001</c:v>
                </c:pt>
                <c:pt idx="5744">
                  <c:v>79.099999999999994</c:v>
                </c:pt>
                <c:pt idx="5745">
                  <c:v>587.97</c:v>
                </c:pt>
                <c:pt idx="5746">
                  <c:v>14.94</c:v>
                </c:pt>
                <c:pt idx="5747">
                  <c:v>121.94</c:v>
                </c:pt>
                <c:pt idx="5748">
                  <c:v>122.71</c:v>
                </c:pt>
                <c:pt idx="5749">
                  <c:v>1349.85</c:v>
                </c:pt>
                <c:pt idx="5750">
                  <c:v>1.167</c:v>
                </c:pt>
                <c:pt idx="5751">
                  <c:v>16.989999999999998</c:v>
                </c:pt>
                <c:pt idx="5752">
                  <c:v>24.672000000000001</c:v>
                </c:pt>
                <c:pt idx="5753">
                  <c:v>2.52</c:v>
                </c:pt>
                <c:pt idx="5754">
                  <c:v>5.9039999999999999</c:v>
                </c:pt>
                <c:pt idx="5755">
                  <c:v>15.696</c:v>
                </c:pt>
                <c:pt idx="5756">
                  <c:v>6.0960000000000001</c:v>
                </c:pt>
                <c:pt idx="5757">
                  <c:v>41.567999999999998</c:v>
                </c:pt>
                <c:pt idx="5758">
                  <c:v>5.78</c:v>
                </c:pt>
                <c:pt idx="5759">
                  <c:v>4.17</c:v>
                </c:pt>
                <c:pt idx="5760">
                  <c:v>67.040000000000006</c:v>
                </c:pt>
                <c:pt idx="5761">
                  <c:v>2399.6</c:v>
                </c:pt>
                <c:pt idx="5762">
                  <c:v>60.863999999999997</c:v>
                </c:pt>
                <c:pt idx="5763">
                  <c:v>652.995</c:v>
                </c:pt>
                <c:pt idx="5764">
                  <c:v>14.94</c:v>
                </c:pt>
                <c:pt idx="5765">
                  <c:v>42.624000000000002</c:v>
                </c:pt>
                <c:pt idx="5766">
                  <c:v>220.96</c:v>
                </c:pt>
                <c:pt idx="5767">
                  <c:v>323.10000000000002</c:v>
                </c:pt>
                <c:pt idx="5768">
                  <c:v>19.04</c:v>
                </c:pt>
                <c:pt idx="5769">
                  <c:v>13.128</c:v>
                </c:pt>
                <c:pt idx="5770">
                  <c:v>64.14</c:v>
                </c:pt>
                <c:pt idx="5771">
                  <c:v>29.99</c:v>
                </c:pt>
                <c:pt idx="5772">
                  <c:v>36.792000000000002</c:v>
                </c:pt>
                <c:pt idx="5773">
                  <c:v>57.69</c:v>
                </c:pt>
                <c:pt idx="5774">
                  <c:v>12.96</c:v>
                </c:pt>
                <c:pt idx="5775">
                  <c:v>424.95749999999998</c:v>
                </c:pt>
                <c:pt idx="5776">
                  <c:v>10.776</c:v>
                </c:pt>
                <c:pt idx="5777">
                  <c:v>11.784000000000001</c:v>
                </c:pt>
                <c:pt idx="5778">
                  <c:v>164.88</c:v>
                </c:pt>
                <c:pt idx="5779">
                  <c:v>1292.94</c:v>
                </c:pt>
                <c:pt idx="5780">
                  <c:v>25.584</c:v>
                </c:pt>
                <c:pt idx="5781">
                  <c:v>261.74</c:v>
                </c:pt>
                <c:pt idx="5782">
                  <c:v>14.4</c:v>
                </c:pt>
                <c:pt idx="5783">
                  <c:v>10.86</c:v>
                </c:pt>
                <c:pt idx="5784">
                  <c:v>883.84</c:v>
                </c:pt>
                <c:pt idx="5785">
                  <c:v>1979.89</c:v>
                </c:pt>
                <c:pt idx="5786">
                  <c:v>79.959999999999994</c:v>
                </c:pt>
                <c:pt idx="5787">
                  <c:v>8.76</c:v>
                </c:pt>
                <c:pt idx="5788">
                  <c:v>3.984</c:v>
                </c:pt>
                <c:pt idx="5789">
                  <c:v>370.62</c:v>
                </c:pt>
                <c:pt idx="5790">
                  <c:v>2.742</c:v>
                </c:pt>
                <c:pt idx="5791">
                  <c:v>79.512</c:v>
                </c:pt>
                <c:pt idx="5792">
                  <c:v>105.96</c:v>
                </c:pt>
                <c:pt idx="5793">
                  <c:v>166.44</c:v>
                </c:pt>
                <c:pt idx="5794">
                  <c:v>8.76</c:v>
                </c:pt>
                <c:pt idx="5795">
                  <c:v>43.584000000000003</c:v>
                </c:pt>
                <c:pt idx="5796">
                  <c:v>25.164000000000001</c:v>
                </c:pt>
                <c:pt idx="5797">
                  <c:v>89.52</c:v>
                </c:pt>
                <c:pt idx="5798">
                  <c:v>350.97300000000001</c:v>
                </c:pt>
                <c:pt idx="5799">
                  <c:v>164.99</c:v>
                </c:pt>
                <c:pt idx="5800">
                  <c:v>95.951999999999998</c:v>
                </c:pt>
                <c:pt idx="5801">
                  <c:v>3.2040000000000002</c:v>
                </c:pt>
                <c:pt idx="5802">
                  <c:v>5.2480000000000002</c:v>
                </c:pt>
                <c:pt idx="5803">
                  <c:v>5.3460000000000001</c:v>
                </c:pt>
                <c:pt idx="5804">
                  <c:v>15.48</c:v>
                </c:pt>
                <c:pt idx="5805">
                  <c:v>109.9</c:v>
                </c:pt>
                <c:pt idx="5806">
                  <c:v>15.384</c:v>
                </c:pt>
                <c:pt idx="5807">
                  <c:v>30.352</c:v>
                </c:pt>
                <c:pt idx="5808">
                  <c:v>821.3</c:v>
                </c:pt>
                <c:pt idx="5809">
                  <c:v>22638.48</c:v>
                </c:pt>
                <c:pt idx="5810">
                  <c:v>8.016</c:v>
                </c:pt>
                <c:pt idx="5811">
                  <c:v>30.768000000000001</c:v>
                </c:pt>
                <c:pt idx="5812">
                  <c:v>122.352</c:v>
                </c:pt>
                <c:pt idx="5813">
                  <c:v>116.28</c:v>
                </c:pt>
                <c:pt idx="5814">
                  <c:v>132.6</c:v>
                </c:pt>
                <c:pt idx="5815">
                  <c:v>16.68</c:v>
                </c:pt>
                <c:pt idx="5816">
                  <c:v>19.440000000000001</c:v>
                </c:pt>
                <c:pt idx="5817">
                  <c:v>227.36</c:v>
                </c:pt>
                <c:pt idx="5818">
                  <c:v>12.827999999999999</c:v>
                </c:pt>
                <c:pt idx="5819">
                  <c:v>60.12</c:v>
                </c:pt>
                <c:pt idx="5820">
                  <c:v>302.37599999999998</c:v>
                </c:pt>
                <c:pt idx="5821">
                  <c:v>129.97999999999999</c:v>
                </c:pt>
                <c:pt idx="5822">
                  <c:v>71.98</c:v>
                </c:pt>
                <c:pt idx="5823">
                  <c:v>377.97</c:v>
                </c:pt>
                <c:pt idx="5824">
                  <c:v>124.36</c:v>
                </c:pt>
                <c:pt idx="5825">
                  <c:v>23.975999999999999</c:v>
                </c:pt>
                <c:pt idx="5826">
                  <c:v>58.24</c:v>
                </c:pt>
                <c:pt idx="5827">
                  <c:v>14.45</c:v>
                </c:pt>
                <c:pt idx="5828">
                  <c:v>95.647999999999996</c:v>
                </c:pt>
                <c:pt idx="5829">
                  <c:v>359.97</c:v>
                </c:pt>
                <c:pt idx="5830">
                  <c:v>350.35199999999998</c:v>
                </c:pt>
                <c:pt idx="5831">
                  <c:v>1.641</c:v>
                </c:pt>
                <c:pt idx="5832">
                  <c:v>629.95799999999997</c:v>
                </c:pt>
                <c:pt idx="5833">
                  <c:v>6.63</c:v>
                </c:pt>
                <c:pt idx="5834">
                  <c:v>5.58</c:v>
                </c:pt>
                <c:pt idx="5835">
                  <c:v>377.97</c:v>
                </c:pt>
                <c:pt idx="5836">
                  <c:v>42.28</c:v>
                </c:pt>
                <c:pt idx="5837">
                  <c:v>299.97000000000003</c:v>
                </c:pt>
                <c:pt idx="5838">
                  <c:v>89.98</c:v>
                </c:pt>
                <c:pt idx="5839">
                  <c:v>25.98</c:v>
                </c:pt>
                <c:pt idx="5840">
                  <c:v>257.64</c:v>
                </c:pt>
                <c:pt idx="5841">
                  <c:v>79.992000000000004</c:v>
                </c:pt>
                <c:pt idx="5842">
                  <c:v>700.05600000000004</c:v>
                </c:pt>
                <c:pt idx="5843">
                  <c:v>27.167999999999999</c:v>
                </c:pt>
                <c:pt idx="5844">
                  <c:v>585.55200000000002</c:v>
                </c:pt>
                <c:pt idx="5845">
                  <c:v>783.96</c:v>
                </c:pt>
                <c:pt idx="5846">
                  <c:v>1447.65</c:v>
                </c:pt>
                <c:pt idx="5847">
                  <c:v>11.96</c:v>
                </c:pt>
                <c:pt idx="5848">
                  <c:v>239.97</c:v>
                </c:pt>
                <c:pt idx="5849">
                  <c:v>76.92</c:v>
                </c:pt>
                <c:pt idx="5850">
                  <c:v>0.99</c:v>
                </c:pt>
                <c:pt idx="5851">
                  <c:v>101.84</c:v>
                </c:pt>
                <c:pt idx="5852">
                  <c:v>31.155000000000001</c:v>
                </c:pt>
                <c:pt idx="5853">
                  <c:v>8.9280000000000008</c:v>
                </c:pt>
                <c:pt idx="5854">
                  <c:v>10.368</c:v>
                </c:pt>
                <c:pt idx="5855">
                  <c:v>154.44</c:v>
                </c:pt>
                <c:pt idx="5856">
                  <c:v>23.68</c:v>
                </c:pt>
                <c:pt idx="5857">
                  <c:v>2.3759999999999999</c:v>
                </c:pt>
                <c:pt idx="5858">
                  <c:v>22</c:v>
                </c:pt>
                <c:pt idx="5859">
                  <c:v>257.98</c:v>
                </c:pt>
                <c:pt idx="5860">
                  <c:v>23.988</c:v>
                </c:pt>
                <c:pt idx="5861">
                  <c:v>601.53599999999994</c:v>
                </c:pt>
                <c:pt idx="5862">
                  <c:v>7.9</c:v>
                </c:pt>
                <c:pt idx="5863">
                  <c:v>58.36</c:v>
                </c:pt>
                <c:pt idx="5864">
                  <c:v>39.96</c:v>
                </c:pt>
                <c:pt idx="5865">
                  <c:v>6.48</c:v>
                </c:pt>
                <c:pt idx="5866">
                  <c:v>13.36</c:v>
                </c:pt>
                <c:pt idx="5867">
                  <c:v>39.96</c:v>
                </c:pt>
                <c:pt idx="5868">
                  <c:v>783.96</c:v>
                </c:pt>
                <c:pt idx="5869">
                  <c:v>7.88</c:v>
                </c:pt>
                <c:pt idx="5870">
                  <c:v>41.37</c:v>
                </c:pt>
                <c:pt idx="5871">
                  <c:v>25.68</c:v>
                </c:pt>
                <c:pt idx="5872">
                  <c:v>47.515999999999998</c:v>
                </c:pt>
                <c:pt idx="5873">
                  <c:v>9.42</c:v>
                </c:pt>
                <c:pt idx="5874">
                  <c:v>12.96</c:v>
                </c:pt>
                <c:pt idx="5875">
                  <c:v>704.9</c:v>
                </c:pt>
                <c:pt idx="5876">
                  <c:v>561.56799999999998</c:v>
                </c:pt>
                <c:pt idx="5877">
                  <c:v>185.58</c:v>
                </c:pt>
                <c:pt idx="5878">
                  <c:v>999.96</c:v>
                </c:pt>
                <c:pt idx="5879">
                  <c:v>653.54999999999995</c:v>
                </c:pt>
                <c:pt idx="5880">
                  <c:v>124.36</c:v>
                </c:pt>
                <c:pt idx="5881">
                  <c:v>1088.76</c:v>
                </c:pt>
                <c:pt idx="5882">
                  <c:v>6.72</c:v>
                </c:pt>
                <c:pt idx="5883">
                  <c:v>302.37599999999998</c:v>
                </c:pt>
                <c:pt idx="5884">
                  <c:v>8.9280000000000008</c:v>
                </c:pt>
                <c:pt idx="5885">
                  <c:v>47.584000000000003</c:v>
                </c:pt>
                <c:pt idx="5886">
                  <c:v>33.792000000000002</c:v>
                </c:pt>
                <c:pt idx="5887">
                  <c:v>300.53280000000001</c:v>
                </c:pt>
                <c:pt idx="5888">
                  <c:v>2.7240000000000002</c:v>
                </c:pt>
                <c:pt idx="5889">
                  <c:v>108.336</c:v>
                </c:pt>
                <c:pt idx="5890">
                  <c:v>55.92</c:v>
                </c:pt>
                <c:pt idx="5891">
                  <c:v>443.92</c:v>
                </c:pt>
                <c:pt idx="5892">
                  <c:v>155.976</c:v>
                </c:pt>
                <c:pt idx="5893">
                  <c:v>15.47</c:v>
                </c:pt>
                <c:pt idx="5894">
                  <c:v>7.16</c:v>
                </c:pt>
                <c:pt idx="5895">
                  <c:v>19.440000000000001</c:v>
                </c:pt>
                <c:pt idx="5896">
                  <c:v>695.7</c:v>
                </c:pt>
                <c:pt idx="5897">
                  <c:v>1139.92</c:v>
                </c:pt>
                <c:pt idx="5898">
                  <c:v>229.54400000000001</c:v>
                </c:pt>
                <c:pt idx="5899">
                  <c:v>143.72800000000001</c:v>
                </c:pt>
                <c:pt idx="5900">
                  <c:v>845.48800000000006</c:v>
                </c:pt>
                <c:pt idx="5901">
                  <c:v>762.59400000000005</c:v>
                </c:pt>
                <c:pt idx="5902">
                  <c:v>56.28</c:v>
                </c:pt>
                <c:pt idx="5903">
                  <c:v>2690.97</c:v>
                </c:pt>
                <c:pt idx="5904">
                  <c:v>7.4340000000000002</c:v>
                </c:pt>
                <c:pt idx="5905">
                  <c:v>28.16</c:v>
                </c:pt>
                <c:pt idx="5906">
                  <c:v>14.98</c:v>
                </c:pt>
                <c:pt idx="5907">
                  <c:v>20.32</c:v>
                </c:pt>
                <c:pt idx="5908">
                  <c:v>40.29</c:v>
                </c:pt>
                <c:pt idx="5909">
                  <c:v>20.23</c:v>
                </c:pt>
                <c:pt idx="5910">
                  <c:v>67.8</c:v>
                </c:pt>
                <c:pt idx="5911">
                  <c:v>377.97</c:v>
                </c:pt>
                <c:pt idx="5912">
                  <c:v>286.93</c:v>
                </c:pt>
                <c:pt idx="5913">
                  <c:v>20.736000000000001</c:v>
                </c:pt>
                <c:pt idx="5914">
                  <c:v>17.088000000000001</c:v>
                </c:pt>
                <c:pt idx="5915">
                  <c:v>74.352000000000004</c:v>
                </c:pt>
                <c:pt idx="5916">
                  <c:v>314.35199999999998</c:v>
                </c:pt>
                <c:pt idx="5917">
                  <c:v>4.26</c:v>
                </c:pt>
                <c:pt idx="5918">
                  <c:v>153.56800000000001</c:v>
                </c:pt>
                <c:pt idx="5919">
                  <c:v>52.34</c:v>
                </c:pt>
                <c:pt idx="5920">
                  <c:v>4.66</c:v>
                </c:pt>
                <c:pt idx="5921">
                  <c:v>25.44</c:v>
                </c:pt>
                <c:pt idx="5922">
                  <c:v>27.93</c:v>
                </c:pt>
                <c:pt idx="5923">
                  <c:v>6.96</c:v>
                </c:pt>
                <c:pt idx="5924">
                  <c:v>6.63</c:v>
                </c:pt>
                <c:pt idx="5925">
                  <c:v>32.4</c:v>
                </c:pt>
                <c:pt idx="5926">
                  <c:v>23.85</c:v>
                </c:pt>
                <c:pt idx="5927">
                  <c:v>51.96</c:v>
                </c:pt>
                <c:pt idx="5928">
                  <c:v>17.940000000000001</c:v>
                </c:pt>
                <c:pt idx="5929">
                  <c:v>11.56</c:v>
                </c:pt>
                <c:pt idx="5930">
                  <c:v>26.4</c:v>
                </c:pt>
                <c:pt idx="5931">
                  <c:v>69.08</c:v>
                </c:pt>
                <c:pt idx="5932">
                  <c:v>35.880000000000003</c:v>
                </c:pt>
                <c:pt idx="5933">
                  <c:v>49.65</c:v>
                </c:pt>
                <c:pt idx="5934">
                  <c:v>959.96799999999996</c:v>
                </c:pt>
                <c:pt idx="5935">
                  <c:v>479.98399999999998</c:v>
                </c:pt>
                <c:pt idx="5936">
                  <c:v>12.6</c:v>
                </c:pt>
                <c:pt idx="5937">
                  <c:v>310.12</c:v>
                </c:pt>
                <c:pt idx="5938">
                  <c:v>8.56</c:v>
                </c:pt>
                <c:pt idx="5939">
                  <c:v>14.94</c:v>
                </c:pt>
                <c:pt idx="5940">
                  <c:v>11.22</c:v>
                </c:pt>
                <c:pt idx="5941">
                  <c:v>387.13600000000002</c:v>
                </c:pt>
                <c:pt idx="5942">
                  <c:v>35</c:v>
                </c:pt>
                <c:pt idx="5943">
                  <c:v>12.56</c:v>
                </c:pt>
                <c:pt idx="5944">
                  <c:v>5.952</c:v>
                </c:pt>
                <c:pt idx="5945">
                  <c:v>15.8</c:v>
                </c:pt>
                <c:pt idx="5946">
                  <c:v>129.30000000000001</c:v>
                </c:pt>
                <c:pt idx="5947">
                  <c:v>3.8820000000000001</c:v>
                </c:pt>
                <c:pt idx="5948">
                  <c:v>19.899999999999999</c:v>
                </c:pt>
                <c:pt idx="5949">
                  <c:v>18.84</c:v>
                </c:pt>
                <c:pt idx="5950">
                  <c:v>19.760000000000002</c:v>
                </c:pt>
                <c:pt idx="5951">
                  <c:v>156.792</c:v>
                </c:pt>
                <c:pt idx="5952">
                  <c:v>431.976</c:v>
                </c:pt>
                <c:pt idx="5953">
                  <c:v>35.89</c:v>
                </c:pt>
                <c:pt idx="5954">
                  <c:v>47.207999999999998</c:v>
                </c:pt>
                <c:pt idx="5955">
                  <c:v>189.7</c:v>
                </c:pt>
                <c:pt idx="5956">
                  <c:v>90.99</c:v>
                </c:pt>
                <c:pt idx="5957">
                  <c:v>1526.56</c:v>
                </c:pt>
                <c:pt idx="5958">
                  <c:v>305.01</c:v>
                </c:pt>
                <c:pt idx="5959">
                  <c:v>18.7</c:v>
                </c:pt>
                <c:pt idx="5960">
                  <c:v>38.29</c:v>
                </c:pt>
                <c:pt idx="5961">
                  <c:v>41.6</c:v>
                </c:pt>
                <c:pt idx="5962">
                  <c:v>113.88800000000001</c:v>
                </c:pt>
                <c:pt idx="5963">
                  <c:v>113.568</c:v>
                </c:pt>
                <c:pt idx="5964">
                  <c:v>2.3130000000000002</c:v>
                </c:pt>
                <c:pt idx="5965">
                  <c:v>19.936</c:v>
                </c:pt>
                <c:pt idx="5966">
                  <c:v>20.34</c:v>
                </c:pt>
                <c:pt idx="5967">
                  <c:v>32.951999999999998</c:v>
                </c:pt>
                <c:pt idx="5968">
                  <c:v>30.015999999999998</c:v>
                </c:pt>
                <c:pt idx="5969">
                  <c:v>499.584</c:v>
                </c:pt>
                <c:pt idx="5970">
                  <c:v>13.272</c:v>
                </c:pt>
                <c:pt idx="5971">
                  <c:v>244.006</c:v>
                </c:pt>
                <c:pt idx="5972">
                  <c:v>188.55199999999999</c:v>
                </c:pt>
                <c:pt idx="5973">
                  <c:v>545.94000000000005</c:v>
                </c:pt>
                <c:pt idx="5974">
                  <c:v>20.736000000000001</c:v>
                </c:pt>
                <c:pt idx="5975">
                  <c:v>43.295999999999999</c:v>
                </c:pt>
                <c:pt idx="5976">
                  <c:v>123.136</c:v>
                </c:pt>
                <c:pt idx="5977">
                  <c:v>11.263999999999999</c:v>
                </c:pt>
                <c:pt idx="5978">
                  <c:v>53.423999999999999</c:v>
                </c:pt>
                <c:pt idx="5979">
                  <c:v>275.49</c:v>
                </c:pt>
                <c:pt idx="5980">
                  <c:v>12.99</c:v>
                </c:pt>
                <c:pt idx="5981">
                  <c:v>449.15</c:v>
                </c:pt>
                <c:pt idx="5982">
                  <c:v>895.92</c:v>
                </c:pt>
                <c:pt idx="5983">
                  <c:v>55.36</c:v>
                </c:pt>
                <c:pt idx="5984">
                  <c:v>55.92</c:v>
                </c:pt>
                <c:pt idx="5985">
                  <c:v>206.99100000000001</c:v>
                </c:pt>
                <c:pt idx="5986">
                  <c:v>44.415999999999997</c:v>
                </c:pt>
                <c:pt idx="5987">
                  <c:v>19</c:v>
                </c:pt>
                <c:pt idx="5988">
                  <c:v>207.48</c:v>
                </c:pt>
                <c:pt idx="5989">
                  <c:v>91.68</c:v>
                </c:pt>
                <c:pt idx="5990">
                  <c:v>904.9</c:v>
                </c:pt>
                <c:pt idx="5991">
                  <c:v>34.271999999999998</c:v>
                </c:pt>
                <c:pt idx="5992">
                  <c:v>191.82</c:v>
                </c:pt>
                <c:pt idx="5993">
                  <c:v>243.88</c:v>
                </c:pt>
                <c:pt idx="5994">
                  <c:v>2549.9850000000001</c:v>
                </c:pt>
                <c:pt idx="5995">
                  <c:v>344.22</c:v>
                </c:pt>
                <c:pt idx="5996">
                  <c:v>666.4</c:v>
                </c:pt>
                <c:pt idx="5997">
                  <c:v>327.7328</c:v>
                </c:pt>
                <c:pt idx="5998">
                  <c:v>52.271999999999998</c:v>
                </c:pt>
                <c:pt idx="5999">
                  <c:v>17.940000000000001</c:v>
                </c:pt>
                <c:pt idx="6000">
                  <c:v>254.352</c:v>
                </c:pt>
                <c:pt idx="6001">
                  <c:v>403.16800000000001</c:v>
                </c:pt>
                <c:pt idx="6002">
                  <c:v>20.736000000000001</c:v>
                </c:pt>
                <c:pt idx="6003">
                  <c:v>32.4</c:v>
                </c:pt>
                <c:pt idx="6004">
                  <c:v>16.72</c:v>
                </c:pt>
                <c:pt idx="6005">
                  <c:v>22.18</c:v>
                </c:pt>
                <c:pt idx="6006">
                  <c:v>2054.2719999999999</c:v>
                </c:pt>
                <c:pt idx="6007">
                  <c:v>13.9</c:v>
                </c:pt>
                <c:pt idx="6008">
                  <c:v>43.176000000000002</c:v>
                </c:pt>
                <c:pt idx="6009">
                  <c:v>411.8</c:v>
                </c:pt>
                <c:pt idx="6010">
                  <c:v>41.96</c:v>
                </c:pt>
                <c:pt idx="6011">
                  <c:v>227.84</c:v>
                </c:pt>
                <c:pt idx="6012">
                  <c:v>517.9</c:v>
                </c:pt>
                <c:pt idx="6013">
                  <c:v>2799.96</c:v>
                </c:pt>
                <c:pt idx="6014">
                  <c:v>26.88</c:v>
                </c:pt>
                <c:pt idx="6015">
                  <c:v>83.97</c:v>
                </c:pt>
                <c:pt idx="6016">
                  <c:v>104.97</c:v>
                </c:pt>
                <c:pt idx="6017">
                  <c:v>140.73599999999999</c:v>
                </c:pt>
                <c:pt idx="6018">
                  <c:v>214.95</c:v>
                </c:pt>
                <c:pt idx="6019">
                  <c:v>45.36</c:v>
                </c:pt>
                <c:pt idx="6020">
                  <c:v>663.93600000000004</c:v>
                </c:pt>
                <c:pt idx="6021">
                  <c:v>2934.33</c:v>
                </c:pt>
                <c:pt idx="6022">
                  <c:v>124.41</c:v>
                </c:pt>
                <c:pt idx="6023">
                  <c:v>57.75</c:v>
                </c:pt>
                <c:pt idx="6024">
                  <c:v>114.46</c:v>
                </c:pt>
                <c:pt idx="6025">
                  <c:v>120.666</c:v>
                </c:pt>
                <c:pt idx="6026">
                  <c:v>342.86399999999998</c:v>
                </c:pt>
                <c:pt idx="6027">
                  <c:v>16.739999999999998</c:v>
                </c:pt>
                <c:pt idx="6028">
                  <c:v>43.176000000000002</c:v>
                </c:pt>
                <c:pt idx="6029">
                  <c:v>539.97</c:v>
                </c:pt>
                <c:pt idx="6030">
                  <c:v>252.78399999999999</c:v>
                </c:pt>
                <c:pt idx="6031">
                  <c:v>127.98399999999999</c:v>
                </c:pt>
                <c:pt idx="6032">
                  <c:v>12.992000000000001</c:v>
                </c:pt>
                <c:pt idx="6033">
                  <c:v>61</c:v>
                </c:pt>
                <c:pt idx="6034">
                  <c:v>10.368</c:v>
                </c:pt>
                <c:pt idx="6035">
                  <c:v>10.776</c:v>
                </c:pt>
                <c:pt idx="6036">
                  <c:v>242.352</c:v>
                </c:pt>
                <c:pt idx="6037">
                  <c:v>220.98</c:v>
                </c:pt>
                <c:pt idx="6038">
                  <c:v>12.957000000000001</c:v>
                </c:pt>
                <c:pt idx="6039">
                  <c:v>15.712</c:v>
                </c:pt>
                <c:pt idx="6040">
                  <c:v>298.464</c:v>
                </c:pt>
                <c:pt idx="6041">
                  <c:v>21.93</c:v>
                </c:pt>
                <c:pt idx="6042">
                  <c:v>51.84</c:v>
                </c:pt>
                <c:pt idx="6043">
                  <c:v>135.9</c:v>
                </c:pt>
                <c:pt idx="6044">
                  <c:v>532.70399999999995</c:v>
                </c:pt>
                <c:pt idx="6045">
                  <c:v>15.88</c:v>
                </c:pt>
                <c:pt idx="6046">
                  <c:v>1123.92</c:v>
                </c:pt>
                <c:pt idx="6047">
                  <c:v>48.671999999999997</c:v>
                </c:pt>
                <c:pt idx="6048">
                  <c:v>3.7679999999999998</c:v>
                </c:pt>
                <c:pt idx="6049">
                  <c:v>1036.624</c:v>
                </c:pt>
                <c:pt idx="6050">
                  <c:v>563.80799999999999</c:v>
                </c:pt>
                <c:pt idx="6051">
                  <c:v>258.52800000000002</c:v>
                </c:pt>
                <c:pt idx="6052">
                  <c:v>49.12</c:v>
                </c:pt>
                <c:pt idx="6053">
                  <c:v>241.56800000000001</c:v>
                </c:pt>
                <c:pt idx="6054">
                  <c:v>395</c:v>
                </c:pt>
                <c:pt idx="6055">
                  <c:v>13.28</c:v>
                </c:pt>
                <c:pt idx="6056">
                  <c:v>30.56</c:v>
                </c:pt>
                <c:pt idx="6057">
                  <c:v>67.992000000000004</c:v>
                </c:pt>
                <c:pt idx="6058">
                  <c:v>44.783999999999999</c:v>
                </c:pt>
                <c:pt idx="6059">
                  <c:v>22.847999999999999</c:v>
                </c:pt>
                <c:pt idx="6060">
                  <c:v>10.608000000000001</c:v>
                </c:pt>
                <c:pt idx="6061">
                  <c:v>32.4</c:v>
                </c:pt>
                <c:pt idx="6062">
                  <c:v>32.4</c:v>
                </c:pt>
                <c:pt idx="6063">
                  <c:v>31.05</c:v>
                </c:pt>
                <c:pt idx="6064">
                  <c:v>1799.9939999999999</c:v>
                </c:pt>
                <c:pt idx="6065">
                  <c:v>101.988</c:v>
                </c:pt>
                <c:pt idx="6066">
                  <c:v>735.98</c:v>
                </c:pt>
                <c:pt idx="6067">
                  <c:v>26</c:v>
                </c:pt>
                <c:pt idx="6068">
                  <c:v>67.64</c:v>
                </c:pt>
                <c:pt idx="6069">
                  <c:v>119.976</c:v>
                </c:pt>
                <c:pt idx="6070">
                  <c:v>5.18</c:v>
                </c:pt>
                <c:pt idx="6071">
                  <c:v>78.349999999999994</c:v>
                </c:pt>
                <c:pt idx="6072">
                  <c:v>38.520000000000003</c:v>
                </c:pt>
                <c:pt idx="6073">
                  <c:v>239.98400000000001</c:v>
                </c:pt>
                <c:pt idx="6074">
                  <c:v>19.350000000000001</c:v>
                </c:pt>
                <c:pt idx="6075">
                  <c:v>67</c:v>
                </c:pt>
                <c:pt idx="6076">
                  <c:v>62.192</c:v>
                </c:pt>
                <c:pt idx="6077">
                  <c:v>3.1680000000000001</c:v>
                </c:pt>
                <c:pt idx="6078">
                  <c:v>528.42999999999995</c:v>
                </c:pt>
                <c:pt idx="6079">
                  <c:v>13.391999999999999</c:v>
                </c:pt>
                <c:pt idx="6080">
                  <c:v>181.86</c:v>
                </c:pt>
                <c:pt idx="6081">
                  <c:v>180.58799999999999</c:v>
                </c:pt>
                <c:pt idx="6082">
                  <c:v>47.984000000000002</c:v>
                </c:pt>
                <c:pt idx="6083">
                  <c:v>20.94</c:v>
                </c:pt>
                <c:pt idx="6084">
                  <c:v>58.68</c:v>
                </c:pt>
                <c:pt idx="6085">
                  <c:v>254.9</c:v>
                </c:pt>
                <c:pt idx="6086">
                  <c:v>826.62</c:v>
                </c:pt>
                <c:pt idx="6087">
                  <c:v>1633.14</c:v>
                </c:pt>
                <c:pt idx="6088">
                  <c:v>544.38</c:v>
                </c:pt>
                <c:pt idx="6089">
                  <c:v>69.930000000000007</c:v>
                </c:pt>
                <c:pt idx="6090">
                  <c:v>3.75</c:v>
                </c:pt>
                <c:pt idx="6091">
                  <c:v>20.928000000000001</c:v>
                </c:pt>
                <c:pt idx="6092">
                  <c:v>65.989999999999995</c:v>
                </c:pt>
                <c:pt idx="6093">
                  <c:v>23.34</c:v>
                </c:pt>
                <c:pt idx="6094">
                  <c:v>95.968000000000004</c:v>
                </c:pt>
                <c:pt idx="6095">
                  <c:v>18.704000000000001</c:v>
                </c:pt>
                <c:pt idx="6096">
                  <c:v>149.232</c:v>
                </c:pt>
                <c:pt idx="6097">
                  <c:v>15.936</c:v>
                </c:pt>
                <c:pt idx="6098">
                  <c:v>10.99</c:v>
                </c:pt>
                <c:pt idx="6099">
                  <c:v>39.880000000000003</c:v>
                </c:pt>
                <c:pt idx="6100">
                  <c:v>62.24</c:v>
                </c:pt>
                <c:pt idx="6101">
                  <c:v>349.95</c:v>
                </c:pt>
                <c:pt idx="6102">
                  <c:v>1.504</c:v>
                </c:pt>
                <c:pt idx="6103">
                  <c:v>34.847999999999999</c:v>
                </c:pt>
                <c:pt idx="6104">
                  <c:v>75.180000000000007</c:v>
                </c:pt>
                <c:pt idx="6105">
                  <c:v>931.17600000000004</c:v>
                </c:pt>
                <c:pt idx="6106">
                  <c:v>430.88</c:v>
                </c:pt>
                <c:pt idx="6107">
                  <c:v>318.39999999999998</c:v>
                </c:pt>
                <c:pt idx="6108">
                  <c:v>12.768000000000001</c:v>
                </c:pt>
                <c:pt idx="6109">
                  <c:v>15.36</c:v>
                </c:pt>
                <c:pt idx="6110">
                  <c:v>375.34</c:v>
                </c:pt>
                <c:pt idx="6111">
                  <c:v>2.8959999999999999</c:v>
                </c:pt>
                <c:pt idx="6112">
                  <c:v>32.543999999999997</c:v>
                </c:pt>
                <c:pt idx="6113">
                  <c:v>44.94</c:v>
                </c:pt>
                <c:pt idx="6114">
                  <c:v>122.92</c:v>
                </c:pt>
                <c:pt idx="6115">
                  <c:v>219.8</c:v>
                </c:pt>
                <c:pt idx="6116">
                  <c:v>317.05799999999999</c:v>
                </c:pt>
                <c:pt idx="6117">
                  <c:v>49.08</c:v>
                </c:pt>
                <c:pt idx="6118">
                  <c:v>18.239999999999998</c:v>
                </c:pt>
                <c:pt idx="6119">
                  <c:v>113.88800000000001</c:v>
                </c:pt>
                <c:pt idx="6120">
                  <c:v>105.584</c:v>
                </c:pt>
                <c:pt idx="6121">
                  <c:v>24.85</c:v>
                </c:pt>
                <c:pt idx="6122">
                  <c:v>60.311999999999998</c:v>
                </c:pt>
                <c:pt idx="6123">
                  <c:v>7.056</c:v>
                </c:pt>
                <c:pt idx="6124">
                  <c:v>107.98399999999999</c:v>
                </c:pt>
                <c:pt idx="6125">
                  <c:v>4.6079999999999997</c:v>
                </c:pt>
                <c:pt idx="6126">
                  <c:v>2.9460000000000002</c:v>
                </c:pt>
                <c:pt idx="6127">
                  <c:v>99.98</c:v>
                </c:pt>
                <c:pt idx="6128">
                  <c:v>733.95</c:v>
                </c:pt>
                <c:pt idx="6129">
                  <c:v>281.904</c:v>
                </c:pt>
                <c:pt idx="6130">
                  <c:v>2.97</c:v>
                </c:pt>
                <c:pt idx="6131">
                  <c:v>7.92</c:v>
                </c:pt>
                <c:pt idx="6132">
                  <c:v>3359.9520000000002</c:v>
                </c:pt>
                <c:pt idx="6133">
                  <c:v>27.78</c:v>
                </c:pt>
                <c:pt idx="6134">
                  <c:v>22.96</c:v>
                </c:pt>
                <c:pt idx="6135">
                  <c:v>28.99</c:v>
                </c:pt>
                <c:pt idx="6136">
                  <c:v>22.96</c:v>
                </c:pt>
                <c:pt idx="6137">
                  <c:v>47.984000000000002</c:v>
                </c:pt>
                <c:pt idx="6138">
                  <c:v>15.24</c:v>
                </c:pt>
                <c:pt idx="6139">
                  <c:v>6.56</c:v>
                </c:pt>
                <c:pt idx="6140">
                  <c:v>13.11</c:v>
                </c:pt>
                <c:pt idx="6141">
                  <c:v>11.91</c:v>
                </c:pt>
                <c:pt idx="6142">
                  <c:v>3.48</c:v>
                </c:pt>
                <c:pt idx="6143">
                  <c:v>1704.89</c:v>
                </c:pt>
                <c:pt idx="6144">
                  <c:v>50.997</c:v>
                </c:pt>
                <c:pt idx="6145">
                  <c:v>76.792000000000002</c:v>
                </c:pt>
                <c:pt idx="6146">
                  <c:v>539.96400000000006</c:v>
                </c:pt>
                <c:pt idx="6147">
                  <c:v>60.311999999999998</c:v>
                </c:pt>
                <c:pt idx="6148">
                  <c:v>12.984</c:v>
                </c:pt>
                <c:pt idx="6149">
                  <c:v>2.286</c:v>
                </c:pt>
                <c:pt idx="6150">
                  <c:v>603.91999999999996</c:v>
                </c:pt>
                <c:pt idx="6151">
                  <c:v>271.76400000000001</c:v>
                </c:pt>
                <c:pt idx="6152">
                  <c:v>341.96</c:v>
                </c:pt>
                <c:pt idx="6153">
                  <c:v>181.35</c:v>
                </c:pt>
                <c:pt idx="6154">
                  <c:v>43.512</c:v>
                </c:pt>
                <c:pt idx="6155">
                  <c:v>662.88</c:v>
                </c:pt>
                <c:pt idx="6156">
                  <c:v>25.92</c:v>
                </c:pt>
                <c:pt idx="6157">
                  <c:v>68.94</c:v>
                </c:pt>
                <c:pt idx="6158">
                  <c:v>128.82</c:v>
                </c:pt>
                <c:pt idx="6159">
                  <c:v>896.99</c:v>
                </c:pt>
                <c:pt idx="6160">
                  <c:v>1.234</c:v>
                </c:pt>
                <c:pt idx="6161">
                  <c:v>21.72</c:v>
                </c:pt>
                <c:pt idx="6162">
                  <c:v>241.17599999999999</c:v>
                </c:pt>
                <c:pt idx="6163">
                  <c:v>227.976</c:v>
                </c:pt>
                <c:pt idx="6164">
                  <c:v>52.68</c:v>
                </c:pt>
                <c:pt idx="6165">
                  <c:v>2.032</c:v>
                </c:pt>
                <c:pt idx="6166">
                  <c:v>16.03</c:v>
                </c:pt>
                <c:pt idx="6167">
                  <c:v>15.712</c:v>
                </c:pt>
                <c:pt idx="6168">
                  <c:v>89.97</c:v>
                </c:pt>
                <c:pt idx="6169">
                  <c:v>435.99900000000002</c:v>
                </c:pt>
                <c:pt idx="6170">
                  <c:v>20.88</c:v>
                </c:pt>
                <c:pt idx="6171">
                  <c:v>3.81</c:v>
                </c:pt>
                <c:pt idx="6172">
                  <c:v>26.175999999999998</c:v>
                </c:pt>
                <c:pt idx="6173">
                  <c:v>30.44</c:v>
                </c:pt>
                <c:pt idx="6174">
                  <c:v>19.440000000000001</c:v>
                </c:pt>
                <c:pt idx="6175">
                  <c:v>37.880000000000003</c:v>
                </c:pt>
                <c:pt idx="6176">
                  <c:v>290.666</c:v>
                </c:pt>
                <c:pt idx="6177">
                  <c:v>14.352</c:v>
                </c:pt>
                <c:pt idx="6178">
                  <c:v>141.96</c:v>
                </c:pt>
                <c:pt idx="6179">
                  <c:v>25.824000000000002</c:v>
                </c:pt>
                <c:pt idx="6180">
                  <c:v>364.41</c:v>
                </c:pt>
                <c:pt idx="6181">
                  <c:v>39.96</c:v>
                </c:pt>
                <c:pt idx="6182">
                  <c:v>111.672</c:v>
                </c:pt>
                <c:pt idx="6183">
                  <c:v>24.047999999999998</c:v>
                </c:pt>
                <c:pt idx="6184">
                  <c:v>2.8959999999999999</c:v>
                </c:pt>
                <c:pt idx="6185">
                  <c:v>17.940000000000001</c:v>
                </c:pt>
                <c:pt idx="6186">
                  <c:v>580.67200000000003</c:v>
                </c:pt>
                <c:pt idx="6187">
                  <c:v>50.454000000000001</c:v>
                </c:pt>
                <c:pt idx="6188">
                  <c:v>6.8479999999999999</c:v>
                </c:pt>
                <c:pt idx="6189">
                  <c:v>219.16800000000001</c:v>
                </c:pt>
                <c:pt idx="6190">
                  <c:v>443.92</c:v>
                </c:pt>
                <c:pt idx="6191">
                  <c:v>169.99</c:v>
                </c:pt>
                <c:pt idx="6192">
                  <c:v>25.92</c:v>
                </c:pt>
                <c:pt idx="6193">
                  <c:v>629.1</c:v>
                </c:pt>
                <c:pt idx="6194">
                  <c:v>193.95</c:v>
                </c:pt>
                <c:pt idx="6195">
                  <c:v>5.46</c:v>
                </c:pt>
                <c:pt idx="6196">
                  <c:v>65.424000000000007</c:v>
                </c:pt>
                <c:pt idx="6197">
                  <c:v>77.88</c:v>
                </c:pt>
                <c:pt idx="6198">
                  <c:v>7.4880000000000004</c:v>
                </c:pt>
                <c:pt idx="6199">
                  <c:v>22.335999999999999</c:v>
                </c:pt>
                <c:pt idx="6200">
                  <c:v>10.368</c:v>
                </c:pt>
                <c:pt idx="6201">
                  <c:v>65.790000000000006</c:v>
                </c:pt>
                <c:pt idx="6202">
                  <c:v>271.98399999999998</c:v>
                </c:pt>
                <c:pt idx="6203">
                  <c:v>77.52</c:v>
                </c:pt>
                <c:pt idx="6204">
                  <c:v>1.81</c:v>
                </c:pt>
                <c:pt idx="6205">
                  <c:v>271.76400000000001</c:v>
                </c:pt>
                <c:pt idx="6206">
                  <c:v>215.148</c:v>
                </c:pt>
                <c:pt idx="6207">
                  <c:v>30.96</c:v>
                </c:pt>
                <c:pt idx="6208">
                  <c:v>29.79</c:v>
                </c:pt>
                <c:pt idx="6209">
                  <c:v>128.9</c:v>
                </c:pt>
                <c:pt idx="6210">
                  <c:v>24.815999999999999</c:v>
                </c:pt>
                <c:pt idx="6211">
                  <c:v>14.976000000000001</c:v>
                </c:pt>
                <c:pt idx="6212">
                  <c:v>24.288</c:v>
                </c:pt>
                <c:pt idx="6213">
                  <c:v>16.192</c:v>
                </c:pt>
                <c:pt idx="6214">
                  <c:v>251.006</c:v>
                </c:pt>
                <c:pt idx="6215">
                  <c:v>108.92</c:v>
                </c:pt>
                <c:pt idx="6216">
                  <c:v>2504.7399999999998</c:v>
                </c:pt>
                <c:pt idx="6217">
                  <c:v>29.9</c:v>
                </c:pt>
                <c:pt idx="6218">
                  <c:v>3.76</c:v>
                </c:pt>
                <c:pt idx="6219">
                  <c:v>14.97</c:v>
                </c:pt>
                <c:pt idx="6220">
                  <c:v>58.72</c:v>
                </c:pt>
                <c:pt idx="6221">
                  <c:v>5.16</c:v>
                </c:pt>
                <c:pt idx="6222">
                  <c:v>16.495999999999999</c:v>
                </c:pt>
                <c:pt idx="6223">
                  <c:v>71.975999999999999</c:v>
                </c:pt>
                <c:pt idx="6224">
                  <c:v>22.512</c:v>
                </c:pt>
                <c:pt idx="6225">
                  <c:v>3.444</c:v>
                </c:pt>
                <c:pt idx="6226">
                  <c:v>538.19399999999996</c:v>
                </c:pt>
                <c:pt idx="6227">
                  <c:v>492.76799999999997</c:v>
                </c:pt>
                <c:pt idx="6228">
                  <c:v>5.08</c:v>
                </c:pt>
                <c:pt idx="6229">
                  <c:v>47.991999999999997</c:v>
                </c:pt>
                <c:pt idx="6230">
                  <c:v>61.96</c:v>
                </c:pt>
                <c:pt idx="6231">
                  <c:v>278.82</c:v>
                </c:pt>
                <c:pt idx="6232">
                  <c:v>133.38</c:v>
                </c:pt>
                <c:pt idx="6233">
                  <c:v>47.951999999999998</c:v>
                </c:pt>
                <c:pt idx="6234">
                  <c:v>16.739999999999998</c:v>
                </c:pt>
                <c:pt idx="6235">
                  <c:v>10.848000000000001</c:v>
                </c:pt>
                <c:pt idx="6236">
                  <c:v>18.544</c:v>
                </c:pt>
                <c:pt idx="6237">
                  <c:v>34.950000000000003</c:v>
                </c:pt>
                <c:pt idx="6238">
                  <c:v>92.52</c:v>
                </c:pt>
                <c:pt idx="6239">
                  <c:v>8.9600000000000009</c:v>
                </c:pt>
                <c:pt idx="6240">
                  <c:v>147.184</c:v>
                </c:pt>
                <c:pt idx="6241">
                  <c:v>435.50400000000002</c:v>
                </c:pt>
                <c:pt idx="6242">
                  <c:v>11.167999999999999</c:v>
                </c:pt>
                <c:pt idx="6243">
                  <c:v>72</c:v>
                </c:pt>
                <c:pt idx="6244">
                  <c:v>603.91999999999996</c:v>
                </c:pt>
                <c:pt idx="6245">
                  <c:v>513.024</c:v>
                </c:pt>
                <c:pt idx="6246">
                  <c:v>487.92</c:v>
                </c:pt>
                <c:pt idx="6247">
                  <c:v>15.24</c:v>
                </c:pt>
                <c:pt idx="6248">
                  <c:v>209.97</c:v>
                </c:pt>
                <c:pt idx="6249">
                  <c:v>62.94</c:v>
                </c:pt>
                <c:pt idx="6250">
                  <c:v>95.736000000000004</c:v>
                </c:pt>
                <c:pt idx="6251">
                  <c:v>900.08</c:v>
                </c:pt>
                <c:pt idx="6252">
                  <c:v>201.584</c:v>
                </c:pt>
                <c:pt idx="6253">
                  <c:v>3.3919999999999999</c:v>
                </c:pt>
                <c:pt idx="6254">
                  <c:v>193.06559999999999</c:v>
                </c:pt>
                <c:pt idx="6255">
                  <c:v>509.488</c:v>
                </c:pt>
                <c:pt idx="6256">
                  <c:v>825.17399999999998</c:v>
                </c:pt>
                <c:pt idx="6257">
                  <c:v>66.3</c:v>
                </c:pt>
                <c:pt idx="6258">
                  <c:v>30.815999999999999</c:v>
                </c:pt>
                <c:pt idx="6259">
                  <c:v>44.783999999999999</c:v>
                </c:pt>
                <c:pt idx="6260">
                  <c:v>569.53599999999994</c:v>
                </c:pt>
                <c:pt idx="6261">
                  <c:v>796.42499999999995</c:v>
                </c:pt>
                <c:pt idx="6262">
                  <c:v>404.94</c:v>
                </c:pt>
                <c:pt idx="6263">
                  <c:v>116</c:v>
                </c:pt>
                <c:pt idx="6264">
                  <c:v>657.55200000000002</c:v>
                </c:pt>
                <c:pt idx="6265">
                  <c:v>45.84</c:v>
                </c:pt>
                <c:pt idx="6266">
                  <c:v>287.96800000000002</c:v>
                </c:pt>
                <c:pt idx="6267">
                  <c:v>13.12</c:v>
                </c:pt>
                <c:pt idx="6268">
                  <c:v>10.75</c:v>
                </c:pt>
                <c:pt idx="6269">
                  <c:v>11.62</c:v>
                </c:pt>
                <c:pt idx="6270">
                  <c:v>40.74</c:v>
                </c:pt>
                <c:pt idx="6271">
                  <c:v>83.25</c:v>
                </c:pt>
                <c:pt idx="6272">
                  <c:v>20.65</c:v>
                </c:pt>
                <c:pt idx="6273">
                  <c:v>45.36</c:v>
                </c:pt>
                <c:pt idx="6274">
                  <c:v>5.3520000000000003</c:v>
                </c:pt>
                <c:pt idx="6275">
                  <c:v>2.6720000000000002</c:v>
                </c:pt>
                <c:pt idx="6276">
                  <c:v>28.672000000000001</c:v>
                </c:pt>
                <c:pt idx="6277">
                  <c:v>29.312000000000001</c:v>
                </c:pt>
                <c:pt idx="6278">
                  <c:v>35.06</c:v>
                </c:pt>
                <c:pt idx="6279">
                  <c:v>33.94</c:v>
                </c:pt>
                <c:pt idx="6280">
                  <c:v>30</c:v>
                </c:pt>
                <c:pt idx="6281">
                  <c:v>604.75199999999995</c:v>
                </c:pt>
                <c:pt idx="6282">
                  <c:v>21.792000000000002</c:v>
                </c:pt>
                <c:pt idx="6283">
                  <c:v>8.2560000000000002</c:v>
                </c:pt>
                <c:pt idx="6284">
                  <c:v>4.3680000000000003</c:v>
                </c:pt>
                <c:pt idx="6285">
                  <c:v>11.52</c:v>
                </c:pt>
                <c:pt idx="6286">
                  <c:v>3.96</c:v>
                </c:pt>
                <c:pt idx="6287">
                  <c:v>15.007999999999999</c:v>
                </c:pt>
                <c:pt idx="6288">
                  <c:v>2395.1999999999998</c:v>
                </c:pt>
                <c:pt idx="6289">
                  <c:v>5.1840000000000002</c:v>
                </c:pt>
                <c:pt idx="6290">
                  <c:v>104.8</c:v>
                </c:pt>
                <c:pt idx="6291">
                  <c:v>14.496</c:v>
                </c:pt>
                <c:pt idx="6292">
                  <c:v>2430.08</c:v>
                </c:pt>
                <c:pt idx="6293">
                  <c:v>104.85</c:v>
                </c:pt>
                <c:pt idx="6294">
                  <c:v>3.9</c:v>
                </c:pt>
                <c:pt idx="6295">
                  <c:v>191.96</c:v>
                </c:pt>
                <c:pt idx="6296">
                  <c:v>2.61</c:v>
                </c:pt>
                <c:pt idx="6297">
                  <c:v>5.96</c:v>
                </c:pt>
                <c:pt idx="6298">
                  <c:v>465.18</c:v>
                </c:pt>
                <c:pt idx="6299">
                  <c:v>37.520000000000003</c:v>
                </c:pt>
                <c:pt idx="6300">
                  <c:v>2.6240000000000001</c:v>
                </c:pt>
                <c:pt idx="6301">
                  <c:v>15.552</c:v>
                </c:pt>
                <c:pt idx="6302">
                  <c:v>64.703999999999994</c:v>
                </c:pt>
                <c:pt idx="6303">
                  <c:v>135.51599999999999</c:v>
                </c:pt>
                <c:pt idx="6304">
                  <c:v>431.928</c:v>
                </c:pt>
                <c:pt idx="6305">
                  <c:v>12.448</c:v>
                </c:pt>
                <c:pt idx="6306">
                  <c:v>657.93</c:v>
                </c:pt>
                <c:pt idx="6307">
                  <c:v>277.39999999999998</c:v>
                </c:pt>
                <c:pt idx="6308">
                  <c:v>6.9119999999999999</c:v>
                </c:pt>
                <c:pt idx="6309">
                  <c:v>177.56800000000001</c:v>
                </c:pt>
                <c:pt idx="6310">
                  <c:v>58.415999999999997</c:v>
                </c:pt>
                <c:pt idx="6311">
                  <c:v>31.776</c:v>
                </c:pt>
                <c:pt idx="6312">
                  <c:v>9.5549999999999997</c:v>
                </c:pt>
                <c:pt idx="6313">
                  <c:v>40.776000000000003</c:v>
                </c:pt>
                <c:pt idx="6314">
                  <c:v>142.4</c:v>
                </c:pt>
                <c:pt idx="6315">
                  <c:v>7.16</c:v>
                </c:pt>
                <c:pt idx="6316">
                  <c:v>3.52</c:v>
                </c:pt>
                <c:pt idx="6317">
                  <c:v>5.58</c:v>
                </c:pt>
                <c:pt idx="6318">
                  <c:v>2060.7440000000001</c:v>
                </c:pt>
                <c:pt idx="6319">
                  <c:v>52.271999999999998</c:v>
                </c:pt>
                <c:pt idx="6320">
                  <c:v>69.52</c:v>
                </c:pt>
                <c:pt idx="6321">
                  <c:v>763.44</c:v>
                </c:pt>
                <c:pt idx="6322">
                  <c:v>9.2159999999999993</c:v>
                </c:pt>
                <c:pt idx="6323">
                  <c:v>41.957999999999998</c:v>
                </c:pt>
                <c:pt idx="6324">
                  <c:v>334.88</c:v>
                </c:pt>
                <c:pt idx="6325">
                  <c:v>148.28800000000001</c:v>
                </c:pt>
                <c:pt idx="6326">
                  <c:v>178.92</c:v>
                </c:pt>
                <c:pt idx="6327">
                  <c:v>47.3</c:v>
                </c:pt>
                <c:pt idx="6328">
                  <c:v>4.13</c:v>
                </c:pt>
                <c:pt idx="6329">
                  <c:v>6.48</c:v>
                </c:pt>
                <c:pt idx="6330">
                  <c:v>15.52</c:v>
                </c:pt>
                <c:pt idx="6331">
                  <c:v>2.9460000000000002</c:v>
                </c:pt>
                <c:pt idx="6332">
                  <c:v>104.88</c:v>
                </c:pt>
                <c:pt idx="6333">
                  <c:v>34.700000000000003</c:v>
                </c:pt>
                <c:pt idx="6334">
                  <c:v>33.72</c:v>
                </c:pt>
                <c:pt idx="6335">
                  <c:v>638.73</c:v>
                </c:pt>
                <c:pt idx="6336">
                  <c:v>9.0960000000000001</c:v>
                </c:pt>
                <c:pt idx="6337">
                  <c:v>8.6880000000000006</c:v>
                </c:pt>
                <c:pt idx="6338">
                  <c:v>6.4080000000000004</c:v>
                </c:pt>
                <c:pt idx="6339">
                  <c:v>33.799999999999997</c:v>
                </c:pt>
                <c:pt idx="6340">
                  <c:v>377.97</c:v>
                </c:pt>
                <c:pt idx="6341">
                  <c:v>258.89999999999998</c:v>
                </c:pt>
                <c:pt idx="6342">
                  <c:v>27.888000000000002</c:v>
                </c:pt>
                <c:pt idx="6343">
                  <c:v>6.4560000000000004</c:v>
                </c:pt>
                <c:pt idx="6344">
                  <c:v>52.68</c:v>
                </c:pt>
                <c:pt idx="6345">
                  <c:v>13.88</c:v>
                </c:pt>
                <c:pt idx="6346">
                  <c:v>103.92</c:v>
                </c:pt>
                <c:pt idx="6347">
                  <c:v>11.52</c:v>
                </c:pt>
                <c:pt idx="6348">
                  <c:v>39.072000000000003</c:v>
                </c:pt>
                <c:pt idx="6349">
                  <c:v>8.8719999999999999</c:v>
                </c:pt>
                <c:pt idx="6350">
                  <c:v>15.8</c:v>
                </c:pt>
                <c:pt idx="6351">
                  <c:v>464.97</c:v>
                </c:pt>
                <c:pt idx="6352">
                  <c:v>181.96</c:v>
                </c:pt>
                <c:pt idx="6353">
                  <c:v>12.39</c:v>
                </c:pt>
                <c:pt idx="6354">
                  <c:v>84.09</c:v>
                </c:pt>
                <c:pt idx="6355">
                  <c:v>79.36</c:v>
                </c:pt>
                <c:pt idx="6356">
                  <c:v>43.68</c:v>
                </c:pt>
                <c:pt idx="6357">
                  <c:v>98.21</c:v>
                </c:pt>
                <c:pt idx="6358">
                  <c:v>9.84</c:v>
                </c:pt>
                <c:pt idx="6359">
                  <c:v>2.694</c:v>
                </c:pt>
                <c:pt idx="6360">
                  <c:v>25.344000000000001</c:v>
                </c:pt>
                <c:pt idx="6361">
                  <c:v>43.92</c:v>
                </c:pt>
                <c:pt idx="6362">
                  <c:v>59.994</c:v>
                </c:pt>
                <c:pt idx="6363">
                  <c:v>87.96</c:v>
                </c:pt>
                <c:pt idx="6364">
                  <c:v>15.488</c:v>
                </c:pt>
                <c:pt idx="6365">
                  <c:v>66.540000000000006</c:v>
                </c:pt>
                <c:pt idx="6366">
                  <c:v>141.96</c:v>
                </c:pt>
                <c:pt idx="6367">
                  <c:v>79.400000000000006</c:v>
                </c:pt>
                <c:pt idx="6368">
                  <c:v>163.96</c:v>
                </c:pt>
                <c:pt idx="6369">
                  <c:v>37.93</c:v>
                </c:pt>
                <c:pt idx="6370">
                  <c:v>24.78</c:v>
                </c:pt>
                <c:pt idx="6371">
                  <c:v>899.97</c:v>
                </c:pt>
                <c:pt idx="6372">
                  <c:v>23.832000000000001</c:v>
                </c:pt>
                <c:pt idx="6373">
                  <c:v>34.176000000000002</c:v>
                </c:pt>
                <c:pt idx="6374">
                  <c:v>5.5439999999999996</c:v>
                </c:pt>
                <c:pt idx="6375">
                  <c:v>11.54</c:v>
                </c:pt>
                <c:pt idx="6376">
                  <c:v>45.68</c:v>
                </c:pt>
                <c:pt idx="6377">
                  <c:v>603.91999999999996</c:v>
                </c:pt>
                <c:pt idx="6378">
                  <c:v>23.55</c:v>
                </c:pt>
                <c:pt idx="6379">
                  <c:v>5.04</c:v>
                </c:pt>
                <c:pt idx="6380">
                  <c:v>33.4</c:v>
                </c:pt>
                <c:pt idx="6381">
                  <c:v>15.42</c:v>
                </c:pt>
                <c:pt idx="6382">
                  <c:v>35.712000000000003</c:v>
                </c:pt>
                <c:pt idx="6383">
                  <c:v>551.98500000000001</c:v>
                </c:pt>
                <c:pt idx="6384">
                  <c:v>7.056</c:v>
                </c:pt>
                <c:pt idx="6385">
                  <c:v>18.72</c:v>
                </c:pt>
                <c:pt idx="6386">
                  <c:v>11.16</c:v>
                </c:pt>
                <c:pt idx="6387">
                  <c:v>41.96</c:v>
                </c:pt>
                <c:pt idx="6388">
                  <c:v>636.86</c:v>
                </c:pt>
                <c:pt idx="6389">
                  <c:v>499.99</c:v>
                </c:pt>
                <c:pt idx="6390">
                  <c:v>129.97999999999999</c:v>
                </c:pt>
                <c:pt idx="6391">
                  <c:v>59.98</c:v>
                </c:pt>
                <c:pt idx="6392">
                  <c:v>16.52</c:v>
                </c:pt>
                <c:pt idx="6393">
                  <c:v>11.85</c:v>
                </c:pt>
                <c:pt idx="6394">
                  <c:v>118.25</c:v>
                </c:pt>
                <c:pt idx="6395">
                  <c:v>368.97</c:v>
                </c:pt>
                <c:pt idx="6396">
                  <c:v>563.42999999999995</c:v>
                </c:pt>
                <c:pt idx="6397">
                  <c:v>16.899999999999999</c:v>
                </c:pt>
                <c:pt idx="6398">
                  <c:v>24.4</c:v>
                </c:pt>
                <c:pt idx="6399">
                  <c:v>87.6</c:v>
                </c:pt>
                <c:pt idx="6400">
                  <c:v>8.52</c:v>
                </c:pt>
                <c:pt idx="6401">
                  <c:v>1.788</c:v>
                </c:pt>
                <c:pt idx="6402">
                  <c:v>119.96</c:v>
                </c:pt>
                <c:pt idx="6403">
                  <c:v>1.984</c:v>
                </c:pt>
                <c:pt idx="6404">
                  <c:v>2003.52</c:v>
                </c:pt>
                <c:pt idx="6405">
                  <c:v>82.367999999999995</c:v>
                </c:pt>
                <c:pt idx="6406">
                  <c:v>6.9119999999999999</c:v>
                </c:pt>
                <c:pt idx="6407">
                  <c:v>383.976</c:v>
                </c:pt>
                <c:pt idx="6408">
                  <c:v>10.368</c:v>
                </c:pt>
                <c:pt idx="6409">
                  <c:v>335.94400000000002</c:v>
                </c:pt>
                <c:pt idx="6410">
                  <c:v>665.88</c:v>
                </c:pt>
                <c:pt idx="6411">
                  <c:v>37.94</c:v>
                </c:pt>
                <c:pt idx="6412">
                  <c:v>273.95999999999998</c:v>
                </c:pt>
                <c:pt idx="6413">
                  <c:v>269.98200000000003</c:v>
                </c:pt>
                <c:pt idx="6414">
                  <c:v>720.06399999999996</c:v>
                </c:pt>
                <c:pt idx="6415">
                  <c:v>41.423999999999999</c:v>
                </c:pt>
                <c:pt idx="6416">
                  <c:v>3.1320000000000001</c:v>
                </c:pt>
                <c:pt idx="6417">
                  <c:v>1085.42</c:v>
                </c:pt>
                <c:pt idx="6418">
                  <c:v>29.05</c:v>
                </c:pt>
                <c:pt idx="6419">
                  <c:v>16.032</c:v>
                </c:pt>
                <c:pt idx="6420">
                  <c:v>29.79</c:v>
                </c:pt>
                <c:pt idx="6421">
                  <c:v>57.23</c:v>
                </c:pt>
                <c:pt idx="6422">
                  <c:v>333</c:v>
                </c:pt>
                <c:pt idx="6423">
                  <c:v>36.44</c:v>
                </c:pt>
                <c:pt idx="6424">
                  <c:v>251.64</c:v>
                </c:pt>
                <c:pt idx="6425">
                  <c:v>523.76400000000001</c:v>
                </c:pt>
                <c:pt idx="6426">
                  <c:v>1359.96</c:v>
                </c:pt>
                <c:pt idx="6427">
                  <c:v>102.592</c:v>
                </c:pt>
                <c:pt idx="6428">
                  <c:v>22.704000000000001</c:v>
                </c:pt>
                <c:pt idx="6429">
                  <c:v>93.024000000000001</c:v>
                </c:pt>
                <c:pt idx="6430">
                  <c:v>35.008000000000003</c:v>
                </c:pt>
                <c:pt idx="6431">
                  <c:v>39.152000000000001</c:v>
                </c:pt>
                <c:pt idx="6432">
                  <c:v>25.06</c:v>
                </c:pt>
                <c:pt idx="6433">
                  <c:v>19.824000000000002</c:v>
                </c:pt>
                <c:pt idx="6434">
                  <c:v>823.96</c:v>
                </c:pt>
                <c:pt idx="6435">
                  <c:v>15.984</c:v>
                </c:pt>
                <c:pt idx="6436">
                  <c:v>59.97</c:v>
                </c:pt>
                <c:pt idx="6437">
                  <c:v>1056.8599999999999</c:v>
                </c:pt>
                <c:pt idx="6438">
                  <c:v>12.816000000000001</c:v>
                </c:pt>
                <c:pt idx="6439">
                  <c:v>314.35199999999998</c:v>
                </c:pt>
                <c:pt idx="6440">
                  <c:v>18.98</c:v>
                </c:pt>
                <c:pt idx="6441">
                  <c:v>18.239999999999998</c:v>
                </c:pt>
                <c:pt idx="6442">
                  <c:v>107.44</c:v>
                </c:pt>
                <c:pt idx="6443">
                  <c:v>26.64</c:v>
                </c:pt>
                <c:pt idx="6444">
                  <c:v>87.444000000000003</c:v>
                </c:pt>
                <c:pt idx="6445">
                  <c:v>76.14</c:v>
                </c:pt>
                <c:pt idx="6446">
                  <c:v>2.3679999999999999</c:v>
                </c:pt>
                <c:pt idx="6447">
                  <c:v>19.007999999999999</c:v>
                </c:pt>
                <c:pt idx="6448">
                  <c:v>911.98400000000004</c:v>
                </c:pt>
                <c:pt idx="6449">
                  <c:v>674.35199999999998</c:v>
                </c:pt>
                <c:pt idx="6450">
                  <c:v>134.01</c:v>
                </c:pt>
                <c:pt idx="6451">
                  <c:v>170.97</c:v>
                </c:pt>
                <c:pt idx="6452">
                  <c:v>7.1840000000000002</c:v>
                </c:pt>
                <c:pt idx="6453">
                  <c:v>6.28</c:v>
                </c:pt>
                <c:pt idx="6454">
                  <c:v>480.74</c:v>
                </c:pt>
                <c:pt idx="6455">
                  <c:v>501.81</c:v>
                </c:pt>
                <c:pt idx="6456">
                  <c:v>691.96</c:v>
                </c:pt>
                <c:pt idx="6457">
                  <c:v>34.950000000000003</c:v>
                </c:pt>
                <c:pt idx="6458">
                  <c:v>85.3</c:v>
                </c:pt>
                <c:pt idx="6459">
                  <c:v>4.95</c:v>
                </c:pt>
                <c:pt idx="6460">
                  <c:v>3.5640000000000001</c:v>
                </c:pt>
                <c:pt idx="6461">
                  <c:v>823.96</c:v>
                </c:pt>
                <c:pt idx="6462">
                  <c:v>10.272</c:v>
                </c:pt>
                <c:pt idx="6463">
                  <c:v>480.96</c:v>
                </c:pt>
                <c:pt idx="6464">
                  <c:v>40.176000000000002</c:v>
                </c:pt>
                <c:pt idx="6465">
                  <c:v>10.896000000000001</c:v>
                </c:pt>
                <c:pt idx="6466">
                  <c:v>10.64</c:v>
                </c:pt>
                <c:pt idx="6467">
                  <c:v>151.96</c:v>
                </c:pt>
                <c:pt idx="6468">
                  <c:v>238</c:v>
                </c:pt>
                <c:pt idx="6469">
                  <c:v>155.34</c:v>
                </c:pt>
                <c:pt idx="6470">
                  <c:v>148.32</c:v>
                </c:pt>
                <c:pt idx="6471">
                  <c:v>191.96799999999999</c:v>
                </c:pt>
                <c:pt idx="6472">
                  <c:v>11.56</c:v>
                </c:pt>
                <c:pt idx="6473">
                  <c:v>11.8</c:v>
                </c:pt>
                <c:pt idx="6474">
                  <c:v>842.35199999999998</c:v>
                </c:pt>
                <c:pt idx="6475">
                  <c:v>10.272</c:v>
                </c:pt>
                <c:pt idx="6476">
                  <c:v>38.19</c:v>
                </c:pt>
                <c:pt idx="6477">
                  <c:v>49.631999999999998</c:v>
                </c:pt>
                <c:pt idx="6478">
                  <c:v>52.095999999999997</c:v>
                </c:pt>
                <c:pt idx="6479">
                  <c:v>9.5679999999999996</c:v>
                </c:pt>
                <c:pt idx="6480">
                  <c:v>82.367999999999995</c:v>
                </c:pt>
                <c:pt idx="6481">
                  <c:v>364.70400000000001</c:v>
                </c:pt>
                <c:pt idx="6482">
                  <c:v>40.256</c:v>
                </c:pt>
                <c:pt idx="6483">
                  <c:v>4.3680000000000003</c:v>
                </c:pt>
                <c:pt idx="6484">
                  <c:v>12.128</c:v>
                </c:pt>
                <c:pt idx="6485">
                  <c:v>8.56</c:v>
                </c:pt>
                <c:pt idx="6486">
                  <c:v>659.9</c:v>
                </c:pt>
                <c:pt idx="6487">
                  <c:v>1684.752</c:v>
                </c:pt>
                <c:pt idx="6488">
                  <c:v>559.91999999999996</c:v>
                </c:pt>
                <c:pt idx="6489">
                  <c:v>279.94400000000002</c:v>
                </c:pt>
                <c:pt idx="6490">
                  <c:v>48.9</c:v>
                </c:pt>
                <c:pt idx="6491">
                  <c:v>3.552</c:v>
                </c:pt>
                <c:pt idx="6492">
                  <c:v>2.3679999999999999</c:v>
                </c:pt>
                <c:pt idx="6493">
                  <c:v>127.98399999999999</c:v>
                </c:pt>
                <c:pt idx="6494">
                  <c:v>10.368</c:v>
                </c:pt>
                <c:pt idx="6495">
                  <c:v>47.984000000000002</c:v>
                </c:pt>
                <c:pt idx="6496">
                  <c:v>563.80799999999999</c:v>
                </c:pt>
                <c:pt idx="6497">
                  <c:v>10.428000000000001</c:v>
                </c:pt>
                <c:pt idx="6498">
                  <c:v>547.13599999999997</c:v>
                </c:pt>
                <c:pt idx="6499">
                  <c:v>7.5839999999999996</c:v>
                </c:pt>
                <c:pt idx="6500">
                  <c:v>19.440000000000001</c:v>
                </c:pt>
                <c:pt idx="6501">
                  <c:v>9.82</c:v>
                </c:pt>
                <c:pt idx="6502">
                  <c:v>801.6</c:v>
                </c:pt>
                <c:pt idx="6503">
                  <c:v>7.6559999999999997</c:v>
                </c:pt>
                <c:pt idx="6504">
                  <c:v>311.976</c:v>
                </c:pt>
                <c:pt idx="6505">
                  <c:v>63.96</c:v>
                </c:pt>
                <c:pt idx="6506">
                  <c:v>359.976</c:v>
                </c:pt>
                <c:pt idx="6507">
                  <c:v>25.344000000000001</c:v>
                </c:pt>
                <c:pt idx="6508">
                  <c:v>26.72</c:v>
                </c:pt>
                <c:pt idx="6509">
                  <c:v>241.33199999999999</c:v>
                </c:pt>
                <c:pt idx="6510">
                  <c:v>5.1840000000000002</c:v>
                </c:pt>
                <c:pt idx="6511">
                  <c:v>5.4720000000000004</c:v>
                </c:pt>
                <c:pt idx="6512">
                  <c:v>47.984000000000002</c:v>
                </c:pt>
                <c:pt idx="6513">
                  <c:v>9.4</c:v>
                </c:pt>
                <c:pt idx="6514">
                  <c:v>201.584</c:v>
                </c:pt>
                <c:pt idx="6515">
                  <c:v>197.37200000000001</c:v>
                </c:pt>
                <c:pt idx="6516">
                  <c:v>1424.9</c:v>
                </c:pt>
                <c:pt idx="6517">
                  <c:v>17.34</c:v>
                </c:pt>
                <c:pt idx="6518">
                  <c:v>48.847999999999999</c:v>
                </c:pt>
                <c:pt idx="6519">
                  <c:v>17.248000000000001</c:v>
                </c:pt>
                <c:pt idx="6520">
                  <c:v>159.98400000000001</c:v>
                </c:pt>
                <c:pt idx="6521">
                  <c:v>12.7</c:v>
                </c:pt>
                <c:pt idx="6522">
                  <c:v>5.47</c:v>
                </c:pt>
                <c:pt idx="6523">
                  <c:v>79.36</c:v>
                </c:pt>
                <c:pt idx="6524">
                  <c:v>22.14</c:v>
                </c:pt>
                <c:pt idx="6525">
                  <c:v>11.276999999999999</c:v>
                </c:pt>
                <c:pt idx="6526">
                  <c:v>4.4480000000000004</c:v>
                </c:pt>
                <c:pt idx="6527">
                  <c:v>44.76</c:v>
                </c:pt>
                <c:pt idx="6528">
                  <c:v>12.84</c:v>
                </c:pt>
                <c:pt idx="6529">
                  <c:v>44.67</c:v>
                </c:pt>
                <c:pt idx="6530">
                  <c:v>7.8719999999999999</c:v>
                </c:pt>
                <c:pt idx="6531">
                  <c:v>7.8719999999999999</c:v>
                </c:pt>
                <c:pt idx="6532">
                  <c:v>88.04</c:v>
                </c:pt>
                <c:pt idx="6533">
                  <c:v>5.7279999999999998</c:v>
                </c:pt>
                <c:pt idx="6534">
                  <c:v>53.82</c:v>
                </c:pt>
                <c:pt idx="6535">
                  <c:v>13.48</c:v>
                </c:pt>
                <c:pt idx="6536">
                  <c:v>29.8</c:v>
                </c:pt>
                <c:pt idx="6537">
                  <c:v>22.77</c:v>
                </c:pt>
                <c:pt idx="6538">
                  <c:v>2799.96</c:v>
                </c:pt>
                <c:pt idx="6539">
                  <c:v>257.49900000000002</c:v>
                </c:pt>
                <c:pt idx="6540">
                  <c:v>2591.56</c:v>
                </c:pt>
                <c:pt idx="6541">
                  <c:v>41.95</c:v>
                </c:pt>
                <c:pt idx="6542">
                  <c:v>79.12</c:v>
                </c:pt>
                <c:pt idx="6543">
                  <c:v>41.375999999999998</c:v>
                </c:pt>
                <c:pt idx="6544">
                  <c:v>172.70400000000001</c:v>
                </c:pt>
                <c:pt idx="6545">
                  <c:v>512.94000000000005</c:v>
                </c:pt>
                <c:pt idx="6546">
                  <c:v>860.93</c:v>
                </c:pt>
                <c:pt idx="6547">
                  <c:v>769.95</c:v>
                </c:pt>
                <c:pt idx="6548">
                  <c:v>14.98</c:v>
                </c:pt>
                <c:pt idx="6549">
                  <c:v>373.08</c:v>
                </c:pt>
                <c:pt idx="6550">
                  <c:v>63.47</c:v>
                </c:pt>
                <c:pt idx="6551">
                  <c:v>345</c:v>
                </c:pt>
                <c:pt idx="6552">
                  <c:v>637.89599999999996</c:v>
                </c:pt>
                <c:pt idx="6553">
                  <c:v>287.91000000000003</c:v>
                </c:pt>
                <c:pt idx="6554">
                  <c:v>36.6</c:v>
                </c:pt>
                <c:pt idx="6555">
                  <c:v>1.78</c:v>
                </c:pt>
                <c:pt idx="6556">
                  <c:v>25.92</c:v>
                </c:pt>
                <c:pt idx="6557">
                  <c:v>6.8479999999999999</c:v>
                </c:pt>
                <c:pt idx="6558">
                  <c:v>474.43</c:v>
                </c:pt>
                <c:pt idx="6559">
                  <c:v>8.4480000000000004</c:v>
                </c:pt>
                <c:pt idx="6560">
                  <c:v>39.295999999999999</c:v>
                </c:pt>
                <c:pt idx="6561">
                  <c:v>542.94000000000005</c:v>
                </c:pt>
                <c:pt idx="6562">
                  <c:v>193.8</c:v>
                </c:pt>
                <c:pt idx="6563">
                  <c:v>97.88</c:v>
                </c:pt>
                <c:pt idx="6564">
                  <c:v>251.91</c:v>
                </c:pt>
                <c:pt idx="6565">
                  <c:v>853.93</c:v>
                </c:pt>
                <c:pt idx="6566">
                  <c:v>556.66499999999996</c:v>
                </c:pt>
                <c:pt idx="6567">
                  <c:v>95.84</c:v>
                </c:pt>
                <c:pt idx="6568">
                  <c:v>9.1839999999999993</c:v>
                </c:pt>
                <c:pt idx="6569">
                  <c:v>232.88</c:v>
                </c:pt>
                <c:pt idx="6570">
                  <c:v>236.88</c:v>
                </c:pt>
                <c:pt idx="6571">
                  <c:v>29.9</c:v>
                </c:pt>
                <c:pt idx="6572">
                  <c:v>100</c:v>
                </c:pt>
                <c:pt idx="6573">
                  <c:v>18.693000000000001</c:v>
                </c:pt>
                <c:pt idx="6574">
                  <c:v>383.952</c:v>
                </c:pt>
                <c:pt idx="6575">
                  <c:v>24.815999999999999</c:v>
                </c:pt>
                <c:pt idx="6576">
                  <c:v>204.85</c:v>
                </c:pt>
                <c:pt idx="6577">
                  <c:v>9.1560000000000006</c:v>
                </c:pt>
                <c:pt idx="6578">
                  <c:v>23.992000000000001</c:v>
                </c:pt>
                <c:pt idx="6579">
                  <c:v>80.88</c:v>
                </c:pt>
                <c:pt idx="6580">
                  <c:v>599.9</c:v>
                </c:pt>
                <c:pt idx="6581">
                  <c:v>276.69</c:v>
                </c:pt>
                <c:pt idx="6582">
                  <c:v>4.2240000000000002</c:v>
                </c:pt>
                <c:pt idx="6583">
                  <c:v>409.27199999999999</c:v>
                </c:pt>
                <c:pt idx="6584">
                  <c:v>55.44</c:v>
                </c:pt>
                <c:pt idx="6585">
                  <c:v>20.928000000000001</c:v>
                </c:pt>
                <c:pt idx="6586">
                  <c:v>1801.6320000000001</c:v>
                </c:pt>
                <c:pt idx="6587">
                  <c:v>646.20000000000005</c:v>
                </c:pt>
                <c:pt idx="6588">
                  <c:v>68.111999999999995</c:v>
                </c:pt>
                <c:pt idx="6589">
                  <c:v>3.1040000000000001</c:v>
                </c:pt>
                <c:pt idx="6590">
                  <c:v>10.272</c:v>
                </c:pt>
                <c:pt idx="6591">
                  <c:v>47.808</c:v>
                </c:pt>
                <c:pt idx="6592">
                  <c:v>978.84</c:v>
                </c:pt>
                <c:pt idx="6593">
                  <c:v>10.023999999999999</c:v>
                </c:pt>
                <c:pt idx="6594">
                  <c:v>999.98</c:v>
                </c:pt>
                <c:pt idx="6595">
                  <c:v>821.94</c:v>
                </c:pt>
                <c:pt idx="6596">
                  <c:v>220.06399999999999</c:v>
                </c:pt>
                <c:pt idx="6597">
                  <c:v>339.13600000000002</c:v>
                </c:pt>
                <c:pt idx="6598">
                  <c:v>7.04</c:v>
                </c:pt>
                <c:pt idx="6599">
                  <c:v>5.04</c:v>
                </c:pt>
                <c:pt idx="6600">
                  <c:v>47.975999999999999</c:v>
                </c:pt>
                <c:pt idx="6601">
                  <c:v>5.0220000000000002</c:v>
                </c:pt>
                <c:pt idx="6602">
                  <c:v>10.272</c:v>
                </c:pt>
                <c:pt idx="6603">
                  <c:v>302.38400000000001</c:v>
                </c:pt>
                <c:pt idx="6604">
                  <c:v>638.82000000000005</c:v>
                </c:pt>
                <c:pt idx="6605">
                  <c:v>20.7</c:v>
                </c:pt>
                <c:pt idx="6606">
                  <c:v>221.024</c:v>
                </c:pt>
                <c:pt idx="6607">
                  <c:v>32.4</c:v>
                </c:pt>
                <c:pt idx="6608">
                  <c:v>9449.9500000000007</c:v>
                </c:pt>
                <c:pt idx="6609">
                  <c:v>12.94</c:v>
                </c:pt>
                <c:pt idx="6610">
                  <c:v>2.2639999999999998</c:v>
                </c:pt>
                <c:pt idx="6611">
                  <c:v>0.44400000000000001</c:v>
                </c:pt>
                <c:pt idx="6612">
                  <c:v>146.17599999999999</c:v>
                </c:pt>
                <c:pt idx="6613">
                  <c:v>4.3120000000000003</c:v>
                </c:pt>
                <c:pt idx="6614">
                  <c:v>160.97999999999999</c:v>
                </c:pt>
                <c:pt idx="6615">
                  <c:v>3.28</c:v>
                </c:pt>
                <c:pt idx="6616">
                  <c:v>91.391999999999996</c:v>
                </c:pt>
                <c:pt idx="6617">
                  <c:v>19.04</c:v>
                </c:pt>
                <c:pt idx="6618">
                  <c:v>37.44</c:v>
                </c:pt>
                <c:pt idx="6619">
                  <c:v>37.590000000000003</c:v>
                </c:pt>
                <c:pt idx="6620">
                  <c:v>91.031999999999996</c:v>
                </c:pt>
                <c:pt idx="6621">
                  <c:v>54.66</c:v>
                </c:pt>
                <c:pt idx="6622">
                  <c:v>67.343999999999994</c:v>
                </c:pt>
                <c:pt idx="6623">
                  <c:v>2624.9850000000001</c:v>
                </c:pt>
                <c:pt idx="6624">
                  <c:v>73.28</c:v>
                </c:pt>
                <c:pt idx="6625">
                  <c:v>14.48</c:v>
                </c:pt>
                <c:pt idx="6626">
                  <c:v>209.97</c:v>
                </c:pt>
                <c:pt idx="6627">
                  <c:v>112.12</c:v>
                </c:pt>
                <c:pt idx="6628">
                  <c:v>1575.14</c:v>
                </c:pt>
                <c:pt idx="6629">
                  <c:v>25.06</c:v>
                </c:pt>
                <c:pt idx="6630">
                  <c:v>37.392000000000003</c:v>
                </c:pt>
                <c:pt idx="6631">
                  <c:v>79.12</c:v>
                </c:pt>
                <c:pt idx="6632">
                  <c:v>18.899999999999999</c:v>
                </c:pt>
                <c:pt idx="6633">
                  <c:v>55.2</c:v>
                </c:pt>
                <c:pt idx="6634">
                  <c:v>29.24</c:v>
                </c:pt>
                <c:pt idx="6635">
                  <c:v>2.8079999999999998</c:v>
                </c:pt>
                <c:pt idx="6636">
                  <c:v>47.984000000000002</c:v>
                </c:pt>
                <c:pt idx="6637">
                  <c:v>26.064</c:v>
                </c:pt>
                <c:pt idx="6638">
                  <c:v>15.696</c:v>
                </c:pt>
                <c:pt idx="6639">
                  <c:v>539.97</c:v>
                </c:pt>
                <c:pt idx="6640">
                  <c:v>16.52</c:v>
                </c:pt>
                <c:pt idx="6641">
                  <c:v>671.94</c:v>
                </c:pt>
                <c:pt idx="6642">
                  <c:v>169.06399999999999</c:v>
                </c:pt>
                <c:pt idx="6643">
                  <c:v>19.440000000000001</c:v>
                </c:pt>
                <c:pt idx="6644">
                  <c:v>31.103999999999999</c:v>
                </c:pt>
                <c:pt idx="6645">
                  <c:v>54.816000000000003</c:v>
                </c:pt>
                <c:pt idx="6646">
                  <c:v>12.96</c:v>
                </c:pt>
                <c:pt idx="6647">
                  <c:v>629.95000000000005</c:v>
                </c:pt>
                <c:pt idx="6648">
                  <c:v>122.97</c:v>
                </c:pt>
                <c:pt idx="6649">
                  <c:v>14.976000000000001</c:v>
                </c:pt>
                <c:pt idx="6650">
                  <c:v>4.24</c:v>
                </c:pt>
                <c:pt idx="6651">
                  <c:v>344.91</c:v>
                </c:pt>
                <c:pt idx="6652">
                  <c:v>81.94</c:v>
                </c:pt>
                <c:pt idx="6653">
                  <c:v>98.16</c:v>
                </c:pt>
                <c:pt idx="6654">
                  <c:v>6.8739999999999997</c:v>
                </c:pt>
                <c:pt idx="6655">
                  <c:v>8.9280000000000008</c:v>
                </c:pt>
                <c:pt idx="6656">
                  <c:v>9.99</c:v>
                </c:pt>
                <c:pt idx="6657">
                  <c:v>21.12</c:v>
                </c:pt>
                <c:pt idx="6658">
                  <c:v>24.7</c:v>
                </c:pt>
                <c:pt idx="6659">
                  <c:v>21.93</c:v>
                </c:pt>
                <c:pt idx="6660">
                  <c:v>394.81599999999997</c:v>
                </c:pt>
                <c:pt idx="6661">
                  <c:v>18.192</c:v>
                </c:pt>
                <c:pt idx="6662">
                  <c:v>7.31</c:v>
                </c:pt>
                <c:pt idx="6663">
                  <c:v>799.98400000000004</c:v>
                </c:pt>
                <c:pt idx="6664">
                  <c:v>49.25</c:v>
                </c:pt>
                <c:pt idx="6665">
                  <c:v>10.16</c:v>
                </c:pt>
                <c:pt idx="6666">
                  <c:v>14.76</c:v>
                </c:pt>
                <c:pt idx="6667">
                  <c:v>1604.9</c:v>
                </c:pt>
                <c:pt idx="6668">
                  <c:v>385.68599999999998</c:v>
                </c:pt>
                <c:pt idx="6669">
                  <c:v>15.984</c:v>
                </c:pt>
                <c:pt idx="6670">
                  <c:v>6.56</c:v>
                </c:pt>
                <c:pt idx="6671">
                  <c:v>62.28</c:v>
                </c:pt>
                <c:pt idx="6672">
                  <c:v>9.24</c:v>
                </c:pt>
                <c:pt idx="6673">
                  <c:v>482.66399999999999</c:v>
                </c:pt>
                <c:pt idx="6674">
                  <c:v>4799.9840000000004</c:v>
                </c:pt>
                <c:pt idx="6675">
                  <c:v>37.94</c:v>
                </c:pt>
                <c:pt idx="6676">
                  <c:v>18.288</c:v>
                </c:pt>
                <c:pt idx="6677">
                  <c:v>385.8</c:v>
                </c:pt>
                <c:pt idx="6678">
                  <c:v>102.96</c:v>
                </c:pt>
                <c:pt idx="6679">
                  <c:v>174.42</c:v>
                </c:pt>
                <c:pt idx="6680">
                  <c:v>94.427999999999997</c:v>
                </c:pt>
                <c:pt idx="6681">
                  <c:v>22.48</c:v>
                </c:pt>
                <c:pt idx="6682">
                  <c:v>332.02800000000002</c:v>
                </c:pt>
                <c:pt idx="6683">
                  <c:v>31.103999999999999</c:v>
                </c:pt>
                <c:pt idx="6684">
                  <c:v>9.4079999999999995</c:v>
                </c:pt>
                <c:pt idx="6685">
                  <c:v>19.829999999999998</c:v>
                </c:pt>
                <c:pt idx="6686">
                  <c:v>209.7</c:v>
                </c:pt>
                <c:pt idx="6687">
                  <c:v>20.231999999999999</c:v>
                </c:pt>
                <c:pt idx="6688">
                  <c:v>149.97</c:v>
                </c:pt>
                <c:pt idx="6689">
                  <c:v>66.3</c:v>
                </c:pt>
                <c:pt idx="6690">
                  <c:v>1.64</c:v>
                </c:pt>
                <c:pt idx="6691">
                  <c:v>20.9</c:v>
                </c:pt>
                <c:pt idx="6692">
                  <c:v>88.08</c:v>
                </c:pt>
                <c:pt idx="6693">
                  <c:v>751.92</c:v>
                </c:pt>
                <c:pt idx="6694">
                  <c:v>10.688000000000001</c:v>
                </c:pt>
                <c:pt idx="6695">
                  <c:v>11.824</c:v>
                </c:pt>
                <c:pt idx="6696">
                  <c:v>96.784000000000006</c:v>
                </c:pt>
                <c:pt idx="6697">
                  <c:v>47.98</c:v>
                </c:pt>
                <c:pt idx="6698">
                  <c:v>13.05</c:v>
                </c:pt>
                <c:pt idx="6699">
                  <c:v>63.96</c:v>
                </c:pt>
                <c:pt idx="6700">
                  <c:v>11.673</c:v>
                </c:pt>
                <c:pt idx="6701">
                  <c:v>863.12800000000004</c:v>
                </c:pt>
                <c:pt idx="6702">
                  <c:v>3.5640000000000001</c:v>
                </c:pt>
                <c:pt idx="6703">
                  <c:v>956.66480000000001</c:v>
                </c:pt>
                <c:pt idx="6704">
                  <c:v>12.587999999999999</c:v>
                </c:pt>
                <c:pt idx="6705">
                  <c:v>171.96</c:v>
                </c:pt>
                <c:pt idx="6706">
                  <c:v>871.4</c:v>
                </c:pt>
                <c:pt idx="6707">
                  <c:v>692.47199999999998</c:v>
                </c:pt>
                <c:pt idx="6708">
                  <c:v>207.76</c:v>
                </c:pt>
                <c:pt idx="6709">
                  <c:v>3.5920000000000001</c:v>
                </c:pt>
                <c:pt idx="6710">
                  <c:v>323.10000000000002</c:v>
                </c:pt>
                <c:pt idx="6711">
                  <c:v>9099.93</c:v>
                </c:pt>
                <c:pt idx="6712">
                  <c:v>11.36</c:v>
                </c:pt>
                <c:pt idx="6713">
                  <c:v>69.263999999999996</c:v>
                </c:pt>
                <c:pt idx="6714">
                  <c:v>1103.97</c:v>
                </c:pt>
                <c:pt idx="6715">
                  <c:v>246.1328</c:v>
                </c:pt>
                <c:pt idx="6716">
                  <c:v>11.696</c:v>
                </c:pt>
                <c:pt idx="6717">
                  <c:v>14.087999999999999</c:v>
                </c:pt>
                <c:pt idx="6718">
                  <c:v>11.16</c:v>
                </c:pt>
                <c:pt idx="6719">
                  <c:v>189</c:v>
                </c:pt>
                <c:pt idx="6720">
                  <c:v>53.981999999999999</c:v>
                </c:pt>
                <c:pt idx="6721">
                  <c:v>177.22499999999999</c:v>
                </c:pt>
                <c:pt idx="6722">
                  <c:v>129.38999999999999</c:v>
                </c:pt>
                <c:pt idx="6723">
                  <c:v>54.32</c:v>
                </c:pt>
                <c:pt idx="6724">
                  <c:v>2.7839999999999998</c:v>
                </c:pt>
                <c:pt idx="6725">
                  <c:v>8.7200000000000006</c:v>
                </c:pt>
                <c:pt idx="6726">
                  <c:v>59.752000000000002</c:v>
                </c:pt>
                <c:pt idx="6727">
                  <c:v>63.92</c:v>
                </c:pt>
                <c:pt idx="6728">
                  <c:v>666.34400000000005</c:v>
                </c:pt>
                <c:pt idx="6729">
                  <c:v>573.72799999999995</c:v>
                </c:pt>
                <c:pt idx="6730">
                  <c:v>19.440000000000001</c:v>
                </c:pt>
                <c:pt idx="6731">
                  <c:v>447.96800000000002</c:v>
                </c:pt>
                <c:pt idx="6732">
                  <c:v>16.78</c:v>
                </c:pt>
                <c:pt idx="6733">
                  <c:v>20.96</c:v>
                </c:pt>
                <c:pt idx="6734">
                  <c:v>82.38</c:v>
                </c:pt>
                <c:pt idx="6735">
                  <c:v>323.98200000000003</c:v>
                </c:pt>
                <c:pt idx="6736">
                  <c:v>2.286</c:v>
                </c:pt>
                <c:pt idx="6737">
                  <c:v>14.352</c:v>
                </c:pt>
                <c:pt idx="6738">
                  <c:v>71.975999999999999</c:v>
                </c:pt>
                <c:pt idx="6739">
                  <c:v>9.2100000000000009</c:v>
                </c:pt>
                <c:pt idx="6740">
                  <c:v>18</c:v>
                </c:pt>
                <c:pt idx="6741">
                  <c:v>42.93</c:v>
                </c:pt>
                <c:pt idx="6742">
                  <c:v>15.552</c:v>
                </c:pt>
                <c:pt idx="6743">
                  <c:v>22.92</c:v>
                </c:pt>
                <c:pt idx="6744">
                  <c:v>50.88</c:v>
                </c:pt>
                <c:pt idx="6745">
                  <c:v>27.312000000000001</c:v>
                </c:pt>
                <c:pt idx="6746">
                  <c:v>7.92</c:v>
                </c:pt>
                <c:pt idx="6747">
                  <c:v>107.97</c:v>
                </c:pt>
                <c:pt idx="6748">
                  <c:v>113.82</c:v>
                </c:pt>
                <c:pt idx="6749">
                  <c:v>5.1840000000000002</c:v>
                </c:pt>
                <c:pt idx="6750">
                  <c:v>16.28</c:v>
                </c:pt>
                <c:pt idx="6751">
                  <c:v>544.38</c:v>
                </c:pt>
                <c:pt idx="6752">
                  <c:v>657.50400000000002</c:v>
                </c:pt>
                <c:pt idx="6753">
                  <c:v>631.78200000000004</c:v>
                </c:pt>
                <c:pt idx="6754">
                  <c:v>60.72</c:v>
                </c:pt>
                <c:pt idx="6755">
                  <c:v>27.12</c:v>
                </c:pt>
                <c:pt idx="6756">
                  <c:v>95.84</c:v>
                </c:pt>
                <c:pt idx="6757">
                  <c:v>19.007999999999999</c:v>
                </c:pt>
                <c:pt idx="6758">
                  <c:v>1598.058</c:v>
                </c:pt>
                <c:pt idx="6759">
                  <c:v>36.96</c:v>
                </c:pt>
                <c:pt idx="6760">
                  <c:v>10.368</c:v>
                </c:pt>
                <c:pt idx="6761">
                  <c:v>29.16</c:v>
                </c:pt>
                <c:pt idx="6762">
                  <c:v>131.94</c:v>
                </c:pt>
                <c:pt idx="6763">
                  <c:v>25.92</c:v>
                </c:pt>
                <c:pt idx="6764">
                  <c:v>704.76</c:v>
                </c:pt>
                <c:pt idx="6765">
                  <c:v>21.5</c:v>
                </c:pt>
                <c:pt idx="6766">
                  <c:v>10.528</c:v>
                </c:pt>
                <c:pt idx="6767">
                  <c:v>104.9</c:v>
                </c:pt>
                <c:pt idx="6768">
                  <c:v>39.68</c:v>
                </c:pt>
                <c:pt idx="6769">
                  <c:v>51.75</c:v>
                </c:pt>
                <c:pt idx="6770">
                  <c:v>159.75</c:v>
                </c:pt>
                <c:pt idx="6771">
                  <c:v>103.968</c:v>
                </c:pt>
                <c:pt idx="6772">
                  <c:v>71.88</c:v>
                </c:pt>
                <c:pt idx="6773">
                  <c:v>60.45</c:v>
                </c:pt>
                <c:pt idx="6774">
                  <c:v>253.17599999999999</c:v>
                </c:pt>
                <c:pt idx="6775">
                  <c:v>384.94400000000002</c:v>
                </c:pt>
                <c:pt idx="6776">
                  <c:v>913.43</c:v>
                </c:pt>
                <c:pt idx="6777">
                  <c:v>70.367999999999995</c:v>
                </c:pt>
                <c:pt idx="6778">
                  <c:v>59.96</c:v>
                </c:pt>
                <c:pt idx="6779">
                  <c:v>361.37599999999998</c:v>
                </c:pt>
                <c:pt idx="6780">
                  <c:v>199.9</c:v>
                </c:pt>
                <c:pt idx="6781">
                  <c:v>34.799999999999997</c:v>
                </c:pt>
                <c:pt idx="6782">
                  <c:v>9.08</c:v>
                </c:pt>
                <c:pt idx="6783">
                  <c:v>107.94</c:v>
                </c:pt>
                <c:pt idx="6784">
                  <c:v>19.649999999999999</c:v>
                </c:pt>
                <c:pt idx="6785">
                  <c:v>617.97</c:v>
                </c:pt>
                <c:pt idx="6786">
                  <c:v>59.7</c:v>
                </c:pt>
                <c:pt idx="6787">
                  <c:v>387.99</c:v>
                </c:pt>
                <c:pt idx="6788">
                  <c:v>478.24</c:v>
                </c:pt>
                <c:pt idx="6789">
                  <c:v>190.84800000000001</c:v>
                </c:pt>
                <c:pt idx="6790">
                  <c:v>5.484</c:v>
                </c:pt>
                <c:pt idx="6791">
                  <c:v>40.92</c:v>
                </c:pt>
                <c:pt idx="6792">
                  <c:v>15.552</c:v>
                </c:pt>
                <c:pt idx="6793">
                  <c:v>302.94</c:v>
                </c:pt>
                <c:pt idx="6794">
                  <c:v>55.98</c:v>
                </c:pt>
                <c:pt idx="6795">
                  <c:v>70.95</c:v>
                </c:pt>
                <c:pt idx="6796">
                  <c:v>7.98</c:v>
                </c:pt>
                <c:pt idx="6797">
                  <c:v>24.1</c:v>
                </c:pt>
                <c:pt idx="6798">
                  <c:v>8.75</c:v>
                </c:pt>
                <c:pt idx="6799">
                  <c:v>842.94</c:v>
                </c:pt>
                <c:pt idx="6800">
                  <c:v>27.384</c:v>
                </c:pt>
                <c:pt idx="6801">
                  <c:v>26.405999999999999</c:v>
                </c:pt>
                <c:pt idx="6802">
                  <c:v>965.85</c:v>
                </c:pt>
                <c:pt idx="6803">
                  <c:v>29.2</c:v>
                </c:pt>
                <c:pt idx="6804">
                  <c:v>78.349999999999994</c:v>
                </c:pt>
                <c:pt idx="6805">
                  <c:v>31.68</c:v>
                </c:pt>
                <c:pt idx="6806">
                  <c:v>29.12</c:v>
                </c:pt>
                <c:pt idx="6807">
                  <c:v>169.45</c:v>
                </c:pt>
                <c:pt idx="6808">
                  <c:v>12.56</c:v>
                </c:pt>
                <c:pt idx="6809">
                  <c:v>6.48</c:v>
                </c:pt>
                <c:pt idx="6810">
                  <c:v>186.69</c:v>
                </c:pt>
                <c:pt idx="6811">
                  <c:v>25.4</c:v>
                </c:pt>
                <c:pt idx="6812">
                  <c:v>43.96</c:v>
                </c:pt>
                <c:pt idx="6813">
                  <c:v>1279.165</c:v>
                </c:pt>
                <c:pt idx="6814">
                  <c:v>129.56800000000001</c:v>
                </c:pt>
                <c:pt idx="6815">
                  <c:v>6.3680000000000003</c:v>
                </c:pt>
                <c:pt idx="6816">
                  <c:v>32.776000000000003</c:v>
                </c:pt>
                <c:pt idx="6817">
                  <c:v>147.184</c:v>
                </c:pt>
                <c:pt idx="6818">
                  <c:v>76.775999999999996</c:v>
                </c:pt>
                <c:pt idx="6819">
                  <c:v>14.352</c:v>
                </c:pt>
                <c:pt idx="6820">
                  <c:v>167.96</c:v>
                </c:pt>
                <c:pt idx="6821">
                  <c:v>321.56799999999998</c:v>
                </c:pt>
                <c:pt idx="6822">
                  <c:v>239.976</c:v>
                </c:pt>
                <c:pt idx="6823">
                  <c:v>344.22</c:v>
                </c:pt>
                <c:pt idx="6824">
                  <c:v>15.552</c:v>
                </c:pt>
                <c:pt idx="6825">
                  <c:v>21.248000000000001</c:v>
                </c:pt>
                <c:pt idx="6826">
                  <c:v>333.09</c:v>
                </c:pt>
                <c:pt idx="6827">
                  <c:v>24.9</c:v>
                </c:pt>
                <c:pt idx="6828">
                  <c:v>43.32</c:v>
                </c:pt>
                <c:pt idx="6829">
                  <c:v>43.584000000000003</c:v>
                </c:pt>
                <c:pt idx="6830">
                  <c:v>116.28</c:v>
                </c:pt>
                <c:pt idx="6831">
                  <c:v>314.55</c:v>
                </c:pt>
                <c:pt idx="6832">
                  <c:v>69.12</c:v>
                </c:pt>
                <c:pt idx="6833">
                  <c:v>4.47</c:v>
                </c:pt>
                <c:pt idx="6834">
                  <c:v>418.29599999999999</c:v>
                </c:pt>
                <c:pt idx="6835">
                  <c:v>8.1280000000000001</c:v>
                </c:pt>
                <c:pt idx="6836">
                  <c:v>909.72</c:v>
                </c:pt>
                <c:pt idx="6837">
                  <c:v>12.96</c:v>
                </c:pt>
                <c:pt idx="6838">
                  <c:v>173.65600000000001</c:v>
                </c:pt>
                <c:pt idx="6839">
                  <c:v>361.96</c:v>
                </c:pt>
                <c:pt idx="6840">
                  <c:v>62.85</c:v>
                </c:pt>
                <c:pt idx="6841">
                  <c:v>20.34</c:v>
                </c:pt>
                <c:pt idx="6842">
                  <c:v>37.299999999999997</c:v>
                </c:pt>
                <c:pt idx="6843">
                  <c:v>10.784000000000001</c:v>
                </c:pt>
                <c:pt idx="6844">
                  <c:v>36.44</c:v>
                </c:pt>
                <c:pt idx="6845">
                  <c:v>16.559999999999999</c:v>
                </c:pt>
                <c:pt idx="6846">
                  <c:v>1347.52</c:v>
                </c:pt>
                <c:pt idx="6847">
                  <c:v>62.31</c:v>
                </c:pt>
                <c:pt idx="6848">
                  <c:v>20.32</c:v>
                </c:pt>
                <c:pt idx="6849">
                  <c:v>34.86</c:v>
                </c:pt>
                <c:pt idx="6850">
                  <c:v>89.34</c:v>
                </c:pt>
                <c:pt idx="6851">
                  <c:v>116.83199999999999</c:v>
                </c:pt>
                <c:pt idx="6852">
                  <c:v>2.2959999999999998</c:v>
                </c:pt>
                <c:pt idx="6853">
                  <c:v>40.44</c:v>
                </c:pt>
                <c:pt idx="6854">
                  <c:v>15.84</c:v>
                </c:pt>
                <c:pt idx="6855">
                  <c:v>13.12</c:v>
                </c:pt>
                <c:pt idx="6856">
                  <c:v>5.9359999999999999</c:v>
                </c:pt>
                <c:pt idx="6857">
                  <c:v>325.86</c:v>
                </c:pt>
                <c:pt idx="6858">
                  <c:v>1.9279999999999999</c:v>
                </c:pt>
                <c:pt idx="6859">
                  <c:v>6.9119999999999999</c:v>
                </c:pt>
                <c:pt idx="6860">
                  <c:v>7.76</c:v>
                </c:pt>
                <c:pt idx="6861">
                  <c:v>659.16800000000001</c:v>
                </c:pt>
                <c:pt idx="6862">
                  <c:v>5.76</c:v>
                </c:pt>
                <c:pt idx="6863">
                  <c:v>351.21600000000001</c:v>
                </c:pt>
                <c:pt idx="6864">
                  <c:v>56.82</c:v>
                </c:pt>
                <c:pt idx="6865">
                  <c:v>8.5589999999999993</c:v>
                </c:pt>
                <c:pt idx="6866">
                  <c:v>110.352</c:v>
                </c:pt>
                <c:pt idx="6867">
                  <c:v>36.4</c:v>
                </c:pt>
                <c:pt idx="6868">
                  <c:v>100.70399999999999</c:v>
                </c:pt>
                <c:pt idx="6869">
                  <c:v>28.782</c:v>
                </c:pt>
                <c:pt idx="6870">
                  <c:v>76.14</c:v>
                </c:pt>
                <c:pt idx="6871">
                  <c:v>127.96</c:v>
                </c:pt>
                <c:pt idx="6872">
                  <c:v>479.98399999999998</c:v>
                </c:pt>
                <c:pt idx="6873">
                  <c:v>33.479999999999997</c:v>
                </c:pt>
                <c:pt idx="6874">
                  <c:v>13.9</c:v>
                </c:pt>
                <c:pt idx="6875">
                  <c:v>26.86</c:v>
                </c:pt>
                <c:pt idx="6876">
                  <c:v>9.5839999999999996</c:v>
                </c:pt>
                <c:pt idx="6877">
                  <c:v>65.78</c:v>
                </c:pt>
                <c:pt idx="6878">
                  <c:v>25.632000000000001</c:v>
                </c:pt>
                <c:pt idx="6879">
                  <c:v>76.58</c:v>
                </c:pt>
                <c:pt idx="6880">
                  <c:v>8.8000000000000007</c:v>
                </c:pt>
                <c:pt idx="6881">
                  <c:v>590.35199999999998</c:v>
                </c:pt>
                <c:pt idx="6882">
                  <c:v>5.58</c:v>
                </c:pt>
                <c:pt idx="6883">
                  <c:v>25.02</c:v>
                </c:pt>
                <c:pt idx="6884">
                  <c:v>452.55</c:v>
                </c:pt>
                <c:pt idx="6885">
                  <c:v>17.760000000000002</c:v>
                </c:pt>
                <c:pt idx="6886">
                  <c:v>302.38400000000001</c:v>
                </c:pt>
                <c:pt idx="6887">
                  <c:v>902.71199999999999</c:v>
                </c:pt>
                <c:pt idx="6888">
                  <c:v>53.97</c:v>
                </c:pt>
                <c:pt idx="6889">
                  <c:v>33.92</c:v>
                </c:pt>
                <c:pt idx="6890">
                  <c:v>21.81</c:v>
                </c:pt>
                <c:pt idx="6891">
                  <c:v>91.6</c:v>
                </c:pt>
                <c:pt idx="6892">
                  <c:v>150.97999999999999</c:v>
                </c:pt>
                <c:pt idx="6893">
                  <c:v>137.25</c:v>
                </c:pt>
                <c:pt idx="6894">
                  <c:v>11.52</c:v>
                </c:pt>
                <c:pt idx="6895">
                  <c:v>153.72800000000001</c:v>
                </c:pt>
                <c:pt idx="6896">
                  <c:v>12.224</c:v>
                </c:pt>
                <c:pt idx="6897">
                  <c:v>45.36</c:v>
                </c:pt>
                <c:pt idx="6898">
                  <c:v>23.48</c:v>
                </c:pt>
                <c:pt idx="6899">
                  <c:v>62.79</c:v>
                </c:pt>
                <c:pt idx="6900">
                  <c:v>28.44</c:v>
                </c:pt>
                <c:pt idx="6901">
                  <c:v>2879.9520000000002</c:v>
                </c:pt>
                <c:pt idx="6902">
                  <c:v>77.55</c:v>
                </c:pt>
                <c:pt idx="6903">
                  <c:v>177.536</c:v>
                </c:pt>
                <c:pt idx="6904">
                  <c:v>258.48</c:v>
                </c:pt>
                <c:pt idx="6905">
                  <c:v>77.55</c:v>
                </c:pt>
                <c:pt idx="6906">
                  <c:v>36.630000000000003</c:v>
                </c:pt>
                <c:pt idx="6907">
                  <c:v>17.14</c:v>
                </c:pt>
                <c:pt idx="6908">
                  <c:v>51.75</c:v>
                </c:pt>
                <c:pt idx="6909">
                  <c:v>123.96</c:v>
                </c:pt>
                <c:pt idx="6910">
                  <c:v>123.92</c:v>
                </c:pt>
                <c:pt idx="6911">
                  <c:v>47.3</c:v>
                </c:pt>
                <c:pt idx="6912">
                  <c:v>11.09</c:v>
                </c:pt>
                <c:pt idx="6913">
                  <c:v>579.13599999999997</c:v>
                </c:pt>
                <c:pt idx="6914">
                  <c:v>145.76400000000001</c:v>
                </c:pt>
                <c:pt idx="6915">
                  <c:v>13.62</c:v>
                </c:pt>
                <c:pt idx="6916">
                  <c:v>434.64600000000002</c:v>
                </c:pt>
                <c:pt idx="6917">
                  <c:v>440.19</c:v>
                </c:pt>
                <c:pt idx="6918">
                  <c:v>64.400000000000006</c:v>
                </c:pt>
                <c:pt idx="6919">
                  <c:v>2.88</c:v>
                </c:pt>
                <c:pt idx="6920">
                  <c:v>59.904000000000003</c:v>
                </c:pt>
                <c:pt idx="6921">
                  <c:v>27.552</c:v>
                </c:pt>
                <c:pt idx="6922">
                  <c:v>76.751999999999995</c:v>
                </c:pt>
                <c:pt idx="6923">
                  <c:v>3</c:v>
                </c:pt>
                <c:pt idx="6924">
                  <c:v>7.5060000000000002</c:v>
                </c:pt>
                <c:pt idx="6925">
                  <c:v>11.06</c:v>
                </c:pt>
                <c:pt idx="6926">
                  <c:v>623.46479999999997</c:v>
                </c:pt>
                <c:pt idx="6927">
                  <c:v>772.68</c:v>
                </c:pt>
                <c:pt idx="6928">
                  <c:v>283.14</c:v>
                </c:pt>
                <c:pt idx="6929">
                  <c:v>635.96</c:v>
                </c:pt>
                <c:pt idx="6930">
                  <c:v>118.99</c:v>
                </c:pt>
                <c:pt idx="6931">
                  <c:v>272.94</c:v>
                </c:pt>
                <c:pt idx="6932">
                  <c:v>15.007999999999999</c:v>
                </c:pt>
                <c:pt idx="6933">
                  <c:v>33.088000000000001</c:v>
                </c:pt>
                <c:pt idx="6934">
                  <c:v>82.8</c:v>
                </c:pt>
                <c:pt idx="6935">
                  <c:v>21.36</c:v>
                </c:pt>
                <c:pt idx="6936">
                  <c:v>29.61</c:v>
                </c:pt>
                <c:pt idx="6937">
                  <c:v>863.928</c:v>
                </c:pt>
                <c:pt idx="6938">
                  <c:v>163.88</c:v>
                </c:pt>
                <c:pt idx="6939">
                  <c:v>10.584</c:v>
                </c:pt>
                <c:pt idx="6940">
                  <c:v>440.91</c:v>
                </c:pt>
                <c:pt idx="6941">
                  <c:v>51.968000000000004</c:v>
                </c:pt>
                <c:pt idx="6942">
                  <c:v>221.92</c:v>
                </c:pt>
                <c:pt idx="6943">
                  <c:v>8.4480000000000004</c:v>
                </c:pt>
                <c:pt idx="6944">
                  <c:v>142.36000000000001</c:v>
                </c:pt>
                <c:pt idx="6945">
                  <c:v>5.2480000000000002</c:v>
                </c:pt>
                <c:pt idx="6946">
                  <c:v>74.415999999999997</c:v>
                </c:pt>
                <c:pt idx="6947">
                  <c:v>7.9960000000000004</c:v>
                </c:pt>
                <c:pt idx="6948">
                  <c:v>8.7119999999999997</c:v>
                </c:pt>
                <c:pt idx="6949">
                  <c:v>65.17</c:v>
                </c:pt>
                <c:pt idx="6950">
                  <c:v>14.62</c:v>
                </c:pt>
                <c:pt idx="6951">
                  <c:v>173.24</c:v>
                </c:pt>
                <c:pt idx="6952">
                  <c:v>895.92</c:v>
                </c:pt>
                <c:pt idx="6953">
                  <c:v>11.68</c:v>
                </c:pt>
                <c:pt idx="6954">
                  <c:v>62.31</c:v>
                </c:pt>
                <c:pt idx="6955">
                  <c:v>0.85199999999999998</c:v>
                </c:pt>
                <c:pt idx="6956">
                  <c:v>36.287999999999997</c:v>
                </c:pt>
                <c:pt idx="6957">
                  <c:v>344.70400000000001</c:v>
                </c:pt>
                <c:pt idx="6958">
                  <c:v>521.96</c:v>
                </c:pt>
                <c:pt idx="6959">
                  <c:v>8.2200000000000006</c:v>
                </c:pt>
                <c:pt idx="6960">
                  <c:v>268.935</c:v>
                </c:pt>
                <c:pt idx="6961">
                  <c:v>7.58</c:v>
                </c:pt>
                <c:pt idx="6962">
                  <c:v>14.73</c:v>
                </c:pt>
                <c:pt idx="6963">
                  <c:v>1117.92</c:v>
                </c:pt>
                <c:pt idx="6964">
                  <c:v>15.576000000000001</c:v>
                </c:pt>
                <c:pt idx="6965">
                  <c:v>9.8699999999999992</c:v>
                </c:pt>
                <c:pt idx="6966">
                  <c:v>53.25</c:v>
                </c:pt>
                <c:pt idx="6967">
                  <c:v>19.920000000000002</c:v>
                </c:pt>
                <c:pt idx="6968">
                  <c:v>658.74599999999998</c:v>
                </c:pt>
                <c:pt idx="6969">
                  <c:v>61.06</c:v>
                </c:pt>
                <c:pt idx="6970">
                  <c:v>9.9600000000000009</c:v>
                </c:pt>
                <c:pt idx="6971">
                  <c:v>9.2100000000000009</c:v>
                </c:pt>
                <c:pt idx="6972">
                  <c:v>27.93</c:v>
                </c:pt>
                <c:pt idx="6973">
                  <c:v>7.9</c:v>
                </c:pt>
                <c:pt idx="6974">
                  <c:v>221.16</c:v>
                </c:pt>
                <c:pt idx="6975">
                  <c:v>18.690000000000001</c:v>
                </c:pt>
                <c:pt idx="6976">
                  <c:v>25.35</c:v>
                </c:pt>
                <c:pt idx="6977">
                  <c:v>40.68</c:v>
                </c:pt>
                <c:pt idx="6978">
                  <c:v>209.56800000000001</c:v>
                </c:pt>
                <c:pt idx="6979">
                  <c:v>3.8820000000000001</c:v>
                </c:pt>
                <c:pt idx="6980">
                  <c:v>1.9079999999999999</c:v>
                </c:pt>
                <c:pt idx="6981">
                  <c:v>783.96</c:v>
                </c:pt>
                <c:pt idx="6982">
                  <c:v>48.896000000000001</c:v>
                </c:pt>
                <c:pt idx="6983">
                  <c:v>7.8559999999999999</c:v>
                </c:pt>
                <c:pt idx="6984">
                  <c:v>13.712</c:v>
                </c:pt>
                <c:pt idx="6985">
                  <c:v>182.94</c:v>
                </c:pt>
                <c:pt idx="6986">
                  <c:v>27.76</c:v>
                </c:pt>
                <c:pt idx="6987">
                  <c:v>113.52</c:v>
                </c:pt>
                <c:pt idx="6988">
                  <c:v>25.344000000000001</c:v>
                </c:pt>
                <c:pt idx="6989">
                  <c:v>6.24</c:v>
                </c:pt>
                <c:pt idx="6990">
                  <c:v>742.33600000000001</c:v>
                </c:pt>
                <c:pt idx="6991">
                  <c:v>6.4640000000000004</c:v>
                </c:pt>
                <c:pt idx="6992">
                  <c:v>11.52</c:v>
                </c:pt>
                <c:pt idx="6993">
                  <c:v>23.36</c:v>
                </c:pt>
                <c:pt idx="6994">
                  <c:v>25.71</c:v>
                </c:pt>
                <c:pt idx="6995">
                  <c:v>683.14400000000001</c:v>
                </c:pt>
                <c:pt idx="6996">
                  <c:v>1.476</c:v>
                </c:pt>
                <c:pt idx="6997">
                  <c:v>40.712000000000003</c:v>
                </c:pt>
                <c:pt idx="6998">
                  <c:v>13.12</c:v>
                </c:pt>
                <c:pt idx="6999">
                  <c:v>69.575999999999993</c:v>
                </c:pt>
                <c:pt idx="7000">
                  <c:v>4.2240000000000002</c:v>
                </c:pt>
                <c:pt idx="7001">
                  <c:v>58.08</c:v>
                </c:pt>
                <c:pt idx="7002">
                  <c:v>54.92</c:v>
                </c:pt>
                <c:pt idx="7003">
                  <c:v>364.95</c:v>
                </c:pt>
                <c:pt idx="7004">
                  <c:v>85.055999999999997</c:v>
                </c:pt>
                <c:pt idx="7005">
                  <c:v>27.696000000000002</c:v>
                </c:pt>
                <c:pt idx="7006">
                  <c:v>24.96</c:v>
                </c:pt>
                <c:pt idx="7007">
                  <c:v>43.13</c:v>
                </c:pt>
                <c:pt idx="7008">
                  <c:v>5.64</c:v>
                </c:pt>
                <c:pt idx="7009">
                  <c:v>57.582000000000001</c:v>
                </c:pt>
                <c:pt idx="7010">
                  <c:v>30.192</c:v>
                </c:pt>
                <c:pt idx="7011">
                  <c:v>4.7679999999999998</c:v>
                </c:pt>
                <c:pt idx="7012">
                  <c:v>10.38</c:v>
                </c:pt>
                <c:pt idx="7013">
                  <c:v>39.594000000000001</c:v>
                </c:pt>
                <c:pt idx="7014">
                  <c:v>91.007999999999996</c:v>
                </c:pt>
                <c:pt idx="7015">
                  <c:v>37.94</c:v>
                </c:pt>
                <c:pt idx="7016">
                  <c:v>42.8</c:v>
                </c:pt>
                <c:pt idx="7017">
                  <c:v>33.630000000000003</c:v>
                </c:pt>
                <c:pt idx="7018">
                  <c:v>62.808</c:v>
                </c:pt>
                <c:pt idx="7019">
                  <c:v>195.64</c:v>
                </c:pt>
                <c:pt idx="7020">
                  <c:v>48.576000000000001</c:v>
                </c:pt>
                <c:pt idx="7021">
                  <c:v>17.940000000000001</c:v>
                </c:pt>
                <c:pt idx="7022">
                  <c:v>18.263999999999999</c:v>
                </c:pt>
                <c:pt idx="7023">
                  <c:v>34.655999999999999</c:v>
                </c:pt>
                <c:pt idx="7024">
                  <c:v>10.36</c:v>
                </c:pt>
                <c:pt idx="7025">
                  <c:v>463.24799999999999</c:v>
                </c:pt>
                <c:pt idx="7026">
                  <c:v>383.952</c:v>
                </c:pt>
                <c:pt idx="7027">
                  <c:v>30.344999999999999</c:v>
                </c:pt>
                <c:pt idx="7028">
                  <c:v>77.951999999999998</c:v>
                </c:pt>
                <c:pt idx="7029">
                  <c:v>14.016</c:v>
                </c:pt>
                <c:pt idx="7030">
                  <c:v>69.52</c:v>
                </c:pt>
                <c:pt idx="7031">
                  <c:v>5.64</c:v>
                </c:pt>
                <c:pt idx="7032">
                  <c:v>13.776</c:v>
                </c:pt>
                <c:pt idx="7033">
                  <c:v>36.630000000000003</c:v>
                </c:pt>
                <c:pt idx="7034">
                  <c:v>61.96</c:v>
                </c:pt>
                <c:pt idx="7035">
                  <c:v>19.936</c:v>
                </c:pt>
                <c:pt idx="7036">
                  <c:v>158.376</c:v>
                </c:pt>
                <c:pt idx="7037">
                  <c:v>27.58</c:v>
                </c:pt>
                <c:pt idx="7038">
                  <c:v>5.5529999999999999</c:v>
                </c:pt>
                <c:pt idx="7039">
                  <c:v>243.92</c:v>
                </c:pt>
                <c:pt idx="7040">
                  <c:v>14.96</c:v>
                </c:pt>
                <c:pt idx="7041">
                  <c:v>7.1840000000000002</c:v>
                </c:pt>
                <c:pt idx="7042">
                  <c:v>10.512</c:v>
                </c:pt>
                <c:pt idx="7043">
                  <c:v>263.95999999999998</c:v>
                </c:pt>
                <c:pt idx="7044">
                  <c:v>71.632000000000005</c:v>
                </c:pt>
                <c:pt idx="7045">
                  <c:v>9.3279999999999994</c:v>
                </c:pt>
                <c:pt idx="7046">
                  <c:v>5.88</c:v>
                </c:pt>
                <c:pt idx="7047">
                  <c:v>975.92</c:v>
                </c:pt>
                <c:pt idx="7048">
                  <c:v>12.54</c:v>
                </c:pt>
                <c:pt idx="7049">
                  <c:v>8.94</c:v>
                </c:pt>
                <c:pt idx="7050">
                  <c:v>77.599999999999994</c:v>
                </c:pt>
                <c:pt idx="7051">
                  <c:v>464.85</c:v>
                </c:pt>
                <c:pt idx="7052">
                  <c:v>10.192</c:v>
                </c:pt>
                <c:pt idx="7053">
                  <c:v>1793.98</c:v>
                </c:pt>
                <c:pt idx="7054">
                  <c:v>758.35199999999998</c:v>
                </c:pt>
                <c:pt idx="7055">
                  <c:v>20.367999999999999</c:v>
                </c:pt>
                <c:pt idx="7056">
                  <c:v>49.847999999999999</c:v>
                </c:pt>
                <c:pt idx="7057">
                  <c:v>563.024</c:v>
                </c:pt>
                <c:pt idx="7058">
                  <c:v>344.91</c:v>
                </c:pt>
                <c:pt idx="7059">
                  <c:v>8.64</c:v>
                </c:pt>
                <c:pt idx="7060">
                  <c:v>89.988</c:v>
                </c:pt>
                <c:pt idx="7061">
                  <c:v>18.32</c:v>
                </c:pt>
                <c:pt idx="7062">
                  <c:v>48.816000000000003</c:v>
                </c:pt>
                <c:pt idx="7063">
                  <c:v>1.1879999999999999</c:v>
                </c:pt>
                <c:pt idx="7064">
                  <c:v>6.1920000000000002</c:v>
                </c:pt>
                <c:pt idx="7065">
                  <c:v>2.214</c:v>
                </c:pt>
                <c:pt idx="7066">
                  <c:v>5.32</c:v>
                </c:pt>
                <c:pt idx="7067">
                  <c:v>975.92</c:v>
                </c:pt>
                <c:pt idx="7068">
                  <c:v>2249.91</c:v>
                </c:pt>
                <c:pt idx="7069">
                  <c:v>59.92</c:v>
                </c:pt>
                <c:pt idx="7070">
                  <c:v>3.36</c:v>
                </c:pt>
                <c:pt idx="7071">
                  <c:v>101.7</c:v>
                </c:pt>
                <c:pt idx="7072">
                  <c:v>1126.02</c:v>
                </c:pt>
                <c:pt idx="7073">
                  <c:v>1263.3</c:v>
                </c:pt>
                <c:pt idx="7074">
                  <c:v>4.2</c:v>
                </c:pt>
                <c:pt idx="7075">
                  <c:v>1117.92</c:v>
                </c:pt>
                <c:pt idx="7076">
                  <c:v>26.352</c:v>
                </c:pt>
                <c:pt idx="7077">
                  <c:v>25.92</c:v>
                </c:pt>
                <c:pt idx="7078">
                  <c:v>91.59</c:v>
                </c:pt>
                <c:pt idx="7079">
                  <c:v>674.05799999999999</c:v>
                </c:pt>
                <c:pt idx="7080">
                  <c:v>22.92</c:v>
                </c:pt>
                <c:pt idx="7081">
                  <c:v>269.89999999999998</c:v>
                </c:pt>
                <c:pt idx="7082">
                  <c:v>11.808</c:v>
                </c:pt>
                <c:pt idx="7083">
                  <c:v>9.5879999999999992</c:v>
                </c:pt>
                <c:pt idx="7084">
                  <c:v>14.952</c:v>
                </c:pt>
                <c:pt idx="7085">
                  <c:v>67.144000000000005</c:v>
                </c:pt>
                <c:pt idx="7086">
                  <c:v>254.05799999999999</c:v>
                </c:pt>
                <c:pt idx="7087">
                  <c:v>2.2959999999999998</c:v>
                </c:pt>
                <c:pt idx="7088">
                  <c:v>629.1</c:v>
                </c:pt>
                <c:pt idx="7089">
                  <c:v>14.88</c:v>
                </c:pt>
                <c:pt idx="7090">
                  <c:v>91.275000000000006</c:v>
                </c:pt>
                <c:pt idx="7091">
                  <c:v>897.15</c:v>
                </c:pt>
                <c:pt idx="7092">
                  <c:v>23.1</c:v>
                </c:pt>
                <c:pt idx="7093">
                  <c:v>12.536</c:v>
                </c:pt>
                <c:pt idx="7094">
                  <c:v>16.776</c:v>
                </c:pt>
                <c:pt idx="7095">
                  <c:v>333.99900000000002</c:v>
                </c:pt>
                <c:pt idx="7096">
                  <c:v>1268.82</c:v>
                </c:pt>
                <c:pt idx="7097">
                  <c:v>283.92</c:v>
                </c:pt>
                <c:pt idx="7098">
                  <c:v>5.68</c:v>
                </c:pt>
                <c:pt idx="7099">
                  <c:v>375.34</c:v>
                </c:pt>
                <c:pt idx="7100">
                  <c:v>29.24</c:v>
                </c:pt>
                <c:pt idx="7101">
                  <c:v>117.488</c:v>
                </c:pt>
                <c:pt idx="7102">
                  <c:v>18.84</c:v>
                </c:pt>
                <c:pt idx="7103">
                  <c:v>12.42</c:v>
                </c:pt>
                <c:pt idx="7104">
                  <c:v>85.9</c:v>
                </c:pt>
                <c:pt idx="7105">
                  <c:v>18.059999999999999</c:v>
                </c:pt>
                <c:pt idx="7106">
                  <c:v>37.4</c:v>
                </c:pt>
                <c:pt idx="7107">
                  <c:v>2.512</c:v>
                </c:pt>
                <c:pt idx="7108">
                  <c:v>61.192</c:v>
                </c:pt>
                <c:pt idx="7109">
                  <c:v>17.940000000000001</c:v>
                </c:pt>
                <c:pt idx="7110">
                  <c:v>7.7640000000000002</c:v>
                </c:pt>
                <c:pt idx="7111">
                  <c:v>467.04</c:v>
                </c:pt>
                <c:pt idx="7112">
                  <c:v>128.85</c:v>
                </c:pt>
                <c:pt idx="7113">
                  <c:v>8.4</c:v>
                </c:pt>
                <c:pt idx="7114">
                  <c:v>199.98</c:v>
                </c:pt>
                <c:pt idx="7115">
                  <c:v>110.98</c:v>
                </c:pt>
                <c:pt idx="7116">
                  <c:v>207.98400000000001</c:v>
                </c:pt>
                <c:pt idx="7117">
                  <c:v>36.112000000000002</c:v>
                </c:pt>
                <c:pt idx="7118">
                  <c:v>88.768000000000001</c:v>
                </c:pt>
                <c:pt idx="7119">
                  <c:v>12.9</c:v>
                </c:pt>
                <c:pt idx="7120">
                  <c:v>21.36</c:v>
                </c:pt>
                <c:pt idx="7121">
                  <c:v>773.94</c:v>
                </c:pt>
                <c:pt idx="7122">
                  <c:v>20.568000000000001</c:v>
                </c:pt>
                <c:pt idx="7123">
                  <c:v>19.04</c:v>
                </c:pt>
                <c:pt idx="7124">
                  <c:v>5.22</c:v>
                </c:pt>
                <c:pt idx="7125">
                  <c:v>14.4</c:v>
                </c:pt>
                <c:pt idx="7126">
                  <c:v>15.552</c:v>
                </c:pt>
                <c:pt idx="7127">
                  <c:v>1325.76</c:v>
                </c:pt>
                <c:pt idx="7128">
                  <c:v>3.1080000000000001</c:v>
                </c:pt>
                <c:pt idx="7129">
                  <c:v>6.6719999999999997</c:v>
                </c:pt>
                <c:pt idx="7130">
                  <c:v>689.40800000000002</c:v>
                </c:pt>
                <c:pt idx="7131">
                  <c:v>1889.99</c:v>
                </c:pt>
                <c:pt idx="7132">
                  <c:v>18.431999999999999</c:v>
                </c:pt>
                <c:pt idx="7133">
                  <c:v>20.32</c:v>
                </c:pt>
                <c:pt idx="7134">
                  <c:v>109.592</c:v>
                </c:pt>
                <c:pt idx="7135">
                  <c:v>79.989999999999995</c:v>
                </c:pt>
                <c:pt idx="7136">
                  <c:v>10.56</c:v>
                </c:pt>
                <c:pt idx="7137">
                  <c:v>47.79</c:v>
                </c:pt>
                <c:pt idx="7138">
                  <c:v>714.3</c:v>
                </c:pt>
                <c:pt idx="7139">
                  <c:v>2321.9</c:v>
                </c:pt>
                <c:pt idx="7140">
                  <c:v>17.940000000000001</c:v>
                </c:pt>
                <c:pt idx="7141">
                  <c:v>791.96400000000006</c:v>
                </c:pt>
                <c:pt idx="7142">
                  <c:v>4.923</c:v>
                </c:pt>
                <c:pt idx="7143">
                  <c:v>209.97900000000001</c:v>
                </c:pt>
                <c:pt idx="7144">
                  <c:v>222.32</c:v>
                </c:pt>
                <c:pt idx="7145">
                  <c:v>210.56399999999999</c:v>
                </c:pt>
                <c:pt idx="7146">
                  <c:v>35.167999999999999</c:v>
                </c:pt>
                <c:pt idx="7147">
                  <c:v>1502.376</c:v>
                </c:pt>
                <c:pt idx="7148">
                  <c:v>10.11</c:v>
                </c:pt>
                <c:pt idx="7149">
                  <c:v>20.46</c:v>
                </c:pt>
                <c:pt idx="7150">
                  <c:v>33.479999999999997</c:v>
                </c:pt>
                <c:pt idx="7151">
                  <c:v>461.97</c:v>
                </c:pt>
                <c:pt idx="7152">
                  <c:v>8.34</c:v>
                </c:pt>
                <c:pt idx="7153">
                  <c:v>8.57</c:v>
                </c:pt>
                <c:pt idx="7154">
                  <c:v>26.49</c:v>
                </c:pt>
                <c:pt idx="7155">
                  <c:v>687.4</c:v>
                </c:pt>
                <c:pt idx="7156">
                  <c:v>653.54999999999995</c:v>
                </c:pt>
                <c:pt idx="7157">
                  <c:v>33.9</c:v>
                </c:pt>
                <c:pt idx="7158">
                  <c:v>716</c:v>
                </c:pt>
                <c:pt idx="7159">
                  <c:v>67.709999999999994</c:v>
                </c:pt>
                <c:pt idx="7160">
                  <c:v>129.91999999999999</c:v>
                </c:pt>
                <c:pt idx="7161">
                  <c:v>467.46</c:v>
                </c:pt>
                <c:pt idx="7162">
                  <c:v>79.983999999999995</c:v>
                </c:pt>
                <c:pt idx="7163">
                  <c:v>24.4</c:v>
                </c:pt>
                <c:pt idx="7164">
                  <c:v>195.64</c:v>
                </c:pt>
                <c:pt idx="7165">
                  <c:v>1352.3976</c:v>
                </c:pt>
                <c:pt idx="7166">
                  <c:v>123.96</c:v>
                </c:pt>
                <c:pt idx="7167">
                  <c:v>383.976</c:v>
                </c:pt>
                <c:pt idx="7168">
                  <c:v>167.535</c:v>
                </c:pt>
                <c:pt idx="7169">
                  <c:v>299.98</c:v>
                </c:pt>
                <c:pt idx="7170">
                  <c:v>44.84</c:v>
                </c:pt>
                <c:pt idx="7171">
                  <c:v>401.59</c:v>
                </c:pt>
                <c:pt idx="7172">
                  <c:v>359.49900000000002</c:v>
                </c:pt>
                <c:pt idx="7173">
                  <c:v>20.736000000000001</c:v>
                </c:pt>
                <c:pt idx="7174">
                  <c:v>35.167999999999999</c:v>
                </c:pt>
                <c:pt idx="7175">
                  <c:v>64.703999999999994</c:v>
                </c:pt>
                <c:pt idx="7176">
                  <c:v>5.7919999999999998</c:v>
                </c:pt>
                <c:pt idx="7177">
                  <c:v>466.15800000000002</c:v>
                </c:pt>
                <c:pt idx="7178">
                  <c:v>10.311999999999999</c:v>
                </c:pt>
                <c:pt idx="7179">
                  <c:v>2.556</c:v>
                </c:pt>
                <c:pt idx="7180">
                  <c:v>7.968</c:v>
                </c:pt>
                <c:pt idx="7181">
                  <c:v>8.7840000000000007</c:v>
                </c:pt>
                <c:pt idx="7182">
                  <c:v>3.024</c:v>
                </c:pt>
                <c:pt idx="7183">
                  <c:v>4.4480000000000004</c:v>
                </c:pt>
                <c:pt idx="7184">
                  <c:v>5.1840000000000002</c:v>
                </c:pt>
                <c:pt idx="7185">
                  <c:v>15.552</c:v>
                </c:pt>
                <c:pt idx="7186">
                  <c:v>40.031999999999996</c:v>
                </c:pt>
                <c:pt idx="7187">
                  <c:v>16.776</c:v>
                </c:pt>
                <c:pt idx="7188">
                  <c:v>186.304</c:v>
                </c:pt>
                <c:pt idx="7189">
                  <c:v>66.36</c:v>
                </c:pt>
                <c:pt idx="7190">
                  <c:v>52.512</c:v>
                </c:pt>
                <c:pt idx="7191">
                  <c:v>186.91200000000001</c:v>
                </c:pt>
                <c:pt idx="7192">
                  <c:v>15.552</c:v>
                </c:pt>
                <c:pt idx="7193">
                  <c:v>10.776</c:v>
                </c:pt>
                <c:pt idx="7194">
                  <c:v>3.3039999999999998</c:v>
                </c:pt>
                <c:pt idx="7195">
                  <c:v>35.479999999999997</c:v>
                </c:pt>
                <c:pt idx="7196">
                  <c:v>629.92999999999995</c:v>
                </c:pt>
                <c:pt idx="7197">
                  <c:v>79.055999999999997</c:v>
                </c:pt>
                <c:pt idx="7198">
                  <c:v>232.55</c:v>
                </c:pt>
                <c:pt idx="7199">
                  <c:v>19.440000000000001</c:v>
                </c:pt>
                <c:pt idx="7200">
                  <c:v>12.96</c:v>
                </c:pt>
                <c:pt idx="7201">
                  <c:v>101.12</c:v>
                </c:pt>
                <c:pt idx="7202">
                  <c:v>107.976</c:v>
                </c:pt>
                <c:pt idx="7203">
                  <c:v>58.73</c:v>
                </c:pt>
                <c:pt idx="7204">
                  <c:v>30.36</c:v>
                </c:pt>
                <c:pt idx="7205">
                  <c:v>51.55</c:v>
                </c:pt>
                <c:pt idx="7206">
                  <c:v>119.9</c:v>
                </c:pt>
                <c:pt idx="7207">
                  <c:v>1317.492</c:v>
                </c:pt>
                <c:pt idx="7208">
                  <c:v>3.5920000000000001</c:v>
                </c:pt>
                <c:pt idx="7209">
                  <c:v>139.04</c:v>
                </c:pt>
                <c:pt idx="7210">
                  <c:v>46.8</c:v>
                </c:pt>
                <c:pt idx="7211">
                  <c:v>8.5440000000000005</c:v>
                </c:pt>
                <c:pt idx="7212">
                  <c:v>842.37599999999998</c:v>
                </c:pt>
                <c:pt idx="7213">
                  <c:v>67.78</c:v>
                </c:pt>
                <c:pt idx="7214">
                  <c:v>2.6880000000000002</c:v>
                </c:pt>
                <c:pt idx="7215">
                  <c:v>6.6</c:v>
                </c:pt>
                <c:pt idx="7216">
                  <c:v>212.94</c:v>
                </c:pt>
                <c:pt idx="7217">
                  <c:v>1001.5839999999999</c:v>
                </c:pt>
                <c:pt idx="7218">
                  <c:v>14.224</c:v>
                </c:pt>
                <c:pt idx="7219">
                  <c:v>105.584</c:v>
                </c:pt>
                <c:pt idx="7220">
                  <c:v>68.72</c:v>
                </c:pt>
                <c:pt idx="7221">
                  <c:v>1367.84</c:v>
                </c:pt>
                <c:pt idx="7222">
                  <c:v>3.9</c:v>
                </c:pt>
                <c:pt idx="7223">
                  <c:v>12.84</c:v>
                </c:pt>
                <c:pt idx="7224">
                  <c:v>15.84</c:v>
                </c:pt>
                <c:pt idx="7225">
                  <c:v>563.94000000000005</c:v>
                </c:pt>
                <c:pt idx="7226">
                  <c:v>62.94</c:v>
                </c:pt>
                <c:pt idx="7227">
                  <c:v>144.12</c:v>
                </c:pt>
                <c:pt idx="7228">
                  <c:v>314.55</c:v>
                </c:pt>
                <c:pt idx="7229">
                  <c:v>3.4079999999999999</c:v>
                </c:pt>
                <c:pt idx="7230">
                  <c:v>328.39920000000001</c:v>
                </c:pt>
                <c:pt idx="7231">
                  <c:v>75.84</c:v>
                </c:pt>
                <c:pt idx="7232">
                  <c:v>45.36</c:v>
                </c:pt>
                <c:pt idx="7233">
                  <c:v>45.78</c:v>
                </c:pt>
                <c:pt idx="7234">
                  <c:v>40.29</c:v>
                </c:pt>
                <c:pt idx="7235">
                  <c:v>38.71</c:v>
                </c:pt>
                <c:pt idx="7236">
                  <c:v>1801.6320000000001</c:v>
                </c:pt>
                <c:pt idx="7237">
                  <c:v>199.96</c:v>
                </c:pt>
                <c:pt idx="7238">
                  <c:v>1516.2</c:v>
                </c:pt>
                <c:pt idx="7239">
                  <c:v>397.6</c:v>
                </c:pt>
                <c:pt idx="7240">
                  <c:v>13.12</c:v>
                </c:pt>
                <c:pt idx="7241">
                  <c:v>158.13</c:v>
                </c:pt>
                <c:pt idx="7242">
                  <c:v>3930.0720000000001</c:v>
                </c:pt>
                <c:pt idx="7243">
                  <c:v>2.3039999999999998</c:v>
                </c:pt>
                <c:pt idx="7244">
                  <c:v>41.72</c:v>
                </c:pt>
                <c:pt idx="7245">
                  <c:v>104.23</c:v>
                </c:pt>
                <c:pt idx="7246">
                  <c:v>9.26</c:v>
                </c:pt>
                <c:pt idx="7247">
                  <c:v>1.24</c:v>
                </c:pt>
                <c:pt idx="7248">
                  <c:v>20.7</c:v>
                </c:pt>
                <c:pt idx="7249">
                  <c:v>27.18</c:v>
                </c:pt>
                <c:pt idx="7250">
                  <c:v>465.18</c:v>
                </c:pt>
                <c:pt idx="7251">
                  <c:v>36.630000000000003</c:v>
                </c:pt>
                <c:pt idx="7252">
                  <c:v>7.83</c:v>
                </c:pt>
                <c:pt idx="7253">
                  <c:v>29.9</c:v>
                </c:pt>
                <c:pt idx="7254">
                  <c:v>498.26</c:v>
                </c:pt>
                <c:pt idx="7255">
                  <c:v>212.94</c:v>
                </c:pt>
                <c:pt idx="7256">
                  <c:v>706.86</c:v>
                </c:pt>
                <c:pt idx="7257">
                  <c:v>43.19</c:v>
                </c:pt>
                <c:pt idx="7258">
                  <c:v>166.44</c:v>
                </c:pt>
                <c:pt idx="7259">
                  <c:v>353.56799999999998</c:v>
                </c:pt>
                <c:pt idx="7260">
                  <c:v>697.16</c:v>
                </c:pt>
                <c:pt idx="7261">
                  <c:v>30.93</c:v>
                </c:pt>
                <c:pt idx="7262">
                  <c:v>54.96</c:v>
                </c:pt>
                <c:pt idx="7263">
                  <c:v>332.94</c:v>
                </c:pt>
                <c:pt idx="7264">
                  <c:v>13.68</c:v>
                </c:pt>
                <c:pt idx="7265">
                  <c:v>3.3180000000000001</c:v>
                </c:pt>
                <c:pt idx="7266">
                  <c:v>10.44</c:v>
                </c:pt>
                <c:pt idx="7267">
                  <c:v>136.464</c:v>
                </c:pt>
                <c:pt idx="7268">
                  <c:v>333.57600000000002</c:v>
                </c:pt>
                <c:pt idx="7269">
                  <c:v>43.5</c:v>
                </c:pt>
                <c:pt idx="7270">
                  <c:v>249.95</c:v>
                </c:pt>
                <c:pt idx="7271">
                  <c:v>49.12</c:v>
                </c:pt>
                <c:pt idx="7272">
                  <c:v>182.91</c:v>
                </c:pt>
                <c:pt idx="7273">
                  <c:v>33.567999999999998</c:v>
                </c:pt>
                <c:pt idx="7274">
                  <c:v>10.56</c:v>
                </c:pt>
                <c:pt idx="7275">
                  <c:v>35.200000000000003</c:v>
                </c:pt>
                <c:pt idx="7276">
                  <c:v>45.527999999999999</c:v>
                </c:pt>
                <c:pt idx="7277">
                  <c:v>196.77600000000001</c:v>
                </c:pt>
                <c:pt idx="7278">
                  <c:v>200.79499999999999</c:v>
                </c:pt>
                <c:pt idx="7279">
                  <c:v>21.864000000000001</c:v>
                </c:pt>
                <c:pt idx="7280">
                  <c:v>52.44</c:v>
                </c:pt>
                <c:pt idx="7281">
                  <c:v>32.36</c:v>
                </c:pt>
                <c:pt idx="7282">
                  <c:v>406.6</c:v>
                </c:pt>
                <c:pt idx="7283">
                  <c:v>27.92</c:v>
                </c:pt>
                <c:pt idx="7284">
                  <c:v>3.7440000000000002</c:v>
                </c:pt>
                <c:pt idx="7285">
                  <c:v>13.48</c:v>
                </c:pt>
                <c:pt idx="7286">
                  <c:v>85.52</c:v>
                </c:pt>
                <c:pt idx="7287">
                  <c:v>44.4</c:v>
                </c:pt>
                <c:pt idx="7288">
                  <c:v>21.24</c:v>
                </c:pt>
                <c:pt idx="7289">
                  <c:v>9.5519999999999996</c:v>
                </c:pt>
                <c:pt idx="7290">
                  <c:v>89.991</c:v>
                </c:pt>
                <c:pt idx="7291">
                  <c:v>17.904</c:v>
                </c:pt>
                <c:pt idx="7292">
                  <c:v>966.7</c:v>
                </c:pt>
                <c:pt idx="7293">
                  <c:v>182.11199999999999</c:v>
                </c:pt>
                <c:pt idx="7294">
                  <c:v>4.4640000000000004</c:v>
                </c:pt>
                <c:pt idx="7295">
                  <c:v>14.89</c:v>
                </c:pt>
                <c:pt idx="7296">
                  <c:v>18.899999999999999</c:v>
                </c:pt>
                <c:pt idx="7297">
                  <c:v>2275.5</c:v>
                </c:pt>
                <c:pt idx="7298">
                  <c:v>1979.7</c:v>
                </c:pt>
                <c:pt idx="7299">
                  <c:v>62.1</c:v>
                </c:pt>
                <c:pt idx="7300">
                  <c:v>37.295999999999999</c:v>
                </c:pt>
                <c:pt idx="7301">
                  <c:v>8.5440000000000005</c:v>
                </c:pt>
                <c:pt idx="7302">
                  <c:v>68.95</c:v>
                </c:pt>
                <c:pt idx="7303">
                  <c:v>39.979999999999997</c:v>
                </c:pt>
                <c:pt idx="7304">
                  <c:v>13.04</c:v>
                </c:pt>
                <c:pt idx="7305">
                  <c:v>1525.1880000000001</c:v>
                </c:pt>
                <c:pt idx="7306">
                  <c:v>9.2159999999999993</c:v>
                </c:pt>
                <c:pt idx="7307">
                  <c:v>28.047999999999998</c:v>
                </c:pt>
                <c:pt idx="7308">
                  <c:v>64.959999999999994</c:v>
                </c:pt>
                <c:pt idx="7309">
                  <c:v>187.05600000000001</c:v>
                </c:pt>
                <c:pt idx="7310">
                  <c:v>11.808</c:v>
                </c:pt>
                <c:pt idx="7311">
                  <c:v>2314.116</c:v>
                </c:pt>
                <c:pt idx="7312">
                  <c:v>34.235999999999997</c:v>
                </c:pt>
                <c:pt idx="7313">
                  <c:v>16.899999999999999</c:v>
                </c:pt>
                <c:pt idx="7314">
                  <c:v>25.08</c:v>
                </c:pt>
                <c:pt idx="7315">
                  <c:v>6.68</c:v>
                </c:pt>
                <c:pt idx="7316">
                  <c:v>31.92</c:v>
                </c:pt>
                <c:pt idx="7317">
                  <c:v>63.94</c:v>
                </c:pt>
                <c:pt idx="7318">
                  <c:v>10.68</c:v>
                </c:pt>
                <c:pt idx="7319">
                  <c:v>3.38</c:v>
                </c:pt>
                <c:pt idx="7320">
                  <c:v>26.975999999999999</c:v>
                </c:pt>
                <c:pt idx="7321">
                  <c:v>307.77600000000001</c:v>
                </c:pt>
                <c:pt idx="7322">
                  <c:v>31.95</c:v>
                </c:pt>
                <c:pt idx="7323">
                  <c:v>725.84</c:v>
                </c:pt>
                <c:pt idx="7324">
                  <c:v>10.896000000000001</c:v>
                </c:pt>
                <c:pt idx="7325">
                  <c:v>8.5440000000000005</c:v>
                </c:pt>
                <c:pt idx="7326">
                  <c:v>32.340000000000003</c:v>
                </c:pt>
                <c:pt idx="7327">
                  <c:v>143.85599999999999</c:v>
                </c:pt>
                <c:pt idx="7328">
                  <c:v>329.584</c:v>
                </c:pt>
                <c:pt idx="7329">
                  <c:v>279.45600000000002</c:v>
                </c:pt>
                <c:pt idx="7330">
                  <c:v>27.24</c:v>
                </c:pt>
                <c:pt idx="7331">
                  <c:v>16.36</c:v>
                </c:pt>
                <c:pt idx="7332">
                  <c:v>198.27199999999999</c:v>
                </c:pt>
                <c:pt idx="7333">
                  <c:v>64.864000000000004</c:v>
                </c:pt>
                <c:pt idx="7334">
                  <c:v>151.19200000000001</c:v>
                </c:pt>
                <c:pt idx="7335">
                  <c:v>11.56</c:v>
                </c:pt>
                <c:pt idx="7336">
                  <c:v>15.58</c:v>
                </c:pt>
                <c:pt idx="7337">
                  <c:v>85.055999999999997</c:v>
                </c:pt>
                <c:pt idx="7338">
                  <c:v>15.552</c:v>
                </c:pt>
                <c:pt idx="7339">
                  <c:v>347.36099999999999</c:v>
                </c:pt>
                <c:pt idx="7340">
                  <c:v>98.16</c:v>
                </c:pt>
                <c:pt idx="7341">
                  <c:v>31.44</c:v>
                </c:pt>
                <c:pt idx="7342">
                  <c:v>348.488</c:v>
                </c:pt>
                <c:pt idx="7343">
                  <c:v>172.73599999999999</c:v>
                </c:pt>
                <c:pt idx="7344">
                  <c:v>15.54</c:v>
                </c:pt>
                <c:pt idx="7345">
                  <c:v>105.55200000000001</c:v>
                </c:pt>
                <c:pt idx="7346">
                  <c:v>358.2</c:v>
                </c:pt>
                <c:pt idx="7347">
                  <c:v>545.91600000000005</c:v>
                </c:pt>
                <c:pt idx="7348">
                  <c:v>40.409999999999997</c:v>
                </c:pt>
                <c:pt idx="7349">
                  <c:v>109.53</c:v>
                </c:pt>
                <c:pt idx="7350">
                  <c:v>9.82</c:v>
                </c:pt>
                <c:pt idx="7351">
                  <c:v>26.352</c:v>
                </c:pt>
                <c:pt idx="7352">
                  <c:v>22.5</c:v>
                </c:pt>
                <c:pt idx="7353">
                  <c:v>9.9600000000000009</c:v>
                </c:pt>
                <c:pt idx="7354">
                  <c:v>63.2</c:v>
                </c:pt>
                <c:pt idx="7355">
                  <c:v>556.66499999999996</c:v>
                </c:pt>
                <c:pt idx="7356">
                  <c:v>71.98</c:v>
                </c:pt>
                <c:pt idx="7357">
                  <c:v>79.98</c:v>
                </c:pt>
                <c:pt idx="7358">
                  <c:v>24.672000000000001</c:v>
                </c:pt>
                <c:pt idx="7359">
                  <c:v>445.96</c:v>
                </c:pt>
                <c:pt idx="7360">
                  <c:v>10.65</c:v>
                </c:pt>
                <c:pt idx="7361">
                  <c:v>87.92</c:v>
                </c:pt>
                <c:pt idx="7362">
                  <c:v>22.423999999999999</c:v>
                </c:pt>
                <c:pt idx="7363">
                  <c:v>42.76</c:v>
                </c:pt>
                <c:pt idx="7364">
                  <c:v>101.34</c:v>
                </c:pt>
                <c:pt idx="7365">
                  <c:v>20.736000000000001</c:v>
                </c:pt>
                <c:pt idx="7366">
                  <c:v>39.984000000000002</c:v>
                </c:pt>
                <c:pt idx="7367">
                  <c:v>15.36</c:v>
                </c:pt>
                <c:pt idx="7368">
                  <c:v>36.287999999999997</c:v>
                </c:pt>
                <c:pt idx="7369">
                  <c:v>26.4</c:v>
                </c:pt>
                <c:pt idx="7370">
                  <c:v>3.52</c:v>
                </c:pt>
                <c:pt idx="7371">
                  <c:v>1649.95</c:v>
                </c:pt>
                <c:pt idx="7372">
                  <c:v>111.9</c:v>
                </c:pt>
                <c:pt idx="7373">
                  <c:v>46.53</c:v>
                </c:pt>
                <c:pt idx="7374">
                  <c:v>31.984000000000002</c:v>
                </c:pt>
                <c:pt idx="7375">
                  <c:v>161.56800000000001</c:v>
                </c:pt>
                <c:pt idx="7376">
                  <c:v>4.0640000000000001</c:v>
                </c:pt>
                <c:pt idx="7377">
                  <c:v>1640.7</c:v>
                </c:pt>
                <c:pt idx="7378">
                  <c:v>19.52</c:v>
                </c:pt>
                <c:pt idx="7379">
                  <c:v>9.81</c:v>
                </c:pt>
                <c:pt idx="7380">
                  <c:v>213.21600000000001</c:v>
                </c:pt>
                <c:pt idx="7381">
                  <c:v>588.78399999999999</c:v>
                </c:pt>
                <c:pt idx="7382">
                  <c:v>2.0640000000000001</c:v>
                </c:pt>
                <c:pt idx="7383">
                  <c:v>6.3680000000000003</c:v>
                </c:pt>
                <c:pt idx="7384">
                  <c:v>10.71</c:v>
                </c:pt>
                <c:pt idx="7385">
                  <c:v>20.936</c:v>
                </c:pt>
                <c:pt idx="7386">
                  <c:v>57.4</c:v>
                </c:pt>
                <c:pt idx="7387">
                  <c:v>40.56</c:v>
                </c:pt>
                <c:pt idx="7388">
                  <c:v>86.2</c:v>
                </c:pt>
                <c:pt idx="7389">
                  <c:v>38.015999999999998</c:v>
                </c:pt>
                <c:pt idx="7390">
                  <c:v>13.343999999999999</c:v>
                </c:pt>
                <c:pt idx="7391">
                  <c:v>1478.2719999999999</c:v>
                </c:pt>
                <c:pt idx="7392">
                  <c:v>16.271999999999998</c:v>
                </c:pt>
                <c:pt idx="7393">
                  <c:v>32.340000000000003</c:v>
                </c:pt>
                <c:pt idx="7394">
                  <c:v>56.064</c:v>
                </c:pt>
                <c:pt idx="7395">
                  <c:v>108.72</c:v>
                </c:pt>
                <c:pt idx="7396">
                  <c:v>181.47</c:v>
                </c:pt>
                <c:pt idx="7397">
                  <c:v>16.175999999999998</c:v>
                </c:pt>
                <c:pt idx="7398">
                  <c:v>585.55200000000002</c:v>
                </c:pt>
                <c:pt idx="7399">
                  <c:v>19.440000000000001</c:v>
                </c:pt>
                <c:pt idx="7400">
                  <c:v>123.92</c:v>
                </c:pt>
                <c:pt idx="7401">
                  <c:v>13.36</c:v>
                </c:pt>
                <c:pt idx="7402">
                  <c:v>750.68</c:v>
                </c:pt>
                <c:pt idx="7403">
                  <c:v>44.4</c:v>
                </c:pt>
                <c:pt idx="7404">
                  <c:v>84.55</c:v>
                </c:pt>
                <c:pt idx="7405">
                  <c:v>17.940000000000001</c:v>
                </c:pt>
                <c:pt idx="7406">
                  <c:v>128.4</c:v>
                </c:pt>
                <c:pt idx="7407">
                  <c:v>1.869</c:v>
                </c:pt>
                <c:pt idx="7408">
                  <c:v>103.19199999999999</c:v>
                </c:pt>
                <c:pt idx="7409">
                  <c:v>36</c:v>
                </c:pt>
                <c:pt idx="7410">
                  <c:v>40.68</c:v>
                </c:pt>
                <c:pt idx="7411">
                  <c:v>419.13600000000002</c:v>
                </c:pt>
                <c:pt idx="7412">
                  <c:v>3.5920000000000001</c:v>
                </c:pt>
                <c:pt idx="7413">
                  <c:v>6.2640000000000002</c:v>
                </c:pt>
                <c:pt idx="7414">
                  <c:v>41.4</c:v>
                </c:pt>
                <c:pt idx="7415">
                  <c:v>6.56</c:v>
                </c:pt>
                <c:pt idx="7416">
                  <c:v>7.83</c:v>
                </c:pt>
                <c:pt idx="7417">
                  <c:v>41.9</c:v>
                </c:pt>
                <c:pt idx="7418">
                  <c:v>664.14599999999996</c:v>
                </c:pt>
                <c:pt idx="7419">
                  <c:v>8.9600000000000009</c:v>
                </c:pt>
                <c:pt idx="7420">
                  <c:v>3.3119999999999998</c:v>
                </c:pt>
                <c:pt idx="7421">
                  <c:v>20.135999999999999</c:v>
                </c:pt>
                <c:pt idx="7422">
                  <c:v>8.8559999999999999</c:v>
                </c:pt>
                <c:pt idx="7423">
                  <c:v>859.2</c:v>
                </c:pt>
                <c:pt idx="7424">
                  <c:v>145.9</c:v>
                </c:pt>
                <c:pt idx="7425">
                  <c:v>22.776</c:v>
                </c:pt>
                <c:pt idx="7426">
                  <c:v>239.97</c:v>
                </c:pt>
                <c:pt idx="7427">
                  <c:v>160.32</c:v>
                </c:pt>
                <c:pt idx="7428">
                  <c:v>128.85</c:v>
                </c:pt>
                <c:pt idx="7429">
                  <c:v>1319.96</c:v>
                </c:pt>
                <c:pt idx="7430">
                  <c:v>239.96</c:v>
                </c:pt>
                <c:pt idx="7431">
                  <c:v>13.391999999999999</c:v>
                </c:pt>
                <c:pt idx="7432">
                  <c:v>23.92</c:v>
                </c:pt>
                <c:pt idx="7433">
                  <c:v>21.552</c:v>
                </c:pt>
                <c:pt idx="7434">
                  <c:v>58.24</c:v>
                </c:pt>
                <c:pt idx="7435">
                  <c:v>1.81</c:v>
                </c:pt>
                <c:pt idx="7436">
                  <c:v>37.94</c:v>
                </c:pt>
                <c:pt idx="7437">
                  <c:v>2479.96</c:v>
                </c:pt>
                <c:pt idx="7438">
                  <c:v>179.94</c:v>
                </c:pt>
                <c:pt idx="7439">
                  <c:v>64.14</c:v>
                </c:pt>
                <c:pt idx="7440">
                  <c:v>11.67</c:v>
                </c:pt>
                <c:pt idx="7441">
                  <c:v>12.96</c:v>
                </c:pt>
                <c:pt idx="7442">
                  <c:v>181.98599999999999</c:v>
                </c:pt>
                <c:pt idx="7443">
                  <c:v>1.5920000000000001</c:v>
                </c:pt>
                <c:pt idx="7444">
                  <c:v>22.344000000000001</c:v>
                </c:pt>
                <c:pt idx="7445">
                  <c:v>67.400000000000006</c:v>
                </c:pt>
                <c:pt idx="7446">
                  <c:v>25.16</c:v>
                </c:pt>
                <c:pt idx="7447">
                  <c:v>126.56</c:v>
                </c:pt>
                <c:pt idx="7448">
                  <c:v>43.68</c:v>
                </c:pt>
                <c:pt idx="7449">
                  <c:v>139.93</c:v>
                </c:pt>
                <c:pt idx="7450">
                  <c:v>2.6720000000000002</c:v>
                </c:pt>
                <c:pt idx="7451">
                  <c:v>16.655999999999999</c:v>
                </c:pt>
                <c:pt idx="7452">
                  <c:v>79.512</c:v>
                </c:pt>
                <c:pt idx="7453">
                  <c:v>67.993200000000002</c:v>
                </c:pt>
                <c:pt idx="7454">
                  <c:v>10.16</c:v>
                </c:pt>
                <c:pt idx="7455">
                  <c:v>6.48</c:v>
                </c:pt>
                <c:pt idx="7456">
                  <c:v>14.94</c:v>
                </c:pt>
                <c:pt idx="7457">
                  <c:v>2999.95</c:v>
                </c:pt>
                <c:pt idx="7458">
                  <c:v>64.12</c:v>
                </c:pt>
                <c:pt idx="7459">
                  <c:v>19.456</c:v>
                </c:pt>
                <c:pt idx="7460">
                  <c:v>209.98599999999999</c:v>
                </c:pt>
                <c:pt idx="7461">
                  <c:v>29.76</c:v>
                </c:pt>
                <c:pt idx="7462">
                  <c:v>89.768000000000001</c:v>
                </c:pt>
                <c:pt idx="7463">
                  <c:v>959.98400000000004</c:v>
                </c:pt>
                <c:pt idx="7464">
                  <c:v>15.552</c:v>
                </c:pt>
                <c:pt idx="7465">
                  <c:v>34.36</c:v>
                </c:pt>
                <c:pt idx="7466">
                  <c:v>383.64</c:v>
                </c:pt>
                <c:pt idx="7467">
                  <c:v>6.56</c:v>
                </c:pt>
                <c:pt idx="7468">
                  <c:v>47.52</c:v>
                </c:pt>
                <c:pt idx="7469">
                  <c:v>8</c:v>
                </c:pt>
                <c:pt idx="7470">
                  <c:v>83.56</c:v>
                </c:pt>
                <c:pt idx="7471">
                  <c:v>546.05999999999995</c:v>
                </c:pt>
                <c:pt idx="7472">
                  <c:v>269.49</c:v>
                </c:pt>
                <c:pt idx="7473">
                  <c:v>6.0960000000000001</c:v>
                </c:pt>
                <c:pt idx="7474">
                  <c:v>352.38</c:v>
                </c:pt>
                <c:pt idx="7475">
                  <c:v>18.940000000000001</c:v>
                </c:pt>
                <c:pt idx="7476">
                  <c:v>59.912999999999997</c:v>
                </c:pt>
                <c:pt idx="7477">
                  <c:v>391.98</c:v>
                </c:pt>
                <c:pt idx="7478">
                  <c:v>437.85</c:v>
                </c:pt>
                <c:pt idx="7479">
                  <c:v>25.02</c:v>
                </c:pt>
                <c:pt idx="7480">
                  <c:v>10.71</c:v>
                </c:pt>
                <c:pt idx="7481">
                  <c:v>55.984000000000002</c:v>
                </c:pt>
                <c:pt idx="7482">
                  <c:v>14.48</c:v>
                </c:pt>
                <c:pt idx="7483">
                  <c:v>142.488</c:v>
                </c:pt>
                <c:pt idx="7484">
                  <c:v>14.16</c:v>
                </c:pt>
                <c:pt idx="7485">
                  <c:v>590.35199999999998</c:v>
                </c:pt>
                <c:pt idx="7486">
                  <c:v>17.088000000000001</c:v>
                </c:pt>
                <c:pt idx="7487">
                  <c:v>11.05</c:v>
                </c:pt>
                <c:pt idx="7488">
                  <c:v>659.9</c:v>
                </c:pt>
                <c:pt idx="7489">
                  <c:v>53.04</c:v>
                </c:pt>
                <c:pt idx="7490">
                  <c:v>1496.16</c:v>
                </c:pt>
                <c:pt idx="7491">
                  <c:v>117.96</c:v>
                </c:pt>
                <c:pt idx="7492">
                  <c:v>21.3</c:v>
                </c:pt>
                <c:pt idx="7493">
                  <c:v>1040.8</c:v>
                </c:pt>
                <c:pt idx="7494">
                  <c:v>29.34</c:v>
                </c:pt>
                <c:pt idx="7495">
                  <c:v>19.52</c:v>
                </c:pt>
                <c:pt idx="7496">
                  <c:v>443.92</c:v>
                </c:pt>
                <c:pt idx="7497">
                  <c:v>3.04</c:v>
                </c:pt>
                <c:pt idx="7498">
                  <c:v>100</c:v>
                </c:pt>
                <c:pt idx="7499">
                  <c:v>2348.8200000000002</c:v>
                </c:pt>
                <c:pt idx="7500">
                  <c:v>13.872</c:v>
                </c:pt>
                <c:pt idx="7501">
                  <c:v>234.45</c:v>
                </c:pt>
                <c:pt idx="7502">
                  <c:v>1256.22</c:v>
                </c:pt>
                <c:pt idx="7503">
                  <c:v>10.528</c:v>
                </c:pt>
                <c:pt idx="7504">
                  <c:v>152.80000000000001</c:v>
                </c:pt>
                <c:pt idx="7505">
                  <c:v>284.97000000000003</c:v>
                </c:pt>
                <c:pt idx="7506">
                  <c:v>60.84</c:v>
                </c:pt>
                <c:pt idx="7507">
                  <c:v>1325.76</c:v>
                </c:pt>
                <c:pt idx="7508">
                  <c:v>7.04</c:v>
                </c:pt>
                <c:pt idx="7509">
                  <c:v>17.940000000000001</c:v>
                </c:pt>
                <c:pt idx="7510">
                  <c:v>74.45</c:v>
                </c:pt>
                <c:pt idx="7511">
                  <c:v>192.22</c:v>
                </c:pt>
                <c:pt idx="7512">
                  <c:v>21.44</c:v>
                </c:pt>
                <c:pt idx="7513">
                  <c:v>66.688000000000002</c:v>
                </c:pt>
                <c:pt idx="7514">
                  <c:v>99.488</c:v>
                </c:pt>
                <c:pt idx="7515">
                  <c:v>14.62</c:v>
                </c:pt>
                <c:pt idx="7516">
                  <c:v>355.36</c:v>
                </c:pt>
                <c:pt idx="7517">
                  <c:v>140.376</c:v>
                </c:pt>
                <c:pt idx="7518">
                  <c:v>15.84</c:v>
                </c:pt>
                <c:pt idx="7519">
                  <c:v>8.4480000000000004</c:v>
                </c:pt>
                <c:pt idx="7520">
                  <c:v>12.96</c:v>
                </c:pt>
                <c:pt idx="7521">
                  <c:v>57.408000000000001</c:v>
                </c:pt>
                <c:pt idx="7522">
                  <c:v>27.6</c:v>
                </c:pt>
                <c:pt idx="7523">
                  <c:v>109.92</c:v>
                </c:pt>
                <c:pt idx="7524">
                  <c:v>15.84</c:v>
                </c:pt>
                <c:pt idx="7525">
                  <c:v>1049.93</c:v>
                </c:pt>
                <c:pt idx="7526">
                  <c:v>154.9</c:v>
                </c:pt>
                <c:pt idx="7527">
                  <c:v>14.32</c:v>
                </c:pt>
                <c:pt idx="7528">
                  <c:v>129.88800000000001</c:v>
                </c:pt>
                <c:pt idx="7529">
                  <c:v>275.05799999999999</c:v>
                </c:pt>
                <c:pt idx="7530">
                  <c:v>27.36</c:v>
                </c:pt>
                <c:pt idx="7531">
                  <c:v>44.75</c:v>
                </c:pt>
                <c:pt idx="7532">
                  <c:v>26.4</c:v>
                </c:pt>
                <c:pt idx="7533">
                  <c:v>11.84</c:v>
                </c:pt>
                <c:pt idx="7534">
                  <c:v>35.880000000000003</c:v>
                </c:pt>
                <c:pt idx="7535">
                  <c:v>40.752000000000002</c:v>
                </c:pt>
                <c:pt idx="7536">
                  <c:v>2.6240000000000001</c:v>
                </c:pt>
                <c:pt idx="7537">
                  <c:v>136.53</c:v>
                </c:pt>
                <c:pt idx="7538">
                  <c:v>263.95999999999998</c:v>
                </c:pt>
                <c:pt idx="7539">
                  <c:v>11.64</c:v>
                </c:pt>
                <c:pt idx="7540">
                  <c:v>40.176000000000002</c:v>
                </c:pt>
                <c:pt idx="7541">
                  <c:v>36.792000000000002</c:v>
                </c:pt>
                <c:pt idx="7542">
                  <c:v>5.94</c:v>
                </c:pt>
                <c:pt idx="7543">
                  <c:v>29.16</c:v>
                </c:pt>
                <c:pt idx="7544">
                  <c:v>81.400000000000006</c:v>
                </c:pt>
                <c:pt idx="7545">
                  <c:v>331.536</c:v>
                </c:pt>
                <c:pt idx="7546">
                  <c:v>899.91</c:v>
                </c:pt>
                <c:pt idx="7547">
                  <c:v>946.34400000000005</c:v>
                </c:pt>
                <c:pt idx="7548">
                  <c:v>178.11</c:v>
                </c:pt>
                <c:pt idx="7549">
                  <c:v>61.06</c:v>
                </c:pt>
                <c:pt idx="7550">
                  <c:v>638.82000000000005</c:v>
                </c:pt>
                <c:pt idx="7551">
                  <c:v>30.69</c:v>
                </c:pt>
                <c:pt idx="7552">
                  <c:v>38.375999999999998</c:v>
                </c:pt>
                <c:pt idx="7553">
                  <c:v>68.111999999999995</c:v>
                </c:pt>
                <c:pt idx="7554">
                  <c:v>16.559999999999999</c:v>
                </c:pt>
                <c:pt idx="7555">
                  <c:v>74.95</c:v>
                </c:pt>
                <c:pt idx="7556">
                  <c:v>44.4</c:v>
                </c:pt>
                <c:pt idx="7557">
                  <c:v>20.65</c:v>
                </c:pt>
                <c:pt idx="7558">
                  <c:v>866.4</c:v>
                </c:pt>
                <c:pt idx="7559">
                  <c:v>5.56</c:v>
                </c:pt>
                <c:pt idx="7560">
                  <c:v>1999.96</c:v>
                </c:pt>
                <c:pt idx="7561">
                  <c:v>46.152000000000001</c:v>
                </c:pt>
                <c:pt idx="7562">
                  <c:v>32.984999999999999</c:v>
                </c:pt>
                <c:pt idx="7563">
                  <c:v>542.94000000000005</c:v>
                </c:pt>
                <c:pt idx="7564">
                  <c:v>54.92</c:v>
                </c:pt>
                <c:pt idx="7565">
                  <c:v>1448.82</c:v>
                </c:pt>
                <c:pt idx="7566">
                  <c:v>353.88</c:v>
                </c:pt>
                <c:pt idx="7567">
                  <c:v>60.143999999999998</c:v>
                </c:pt>
                <c:pt idx="7568">
                  <c:v>85.2</c:v>
                </c:pt>
                <c:pt idx="7569">
                  <c:v>14.91</c:v>
                </c:pt>
                <c:pt idx="7570">
                  <c:v>1158.1199999999999</c:v>
                </c:pt>
                <c:pt idx="7571">
                  <c:v>599.99</c:v>
                </c:pt>
                <c:pt idx="7572">
                  <c:v>23.968</c:v>
                </c:pt>
                <c:pt idx="7573">
                  <c:v>15.528</c:v>
                </c:pt>
                <c:pt idx="7574">
                  <c:v>104.85</c:v>
                </c:pt>
                <c:pt idx="7575">
                  <c:v>71.975999999999999</c:v>
                </c:pt>
                <c:pt idx="7576">
                  <c:v>2.21</c:v>
                </c:pt>
                <c:pt idx="7577">
                  <c:v>36.44</c:v>
                </c:pt>
                <c:pt idx="7578">
                  <c:v>217.76400000000001</c:v>
                </c:pt>
                <c:pt idx="7579">
                  <c:v>39.072000000000003</c:v>
                </c:pt>
                <c:pt idx="7580">
                  <c:v>22.638000000000002</c:v>
                </c:pt>
                <c:pt idx="7581">
                  <c:v>95.144000000000005</c:v>
                </c:pt>
                <c:pt idx="7582">
                  <c:v>4.4189999999999996</c:v>
                </c:pt>
                <c:pt idx="7583">
                  <c:v>1395.54</c:v>
                </c:pt>
                <c:pt idx="7584">
                  <c:v>117.36</c:v>
                </c:pt>
                <c:pt idx="7585">
                  <c:v>18.899999999999999</c:v>
                </c:pt>
                <c:pt idx="7586">
                  <c:v>15.984</c:v>
                </c:pt>
                <c:pt idx="7587">
                  <c:v>205.9992</c:v>
                </c:pt>
                <c:pt idx="7588">
                  <c:v>12.192</c:v>
                </c:pt>
                <c:pt idx="7589">
                  <c:v>87.168000000000006</c:v>
                </c:pt>
                <c:pt idx="7590">
                  <c:v>31.744</c:v>
                </c:pt>
                <c:pt idx="7591">
                  <c:v>132.22399999999999</c:v>
                </c:pt>
                <c:pt idx="7592">
                  <c:v>1487.9760000000001</c:v>
                </c:pt>
                <c:pt idx="7593">
                  <c:v>19.440000000000001</c:v>
                </c:pt>
                <c:pt idx="7594">
                  <c:v>279.95999999999998</c:v>
                </c:pt>
                <c:pt idx="7595">
                  <c:v>17.088000000000001</c:v>
                </c:pt>
                <c:pt idx="7596">
                  <c:v>11.52</c:v>
                </c:pt>
                <c:pt idx="7597">
                  <c:v>7.77</c:v>
                </c:pt>
                <c:pt idx="7598">
                  <c:v>581.96</c:v>
                </c:pt>
                <c:pt idx="7599">
                  <c:v>6.2640000000000002</c:v>
                </c:pt>
                <c:pt idx="7600">
                  <c:v>38.520000000000003</c:v>
                </c:pt>
                <c:pt idx="7601">
                  <c:v>72.599999999999994</c:v>
                </c:pt>
                <c:pt idx="7602">
                  <c:v>57.567999999999998</c:v>
                </c:pt>
                <c:pt idx="7603">
                  <c:v>415.96800000000002</c:v>
                </c:pt>
                <c:pt idx="7604">
                  <c:v>304.89999999999998</c:v>
                </c:pt>
                <c:pt idx="7605">
                  <c:v>80.959999999999994</c:v>
                </c:pt>
                <c:pt idx="7606">
                  <c:v>777.21</c:v>
                </c:pt>
                <c:pt idx="7607">
                  <c:v>32.4</c:v>
                </c:pt>
                <c:pt idx="7608">
                  <c:v>225.56800000000001</c:v>
                </c:pt>
                <c:pt idx="7609">
                  <c:v>36.6</c:v>
                </c:pt>
                <c:pt idx="7610">
                  <c:v>715.64</c:v>
                </c:pt>
                <c:pt idx="7611">
                  <c:v>9.64</c:v>
                </c:pt>
                <c:pt idx="7612">
                  <c:v>33.488</c:v>
                </c:pt>
                <c:pt idx="7613">
                  <c:v>23.04</c:v>
                </c:pt>
                <c:pt idx="7614">
                  <c:v>1.3620000000000001</c:v>
                </c:pt>
                <c:pt idx="7615">
                  <c:v>14.76</c:v>
                </c:pt>
                <c:pt idx="7616">
                  <c:v>7.968</c:v>
                </c:pt>
                <c:pt idx="7617">
                  <c:v>109.92</c:v>
                </c:pt>
                <c:pt idx="7618">
                  <c:v>19.440000000000001</c:v>
                </c:pt>
                <c:pt idx="7619">
                  <c:v>11.16</c:v>
                </c:pt>
                <c:pt idx="7620">
                  <c:v>79.47</c:v>
                </c:pt>
                <c:pt idx="7621">
                  <c:v>4.5599999999999996</c:v>
                </c:pt>
                <c:pt idx="7622">
                  <c:v>1293.4880000000001</c:v>
                </c:pt>
                <c:pt idx="7623">
                  <c:v>127.95</c:v>
                </c:pt>
                <c:pt idx="7624">
                  <c:v>9.5399999999999991</c:v>
                </c:pt>
                <c:pt idx="7625">
                  <c:v>11.736000000000001</c:v>
                </c:pt>
                <c:pt idx="7626">
                  <c:v>17.940000000000001</c:v>
                </c:pt>
                <c:pt idx="7627">
                  <c:v>368.91</c:v>
                </c:pt>
                <c:pt idx="7628">
                  <c:v>28.28</c:v>
                </c:pt>
                <c:pt idx="7629">
                  <c:v>4912.59</c:v>
                </c:pt>
                <c:pt idx="7630">
                  <c:v>14.352</c:v>
                </c:pt>
                <c:pt idx="7631">
                  <c:v>42.76</c:v>
                </c:pt>
                <c:pt idx="7632">
                  <c:v>45.68</c:v>
                </c:pt>
                <c:pt idx="7633">
                  <c:v>25.06</c:v>
                </c:pt>
                <c:pt idx="7634">
                  <c:v>38.432000000000002</c:v>
                </c:pt>
                <c:pt idx="7635">
                  <c:v>21.568000000000001</c:v>
                </c:pt>
                <c:pt idx="7636">
                  <c:v>44.4</c:v>
                </c:pt>
                <c:pt idx="7637">
                  <c:v>71.12</c:v>
                </c:pt>
                <c:pt idx="7638">
                  <c:v>259.95999999999998</c:v>
                </c:pt>
                <c:pt idx="7639">
                  <c:v>24.192</c:v>
                </c:pt>
                <c:pt idx="7640">
                  <c:v>26.4</c:v>
                </c:pt>
                <c:pt idx="7641">
                  <c:v>41.4</c:v>
                </c:pt>
                <c:pt idx="7642">
                  <c:v>16.95</c:v>
                </c:pt>
                <c:pt idx="7643">
                  <c:v>59.7</c:v>
                </c:pt>
                <c:pt idx="7644">
                  <c:v>14.52</c:v>
                </c:pt>
                <c:pt idx="7645">
                  <c:v>46.53</c:v>
                </c:pt>
                <c:pt idx="7646">
                  <c:v>25.5</c:v>
                </c:pt>
                <c:pt idx="7647">
                  <c:v>14.9</c:v>
                </c:pt>
                <c:pt idx="7648">
                  <c:v>87.71</c:v>
                </c:pt>
                <c:pt idx="7649">
                  <c:v>199.76400000000001</c:v>
                </c:pt>
                <c:pt idx="7650">
                  <c:v>94.6</c:v>
                </c:pt>
                <c:pt idx="7651">
                  <c:v>4228.7039999999997</c:v>
                </c:pt>
                <c:pt idx="7652">
                  <c:v>209.97</c:v>
                </c:pt>
                <c:pt idx="7653">
                  <c:v>659.9</c:v>
                </c:pt>
                <c:pt idx="7654">
                  <c:v>110.96</c:v>
                </c:pt>
                <c:pt idx="7655">
                  <c:v>67.8</c:v>
                </c:pt>
                <c:pt idx="7656">
                  <c:v>313.17599999999999</c:v>
                </c:pt>
                <c:pt idx="7657">
                  <c:v>22.96</c:v>
                </c:pt>
                <c:pt idx="7658">
                  <c:v>7.31</c:v>
                </c:pt>
                <c:pt idx="7659">
                  <c:v>8.92</c:v>
                </c:pt>
                <c:pt idx="7660">
                  <c:v>87.21</c:v>
                </c:pt>
                <c:pt idx="7661">
                  <c:v>683.98800000000006</c:v>
                </c:pt>
                <c:pt idx="7662">
                  <c:v>13.391999999999999</c:v>
                </c:pt>
                <c:pt idx="7663">
                  <c:v>527.91999999999996</c:v>
                </c:pt>
                <c:pt idx="7664">
                  <c:v>25.4</c:v>
                </c:pt>
                <c:pt idx="7665">
                  <c:v>177.48</c:v>
                </c:pt>
                <c:pt idx="7666">
                  <c:v>95.992000000000004</c:v>
                </c:pt>
                <c:pt idx="7667">
                  <c:v>13.215999999999999</c:v>
                </c:pt>
                <c:pt idx="7668">
                  <c:v>211.16800000000001</c:v>
                </c:pt>
                <c:pt idx="7669">
                  <c:v>6.28</c:v>
                </c:pt>
                <c:pt idx="7670">
                  <c:v>95.1</c:v>
                </c:pt>
                <c:pt idx="7671">
                  <c:v>48.84</c:v>
                </c:pt>
                <c:pt idx="7672">
                  <c:v>25.9</c:v>
                </c:pt>
                <c:pt idx="7673">
                  <c:v>42.68</c:v>
                </c:pt>
                <c:pt idx="7674">
                  <c:v>299.97000000000003</c:v>
                </c:pt>
                <c:pt idx="7675">
                  <c:v>20.736000000000001</c:v>
                </c:pt>
                <c:pt idx="7676">
                  <c:v>10.5</c:v>
                </c:pt>
                <c:pt idx="7677">
                  <c:v>23.968</c:v>
                </c:pt>
                <c:pt idx="7678">
                  <c:v>521.96</c:v>
                </c:pt>
                <c:pt idx="7679">
                  <c:v>154.9</c:v>
                </c:pt>
                <c:pt idx="7680">
                  <c:v>30.56</c:v>
                </c:pt>
                <c:pt idx="7681">
                  <c:v>770.35199999999998</c:v>
                </c:pt>
                <c:pt idx="7682">
                  <c:v>21.12</c:v>
                </c:pt>
                <c:pt idx="7683">
                  <c:v>17.22</c:v>
                </c:pt>
                <c:pt idx="7684">
                  <c:v>240.78399999999999</c:v>
                </c:pt>
                <c:pt idx="7685">
                  <c:v>414.96</c:v>
                </c:pt>
                <c:pt idx="7686">
                  <c:v>387.72</c:v>
                </c:pt>
                <c:pt idx="7687">
                  <c:v>13.56</c:v>
                </c:pt>
                <c:pt idx="7688">
                  <c:v>552</c:v>
                </c:pt>
                <c:pt idx="7689">
                  <c:v>32.06</c:v>
                </c:pt>
                <c:pt idx="7690">
                  <c:v>19.86</c:v>
                </c:pt>
                <c:pt idx="7691">
                  <c:v>185.58</c:v>
                </c:pt>
                <c:pt idx="7692">
                  <c:v>504.9</c:v>
                </c:pt>
                <c:pt idx="7693">
                  <c:v>2357.4879999999998</c:v>
                </c:pt>
                <c:pt idx="7694">
                  <c:v>369.54399999999998</c:v>
                </c:pt>
                <c:pt idx="7695">
                  <c:v>13.52</c:v>
                </c:pt>
                <c:pt idx="7696">
                  <c:v>387.13600000000002</c:v>
                </c:pt>
                <c:pt idx="7697">
                  <c:v>328.59</c:v>
                </c:pt>
                <c:pt idx="7698">
                  <c:v>338.35199999999998</c:v>
                </c:pt>
                <c:pt idx="7699">
                  <c:v>91.36</c:v>
                </c:pt>
                <c:pt idx="7700">
                  <c:v>87.96</c:v>
                </c:pt>
                <c:pt idx="7701">
                  <c:v>19.760000000000002</c:v>
                </c:pt>
                <c:pt idx="7702">
                  <c:v>128.85</c:v>
                </c:pt>
                <c:pt idx="7703">
                  <c:v>127.95</c:v>
                </c:pt>
                <c:pt idx="7704">
                  <c:v>14.9</c:v>
                </c:pt>
                <c:pt idx="7705">
                  <c:v>91.92</c:v>
                </c:pt>
                <c:pt idx="7706">
                  <c:v>71.98</c:v>
                </c:pt>
                <c:pt idx="7707">
                  <c:v>7.08</c:v>
                </c:pt>
                <c:pt idx="7708">
                  <c:v>646.27200000000005</c:v>
                </c:pt>
                <c:pt idx="7709">
                  <c:v>10.368</c:v>
                </c:pt>
                <c:pt idx="7710">
                  <c:v>71.959999999999994</c:v>
                </c:pt>
                <c:pt idx="7711">
                  <c:v>18.48</c:v>
                </c:pt>
                <c:pt idx="7712">
                  <c:v>9.84</c:v>
                </c:pt>
                <c:pt idx="7713">
                  <c:v>239.24</c:v>
                </c:pt>
                <c:pt idx="7714">
                  <c:v>21.12</c:v>
                </c:pt>
                <c:pt idx="7715">
                  <c:v>15.24</c:v>
                </c:pt>
                <c:pt idx="7716">
                  <c:v>310.392</c:v>
                </c:pt>
                <c:pt idx="7717">
                  <c:v>42.6</c:v>
                </c:pt>
                <c:pt idx="7718">
                  <c:v>5.28</c:v>
                </c:pt>
                <c:pt idx="7719">
                  <c:v>859.2</c:v>
                </c:pt>
                <c:pt idx="7720">
                  <c:v>506.28</c:v>
                </c:pt>
                <c:pt idx="7721">
                  <c:v>314.35199999999998</c:v>
                </c:pt>
                <c:pt idx="7722">
                  <c:v>27.888000000000002</c:v>
                </c:pt>
                <c:pt idx="7723">
                  <c:v>692.94</c:v>
                </c:pt>
                <c:pt idx="7724">
                  <c:v>1345.4849999999999</c:v>
                </c:pt>
                <c:pt idx="7725">
                  <c:v>272.39999999999998</c:v>
                </c:pt>
                <c:pt idx="7726">
                  <c:v>11.952</c:v>
                </c:pt>
                <c:pt idx="7727">
                  <c:v>2.0680000000000001</c:v>
                </c:pt>
                <c:pt idx="7728">
                  <c:v>27.968</c:v>
                </c:pt>
                <c:pt idx="7729">
                  <c:v>1199.96</c:v>
                </c:pt>
                <c:pt idx="7730">
                  <c:v>12.6</c:v>
                </c:pt>
                <c:pt idx="7731">
                  <c:v>17.940000000000001</c:v>
                </c:pt>
                <c:pt idx="7732">
                  <c:v>23.904</c:v>
                </c:pt>
                <c:pt idx="7733">
                  <c:v>518.27200000000005</c:v>
                </c:pt>
                <c:pt idx="7734">
                  <c:v>6.98</c:v>
                </c:pt>
                <c:pt idx="7735">
                  <c:v>343.2</c:v>
                </c:pt>
                <c:pt idx="7736">
                  <c:v>17.544</c:v>
                </c:pt>
                <c:pt idx="7737">
                  <c:v>152.68799999999999</c:v>
                </c:pt>
                <c:pt idx="7738">
                  <c:v>153.55199999999999</c:v>
                </c:pt>
                <c:pt idx="7739">
                  <c:v>468.9</c:v>
                </c:pt>
                <c:pt idx="7740">
                  <c:v>191.82</c:v>
                </c:pt>
                <c:pt idx="7741">
                  <c:v>151.05600000000001</c:v>
                </c:pt>
                <c:pt idx="7742">
                  <c:v>25.16</c:v>
                </c:pt>
                <c:pt idx="7743">
                  <c:v>6.2160000000000002</c:v>
                </c:pt>
                <c:pt idx="7744">
                  <c:v>23.616</c:v>
                </c:pt>
                <c:pt idx="7745">
                  <c:v>2.0880000000000001</c:v>
                </c:pt>
                <c:pt idx="7746">
                  <c:v>314.53199999999998</c:v>
                </c:pt>
                <c:pt idx="7747">
                  <c:v>13.632</c:v>
                </c:pt>
                <c:pt idx="7748">
                  <c:v>19.431999999999999</c:v>
                </c:pt>
                <c:pt idx="7749">
                  <c:v>65.44</c:v>
                </c:pt>
                <c:pt idx="7750">
                  <c:v>6</c:v>
                </c:pt>
                <c:pt idx="7751">
                  <c:v>1.9079999999999999</c:v>
                </c:pt>
                <c:pt idx="7752">
                  <c:v>1537.0740000000001</c:v>
                </c:pt>
                <c:pt idx="7753">
                  <c:v>449.37200000000001</c:v>
                </c:pt>
                <c:pt idx="7754">
                  <c:v>2279.96</c:v>
                </c:pt>
                <c:pt idx="7755">
                  <c:v>14.94</c:v>
                </c:pt>
                <c:pt idx="7756">
                  <c:v>23.832000000000001</c:v>
                </c:pt>
                <c:pt idx="7757">
                  <c:v>409.21600000000001</c:v>
                </c:pt>
                <c:pt idx="7758">
                  <c:v>72.587999999999994</c:v>
                </c:pt>
                <c:pt idx="7759">
                  <c:v>20.96</c:v>
                </c:pt>
                <c:pt idx="7760">
                  <c:v>53.25</c:v>
                </c:pt>
                <c:pt idx="7761">
                  <c:v>27.696000000000002</c:v>
                </c:pt>
                <c:pt idx="7762">
                  <c:v>73.164000000000001</c:v>
                </c:pt>
                <c:pt idx="7763">
                  <c:v>274.8</c:v>
                </c:pt>
                <c:pt idx="7764">
                  <c:v>257.98</c:v>
                </c:pt>
                <c:pt idx="7765">
                  <c:v>119.04</c:v>
                </c:pt>
                <c:pt idx="7766">
                  <c:v>11.76</c:v>
                </c:pt>
                <c:pt idx="7767">
                  <c:v>11.76</c:v>
                </c:pt>
                <c:pt idx="7768">
                  <c:v>40.735999999999997</c:v>
                </c:pt>
                <c:pt idx="7769">
                  <c:v>201.584</c:v>
                </c:pt>
                <c:pt idx="7770">
                  <c:v>354.9</c:v>
                </c:pt>
                <c:pt idx="7771">
                  <c:v>51.968000000000004</c:v>
                </c:pt>
                <c:pt idx="7772">
                  <c:v>332.70400000000001</c:v>
                </c:pt>
                <c:pt idx="7773">
                  <c:v>81.540000000000006</c:v>
                </c:pt>
                <c:pt idx="7774">
                  <c:v>167.28</c:v>
                </c:pt>
                <c:pt idx="7775">
                  <c:v>772.68</c:v>
                </c:pt>
                <c:pt idx="7776">
                  <c:v>33.57</c:v>
                </c:pt>
                <c:pt idx="7777">
                  <c:v>20.015999999999998</c:v>
                </c:pt>
                <c:pt idx="7778">
                  <c:v>117.456</c:v>
                </c:pt>
                <c:pt idx="7779">
                  <c:v>22.96</c:v>
                </c:pt>
                <c:pt idx="7780">
                  <c:v>3.52</c:v>
                </c:pt>
                <c:pt idx="7781">
                  <c:v>26.7</c:v>
                </c:pt>
                <c:pt idx="7782">
                  <c:v>21.2</c:v>
                </c:pt>
                <c:pt idx="7783">
                  <c:v>838.38</c:v>
                </c:pt>
                <c:pt idx="7784">
                  <c:v>1690.04</c:v>
                </c:pt>
                <c:pt idx="7785">
                  <c:v>85.96</c:v>
                </c:pt>
                <c:pt idx="7786">
                  <c:v>121.96</c:v>
                </c:pt>
                <c:pt idx="7787">
                  <c:v>23.92</c:v>
                </c:pt>
                <c:pt idx="7788">
                  <c:v>63.96</c:v>
                </c:pt>
                <c:pt idx="7789">
                  <c:v>629.95000000000005</c:v>
                </c:pt>
                <c:pt idx="7790">
                  <c:v>113.73</c:v>
                </c:pt>
                <c:pt idx="7791">
                  <c:v>887.84</c:v>
                </c:pt>
                <c:pt idx="7792">
                  <c:v>70.95</c:v>
                </c:pt>
                <c:pt idx="7793">
                  <c:v>34.944000000000003</c:v>
                </c:pt>
                <c:pt idx="7794">
                  <c:v>119.04</c:v>
                </c:pt>
                <c:pt idx="7795">
                  <c:v>799.56</c:v>
                </c:pt>
                <c:pt idx="7796">
                  <c:v>75.88</c:v>
                </c:pt>
                <c:pt idx="7797">
                  <c:v>71.376000000000005</c:v>
                </c:pt>
                <c:pt idx="7798">
                  <c:v>63.77</c:v>
                </c:pt>
                <c:pt idx="7799">
                  <c:v>96.08</c:v>
                </c:pt>
                <c:pt idx="7800">
                  <c:v>1439.9680000000001</c:v>
                </c:pt>
                <c:pt idx="7801">
                  <c:v>43.56</c:v>
                </c:pt>
                <c:pt idx="7802">
                  <c:v>563.91999999999996</c:v>
                </c:pt>
                <c:pt idx="7803">
                  <c:v>235.15199999999999</c:v>
                </c:pt>
                <c:pt idx="7804">
                  <c:v>7.7119999999999997</c:v>
                </c:pt>
                <c:pt idx="7805">
                  <c:v>51.015999999999998</c:v>
                </c:pt>
                <c:pt idx="7806">
                  <c:v>56.686</c:v>
                </c:pt>
                <c:pt idx="7807">
                  <c:v>51.167999999999999</c:v>
                </c:pt>
                <c:pt idx="7808">
                  <c:v>2793.5279999999998</c:v>
                </c:pt>
                <c:pt idx="7809">
                  <c:v>1000.02</c:v>
                </c:pt>
                <c:pt idx="7810">
                  <c:v>65.94</c:v>
                </c:pt>
                <c:pt idx="7811">
                  <c:v>125.7</c:v>
                </c:pt>
                <c:pt idx="7812">
                  <c:v>20.86</c:v>
                </c:pt>
                <c:pt idx="7813">
                  <c:v>56.7</c:v>
                </c:pt>
                <c:pt idx="7814">
                  <c:v>12.263999999999999</c:v>
                </c:pt>
                <c:pt idx="7815">
                  <c:v>218.352</c:v>
                </c:pt>
                <c:pt idx="7816">
                  <c:v>66.293999999999997</c:v>
                </c:pt>
                <c:pt idx="7817">
                  <c:v>291.16800000000001</c:v>
                </c:pt>
                <c:pt idx="7818">
                  <c:v>30.32</c:v>
                </c:pt>
                <c:pt idx="7819">
                  <c:v>177.56800000000001</c:v>
                </c:pt>
                <c:pt idx="7820">
                  <c:v>1471.96</c:v>
                </c:pt>
                <c:pt idx="7821">
                  <c:v>79.959999999999994</c:v>
                </c:pt>
                <c:pt idx="7822">
                  <c:v>57.576000000000001</c:v>
                </c:pt>
                <c:pt idx="7823">
                  <c:v>26.335999999999999</c:v>
                </c:pt>
                <c:pt idx="7824">
                  <c:v>11.744</c:v>
                </c:pt>
                <c:pt idx="7825">
                  <c:v>247.44</c:v>
                </c:pt>
                <c:pt idx="7826">
                  <c:v>25.35</c:v>
                </c:pt>
                <c:pt idx="7827">
                  <c:v>119.04</c:v>
                </c:pt>
                <c:pt idx="7828">
                  <c:v>22.14</c:v>
                </c:pt>
                <c:pt idx="7829">
                  <c:v>465.16</c:v>
                </c:pt>
                <c:pt idx="7830">
                  <c:v>58.32</c:v>
                </c:pt>
                <c:pt idx="7831">
                  <c:v>21.36</c:v>
                </c:pt>
                <c:pt idx="7832">
                  <c:v>9.8559999999999999</c:v>
                </c:pt>
                <c:pt idx="7833">
                  <c:v>384.59199999999998</c:v>
                </c:pt>
                <c:pt idx="7834">
                  <c:v>22.92</c:v>
                </c:pt>
                <c:pt idx="7835">
                  <c:v>11.36</c:v>
                </c:pt>
                <c:pt idx="7836">
                  <c:v>442.37200000000001</c:v>
                </c:pt>
                <c:pt idx="7837">
                  <c:v>3.488</c:v>
                </c:pt>
                <c:pt idx="7838">
                  <c:v>143.85599999999999</c:v>
                </c:pt>
                <c:pt idx="7839">
                  <c:v>22.45</c:v>
                </c:pt>
                <c:pt idx="7840">
                  <c:v>39.991999999999997</c:v>
                </c:pt>
                <c:pt idx="7841">
                  <c:v>1159.056</c:v>
                </c:pt>
                <c:pt idx="7842">
                  <c:v>179.9</c:v>
                </c:pt>
                <c:pt idx="7843">
                  <c:v>116.312</c:v>
                </c:pt>
                <c:pt idx="7844">
                  <c:v>12.42</c:v>
                </c:pt>
                <c:pt idx="7845">
                  <c:v>428.4</c:v>
                </c:pt>
                <c:pt idx="7846">
                  <c:v>24.75</c:v>
                </c:pt>
                <c:pt idx="7847">
                  <c:v>87.71</c:v>
                </c:pt>
                <c:pt idx="7848">
                  <c:v>12.816000000000001</c:v>
                </c:pt>
                <c:pt idx="7849">
                  <c:v>63.823999999999998</c:v>
                </c:pt>
                <c:pt idx="7850">
                  <c:v>141.55199999999999</c:v>
                </c:pt>
                <c:pt idx="7851">
                  <c:v>304.89999999999998</c:v>
                </c:pt>
                <c:pt idx="7852">
                  <c:v>661.17600000000004</c:v>
                </c:pt>
                <c:pt idx="7853">
                  <c:v>239.976</c:v>
                </c:pt>
                <c:pt idx="7854">
                  <c:v>502.488</c:v>
                </c:pt>
                <c:pt idx="7855">
                  <c:v>915.13599999999997</c:v>
                </c:pt>
                <c:pt idx="7856">
                  <c:v>327.76</c:v>
                </c:pt>
                <c:pt idx="7857">
                  <c:v>701.96</c:v>
                </c:pt>
                <c:pt idx="7858">
                  <c:v>64.14</c:v>
                </c:pt>
                <c:pt idx="7859">
                  <c:v>33.552</c:v>
                </c:pt>
                <c:pt idx="7860">
                  <c:v>1737.18</c:v>
                </c:pt>
                <c:pt idx="7861">
                  <c:v>141.76</c:v>
                </c:pt>
                <c:pt idx="7862">
                  <c:v>25.83</c:v>
                </c:pt>
                <c:pt idx="7863">
                  <c:v>195.96</c:v>
                </c:pt>
                <c:pt idx="7864">
                  <c:v>17.584</c:v>
                </c:pt>
                <c:pt idx="7865">
                  <c:v>15.176</c:v>
                </c:pt>
                <c:pt idx="7866">
                  <c:v>127.95</c:v>
                </c:pt>
                <c:pt idx="7867">
                  <c:v>579.51</c:v>
                </c:pt>
                <c:pt idx="7868">
                  <c:v>14.99</c:v>
                </c:pt>
                <c:pt idx="7869">
                  <c:v>15.28</c:v>
                </c:pt>
                <c:pt idx="7870">
                  <c:v>65.97</c:v>
                </c:pt>
                <c:pt idx="7871">
                  <c:v>210.84</c:v>
                </c:pt>
                <c:pt idx="7872">
                  <c:v>13.98</c:v>
                </c:pt>
                <c:pt idx="7873">
                  <c:v>272.94</c:v>
                </c:pt>
                <c:pt idx="7874">
                  <c:v>43.92</c:v>
                </c:pt>
                <c:pt idx="7875">
                  <c:v>14.73</c:v>
                </c:pt>
                <c:pt idx="7876">
                  <c:v>29.7</c:v>
                </c:pt>
                <c:pt idx="7877">
                  <c:v>18.28</c:v>
                </c:pt>
                <c:pt idx="7878">
                  <c:v>339.96</c:v>
                </c:pt>
                <c:pt idx="7879">
                  <c:v>87.8</c:v>
                </c:pt>
                <c:pt idx="7880">
                  <c:v>5199.96</c:v>
                </c:pt>
                <c:pt idx="7881">
                  <c:v>35.06</c:v>
                </c:pt>
                <c:pt idx="7882">
                  <c:v>361.37599999999998</c:v>
                </c:pt>
                <c:pt idx="7883">
                  <c:v>8.39</c:v>
                </c:pt>
                <c:pt idx="7884">
                  <c:v>337.98</c:v>
                </c:pt>
                <c:pt idx="7885">
                  <c:v>83.92</c:v>
                </c:pt>
                <c:pt idx="7886">
                  <c:v>19.68</c:v>
                </c:pt>
                <c:pt idx="7887">
                  <c:v>25.92</c:v>
                </c:pt>
                <c:pt idx="7888">
                  <c:v>86.352000000000004</c:v>
                </c:pt>
                <c:pt idx="7889">
                  <c:v>51.015999999999998</c:v>
                </c:pt>
                <c:pt idx="7890">
                  <c:v>1039.992</c:v>
                </c:pt>
                <c:pt idx="7891">
                  <c:v>51.84</c:v>
                </c:pt>
                <c:pt idx="7892">
                  <c:v>41.22</c:v>
                </c:pt>
                <c:pt idx="7893">
                  <c:v>240.37</c:v>
                </c:pt>
                <c:pt idx="7894">
                  <c:v>38.08</c:v>
                </c:pt>
                <c:pt idx="7895">
                  <c:v>113.568</c:v>
                </c:pt>
                <c:pt idx="7896">
                  <c:v>83.92</c:v>
                </c:pt>
                <c:pt idx="7897">
                  <c:v>6.63</c:v>
                </c:pt>
                <c:pt idx="7898">
                  <c:v>561.58399999999995</c:v>
                </c:pt>
                <c:pt idx="7899">
                  <c:v>4.9279999999999999</c:v>
                </c:pt>
                <c:pt idx="7900">
                  <c:v>14.76</c:v>
                </c:pt>
                <c:pt idx="7901">
                  <c:v>99.99</c:v>
                </c:pt>
                <c:pt idx="7902">
                  <c:v>286.14999999999998</c:v>
                </c:pt>
                <c:pt idx="7903">
                  <c:v>49.792000000000002</c:v>
                </c:pt>
                <c:pt idx="7904">
                  <c:v>158.376</c:v>
                </c:pt>
                <c:pt idx="7905">
                  <c:v>62.591999999999999</c:v>
                </c:pt>
                <c:pt idx="7906">
                  <c:v>4.2759999999999998</c:v>
                </c:pt>
                <c:pt idx="7907">
                  <c:v>10.56</c:v>
                </c:pt>
                <c:pt idx="7908">
                  <c:v>229.94</c:v>
                </c:pt>
                <c:pt idx="7909">
                  <c:v>311.14999999999998</c:v>
                </c:pt>
                <c:pt idx="7910">
                  <c:v>14.62</c:v>
                </c:pt>
                <c:pt idx="7911">
                  <c:v>21.48</c:v>
                </c:pt>
                <c:pt idx="7912">
                  <c:v>23.12</c:v>
                </c:pt>
                <c:pt idx="7913">
                  <c:v>5.2480000000000002</c:v>
                </c:pt>
                <c:pt idx="7914">
                  <c:v>824.95</c:v>
                </c:pt>
                <c:pt idx="7915">
                  <c:v>3.89</c:v>
                </c:pt>
                <c:pt idx="7916">
                  <c:v>8.01</c:v>
                </c:pt>
                <c:pt idx="7917">
                  <c:v>177.48</c:v>
                </c:pt>
                <c:pt idx="7918">
                  <c:v>46.2</c:v>
                </c:pt>
                <c:pt idx="7919">
                  <c:v>47.951999999999998</c:v>
                </c:pt>
                <c:pt idx="7920">
                  <c:v>76.864000000000004</c:v>
                </c:pt>
                <c:pt idx="7921">
                  <c:v>98.16</c:v>
                </c:pt>
                <c:pt idx="7922">
                  <c:v>11.52</c:v>
                </c:pt>
                <c:pt idx="7923">
                  <c:v>83.88</c:v>
                </c:pt>
                <c:pt idx="7924">
                  <c:v>5.984</c:v>
                </c:pt>
                <c:pt idx="7925">
                  <c:v>368.97</c:v>
                </c:pt>
                <c:pt idx="7926">
                  <c:v>12.39</c:v>
                </c:pt>
                <c:pt idx="7927">
                  <c:v>332.94</c:v>
                </c:pt>
                <c:pt idx="7928">
                  <c:v>111.93</c:v>
                </c:pt>
                <c:pt idx="7929">
                  <c:v>10.368</c:v>
                </c:pt>
                <c:pt idx="7930">
                  <c:v>122.38200000000001</c:v>
                </c:pt>
                <c:pt idx="7931">
                  <c:v>14.301</c:v>
                </c:pt>
                <c:pt idx="7932">
                  <c:v>410.35199999999998</c:v>
                </c:pt>
                <c:pt idx="7933">
                  <c:v>477.15</c:v>
                </c:pt>
                <c:pt idx="7934">
                  <c:v>302.37599999999998</c:v>
                </c:pt>
                <c:pt idx="7935">
                  <c:v>34.700000000000003</c:v>
                </c:pt>
                <c:pt idx="7936">
                  <c:v>82.26</c:v>
                </c:pt>
                <c:pt idx="7937">
                  <c:v>7.1040000000000001</c:v>
                </c:pt>
                <c:pt idx="7938">
                  <c:v>2.464</c:v>
                </c:pt>
                <c:pt idx="7939">
                  <c:v>10.76</c:v>
                </c:pt>
                <c:pt idx="7940">
                  <c:v>45.68</c:v>
                </c:pt>
                <c:pt idx="7941">
                  <c:v>3.44</c:v>
                </c:pt>
                <c:pt idx="7942">
                  <c:v>36.96</c:v>
                </c:pt>
                <c:pt idx="7943">
                  <c:v>15.96</c:v>
                </c:pt>
                <c:pt idx="7944">
                  <c:v>3.76</c:v>
                </c:pt>
                <c:pt idx="7945">
                  <c:v>14.7</c:v>
                </c:pt>
                <c:pt idx="7946">
                  <c:v>37.200000000000003</c:v>
                </c:pt>
                <c:pt idx="7947">
                  <c:v>89.97</c:v>
                </c:pt>
                <c:pt idx="7948">
                  <c:v>13.28</c:v>
                </c:pt>
                <c:pt idx="7949">
                  <c:v>84.96</c:v>
                </c:pt>
                <c:pt idx="7950">
                  <c:v>68.459999999999994</c:v>
                </c:pt>
                <c:pt idx="7951">
                  <c:v>2079.4</c:v>
                </c:pt>
                <c:pt idx="7952">
                  <c:v>114.52</c:v>
                </c:pt>
                <c:pt idx="7953">
                  <c:v>100.24</c:v>
                </c:pt>
                <c:pt idx="7954">
                  <c:v>61.96</c:v>
                </c:pt>
                <c:pt idx="7955">
                  <c:v>15.552</c:v>
                </c:pt>
                <c:pt idx="7956">
                  <c:v>24.472000000000001</c:v>
                </c:pt>
                <c:pt idx="7957">
                  <c:v>241.56800000000001</c:v>
                </c:pt>
                <c:pt idx="7958">
                  <c:v>110.4</c:v>
                </c:pt>
                <c:pt idx="7959">
                  <c:v>384.76799999999997</c:v>
                </c:pt>
                <c:pt idx="7960">
                  <c:v>78.66</c:v>
                </c:pt>
                <c:pt idx="7961">
                  <c:v>32.4</c:v>
                </c:pt>
                <c:pt idx="7962">
                  <c:v>103.93600000000001</c:v>
                </c:pt>
                <c:pt idx="7963">
                  <c:v>39.72</c:v>
                </c:pt>
                <c:pt idx="7964">
                  <c:v>244.768</c:v>
                </c:pt>
                <c:pt idx="7965">
                  <c:v>15.552</c:v>
                </c:pt>
                <c:pt idx="7966">
                  <c:v>26.175999999999998</c:v>
                </c:pt>
                <c:pt idx="7967">
                  <c:v>20.94</c:v>
                </c:pt>
                <c:pt idx="7968">
                  <c:v>539.96400000000006</c:v>
                </c:pt>
                <c:pt idx="7969">
                  <c:v>50.231999999999999</c:v>
                </c:pt>
                <c:pt idx="7970">
                  <c:v>19.242000000000001</c:v>
                </c:pt>
                <c:pt idx="7971">
                  <c:v>1247.6400000000001</c:v>
                </c:pt>
                <c:pt idx="7972">
                  <c:v>5.3040000000000003</c:v>
                </c:pt>
                <c:pt idx="7973">
                  <c:v>332.83199999999999</c:v>
                </c:pt>
                <c:pt idx="7974">
                  <c:v>23.88</c:v>
                </c:pt>
                <c:pt idx="7975">
                  <c:v>11.52</c:v>
                </c:pt>
                <c:pt idx="7976">
                  <c:v>206.38399999999999</c:v>
                </c:pt>
                <c:pt idx="7977">
                  <c:v>529.9</c:v>
                </c:pt>
                <c:pt idx="7978">
                  <c:v>99.3</c:v>
                </c:pt>
                <c:pt idx="7979">
                  <c:v>108.96</c:v>
                </c:pt>
                <c:pt idx="7980">
                  <c:v>2.6880000000000002</c:v>
                </c:pt>
                <c:pt idx="7981">
                  <c:v>56.07</c:v>
                </c:pt>
                <c:pt idx="7982">
                  <c:v>10.08</c:v>
                </c:pt>
                <c:pt idx="7983">
                  <c:v>9.42</c:v>
                </c:pt>
                <c:pt idx="7984">
                  <c:v>1999.96</c:v>
                </c:pt>
                <c:pt idx="7985">
                  <c:v>216.4</c:v>
                </c:pt>
                <c:pt idx="7986">
                  <c:v>8.8000000000000007</c:v>
                </c:pt>
                <c:pt idx="7987">
                  <c:v>142.80000000000001</c:v>
                </c:pt>
                <c:pt idx="7988">
                  <c:v>2152.7759999999998</c:v>
                </c:pt>
                <c:pt idx="7989">
                  <c:v>328.59</c:v>
                </c:pt>
                <c:pt idx="7990">
                  <c:v>98.352000000000004</c:v>
                </c:pt>
                <c:pt idx="7991">
                  <c:v>158.99</c:v>
                </c:pt>
                <c:pt idx="7992">
                  <c:v>291.10000000000002</c:v>
                </c:pt>
                <c:pt idx="7993">
                  <c:v>5.04</c:v>
                </c:pt>
                <c:pt idx="7994">
                  <c:v>155.88</c:v>
                </c:pt>
                <c:pt idx="7995">
                  <c:v>327.56400000000002</c:v>
                </c:pt>
                <c:pt idx="7996">
                  <c:v>505.32</c:v>
                </c:pt>
                <c:pt idx="7997">
                  <c:v>3.8079999999999998</c:v>
                </c:pt>
                <c:pt idx="7998">
                  <c:v>24.423999999999999</c:v>
                </c:pt>
                <c:pt idx="7999">
                  <c:v>1522.6379999999999</c:v>
                </c:pt>
                <c:pt idx="8000">
                  <c:v>419.9</c:v>
                </c:pt>
                <c:pt idx="8001">
                  <c:v>3.15</c:v>
                </c:pt>
                <c:pt idx="8002">
                  <c:v>194.25</c:v>
                </c:pt>
                <c:pt idx="8003">
                  <c:v>8.64</c:v>
                </c:pt>
                <c:pt idx="8004">
                  <c:v>872.32</c:v>
                </c:pt>
                <c:pt idx="8005">
                  <c:v>7.12</c:v>
                </c:pt>
                <c:pt idx="8006">
                  <c:v>317.05799999999999</c:v>
                </c:pt>
                <c:pt idx="8007">
                  <c:v>149.352</c:v>
                </c:pt>
                <c:pt idx="8008">
                  <c:v>227.976</c:v>
                </c:pt>
                <c:pt idx="8009">
                  <c:v>11.96</c:v>
                </c:pt>
                <c:pt idx="8010">
                  <c:v>319.92</c:v>
                </c:pt>
                <c:pt idx="8011">
                  <c:v>173.94</c:v>
                </c:pt>
                <c:pt idx="8012">
                  <c:v>101.94</c:v>
                </c:pt>
                <c:pt idx="8013">
                  <c:v>101.94</c:v>
                </c:pt>
                <c:pt idx="8014">
                  <c:v>8.8000000000000007</c:v>
                </c:pt>
                <c:pt idx="8015">
                  <c:v>19.68</c:v>
                </c:pt>
                <c:pt idx="8016">
                  <c:v>302.94</c:v>
                </c:pt>
                <c:pt idx="8017">
                  <c:v>9.9120000000000008</c:v>
                </c:pt>
                <c:pt idx="8018">
                  <c:v>33.567999999999998</c:v>
                </c:pt>
                <c:pt idx="8019">
                  <c:v>125.93</c:v>
                </c:pt>
                <c:pt idx="8020">
                  <c:v>62.015999999999998</c:v>
                </c:pt>
                <c:pt idx="8021">
                  <c:v>60.72</c:v>
                </c:pt>
                <c:pt idx="8022">
                  <c:v>15.66</c:v>
                </c:pt>
                <c:pt idx="8023">
                  <c:v>146.352</c:v>
                </c:pt>
                <c:pt idx="8024">
                  <c:v>5.94</c:v>
                </c:pt>
                <c:pt idx="8025">
                  <c:v>45.36</c:v>
                </c:pt>
                <c:pt idx="8026">
                  <c:v>211.16800000000001</c:v>
                </c:pt>
                <c:pt idx="8027">
                  <c:v>371.976</c:v>
                </c:pt>
                <c:pt idx="8028">
                  <c:v>89.82</c:v>
                </c:pt>
                <c:pt idx="8029">
                  <c:v>22.5</c:v>
                </c:pt>
                <c:pt idx="8030">
                  <c:v>219.84</c:v>
                </c:pt>
                <c:pt idx="8031">
                  <c:v>209.94</c:v>
                </c:pt>
                <c:pt idx="8032">
                  <c:v>212.94</c:v>
                </c:pt>
                <c:pt idx="8033">
                  <c:v>41.88</c:v>
                </c:pt>
                <c:pt idx="8034">
                  <c:v>58.48</c:v>
                </c:pt>
                <c:pt idx="8035">
                  <c:v>102.438</c:v>
                </c:pt>
                <c:pt idx="8036">
                  <c:v>199.304</c:v>
                </c:pt>
                <c:pt idx="8037">
                  <c:v>6999.96</c:v>
                </c:pt>
                <c:pt idx="8038">
                  <c:v>12.96</c:v>
                </c:pt>
                <c:pt idx="8039">
                  <c:v>7.38</c:v>
                </c:pt>
                <c:pt idx="8040">
                  <c:v>54.48</c:v>
                </c:pt>
                <c:pt idx="8041">
                  <c:v>68.540999999999997</c:v>
                </c:pt>
                <c:pt idx="8042">
                  <c:v>122.12</c:v>
                </c:pt>
                <c:pt idx="8043">
                  <c:v>6.99</c:v>
                </c:pt>
                <c:pt idx="8044">
                  <c:v>107.42400000000001</c:v>
                </c:pt>
                <c:pt idx="8045">
                  <c:v>125.88</c:v>
                </c:pt>
                <c:pt idx="8046">
                  <c:v>79.78</c:v>
                </c:pt>
                <c:pt idx="8047">
                  <c:v>133.19999999999999</c:v>
                </c:pt>
                <c:pt idx="8048">
                  <c:v>139.94399999999999</c:v>
                </c:pt>
                <c:pt idx="8049">
                  <c:v>564.19500000000005</c:v>
                </c:pt>
                <c:pt idx="8050">
                  <c:v>87.168000000000006</c:v>
                </c:pt>
                <c:pt idx="8051">
                  <c:v>20.736000000000001</c:v>
                </c:pt>
                <c:pt idx="8052">
                  <c:v>31.992000000000001</c:v>
                </c:pt>
                <c:pt idx="8053">
                  <c:v>51.167999999999999</c:v>
                </c:pt>
                <c:pt idx="8054">
                  <c:v>10.64</c:v>
                </c:pt>
                <c:pt idx="8055">
                  <c:v>68.703999999999994</c:v>
                </c:pt>
                <c:pt idx="8056">
                  <c:v>39.659999999999997</c:v>
                </c:pt>
                <c:pt idx="8057">
                  <c:v>113.92</c:v>
                </c:pt>
                <c:pt idx="8058">
                  <c:v>447.86</c:v>
                </c:pt>
                <c:pt idx="8059">
                  <c:v>251.58</c:v>
                </c:pt>
                <c:pt idx="8060">
                  <c:v>219.84</c:v>
                </c:pt>
                <c:pt idx="8061">
                  <c:v>42.85</c:v>
                </c:pt>
                <c:pt idx="8062">
                  <c:v>6.16</c:v>
                </c:pt>
                <c:pt idx="8063">
                  <c:v>17</c:v>
                </c:pt>
                <c:pt idx="8064">
                  <c:v>87.4</c:v>
                </c:pt>
                <c:pt idx="8065">
                  <c:v>67.959999999999994</c:v>
                </c:pt>
                <c:pt idx="8066">
                  <c:v>46.872</c:v>
                </c:pt>
                <c:pt idx="8067">
                  <c:v>146.82</c:v>
                </c:pt>
                <c:pt idx="8068">
                  <c:v>20.04</c:v>
                </c:pt>
                <c:pt idx="8069">
                  <c:v>180.01599999999999</c:v>
                </c:pt>
                <c:pt idx="8070">
                  <c:v>41.552</c:v>
                </c:pt>
                <c:pt idx="8071">
                  <c:v>13.12</c:v>
                </c:pt>
                <c:pt idx="8072">
                  <c:v>1117.92</c:v>
                </c:pt>
                <c:pt idx="8073">
                  <c:v>111.96</c:v>
                </c:pt>
                <c:pt idx="8074">
                  <c:v>12.16</c:v>
                </c:pt>
                <c:pt idx="8075">
                  <c:v>17.52</c:v>
                </c:pt>
                <c:pt idx="8076">
                  <c:v>155.88</c:v>
                </c:pt>
                <c:pt idx="8077">
                  <c:v>164.88</c:v>
                </c:pt>
                <c:pt idx="8078">
                  <c:v>47.97</c:v>
                </c:pt>
                <c:pt idx="8079">
                  <c:v>415.17599999999999</c:v>
                </c:pt>
                <c:pt idx="8080">
                  <c:v>35.231999999999999</c:v>
                </c:pt>
                <c:pt idx="8081">
                  <c:v>54.96</c:v>
                </c:pt>
                <c:pt idx="8082">
                  <c:v>16.34</c:v>
                </c:pt>
                <c:pt idx="8083">
                  <c:v>163.136</c:v>
                </c:pt>
                <c:pt idx="8084">
                  <c:v>6.4080000000000004</c:v>
                </c:pt>
                <c:pt idx="8085">
                  <c:v>143.976</c:v>
                </c:pt>
                <c:pt idx="8086">
                  <c:v>7.83</c:v>
                </c:pt>
                <c:pt idx="8087">
                  <c:v>883.84</c:v>
                </c:pt>
                <c:pt idx="8088">
                  <c:v>273.92</c:v>
                </c:pt>
                <c:pt idx="8089">
                  <c:v>266.35199999999998</c:v>
                </c:pt>
                <c:pt idx="8090">
                  <c:v>39.264000000000003</c:v>
                </c:pt>
                <c:pt idx="8091">
                  <c:v>95.231999999999999</c:v>
                </c:pt>
                <c:pt idx="8092">
                  <c:v>25.92</c:v>
                </c:pt>
                <c:pt idx="8093">
                  <c:v>34.944000000000003</c:v>
                </c:pt>
                <c:pt idx="8094">
                  <c:v>16.739999999999998</c:v>
                </c:pt>
                <c:pt idx="8095">
                  <c:v>20.704000000000001</c:v>
                </c:pt>
                <c:pt idx="8096">
                  <c:v>177.2</c:v>
                </c:pt>
                <c:pt idx="8097">
                  <c:v>6.1289999999999996</c:v>
                </c:pt>
                <c:pt idx="8098">
                  <c:v>20.736000000000001</c:v>
                </c:pt>
                <c:pt idx="8099">
                  <c:v>32.432000000000002</c:v>
                </c:pt>
                <c:pt idx="8100">
                  <c:v>11.696</c:v>
                </c:pt>
                <c:pt idx="8101">
                  <c:v>113.76</c:v>
                </c:pt>
                <c:pt idx="8102">
                  <c:v>579.51</c:v>
                </c:pt>
                <c:pt idx="8103">
                  <c:v>102.624</c:v>
                </c:pt>
                <c:pt idx="8104">
                  <c:v>13.391999999999999</c:v>
                </c:pt>
                <c:pt idx="8105">
                  <c:v>122.136</c:v>
                </c:pt>
                <c:pt idx="8106">
                  <c:v>35.880000000000003</c:v>
                </c:pt>
                <c:pt idx="8107">
                  <c:v>23.92</c:v>
                </c:pt>
                <c:pt idx="8108">
                  <c:v>629.95000000000005</c:v>
                </c:pt>
                <c:pt idx="8109">
                  <c:v>17.940000000000001</c:v>
                </c:pt>
                <c:pt idx="8110">
                  <c:v>116.98</c:v>
                </c:pt>
                <c:pt idx="8111">
                  <c:v>8.74</c:v>
                </c:pt>
                <c:pt idx="8112">
                  <c:v>61.96</c:v>
                </c:pt>
                <c:pt idx="8113">
                  <c:v>512.96</c:v>
                </c:pt>
                <c:pt idx="8114">
                  <c:v>395.94</c:v>
                </c:pt>
                <c:pt idx="8115">
                  <c:v>81.96</c:v>
                </c:pt>
                <c:pt idx="8116">
                  <c:v>272.94</c:v>
                </c:pt>
                <c:pt idx="8117">
                  <c:v>253.76400000000001</c:v>
                </c:pt>
                <c:pt idx="8118">
                  <c:v>29.24</c:v>
                </c:pt>
                <c:pt idx="8119">
                  <c:v>1362.9</c:v>
                </c:pt>
                <c:pt idx="8120">
                  <c:v>317.05799999999999</c:v>
                </c:pt>
                <c:pt idx="8121">
                  <c:v>15.76</c:v>
                </c:pt>
                <c:pt idx="8122">
                  <c:v>196.21</c:v>
                </c:pt>
                <c:pt idx="8123">
                  <c:v>419.4</c:v>
                </c:pt>
                <c:pt idx="8124">
                  <c:v>13.005000000000001</c:v>
                </c:pt>
                <c:pt idx="8125">
                  <c:v>7.7119999999999997</c:v>
                </c:pt>
                <c:pt idx="8126">
                  <c:v>4.1760000000000002</c:v>
                </c:pt>
                <c:pt idx="8127">
                  <c:v>38.880000000000003</c:v>
                </c:pt>
                <c:pt idx="8128">
                  <c:v>17.64</c:v>
                </c:pt>
                <c:pt idx="8129">
                  <c:v>93.456000000000003</c:v>
                </c:pt>
                <c:pt idx="8130">
                  <c:v>14.76</c:v>
                </c:pt>
                <c:pt idx="8131">
                  <c:v>12.76</c:v>
                </c:pt>
                <c:pt idx="8132">
                  <c:v>58.48</c:v>
                </c:pt>
                <c:pt idx="8133">
                  <c:v>20.096</c:v>
                </c:pt>
                <c:pt idx="8134">
                  <c:v>37.752000000000002</c:v>
                </c:pt>
                <c:pt idx="8135">
                  <c:v>138.58799999999999</c:v>
                </c:pt>
                <c:pt idx="8136">
                  <c:v>129.93</c:v>
                </c:pt>
                <c:pt idx="8137">
                  <c:v>69.930000000000007</c:v>
                </c:pt>
                <c:pt idx="8138">
                  <c:v>140.73599999999999</c:v>
                </c:pt>
                <c:pt idx="8139">
                  <c:v>62.94</c:v>
                </c:pt>
                <c:pt idx="8140">
                  <c:v>21.488</c:v>
                </c:pt>
                <c:pt idx="8141">
                  <c:v>34.503999999999998</c:v>
                </c:pt>
                <c:pt idx="8142">
                  <c:v>20.103999999999999</c:v>
                </c:pt>
                <c:pt idx="8143">
                  <c:v>7.88</c:v>
                </c:pt>
                <c:pt idx="8144">
                  <c:v>35.445</c:v>
                </c:pt>
                <c:pt idx="8145">
                  <c:v>269.97000000000003</c:v>
                </c:pt>
                <c:pt idx="8146">
                  <c:v>100.8</c:v>
                </c:pt>
                <c:pt idx="8147">
                  <c:v>9.9600000000000009</c:v>
                </c:pt>
                <c:pt idx="8148">
                  <c:v>3.8559999999999999</c:v>
                </c:pt>
                <c:pt idx="8149">
                  <c:v>22.38</c:v>
                </c:pt>
                <c:pt idx="8150">
                  <c:v>3.8820000000000001</c:v>
                </c:pt>
                <c:pt idx="8151">
                  <c:v>113.372</c:v>
                </c:pt>
                <c:pt idx="8152">
                  <c:v>18.312000000000001</c:v>
                </c:pt>
                <c:pt idx="8153">
                  <c:v>127.93600000000001</c:v>
                </c:pt>
                <c:pt idx="8154">
                  <c:v>241.17</c:v>
                </c:pt>
                <c:pt idx="8155">
                  <c:v>17.899999999999999</c:v>
                </c:pt>
                <c:pt idx="8156">
                  <c:v>1.68</c:v>
                </c:pt>
                <c:pt idx="8157">
                  <c:v>7.968</c:v>
                </c:pt>
                <c:pt idx="8158">
                  <c:v>2.96</c:v>
                </c:pt>
                <c:pt idx="8159">
                  <c:v>98.46</c:v>
                </c:pt>
                <c:pt idx="8160">
                  <c:v>358.58</c:v>
                </c:pt>
                <c:pt idx="8161">
                  <c:v>735.98</c:v>
                </c:pt>
                <c:pt idx="8162">
                  <c:v>34.369999999999997</c:v>
                </c:pt>
                <c:pt idx="8163">
                  <c:v>17.48</c:v>
                </c:pt>
                <c:pt idx="8164">
                  <c:v>8.016</c:v>
                </c:pt>
                <c:pt idx="8165">
                  <c:v>146.04</c:v>
                </c:pt>
                <c:pt idx="8166">
                  <c:v>27.88</c:v>
                </c:pt>
                <c:pt idx="8167">
                  <c:v>152.65</c:v>
                </c:pt>
                <c:pt idx="8168">
                  <c:v>11.12</c:v>
                </c:pt>
                <c:pt idx="8169">
                  <c:v>1640.7</c:v>
                </c:pt>
                <c:pt idx="8170">
                  <c:v>20.7</c:v>
                </c:pt>
                <c:pt idx="8171">
                  <c:v>67.900000000000006</c:v>
                </c:pt>
                <c:pt idx="8172">
                  <c:v>1059.1199999999999</c:v>
                </c:pt>
                <c:pt idx="8173">
                  <c:v>478.48</c:v>
                </c:pt>
                <c:pt idx="8174">
                  <c:v>32.04</c:v>
                </c:pt>
                <c:pt idx="8175">
                  <c:v>76.864000000000004</c:v>
                </c:pt>
                <c:pt idx="8176">
                  <c:v>59.92</c:v>
                </c:pt>
                <c:pt idx="8177">
                  <c:v>1565.88</c:v>
                </c:pt>
                <c:pt idx="8178">
                  <c:v>62.04</c:v>
                </c:pt>
                <c:pt idx="8179">
                  <c:v>494.97</c:v>
                </c:pt>
                <c:pt idx="8180">
                  <c:v>367.96</c:v>
                </c:pt>
                <c:pt idx="8181">
                  <c:v>44.96</c:v>
                </c:pt>
                <c:pt idx="8182">
                  <c:v>182.94</c:v>
                </c:pt>
                <c:pt idx="8183">
                  <c:v>10.368</c:v>
                </c:pt>
                <c:pt idx="8184">
                  <c:v>12.672000000000001</c:v>
                </c:pt>
                <c:pt idx="8185">
                  <c:v>31.984000000000002</c:v>
                </c:pt>
                <c:pt idx="8186">
                  <c:v>12.96</c:v>
                </c:pt>
                <c:pt idx="8187">
                  <c:v>11.952</c:v>
                </c:pt>
                <c:pt idx="8188">
                  <c:v>4.9800000000000004</c:v>
                </c:pt>
                <c:pt idx="8189">
                  <c:v>10.78</c:v>
                </c:pt>
                <c:pt idx="8190">
                  <c:v>119.976</c:v>
                </c:pt>
                <c:pt idx="8191">
                  <c:v>25.06</c:v>
                </c:pt>
                <c:pt idx="8192">
                  <c:v>1652.94</c:v>
                </c:pt>
                <c:pt idx="8193">
                  <c:v>32.4</c:v>
                </c:pt>
                <c:pt idx="8194">
                  <c:v>114.2</c:v>
                </c:pt>
                <c:pt idx="8195">
                  <c:v>2567.84</c:v>
                </c:pt>
                <c:pt idx="8196">
                  <c:v>259.89600000000002</c:v>
                </c:pt>
                <c:pt idx="8197">
                  <c:v>19.05</c:v>
                </c:pt>
                <c:pt idx="8198">
                  <c:v>73.343999999999994</c:v>
                </c:pt>
                <c:pt idx="8199">
                  <c:v>95.68</c:v>
                </c:pt>
                <c:pt idx="8200">
                  <c:v>50.96</c:v>
                </c:pt>
                <c:pt idx="8201">
                  <c:v>25.92</c:v>
                </c:pt>
                <c:pt idx="8202">
                  <c:v>20.32</c:v>
                </c:pt>
                <c:pt idx="8203">
                  <c:v>411.98</c:v>
                </c:pt>
                <c:pt idx="8204">
                  <c:v>34.479999999999997</c:v>
                </c:pt>
                <c:pt idx="8205">
                  <c:v>244.55</c:v>
                </c:pt>
                <c:pt idx="8206">
                  <c:v>10.782</c:v>
                </c:pt>
                <c:pt idx="8207">
                  <c:v>559.92999999999995</c:v>
                </c:pt>
                <c:pt idx="8208">
                  <c:v>2399.96</c:v>
                </c:pt>
                <c:pt idx="8209">
                  <c:v>5.5880000000000001</c:v>
                </c:pt>
                <c:pt idx="8210">
                  <c:v>235.92</c:v>
                </c:pt>
                <c:pt idx="8211">
                  <c:v>10.68</c:v>
                </c:pt>
                <c:pt idx="8212">
                  <c:v>1001.5839999999999</c:v>
                </c:pt>
                <c:pt idx="8213">
                  <c:v>14.76</c:v>
                </c:pt>
                <c:pt idx="8214">
                  <c:v>2.5019999999999998</c:v>
                </c:pt>
                <c:pt idx="8215">
                  <c:v>186.54</c:v>
                </c:pt>
                <c:pt idx="8216">
                  <c:v>159.56</c:v>
                </c:pt>
                <c:pt idx="8217">
                  <c:v>1403.92</c:v>
                </c:pt>
                <c:pt idx="8218">
                  <c:v>28.8</c:v>
                </c:pt>
                <c:pt idx="8219">
                  <c:v>16.98</c:v>
                </c:pt>
                <c:pt idx="8220">
                  <c:v>7.38</c:v>
                </c:pt>
                <c:pt idx="8221">
                  <c:v>23.66</c:v>
                </c:pt>
                <c:pt idx="8222">
                  <c:v>681.40800000000002</c:v>
                </c:pt>
                <c:pt idx="8223">
                  <c:v>21.93</c:v>
                </c:pt>
                <c:pt idx="8224">
                  <c:v>862.34400000000005</c:v>
                </c:pt>
                <c:pt idx="8225">
                  <c:v>19.98</c:v>
                </c:pt>
                <c:pt idx="8226">
                  <c:v>13.494</c:v>
                </c:pt>
                <c:pt idx="8227">
                  <c:v>23.988</c:v>
                </c:pt>
                <c:pt idx="8228">
                  <c:v>31.984000000000002</c:v>
                </c:pt>
                <c:pt idx="8229">
                  <c:v>95.975999999999999</c:v>
                </c:pt>
                <c:pt idx="8230">
                  <c:v>84.272000000000006</c:v>
                </c:pt>
                <c:pt idx="8231">
                  <c:v>36.543999999999997</c:v>
                </c:pt>
                <c:pt idx="8232">
                  <c:v>479.72</c:v>
                </c:pt>
                <c:pt idx="8233">
                  <c:v>623.96</c:v>
                </c:pt>
                <c:pt idx="8234">
                  <c:v>523.91999999999996</c:v>
                </c:pt>
                <c:pt idx="8235">
                  <c:v>2.48</c:v>
                </c:pt>
                <c:pt idx="8236">
                  <c:v>221.024</c:v>
                </c:pt>
                <c:pt idx="8237">
                  <c:v>479.988</c:v>
                </c:pt>
                <c:pt idx="8238">
                  <c:v>11.808</c:v>
                </c:pt>
                <c:pt idx="8239">
                  <c:v>53.567999999999998</c:v>
                </c:pt>
                <c:pt idx="8240">
                  <c:v>503.96</c:v>
                </c:pt>
                <c:pt idx="8241">
                  <c:v>21.34</c:v>
                </c:pt>
                <c:pt idx="8242">
                  <c:v>36.4</c:v>
                </c:pt>
                <c:pt idx="8243">
                  <c:v>15.51</c:v>
                </c:pt>
                <c:pt idx="8244">
                  <c:v>146.82</c:v>
                </c:pt>
                <c:pt idx="8245">
                  <c:v>12.96</c:v>
                </c:pt>
                <c:pt idx="8246">
                  <c:v>7.8</c:v>
                </c:pt>
                <c:pt idx="8247">
                  <c:v>22.32</c:v>
                </c:pt>
                <c:pt idx="8248">
                  <c:v>60.12</c:v>
                </c:pt>
                <c:pt idx="8249">
                  <c:v>24.85</c:v>
                </c:pt>
                <c:pt idx="8250">
                  <c:v>31.744</c:v>
                </c:pt>
                <c:pt idx="8251">
                  <c:v>48.87</c:v>
                </c:pt>
                <c:pt idx="8252">
                  <c:v>5.92</c:v>
                </c:pt>
                <c:pt idx="8253">
                  <c:v>8.7799999999999994</c:v>
                </c:pt>
                <c:pt idx="8254">
                  <c:v>376.74</c:v>
                </c:pt>
                <c:pt idx="8255">
                  <c:v>11.96</c:v>
                </c:pt>
                <c:pt idx="8256">
                  <c:v>1158.1199999999999</c:v>
                </c:pt>
                <c:pt idx="8257">
                  <c:v>1.3919999999999999</c:v>
                </c:pt>
                <c:pt idx="8258">
                  <c:v>186.54</c:v>
                </c:pt>
                <c:pt idx="8259">
                  <c:v>27.9</c:v>
                </c:pt>
                <c:pt idx="8260">
                  <c:v>31.08</c:v>
                </c:pt>
                <c:pt idx="8261">
                  <c:v>13.84</c:v>
                </c:pt>
                <c:pt idx="8262">
                  <c:v>12.96</c:v>
                </c:pt>
                <c:pt idx="8263">
                  <c:v>25.76</c:v>
                </c:pt>
                <c:pt idx="8264">
                  <c:v>289.24</c:v>
                </c:pt>
                <c:pt idx="8265">
                  <c:v>5.1840000000000002</c:v>
                </c:pt>
                <c:pt idx="8266">
                  <c:v>8.5440000000000005</c:v>
                </c:pt>
                <c:pt idx="8267">
                  <c:v>12.827999999999999</c:v>
                </c:pt>
                <c:pt idx="8268">
                  <c:v>598.45799999999997</c:v>
                </c:pt>
                <c:pt idx="8269">
                  <c:v>17.96</c:v>
                </c:pt>
                <c:pt idx="8270">
                  <c:v>5.04</c:v>
                </c:pt>
                <c:pt idx="8271">
                  <c:v>208.16</c:v>
                </c:pt>
                <c:pt idx="8272">
                  <c:v>148.25700000000001</c:v>
                </c:pt>
                <c:pt idx="8273">
                  <c:v>32.96</c:v>
                </c:pt>
                <c:pt idx="8274">
                  <c:v>587.97</c:v>
                </c:pt>
                <c:pt idx="8275">
                  <c:v>15.552</c:v>
                </c:pt>
                <c:pt idx="8276">
                  <c:v>6.8</c:v>
                </c:pt>
                <c:pt idx="8277">
                  <c:v>4.2240000000000002</c:v>
                </c:pt>
                <c:pt idx="8278">
                  <c:v>143.63999999999999</c:v>
                </c:pt>
                <c:pt idx="8279">
                  <c:v>227.46</c:v>
                </c:pt>
                <c:pt idx="8280">
                  <c:v>46.24</c:v>
                </c:pt>
                <c:pt idx="8281">
                  <c:v>5.22</c:v>
                </c:pt>
                <c:pt idx="8282">
                  <c:v>33.9</c:v>
                </c:pt>
                <c:pt idx="8283">
                  <c:v>28.14</c:v>
                </c:pt>
                <c:pt idx="8284">
                  <c:v>36</c:v>
                </c:pt>
                <c:pt idx="8285">
                  <c:v>92.94</c:v>
                </c:pt>
                <c:pt idx="8286">
                  <c:v>35.231999999999999</c:v>
                </c:pt>
                <c:pt idx="8287">
                  <c:v>523.39200000000005</c:v>
                </c:pt>
                <c:pt idx="8288">
                  <c:v>479.98399999999998</c:v>
                </c:pt>
                <c:pt idx="8289">
                  <c:v>12.96</c:v>
                </c:pt>
                <c:pt idx="8290">
                  <c:v>17.940000000000001</c:v>
                </c:pt>
                <c:pt idx="8291">
                  <c:v>166.72</c:v>
                </c:pt>
                <c:pt idx="8292">
                  <c:v>24.815999999999999</c:v>
                </c:pt>
                <c:pt idx="8293">
                  <c:v>124.36</c:v>
                </c:pt>
                <c:pt idx="8294">
                  <c:v>9.1839999999999993</c:v>
                </c:pt>
                <c:pt idx="8295">
                  <c:v>14.576000000000001</c:v>
                </c:pt>
                <c:pt idx="8296">
                  <c:v>6.2080000000000002</c:v>
                </c:pt>
                <c:pt idx="8297">
                  <c:v>38.880000000000003</c:v>
                </c:pt>
                <c:pt idx="8298">
                  <c:v>82.656000000000006</c:v>
                </c:pt>
                <c:pt idx="8299">
                  <c:v>5.98</c:v>
                </c:pt>
                <c:pt idx="8300">
                  <c:v>9.2479999999999993</c:v>
                </c:pt>
                <c:pt idx="8301">
                  <c:v>4.4480000000000004</c:v>
                </c:pt>
                <c:pt idx="8302">
                  <c:v>5.1840000000000002</c:v>
                </c:pt>
                <c:pt idx="8303">
                  <c:v>175.92</c:v>
                </c:pt>
                <c:pt idx="8304">
                  <c:v>4.7519999999999998</c:v>
                </c:pt>
                <c:pt idx="8305">
                  <c:v>13.343999999999999</c:v>
                </c:pt>
                <c:pt idx="8306">
                  <c:v>54.9</c:v>
                </c:pt>
                <c:pt idx="8307">
                  <c:v>3.52</c:v>
                </c:pt>
                <c:pt idx="8308">
                  <c:v>1626.192</c:v>
                </c:pt>
                <c:pt idx="8309">
                  <c:v>8.5950000000000006</c:v>
                </c:pt>
                <c:pt idx="8310">
                  <c:v>79.36</c:v>
                </c:pt>
                <c:pt idx="8311">
                  <c:v>163.44</c:v>
                </c:pt>
                <c:pt idx="8312">
                  <c:v>42.76</c:v>
                </c:pt>
                <c:pt idx="8313">
                  <c:v>51.55</c:v>
                </c:pt>
                <c:pt idx="8314">
                  <c:v>146.68799999999999</c:v>
                </c:pt>
                <c:pt idx="8315">
                  <c:v>276.78399999999999</c:v>
                </c:pt>
                <c:pt idx="8316">
                  <c:v>318.95999999999998</c:v>
                </c:pt>
                <c:pt idx="8317">
                  <c:v>212.64</c:v>
                </c:pt>
                <c:pt idx="8318">
                  <c:v>421.1</c:v>
                </c:pt>
                <c:pt idx="8319">
                  <c:v>38.783999999999999</c:v>
                </c:pt>
                <c:pt idx="8320">
                  <c:v>3.28</c:v>
                </c:pt>
                <c:pt idx="8321">
                  <c:v>459.88</c:v>
                </c:pt>
                <c:pt idx="8322">
                  <c:v>7.76</c:v>
                </c:pt>
                <c:pt idx="8323">
                  <c:v>71.959999999999994</c:v>
                </c:pt>
                <c:pt idx="8324">
                  <c:v>1685.88</c:v>
                </c:pt>
                <c:pt idx="8325">
                  <c:v>5.7279999999999998</c:v>
                </c:pt>
                <c:pt idx="8326">
                  <c:v>1.3440000000000001</c:v>
                </c:pt>
                <c:pt idx="8327">
                  <c:v>17.940000000000001</c:v>
                </c:pt>
                <c:pt idx="8328">
                  <c:v>67.194000000000003</c:v>
                </c:pt>
                <c:pt idx="8329">
                  <c:v>141.96</c:v>
                </c:pt>
                <c:pt idx="8330">
                  <c:v>10.02</c:v>
                </c:pt>
                <c:pt idx="8331">
                  <c:v>17.940000000000001</c:v>
                </c:pt>
                <c:pt idx="8332">
                  <c:v>13.89</c:v>
                </c:pt>
                <c:pt idx="8333">
                  <c:v>16.45</c:v>
                </c:pt>
                <c:pt idx="8334">
                  <c:v>35.167999999999999</c:v>
                </c:pt>
                <c:pt idx="8335">
                  <c:v>123.08799999999999</c:v>
                </c:pt>
                <c:pt idx="8336">
                  <c:v>27.46</c:v>
                </c:pt>
                <c:pt idx="8337">
                  <c:v>89.98</c:v>
                </c:pt>
                <c:pt idx="8338">
                  <c:v>828.6</c:v>
                </c:pt>
                <c:pt idx="8339">
                  <c:v>113.52</c:v>
                </c:pt>
                <c:pt idx="8340">
                  <c:v>135.30000000000001</c:v>
                </c:pt>
                <c:pt idx="8341">
                  <c:v>111.15</c:v>
                </c:pt>
                <c:pt idx="8342">
                  <c:v>776.85</c:v>
                </c:pt>
                <c:pt idx="8343">
                  <c:v>43.28</c:v>
                </c:pt>
                <c:pt idx="8344">
                  <c:v>182.55</c:v>
                </c:pt>
                <c:pt idx="8345">
                  <c:v>88.768000000000001</c:v>
                </c:pt>
                <c:pt idx="8346">
                  <c:v>53.088000000000001</c:v>
                </c:pt>
                <c:pt idx="8347">
                  <c:v>4.91</c:v>
                </c:pt>
                <c:pt idx="8348">
                  <c:v>5.98</c:v>
                </c:pt>
                <c:pt idx="8349">
                  <c:v>15.6</c:v>
                </c:pt>
                <c:pt idx="8350">
                  <c:v>11.52</c:v>
                </c:pt>
                <c:pt idx="8351">
                  <c:v>717.72</c:v>
                </c:pt>
                <c:pt idx="8352">
                  <c:v>236.5</c:v>
                </c:pt>
                <c:pt idx="8353">
                  <c:v>145.76400000000001</c:v>
                </c:pt>
                <c:pt idx="8354">
                  <c:v>107.97</c:v>
                </c:pt>
                <c:pt idx="8355">
                  <c:v>143.96</c:v>
                </c:pt>
                <c:pt idx="8356">
                  <c:v>2399.96</c:v>
                </c:pt>
                <c:pt idx="8357">
                  <c:v>74.352000000000004</c:v>
                </c:pt>
                <c:pt idx="8358">
                  <c:v>87.168000000000006</c:v>
                </c:pt>
                <c:pt idx="8359">
                  <c:v>32.231999999999999</c:v>
                </c:pt>
                <c:pt idx="8360">
                  <c:v>9.3960000000000008</c:v>
                </c:pt>
                <c:pt idx="8361">
                  <c:v>89.97</c:v>
                </c:pt>
                <c:pt idx="8362">
                  <c:v>12.78</c:v>
                </c:pt>
                <c:pt idx="8363">
                  <c:v>40</c:v>
                </c:pt>
                <c:pt idx="8364">
                  <c:v>5.5519999999999996</c:v>
                </c:pt>
                <c:pt idx="8365">
                  <c:v>8.016</c:v>
                </c:pt>
                <c:pt idx="8366">
                  <c:v>74.591999999999999</c:v>
                </c:pt>
                <c:pt idx="8367">
                  <c:v>16.783999999999999</c:v>
                </c:pt>
                <c:pt idx="8368">
                  <c:v>38.863999999999997</c:v>
                </c:pt>
                <c:pt idx="8369">
                  <c:v>203.976</c:v>
                </c:pt>
                <c:pt idx="8370">
                  <c:v>674.35199999999998</c:v>
                </c:pt>
                <c:pt idx="8371">
                  <c:v>5.3879999999999999</c:v>
                </c:pt>
                <c:pt idx="8372">
                  <c:v>30.975999999999999</c:v>
                </c:pt>
                <c:pt idx="8373">
                  <c:v>1350.12</c:v>
                </c:pt>
                <c:pt idx="8374">
                  <c:v>15.92</c:v>
                </c:pt>
                <c:pt idx="8375">
                  <c:v>11.96</c:v>
                </c:pt>
                <c:pt idx="8376">
                  <c:v>138</c:v>
                </c:pt>
                <c:pt idx="8377">
                  <c:v>116.76</c:v>
                </c:pt>
                <c:pt idx="8378">
                  <c:v>8.7360000000000007</c:v>
                </c:pt>
                <c:pt idx="8379">
                  <c:v>6.08</c:v>
                </c:pt>
                <c:pt idx="8380">
                  <c:v>20.736000000000001</c:v>
                </c:pt>
                <c:pt idx="8381">
                  <c:v>9.5679999999999996</c:v>
                </c:pt>
                <c:pt idx="8382">
                  <c:v>16.399999999999999</c:v>
                </c:pt>
                <c:pt idx="8383">
                  <c:v>137.94</c:v>
                </c:pt>
                <c:pt idx="8384">
                  <c:v>40.68</c:v>
                </c:pt>
                <c:pt idx="8385">
                  <c:v>151.62</c:v>
                </c:pt>
                <c:pt idx="8386">
                  <c:v>30.8</c:v>
                </c:pt>
                <c:pt idx="8387">
                  <c:v>1319.8</c:v>
                </c:pt>
                <c:pt idx="8388">
                  <c:v>22.83</c:v>
                </c:pt>
                <c:pt idx="8389">
                  <c:v>465.16</c:v>
                </c:pt>
                <c:pt idx="8390">
                  <c:v>27.12</c:v>
                </c:pt>
                <c:pt idx="8391">
                  <c:v>113.6</c:v>
                </c:pt>
                <c:pt idx="8392">
                  <c:v>12.96</c:v>
                </c:pt>
                <c:pt idx="8393">
                  <c:v>8.64</c:v>
                </c:pt>
                <c:pt idx="8394">
                  <c:v>341.99099999999999</c:v>
                </c:pt>
                <c:pt idx="8395">
                  <c:v>43.96</c:v>
                </c:pt>
                <c:pt idx="8396">
                  <c:v>302.45</c:v>
                </c:pt>
                <c:pt idx="8397">
                  <c:v>119.98</c:v>
                </c:pt>
                <c:pt idx="8398">
                  <c:v>989.97</c:v>
                </c:pt>
                <c:pt idx="8399">
                  <c:v>9.2159999999999993</c:v>
                </c:pt>
                <c:pt idx="8400">
                  <c:v>47.4</c:v>
                </c:pt>
                <c:pt idx="8401">
                  <c:v>5.56</c:v>
                </c:pt>
                <c:pt idx="8402">
                  <c:v>629.1</c:v>
                </c:pt>
                <c:pt idx="8403">
                  <c:v>45.36</c:v>
                </c:pt>
                <c:pt idx="8404">
                  <c:v>14.7</c:v>
                </c:pt>
                <c:pt idx="8405">
                  <c:v>31.68</c:v>
                </c:pt>
                <c:pt idx="8406">
                  <c:v>181.86</c:v>
                </c:pt>
                <c:pt idx="8407">
                  <c:v>155.37200000000001</c:v>
                </c:pt>
                <c:pt idx="8408">
                  <c:v>67.135999999999996</c:v>
                </c:pt>
                <c:pt idx="8409">
                  <c:v>273.666</c:v>
                </c:pt>
                <c:pt idx="8410">
                  <c:v>17.48</c:v>
                </c:pt>
                <c:pt idx="8411">
                  <c:v>20.608000000000001</c:v>
                </c:pt>
                <c:pt idx="8412">
                  <c:v>339.96</c:v>
                </c:pt>
                <c:pt idx="8413">
                  <c:v>799.92</c:v>
                </c:pt>
                <c:pt idx="8414">
                  <c:v>35.984000000000002</c:v>
                </c:pt>
                <c:pt idx="8415">
                  <c:v>185.52799999999999</c:v>
                </c:pt>
                <c:pt idx="8416">
                  <c:v>2541.98</c:v>
                </c:pt>
                <c:pt idx="8417">
                  <c:v>25.92</c:v>
                </c:pt>
                <c:pt idx="8418">
                  <c:v>66.111999999999995</c:v>
                </c:pt>
                <c:pt idx="8419">
                  <c:v>46.36</c:v>
                </c:pt>
                <c:pt idx="8420">
                  <c:v>6.9</c:v>
                </c:pt>
                <c:pt idx="8421">
                  <c:v>57.69</c:v>
                </c:pt>
                <c:pt idx="8422">
                  <c:v>559.71</c:v>
                </c:pt>
                <c:pt idx="8423">
                  <c:v>305.01</c:v>
                </c:pt>
                <c:pt idx="8424">
                  <c:v>26.01</c:v>
                </c:pt>
                <c:pt idx="8425">
                  <c:v>649</c:v>
                </c:pt>
                <c:pt idx="8426">
                  <c:v>59.99</c:v>
                </c:pt>
                <c:pt idx="8427">
                  <c:v>20.239999999999998</c:v>
                </c:pt>
                <c:pt idx="8428">
                  <c:v>37.840000000000003</c:v>
                </c:pt>
                <c:pt idx="8429">
                  <c:v>292.10000000000002</c:v>
                </c:pt>
                <c:pt idx="8430">
                  <c:v>8.5440000000000005</c:v>
                </c:pt>
                <c:pt idx="8431">
                  <c:v>424.11599999999999</c:v>
                </c:pt>
                <c:pt idx="8432">
                  <c:v>381.72</c:v>
                </c:pt>
                <c:pt idx="8433">
                  <c:v>10.368</c:v>
                </c:pt>
                <c:pt idx="8434">
                  <c:v>72</c:v>
                </c:pt>
                <c:pt idx="8435">
                  <c:v>113.88800000000001</c:v>
                </c:pt>
                <c:pt idx="8436">
                  <c:v>158.13</c:v>
                </c:pt>
                <c:pt idx="8437">
                  <c:v>14.13</c:v>
                </c:pt>
                <c:pt idx="8438">
                  <c:v>1.8720000000000001</c:v>
                </c:pt>
                <c:pt idx="8439">
                  <c:v>37.375999999999998</c:v>
                </c:pt>
                <c:pt idx="8440">
                  <c:v>286.39999999999998</c:v>
                </c:pt>
                <c:pt idx="8441">
                  <c:v>43.92</c:v>
                </c:pt>
                <c:pt idx="8442">
                  <c:v>19.608000000000001</c:v>
                </c:pt>
                <c:pt idx="8443">
                  <c:v>979.95</c:v>
                </c:pt>
                <c:pt idx="8444">
                  <c:v>135.30000000000001</c:v>
                </c:pt>
                <c:pt idx="8445">
                  <c:v>100.8</c:v>
                </c:pt>
                <c:pt idx="8446">
                  <c:v>41.96</c:v>
                </c:pt>
                <c:pt idx="8447">
                  <c:v>9.4499999999999993</c:v>
                </c:pt>
                <c:pt idx="8448">
                  <c:v>400.8</c:v>
                </c:pt>
                <c:pt idx="8449">
                  <c:v>22.751999999999999</c:v>
                </c:pt>
                <c:pt idx="8450">
                  <c:v>61.542000000000002</c:v>
                </c:pt>
                <c:pt idx="8451">
                  <c:v>67.36</c:v>
                </c:pt>
                <c:pt idx="8452">
                  <c:v>15.51</c:v>
                </c:pt>
                <c:pt idx="8453">
                  <c:v>192.18600000000001</c:v>
                </c:pt>
                <c:pt idx="8454">
                  <c:v>5.76</c:v>
                </c:pt>
                <c:pt idx="8455">
                  <c:v>67.88</c:v>
                </c:pt>
                <c:pt idx="8456">
                  <c:v>162.88999999999999</c:v>
                </c:pt>
                <c:pt idx="8457">
                  <c:v>25.71</c:v>
                </c:pt>
                <c:pt idx="8458">
                  <c:v>191.88</c:v>
                </c:pt>
                <c:pt idx="8459">
                  <c:v>64.784000000000006</c:v>
                </c:pt>
                <c:pt idx="8460">
                  <c:v>176.77199999999999</c:v>
                </c:pt>
                <c:pt idx="8461">
                  <c:v>38.82</c:v>
                </c:pt>
                <c:pt idx="8462">
                  <c:v>21.9</c:v>
                </c:pt>
                <c:pt idx="8463">
                  <c:v>16.52</c:v>
                </c:pt>
                <c:pt idx="8464">
                  <c:v>116.4</c:v>
                </c:pt>
                <c:pt idx="8465">
                  <c:v>1.4079999999999999</c:v>
                </c:pt>
                <c:pt idx="8466">
                  <c:v>169.56800000000001</c:v>
                </c:pt>
                <c:pt idx="8467">
                  <c:v>251.964</c:v>
                </c:pt>
                <c:pt idx="8468">
                  <c:v>523.76400000000001</c:v>
                </c:pt>
                <c:pt idx="8469">
                  <c:v>19.440000000000001</c:v>
                </c:pt>
                <c:pt idx="8470">
                  <c:v>194.352</c:v>
                </c:pt>
                <c:pt idx="8471">
                  <c:v>36.624000000000002</c:v>
                </c:pt>
                <c:pt idx="8472">
                  <c:v>340.18200000000002</c:v>
                </c:pt>
                <c:pt idx="8473">
                  <c:v>12.672000000000001</c:v>
                </c:pt>
                <c:pt idx="8474">
                  <c:v>32.543999999999997</c:v>
                </c:pt>
                <c:pt idx="8475">
                  <c:v>15.57</c:v>
                </c:pt>
                <c:pt idx="8476">
                  <c:v>4.6079999999999997</c:v>
                </c:pt>
                <c:pt idx="8477">
                  <c:v>257.98</c:v>
                </c:pt>
                <c:pt idx="8478">
                  <c:v>153.78</c:v>
                </c:pt>
                <c:pt idx="8479">
                  <c:v>61.02</c:v>
                </c:pt>
                <c:pt idx="8480">
                  <c:v>110.11</c:v>
                </c:pt>
                <c:pt idx="8481">
                  <c:v>40.74</c:v>
                </c:pt>
                <c:pt idx="8482">
                  <c:v>14.4</c:v>
                </c:pt>
                <c:pt idx="8483">
                  <c:v>149.94999999999999</c:v>
                </c:pt>
                <c:pt idx="8484">
                  <c:v>16.899999999999999</c:v>
                </c:pt>
                <c:pt idx="8485">
                  <c:v>17.61</c:v>
                </c:pt>
                <c:pt idx="8486">
                  <c:v>378</c:v>
                </c:pt>
                <c:pt idx="8487">
                  <c:v>373.08</c:v>
                </c:pt>
                <c:pt idx="8488">
                  <c:v>1336.44</c:v>
                </c:pt>
                <c:pt idx="8489">
                  <c:v>390.36799999999999</c:v>
                </c:pt>
                <c:pt idx="8490">
                  <c:v>101.52</c:v>
                </c:pt>
                <c:pt idx="8491">
                  <c:v>313.17599999999999</c:v>
                </c:pt>
                <c:pt idx="8492">
                  <c:v>866.64599999999996</c:v>
                </c:pt>
                <c:pt idx="8493">
                  <c:v>795.40800000000002</c:v>
                </c:pt>
                <c:pt idx="8494">
                  <c:v>35.856000000000002</c:v>
                </c:pt>
                <c:pt idx="8495">
                  <c:v>23.84</c:v>
                </c:pt>
                <c:pt idx="8496">
                  <c:v>30.87</c:v>
                </c:pt>
                <c:pt idx="8497">
                  <c:v>70.12</c:v>
                </c:pt>
                <c:pt idx="8498">
                  <c:v>122.91</c:v>
                </c:pt>
                <c:pt idx="8499">
                  <c:v>11.52</c:v>
                </c:pt>
                <c:pt idx="8500">
                  <c:v>167.84</c:v>
                </c:pt>
                <c:pt idx="8501">
                  <c:v>172.11</c:v>
                </c:pt>
                <c:pt idx="8502">
                  <c:v>99.98</c:v>
                </c:pt>
                <c:pt idx="8503">
                  <c:v>35.36</c:v>
                </c:pt>
                <c:pt idx="8504">
                  <c:v>13.592000000000001</c:v>
                </c:pt>
                <c:pt idx="8505">
                  <c:v>386.68</c:v>
                </c:pt>
                <c:pt idx="8506">
                  <c:v>379.96</c:v>
                </c:pt>
                <c:pt idx="8507">
                  <c:v>539.91</c:v>
                </c:pt>
                <c:pt idx="8508">
                  <c:v>41.24</c:v>
                </c:pt>
                <c:pt idx="8509">
                  <c:v>51.896999999999998</c:v>
                </c:pt>
                <c:pt idx="8510">
                  <c:v>552.55999999999995</c:v>
                </c:pt>
                <c:pt idx="8511">
                  <c:v>126.08</c:v>
                </c:pt>
                <c:pt idx="8512">
                  <c:v>449.1</c:v>
                </c:pt>
                <c:pt idx="8513">
                  <c:v>195.10400000000001</c:v>
                </c:pt>
                <c:pt idx="8514">
                  <c:v>32.712000000000003</c:v>
                </c:pt>
                <c:pt idx="8515">
                  <c:v>4.4640000000000004</c:v>
                </c:pt>
                <c:pt idx="8516">
                  <c:v>9.3450000000000006</c:v>
                </c:pt>
                <c:pt idx="8517">
                  <c:v>23.135999999999999</c:v>
                </c:pt>
                <c:pt idx="8518">
                  <c:v>99.2</c:v>
                </c:pt>
                <c:pt idx="8519">
                  <c:v>21.36</c:v>
                </c:pt>
                <c:pt idx="8520">
                  <c:v>46.9</c:v>
                </c:pt>
                <c:pt idx="8521">
                  <c:v>18.899999999999999</c:v>
                </c:pt>
                <c:pt idx="8522">
                  <c:v>5.8</c:v>
                </c:pt>
                <c:pt idx="8523">
                  <c:v>9.2479999999999993</c:v>
                </c:pt>
                <c:pt idx="8524">
                  <c:v>1036.624</c:v>
                </c:pt>
                <c:pt idx="8525">
                  <c:v>569.64</c:v>
                </c:pt>
                <c:pt idx="8526">
                  <c:v>1196.8599999999999</c:v>
                </c:pt>
                <c:pt idx="8527">
                  <c:v>523.26</c:v>
                </c:pt>
                <c:pt idx="8528">
                  <c:v>14.88</c:v>
                </c:pt>
                <c:pt idx="8529">
                  <c:v>261.74</c:v>
                </c:pt>
                <c:pt idx="8530">
                  <c:v>3.5760000000000001</c:v>
                </c:pt>
                <c:pt idx="8531">
                  <c:v>147.184</c:v>
                </c:pt>
                <c:pt idx="8532">
                  <c:v>1499.95</c:v>
                </c:pt>
                <c:pt idx="8533">
                  <c:v>13.568</c:v>
                </c:pt>
                <c:pt idx="8534">
                  <c:v>2573.8200000000002</c:v>
                </c:pt>
                <c:pt idx="8535">
                  <c:v>5.48</c:v>
                </c:pt>
                <c:pt idx="8536">
                  <c:v>755.96</c:v>
                </c:pt>
                <c:pt idx="8537">
                  <c:v>31.12</c:v>
                </c:pt>
                <c:pt idx="8538">
                  <c:v>6.54</c:v>
                </c:pt>
                <c:pt idx="8539">
                  <c:v>2.48</c:v>
                </c:pt>
                <c:pt idx="8540">
                  <c:v>25.9</c:v>
                </c:pt>
                <c:pt idx="8541">
                  <c:v>29.9</c:v>
                </c:pt>
                <c:pt idx="8542">
                  <c:v>2249.91</c:v>
                </c:pt>
                <c:pt idx="8543">
                  <c:v>1053.164</c:v>
                </c:pt>
                <c:pt idx="8544">
                  <c:v>106.68</c:v>
                </c:pt>
                <c:pt idx="8545">
                  <c:v>119.94</c:v>
                </c:pt>
                <c:pt idx="8546">
                  <c:v>10.272</c:v>
                </c:pt>
                <c:pt idx="8547">
                  <c:v>512.19000000000005</c:v>
                </c:pt>
                <c:pt idx="8548">
                  <c:v>4.4480000000000004</c:v>
                </c:pt>
                <c:pt idx="8549">
                  <c:v>276.69</c:v>
                </c:pt>
                <c:pt idx="8550">
                  <c:v>4.96</c:v>
                </c:pt>
                <c:pt idx="8551">
                  <c:v>18.84</c:v>
                </c:pt>
                <c:pt idx="8552">
                  <c:v>6.08</c:v>
                </c:pt>
                <c:pt idx="8553">
                  <c:v>164.792</c:v>
                </c:pt>
                <c:pt idx="8554">
                  <c:v>46.384</c:v>
                </c:pt>
                <c:pt idx="8555">
                  <c:v>362.92</c:v>
                </c:pt>
                <c:pt idx="8556">
                  <c:v>9.2479999999999993</c:v>
                </c:pt>
                <c:pt idx="8557">
                  <c:v>62.04</c:v>
                </c:pt>
                <c:pt idx="8558">
                  <c:v>239.45599999999999</c:v>
                </c:pt>
                <c:pt idx="8559">
                  <c:v>13.12</c:v>
                </c:pt>
                <c:pt idx="8560">
                  <c:v>29.36</c:v>
                </c:pt>
                <c:pt idx="8561">
                  <c:v>15.92</c:v>
                </c:pt>
                <c:pt idx="8562">
                  <c:v>5.76</c:v>
                </c:pt>
                <c:pt idx="8563">
                  <c:v>1399.98</c:v>
                </c:pt>
                <c:pt idx="8564">
                  <c:v>8.8559999999999999</c:v>
                </c:pt>
                <c:pt idx="8565">
                  <c:v>35.880000000000003</c:v>
                </c:pt>
                <c:pt idx="8566">
                  <c:v>931.17600000000004</c:v>
                </c:pt>
                <c:pt idx="8567">
                  <c:v>266.35199999999998</c:v>
                </c:pt>
                <c:pt idx="8568">
                  <c:v>483.13600000000002</c:v>
                </c:pt>
                <c:pt idx="8569">
                  <c:v>13.592000000000001</c:v>
                </c:pt>
                <c:pt idx="8570">
                  <c:v>114.288</c:v>
                </c:pt>
                <c:pt idx="8571">
                  <c:v>36.624000000000002</c:v>
                </c:pt>
                <c:pt idx="8572">
                  <c:v>242.352</c:v>
                </c:pt>
                <c:pt idx="8573">
                  <c:v>49.616</c:v>
                </c:pt>
                <c:pt idx="8574">
                  <c:v>508.70400000000001</c:v>
                </c:pt>
                <c:pt idx="8575">
                  <c:v>719.952</c:v>
                </c:pt>
                <c:pt idx="8576">
                  <c:v>11.98</c:v>
                </c:pt>
                <c:pt idx="8577">
                  <c:v>0.89800000000000002</c:v>
                </c:pt>
                <c:pt idx="8578">
                  <c:v>12.96</c:v>
                </c:pt>
                <c:pt idx="8579">
                  <c:v>25.92</c:v>
                </c:pt>
                <c:pt idx="8580">
                  <c:v>349.96499999999997</c:v>
                </c:pt>
                <c:pt idx="8581">
                  <c:v>22.32</c:v>
                </c:pt>
                <c:pt idx="8582">
                  <c:v>533.94000000000005</c:v>
                </c:pt>
                <c:pt idx="8583">
                  <c:v>31.68</c:v>
                </c:pt>
                <c:pt idx="8584">
                  <c:v>170.786</c:v>
                </c:pt>
                <c:pt idx="8585">
                  <c:v>198.744</c:v>
                </c:pt>
                <c:pt idx="8586">
                  <c:v>63.823999999999998</c:v>
                </c:pt>
                <c:pt idx="8587">
                  <c:v>20.736000000000001</c:v>
                </c:pt>
                <c:pt idx="8588">
                  <c:v>26.46</c:v>
                </c:pt>
                <c:pt idx="8589">
                  <c:v>194.7</c:v>
                </c:pt>
                <c:pt idx="8590">
                  <c:v>2.84</c:v>
                </c:pt>
                <c:pt idx="8591">
                  <c:v>221.96</c:v>
                </c:pt>
                <c:pt idx="8592">
                  <c:v>563.94000000000005</c:v>
                </c:pt>
                <c:pt idx="8593">
                  <c:v>2625.12</c:v>
                </c:pt>
                <c:pt idx="8594">
                  <c:v>17.940000000000001</c:v>
                </c:pt>
                <c:pt idx="8595">
                  <c:v>422.85599999999999</c:v>
                </c:pt>
                <c:pt idx="8596">
                  <c:v>3499.93</c:v>
                </c:pt>
                <c:pt idx="8597">
                  <c:v>14.4</c:v>
                </c:pt>
                <c:pt idx="8598">
                  <c:v>9.32</c:v>
                </c:pt>
                <c:pt idx="8599">
                  <c:v>17.309999999999999</c:v>
                </c:pt>
                <c:pt idx="8600">
                  <c:v>58.247999999999998</c:v>
                </c:pt>
                <c:pt idx="8601">
                  <c:v>71.245999999999995</c:v>
                </c:pt>
                <c:pt idx="8602">
                  <c:v>887.27099999999996</c:v>
                </c:pt>
                <c:pt idx="8603">
                  <c:v>146.86000000000001</c:v>
                </c:pt>
                <c:pt idx="8604">
                  <c:v>5.2480000000000002</c:v>
                </c:pt>
                <c:pt idx="8605">
                  <c:v>38.256</c:v>
                </c:pt>
                <c:pt idx="8606">
                  <c:v>29.925000000000001</c:v>
                </c:pt>
                <c:pt idx="8607">
                  <c:v>148.70400000000001</c:v>
                </c:pt>
                <c:pt idx="8608">
                  <c:v>55.92</c:v>
                </c:pt>
                <c:pt idx="8609">
                  <c:v>12.96</c:v>
                </c:pt>
                <c:pt idx="8610">
                  <c:v>25.175999999999998</c:v>
                </c:pt>
                <c:pt idx="8611">
                  <c:v>5.5839999999999996</c:v>
                </c:pt>
                <c:pt idx="8612">
                  <c:v>22.96</c:v>
                </c:pt>
                <c:pt idx="8613">
                  <c:v>9.5399999999999991</c:v>
                </c:pt>
                <c:pt idx="8614">
                  <c:v>5.81</c:v>
                </c:pt>
                <c:pt idx="8615">
                  <c:v>14.91</c:v>
                </c:pt>
                <c:pt idx="8616">
                  <c:v>6.6420000000000003</c:v>
                </c:pt>
                <c:pt idx="8617">
                  <c:v>679.96</c:v>
                </c:pt>
                <c:pt idx="8618">
                  <c:v>71.959999999999994</c:v>
                </c:pt>
                <c:pt idx="8619">
                  <c:v>539.91999999999996</c:v>
                </c:pt>
                <c:pt idx="8620">
                  <c:v>7.44</c:v>
                </c:pt>
                <c:pt idx="8621">
                  <c:v>39.479999999999997</c:v>
                </c:pt>
                <c:pt idx="8622">
                  <c:v>850.5</c:v>
                </c:pt>
                <c:pt idx="8623">
                  <c:v>75.33</c:v>
                </c:pt>
                <c:pt idx="8624">
                  <c:v>16.52</c:v>
                </c:pt>
                <c:pt idx="8625">
                  <c:v>251.94399999999999</c:v>
                </c:pt>
                <c:pt idx="8626">
                  <c:v>127.30200000000001</c:v>
                </c:pt>
                <c:pt idx="8627">
                  <c:v>1207.8399999999999</c:v>
                </c:pt>
                <c:pt idx="8628">
                  <c:v>12.53</c:v>
                </c:pt>
                <c:pt idx="8629">
                  <c:v>34.58</c:v>
                </c:pt>
                <c:pt idx="8630">
                  <c:v>258.75</c:v>
                </c:pt>
                <c:pt idx="8631">
                  <c:v>441.96</c:v>
                </c:pt>
                <c:pt idx="8632">
                  <c:v>1299.99</c:v>
                </c:pt>
                <c:pt idx="8633">
                  <c:v>4.5439999999999996</c:v>
                </c:pt>
                <c:pt idx="8634">
                  <c:v>1352.0319999999999</c:v>
                </c:pt>
                <c:pt idx="8635">
                  <c:v>1548.99</c:v>
                </c:pt>
                <c:pt idx="8636">
                  <c:v>118.16</c:v>
                </c:pt>
                <c:pt idx="8637">
                  <c:v>19.559999999999999</c:v>
                </c:pt>
                <c:pt idx="8638">
                  <c:v>80.959999999999994</c:v>
                </c:pt>
                <c:pt idx="8639">
                  <c:v>25.92</c:v>
                </c:pt>
                <c:pt idx="8640">
                  <c:v>53.9</c:v>
                </c:pt>
                <c:pt idx="8641">
                  <c:v>76.727999999999994</c:v>
                </c:pt>
                <c:pt idx="8642">
                  <c:v>10.43</c:v>
                </c:pt>
                <c:pt idx="8643">
                  <c:v>99.2</c:v>
                </c:pt>
                <c:pt idx="8644">
                  <c:v>15.92</c:v>
                </c:pt>
                <c:pt idx="8645">
                  <c:v>5399.91</c:v>
                </c:pt>
                <c:pt idx="8646">
                  <c:v>119.1</c:v>
                </c:pt>
                <c:pt idx="8647">
                  <c:v>59.94</c:v>
                </c:pt>
                <c:pt idx="8648">
                  <c:v>170.98</c:v>
                </c:pt>
                <c:pt idx="8649">
                  <c:v>38.97</c:v>
                </c:pt>
                <c:pt idx="8650">
                  <c:v>154.9</c:v>
                </c:pt>
                <c:pt idx="8651">
                  <c:v>152.94</c:v>
                </c:pt>
                <c:pt idx="8652">
                  <c:v>23.472000000000001</c:v>
                </c:pt>
                <c:pt idx="8653">
                  <c:v>195.64</c:v>
                </c:pt>
                <c:pt idx="8654">
                  <c:v>14.94</c:v>
                </c:pt>
                <c:pt idx="8655">
                  <c:v>186.732</c:v>
                </c:pt>
                <c:pt idx="8656">
                  <c:v>3812.97</c:v>
                </c:pt>
                <c:pt idx="8657">
                  <c:v>625.99</c:v>
                </c:pt>
                <c:pt idx="8658">
                  <c:v>1568.61</c:v>
                </c:pt>
                <c:pt idx="8659">
                  <c:v>17.3</c:v>
                </c:pt>
                <c:pt idx="8660">
                  <c:v>160</c:v>
                </c:pt>
                <c:pt idx="8661">
                  <c:v>179.94</c:v>
                </c:pt>
                <c:pt idx="8662">
                  <c:v>872.94</c:v>
                </c:pt>
                <c:pt idx="8663">
                  <c:v>12.96</c:v>
                </c:pt>
                <c:pt idx="8664">
                  <c:v>5.2320000000000002</c:v>
                </c:pt>
                <c:pt idx="8665">
                  <c:v>1199.98</c:v>
                </c:pt>
                <c:pt idx="8666">
                  <c:v>73.849999999999994</c:v>
                </c:pt>
                <c:pt idx="8667">
                  <c:v>25.71</c:v>
                </c:pt>
                <c:pt idx="8668">
                  <c:v>17.28</c:v>
                </c:pt>
                <c:pt idx="8669">
                  <c:v>526.58199999999999</c:v>
                </c:pt>
                <c:pt idx="8670">
                  <c:v>11.56</c:v>
                </c:pt>
                <c:pt idx="8671">
                  <c:v>209.97</c:v>
                </c:pt>
                <c:pt idx="8672">
                  <c:v>479.97</c:v>
                </c:pt>
                <c:pt idx="8673">
                  <c:v>8.64</c:v>
                </c:pt>
                <c:pt idx="8674">
                  <c:v>11.68</c:v>
                </c:pt>
                <c:pt idx="8675">
                  <c:v>87.8</c:v>
                </c:pt>
                <c:pt idx="8676">
                  <c:v>77.951999999999998</c:v>
                </c:pt>
                <c:pt idx="8677">
                  <c:v>147.184</c:v>
                </c:pt>
                <c:pt idx="8678">
                  <c:v>47.951999999999998</c:v>
                </c:pt>
                <c:pt idx="8679">
                  <c:v>159.96</c:v>
                </c:pt>
                <c:pt idx="8680">
                  <c:v>13.167999999999999</c:v>
                </c:pt>
                <c:pt idx="8681">
                  <c:v>40.74</c:v>
                </c:pt>
                <c:pt idx="8682">
                  <c:v>286.25599999999997</c:v>
                </c:pt>
                <c:pt idx="8683">
                  <c:v>331.536</c:v>
                </c:pt>
                <c:pt idx="8684">
                  <c:v>17.52</c:v>
                </c:pt>
                <c:pt idx="8685">
                  <c:v>17.856000000000002</c:v>
                </c:pt>
                <c:pt idx="8686">
                  <c:v>114.848</c:v>
                </c:pt>
                <c:pt idx="8687">
                  <c:v>15.231999999999999</c:v>
                </c:pt>
                <c:pt idx="8688">
                  <c:v>12.42</c:v>
                </c:pt>
                <c:pt idx="8689">
                  <c:v>12.672000000000001</c:v>
                </c:pt>
                <c:pt idx="8690">
                  <c:v>89.95</c:v>
                </c:pt>
                <c:pt idx="8691">
                  <c:v>6.58</c:v>
                </c:pt>
                <c:pt idx="8692">
                  <c:v>94.99</c:v>
                </c:pt>
                <c:pt idx="8693">
                  <c:v>35.119999999999997</c:v>
                </c:pt>
                <c:pt idx="8694">
                  <c:v>25.92</c:v>
                </c:pt>
                <c:pt idx="8695">
                  <c:v>566.97</c:v>
                </c:pt>
                <c:pt idx="8696">
                  <c:v>9.84</c:v>
                </c:pt>
                <c:pt idx="8697">
                  <c:v>25.488</c:v>
                </c:pt>
                <c:pt idx="8698">
                  <c:v>7.56</c:v>
                </c:pt>
                <c:pt idx="8699">
                  <c:v>60.84</c:v>
                </c:pt>
                <c:pt idx="8700">
                  <c:v>450.04</c:v>
                </c:pt>
                <c:pt idx="8701">
                  <c:v>34.6</c:v>
                </c:pt>
                <c:pt idx="8702">
                  <c:v>17.088000000000001</c:v>
                </c:pt>
                <c:pt idx="8703">
                  <c:v>3.008</c:v>
                </c:pt>
                <c:pt idx="8704">
                  <c:v>268.24</c:v>
                </c:pt>
                <c:pt idx="8705">
                  <c:v>154.94999999999999</c:v>
                </c:pt>
                <c:pt idx="8706">
                  <c:v>10.368</c:v>
                </c:pt>
                <c:pt idx="8707">
                  <c:v>219.9</c:v>
                </c:pt>
                <c:pt idx="8708">
                  <c:v>7.1520000000000001</c:v>
                </c:pt>
                <c:pt idx="8709">
                  <c:v>45.96</c:v>
                </c:pt>
                <c:pt idx="8710">
                  <c:v>456.58800000000002</c:v>
                </c:pt>
                <c:pt idx="8711">
                  <c:v>4499.9849999999997</c:v>
                </c:pt>
                <c:pt idx="8712">
                  <c:v>59.975999999999999</c:v>
                </c:pt>
                <c:pt idx="8713">
                  <c:v>203.92</c:v>
                </c:pt>
                <c:pt idx="8714">
                  <c:v>29.56</c:v>
                </c:pt>
                <c:pt idx="8715">
                  <c:v>8.5679999999999996</c:v>
                </c:pt>
                <c:pt idx="8716">
                  <c:v>876.3</c:v>
                </c:pt>
                <c:pt idx="8717">
                  <c:v>25.06</c:v>
                </c:pt>
                <c:pt idx="8718">
                  <c:v>2.89</c:v>
                </c:pt>
                <c:pt idx="8719">
                  <c:v>7.8959999999999999</c:v>
                </c:pt>
                <c:pt idx="8720">
                  <c:v>30.527999999999999</c:v>
                </c:pt>
                <c:pt idx="8721">
                  <c:v>4.8419999999999996</c:v>
                </c:pt>
                <c:pt idx="8722">
                  <c:v>97.88</c:v>
                </c:pt>
                <c:pt idx="8723">
                  <c:v>47.01</c:v>
                </c:pt>
                <c:pt idx="8724">
                  <c:v>40.479999999999997</c:v>
                </c:pt>
                <c:pt idx="8725">
                  <c:v>12</c:v>
                </c:pt>
                <c:pt idx="8726">
                  <c:v>720.06399999999996</c:v>
                </c:pt>
                <c:pt idx="8727">
                  <c:v>2.8159999999999998</c:v>
                </c:pt>
                <c:pt idx="8728">
                  <c:v>3.2040000000000002</c:v>
                </c:pt>
                <c:pt idx="8729">
                  <c:v>30.827999999999999</c:v>
                </c:pt>
                <c:pt idx="8730">
                  <c:v>47.616</c:v>
                </c:pt>
                <c:pt idx="8731">
                  <c:v>108.78400000000001</c:v>
                </c:pt>
                <c:pt idx="8732">
                  <c:v>4.7699999999999996</c:v>
                </c:pt>
                <c:pt idx="8733">
                  <c:v>7.98</c:v>
                </c:pt>
                <c:pt idx="8734">
                  <c:v>550.43100000000004</c:v>
                </c:pt>
                <c:pt idx="8735">
                  <c:v>10.56</c:v>
                </c:pt>
                <c:pt idx="8736">
                  <c:v>1497.6659999999999</c:v>
                </c:pt>
                <c:pt idx="8737">
                  <c:v>113.22</c:v>
                </c:pt>
                <c:pt idx="8738">
                  <c:v>35.880000000000003</c:v>
                </c:pt>
                <c:pt idx="8739">
                  <c:v>4535.9759999999997</c:v>
                </c:pt>
                <c:pt idx="8740">
                  <c:v>11.84</c:v>
                </c:pt>
                <c:pt idx="8741">
                  <c:v>111.672</c:v>
                </c:pt>
                <c:pt idx="8742">
                  <c:v>8.64</c:v>
                </c:pt>
                <c:pt idx="8743">
                  <c:v>232.88</c:v>
                </c:pt>
                <c:pt idx="8744">
                  <c:v>508.76799999999997</c:v>
                </c:pt>
                <c:pt idx="8745">
                  <c:v>9.9120000000000008</c:v>
                </c:pt>
                <c:pt idx="8746">
                  <c:v>63.936</c:v>
                </c:pt>
                <c:pt idx="8747">
                  <c:v>311.976</c:v>
                </c:pt>
                <c:pt idx="8748">
                  <c:v>19.135999999999999</c:v>
                </c:pt>
                <c:pt idx="8749">
                  <c:v>13.12</c:v>
                </c:pt>
                <c:pt idx="8750">
                  <c:v>479.92</c:v>
                </c:pt>
                <c:pt idx="8751">
                  <c:v>307.13600000000002</c:v>
                </c:pt>
                <c:pt idx="8752">
                  <c:v>12.6</c:v>
                </c:pt>
                <c:pt idx="8753">
                  <c:v>159.97999999999999</c:v>
                </c:pt>
                <c:pt idx="8754">
                  <c:v>45.96</c:v>
                </c:pt>
                <c:pt idx="8755">
                  <c:v>16.192</c:v>
                </c:pt>
                <c:pt idx="8756">
                  <c:v>5.04</c:v>
                </c:pt>
                <c:pt idx="8757">
                  <c:v>8.4480000000000004</c:v>
                </c:pt>
                <c:pt idx="8758">
                  <c:v>9.9600000000000009</c:v>
                </c:pt>
                <c:pt idx="8759">
                  <c:v>320.64</c:v>
                </c:pt>
                <c:pt idx="8760">
                  <c:v>52</c:v>
                </c:pt>
                <c:pt idx="8761">
                  <c:v>25.584</c:v>
                </c:pt>
                <c:pt idx="8762">
                  <c:v>235.95</c:v>
                </c:pt>
                <c:pt idx="8763">
                  <c:v>39.96</c:v>
                </c:pt>
                <c:pt idx="8764">
                  <c:v>81.96</c:v>
                </c:pt>
                <c:pt idx="8765">
                  <c:v>18.495999999999999</c:v>
                </c:pt>
                <c:pt idx="8766">
                  <c:v>441.92</c:v>
                </c:pt>
                <c:pt idx="8767">
                  <c:v>127.764</c:v>
                </c:pt>
                <c:pt idx="8768">
                  <c:v>166.44</c:v>
                </c:pt>
                <c:pt idx="8769">
                  <c:v>24.448</c:v>
                </c:pt>
                <c:pt idx="8770">
                  <c:v>6.16</c:v>
                </c:pt>
                <c:pt idx="8771">
                  <c:v>915.13599999999997</c:v>
                </c:pt>
                <c:pt idx="8772">
                  <c:v>11.176</c:v>
                </c:pt>
                <c:pt idx="8773">
                  <c:v>337.17599999999999</c:v>
                </c:pt>
                <c:pt idx="8774">
                  <c:v>76.751999999999995</c:v>
                </c:pt>
                <c:pt idx="8775">
                  <c:v>102.336</c:v>
                </c:pt>
                <c:pt idx="8776">
                  <c:v>10.32</c:v>
                </c:pt>
                <c:pt idx="8777">
                  <c:v>47.32</c:v>
                </c:pt>
                <c:pt idx="8778">
                  <c:v>16.72</c:v>
                </c:pt>
                <c:pt idx="8779">
                  <c:v>16.192</c:v>
                </c:pt>
                <c:pt idx="8780">
                  <c:v>19.89</c:v>
                </c:pt>
                <c:pt idx="8781">
                  <c:v>343.85</c:v>
                </c:pt>
                <c:pt idx="8782">
                  <c:v>106.32</c:v>
                </c:pt>
                <c:pt idx="8783">
                  <c:v>13.92</c:v>
                </c:pt>
                <c:pt idx="8784">
                  <c:v>6.24</c:v>
                </c:pt>
                <c:pt idx="8785">
                  <c:v>272.048</c:v>
                </c:pt>
                <c:pt idx="8786">
                  <c:v>1614.5820000000001</c:v>
                </c:pt>
                <c:pt idx="8787">
                  <c:v>1.5840000000000001</c:v>
                </c:pt>
                <c:pt idx="8788">
                  <c:v>14.76</c:v>
                </c:pt>
                <c:pt idx="8789">
                  <c:v>423.64800000000002</c:v>
                </c:pt>
                <c:pt idx="8790">
                  <c:v>76.64</c:v>
                </c:pt>
                <c:pt idx="8791">
                  <c:v>715.64</c:v>
                </c:pt>
                <c:pt idx="8792">
                  <c:v>21.92</c:v>
                </c:pt>
                <c:pt idx="8793">
                  <c:v>30.344000000000001</c:v>
                </c:pt>
                <c:pt idx="8794">
                  <c:v>25.696000000000002</c:v>
                </c:pt>
                <c:pt idx="8795">
                  <c:v>3404.5</c:v>
                </c:pt>
                <c:pt idx="8796">
                  <c:v>101.34</c:v>
                </c:pt>
                <c:pt idx="8797">
                  <c:v>22.847999999999999</c:v>
                </c:pt>
                <c:pt idx="8798">
                  <c:v>59.98</c:v>
                </c:pt>
                <c:pt idx="8799">
                  <c:v>15.57</c:v>
                </c:pt>
                <c:pt idx="8800">
                  <c:v>2.97</c:v>
                </c:pt>
                <c:pt idx="8801">
                  <c:v>569.99</c:v>
                </c:pt>
                <c:pt idx="8802">
                  <c:v>50.97</c:v>
                </c:pt>
                <c:pt idx="8803">
                  <c:v>59.52</c:v>
                </c:pt>
                <c:pt idx="8804">
                  <c:v>81.424000000000007</c:v>
                </c:pt>
                <c:pt idx="8805">
                  <c:v>134.80000000000001</c:v>
                </c:pt>
                <c:pt idx="8806">
                  <c:v>18.84</c:v>
                </c:pt>
                <c:pt idx="8807">
                  <c:v>362.25</c:v>
                </c:pt>
                <c:pt idx="8808">
                  <c:v>129.55199999999999</c:v>
                </c:pt>
                <c:pt idx="8809">
                  <c:v>861.76</c:v>
                </c:pt>
                <c:pt idx="8810">
                  <c:v>6.24</c:v>
                </c:pt>
                <c:pt idx="8811">
                  <c:v>81.36</c:v>
                </c:pt>
                <c:pt idx="8812">
                  <c:v>20.231999999999999</c:v>
                </c:pt>
                <c:pt idx="8813">
                  <c:v>90.882000000000005</c:v>
                </c:pt>
                <c:pt idx="8814">
                  <c:v>15.992000000000001</c:v>
                </c:pt>
                <c:pt idx="8815">
                  <c:v>120.78400000000001</c:v>
                </c:pt>
                <c:pt idx="8816">
                  <c:v>519.79200000000003</c:v>
                </c:pt>
                <c:pt idx="8817">
                  <c:v>31.175999999999998</c:v>
                </c:pt>
                <c:pt idx="8818">
                  <c:v>10.368</c:v>
                </c:pt>
                <c:pt idx="8819">
                  <c:v>2.7240000000000002</c:v>
                </c:pt>
                <c:pt idx="8820">
                  <c:v>254.352</c:v>
                </c:pt>
                <c:pt idx="8821">
                  <c:v>10.272</c:v>
                </c:pt>
                <c:pt idx="8822">
                  <c:v>659.97</c:v>
                </c:pt>
                <c:pt idx="8823">
                  <c:v>113.73</c:v>
                </c:pt>
                <c:pt idx="8824">
                  <c:v>254.9</c:v>
                </c:pt>
                <c:pt idx="8825">
                  <c:v>7.8719999999999999</c:v>
                </c:pt>
                <c:pt idx="8826">
                  <c:v>89.95</c:v>
                </c:pt>
                <c:pt idx="8827">
                  <c:v>25.2</c:v>
                </c:pt>
                <c:pt idx="8828">
                  <c:v>37.590000000000003</c:v>
                </c:pt>
                <c:pt idx="8829">
                  <c:v>14.97</c:v>
                </c:pt>
                <c:pt idx="8830">
                  <c:v>1.98</c:v>
                </c:pt>
                <c:pt idx="8831">
                  <c:v>18.463999999999999</c:v>
                </c:pt>
                <c:pt idx="8832">
                  <c:v>9.6120000000000001</c:v>
                </c:pt>
                <c:pt idx="8833">
                  <c:v>1673.184</c:v>
                </c:pt>
                <c:pt idx="8834">
                  <c:v>12.18</c:v>
                </c:pt>
                <c:pt idx="8835">
                  <c:v>263.95999999999998</c:v>
                </c:pt>
                <c:pt idx="8836">
                  <c:v>271.89999999999998</c:v>
                </c:pt>
                <c:pt idx="8837">
                  <c:v>9.82</c:v>
                </c:pt>
                <c:pt idx="8838">
                  <c:v>93.36</c:v>
                </c:pt>
                <c:pt idx="8839">
                  <c:v>1323.9</c:v>
                </c:pt>
                <c:pt idx="8840">
                  <c:v>125.944</c:v>
                </c:pt>
                <c:pt idx="8841">
                  <c:v>3.29</c:v>
                </c:pt>
                <c:pt idx="8842">
                  <c:v>18.84</c:v>
                </c:pt>
                <c:pt idx="8843">
                  <c:v>60.671999999999997</c:v>
                </c:pt>
                <c:pt idx="8844">
                  <c:v>30.815999999999999</c:v>
                </c:pt>
                <c:pt idx="8845">
                  <c:v>52.792000000000002</c:v>
                </c:pt>
                <c:pt idx="8846">
                  <c:v>83.9</c:v>
                </c:pt>
                <c:pt idx="8847">
                  <c:v>4.992</c:v>
                </c:pt>
                <c:pt idx="8848">
                  <c:v>87.92</c:v>
                </c:pt>
                <c:pt idx="8849">
                  <c:v>657.93</c:v>
                </c:pt>
                <c:pt idx="8850">
                  <c:v>1.044</c:v>
                </c:pt>
                <c:pt idx="8851">
                  <c:v>210.68</c:v>
                </c:pt>
                <c:pt idx="8852">
                  <c:v>78.8</c:v>
                </c:pt>
                <c:pt idx="8853">
                  <c:v>772.68</c:v>
                </c:pt>
                <c:pt idx="8854">
                  <c:v>106.08</c:v>
                </c:pt>
                <c:pt idx="8855">
                  <c:v>23.076000000000001</c:v>
                </c:pt>
                <c:pt idx="8856">
                  <c:v>25.92</c:v>
                </c:pt>
                <c:pt idx="8857">
                  <c:v>47.951999999999998</c:v>
                </c:pt>
                <c:pt idx="8858">
                  <c:v>0.98399999999999999</c:v>
                </c:pt>
                <c:pt idx="8859">
                  <c:v>75.384</c:v>
                </c:pt>
                <c:pt idx="8860">
                  <c:v>4.6079999999999997</c:v>
                </c:pt>
                <c:pt idx="8861">
                  <c:v>37.68</c:v>
                </c:pt>
                <c:pt idx="8862">
                  <c:v>41.91</c:v>
                </c:pt>
                <c:pt idx="8863">
                  <c:v>435.99900000000002</c:v>
                </c:pt>
                <c:pt idx="8864">
                  <c:v>572.58000000000004</c:v>
                </c:pt>
                <c:pt idx="8865">
                  <c:v>33.18</c:v>
                </c:pt>
                <c:pt idx="8866">
                  <c:v>26.72</c:v>
                </c:pt>
                <c:pt idx="8867">
                  <c:v>393.25</c:v>
                </c:pt>
                <c:pt idx="8868">
                  <c:v>2.214</c:v>
                </c:pt>
                <c:pt idx="8869">
                  <c:v>16.271999999999998</c:v>
                </c:pt>
                <c:pt idx="8870">
                  <c:v>706.86</c:v>
                </c:pt>
                <c:pt idx="8871">
                  <c:v>5.97</c:v>
                </c:pt>
                <c:pt idx="8872">
                  <c:v>17.940000000000001</c:v>
                </c:pt>
                <c:pt idx="8873">
                  <c:v>41.36</c:v>
                </c:pt>
                <c:pt idx="8874">
                  <c:v>43.176000000000002</c:v>
                </c:pt>
                <c:pt idx="8875">
                  <c:v>24.448</c:v>
                </c:pt>
                <c:pt idx="8876">
                  <c:v>263.95999999999998</c:v>
                </c:pt>
                <c:pt idx="8877">
                  <c:v>359.97</c:v>
                </c:pt>
                <c:pt idx="8878">
                  <c:v>116.82</c:v>
                </c:pt>
                <c:pt idx="8879">
                  <c:v>276.78399999999999</c:v>
                </c:pt>
                <c:pt idx="8880">
                  <c:v>239.97</c:v>
                </c:pt>
                <c:pt idx="8881">
                  <c:v>16.02</c:v>
                </c:pt>
                <c:pt idx="8882">
                  <c:v>310.74400000000003</c:v>
                </c:pt>
                <c:pt idx="8883">
                  <c:v>12.736000000000001</c:v>
                </c:pt>
                <c:pt idx="8884">
                  <c:v>6.47</c:v>
                </c:pt>
                <c:pt idx="8885">
                  <c:v>75</c:v>
                </c:pt>
                <c:pt idx="8886">
                  <c:v>131.904</c:v>
                </c:pt>
                <c:pt idx="8887">
                  <c:v>14.301</c:v>
                </c:pt>
                <c:pt idx="8888">
                  <c:v>718.64</c:v>
                </c:pt>
                <c:pt idx="8889">
                  <c:v>61.1</c:v>
                </c:pt>
                <c:pt idx="8890">
                  <c:v>28.08</c:v>
                </c:pt>
                <c:pt idx="8891">
                  <c:v>10.496</c:v>
                </c:pt>
                <c:pt idx="8892">
                  <c:v>5.76</c:v>
                </c:pt>
                <c:pt idx="8893">
                  <c:v>109.9</c:v>
                </c:pt>
                <c:pt idx="8894">
                  <c:v>26.2</c:v>
                </c:pt>
                <c:pt idx="8895">
                  <c:v>12.96</c:v>
                </c:pt>
                <c:pt idx="8896">
                  <c:v>118.25</c:v>
                </c:pt>
                <c:pt idx="8897">
                  <c:v>4.28</c:v>
                </c:pt>
                <c:pt idx="8898">
                  <c:v>3357.6</c:v>
                </c:pt>
                <c:pt idx="8899">
                  <c:v>8.26</c:v>
                </c:pt>
                <c:pt idx="8900">
                  <c:v>104.79</c:v>
                </c:pt>
                <c:pt idx="8901">
                  <c:v>89.066400000000002</c:v>
                </c:pt>
                <c:pt idx="8902">
                  <c:v>175.44</c:v>
                </c:pt>
                <c:pt idx="8903">
                  <c:v>438.33600000000001</c:v>
                </c:pt>
                <c:pt idx="8904">
                  <c:v>127.386</c:v>
                </c:pt>
                <c:pt idx="8905">
                  <c:v>11.648</c:v>
                </c:pt>
                <c:pt idx="8906">
                  <c:v>20.64</c:v>
                </c:pt>
                <c:pt idx="8907">
                  <c:v>526.34400000000005</c:v>
                </c:pt>
                <c:pt idx="8908">
                  <c:v>41.96</c:v>
                </c:pt>
                <c:pt idx="8909">
                  <c:v>451.15199999999999</c:v>
                </c:pt>
                <c:pt idx="8910">
                  <c:v>31.504000000000001</c:v>
                </c:pt>
                <c:pt idx="8911">
                  <c:v>1079.9760000000001</c:v>
                </c:pt>
                <c:pt idx="8912">
                  <c:v>670.75199999999995</c:v>
                </c:pt>
                <c:pt idx="8913">
                  <c:v>64.959999999999994</c:v>
                </c:pt>
                <c:pt idx="8914">
                  <c:v>11.96</c:v>
                </c:pt>
                <c:pt idx="8915">
                  <c:v>13.12</c:v>
                </c:pt>
                <c:pt idx="8916">
                  <c:v>87.71</c:v>
                </c:pt>
                <c:pt idx="8917">
                  <c:v>562.29250000000002</c:v>
                </c:pt>
                <c:pt idx="8918">
                  <c:v>56.52</c:v>
                </c:pt>
                <c:pt idx="8919">
                  <c:v>11.263999999999999</c:v>
                </c:pt>
                <c:pt idx="8920">
                  <c:v>18.495999999999999</c:v>
                </c:pt>
                <c:pt idx="8921">
                  <c:v>14.73</c:v>
                </c:pt>
                <c:pt idx="8922">
                  <c:v>186.54</c:v>
                </c:pt>
                <c:pt idx="8923">
                  <c:v>557.72799999999995</c:v>
                </c:pt>
                <c:pt idx="8924">
                  <c:v>159.96799999999999</c:v>
                </c:pt>
                <c:pt idx="8925">
                  <c:v>471.9</c:v>
                </c:pt>
                <c:pt idx="8926">
                  <c:v>3.52</c:v>
                </c:pt>
                <c:pt idx="8927">
                  <c:v>20.16</c:v>
                </c:pt>
                <c:pt idx="8928">
                  <c:v>10.68</c:v>
                </c:pt>
                <c:pt idx="8929">
                  <c:v>141.96</c:v>
                </c:pt>
                <c:pt idx="8930">
                  <c:v>238</c:v>
                </c:pt>
                <c:pt idx="8931">
                  <c:v>595</c:v>
                </c:pt>
                <c:pt idx="8932">
                  <c:v>307.98</c:v>
                </c:pt>
                <c:pt idx="8933">
                  <c:v>96.96</c:v>
                </c:pt>
                <c:pt idx="8934">
                  <c:v>512.49900000000002</c:v>
                </c:pt>
                <c:pt idx="8935">
                  <c:v>863.12800000000004</c:v>
                </c:pt>
                <c:pt idx="8936">
                  <c:v>2036.86</c:v>
                </c:pt>
                <c:pt idx="8937">
                  <c:v>449.56799999999998</c:v>
                </c:pt>
                <c:pt idx="8938">
                  <c:v>264.18</c:v>
                </c:pt>
                <c:pt idx="8939">
                  <c:v>2.88</c:v>
                </c:pt>
                <c:pt idx="8940">
                  <c:v>23.92</c:v>
                </c:pt>
                <c:pt idx="8941">
                  <c:v>156.512</c:v>
                </c:pt>
                <c:pt idx="8942">
                  <c:v>474.95</c:v>
                </c:pt>
                <c:pt idx="8943">
                  <c:v>999.98</c:v>
                </c:pt>
                <c:pt idx="8944">
                  <c:v>277.5</c:v>
                </c:pt>
                <c:pt idx="8945">
                  <c:v>1252.704</c:v>
                </c:pt>
                <c:pt idx="8946">
                  <c:v>62.82</c:v>
                </c:pt>
                <c:pt idx="8947">
                  <c:v>8.9600000000000009</c:v>
                </c:pt>
                <c:pt idx="8948">
                  <c:v>89.567999999999998</c:v>
                </c:pt>
                <c:pt idx="8949">
                  <c:v>71.959999999999994</c:v>
                </c:pt>
                <c:pt idx="8950">
                  <c:v>72.784000000000006</c:v>
                </c:pt>
                <c:pt idx="8951">
                  <c:v>67.150000000000006</c:v>
                </c:pt>
                <c:pt idx="8952">
                  <c:v>11.82</c:v>
                </c:pt>
                <c:pt idx="8953">
                  <c:v>4643.8</c:v>
                </c:pt>
                <c:pt idx="8954">
                  <c:v>577.76400000000001</c:v>
                </c:pt>
                <c:pt idx="8955">
                  <c:v>2.6240000000000001</c:v>
                </c:pt>
                <c:pt idx="8956">
                  <c:v>1369.7639999999999</c:v>
                </c:pt>
                <c:pt idx="8957">
                  <c:v>294.36799999999999</c:v>
                </c:pt>
                <c:pt idx="8958">
                  <c:v>81.567999999999998</c:v>
                </c:pt>
                <c:pt idx="8959">
                  <c:v>44.46</c:v>
                </c:pt>
                <c:pt idx="8960">
                  <c:v>314.08800000000002</c:v>
                </c:pt>
                <c:pt idx="8961">
                  <c:v>2.4689999999999999</c:v>
                </c:pt>
                <c:pt idx="8962">
                  <c:v>4.3440000000000003</c:v>
                </c:pt>
                <c:pt idx="8963">
                  <c:v>31.776</c:v>
                </c:pt>
                <c:pt idx="8964">
                  <c:v>4.9279999999999999</c:v>
                </c:pt>
                <c:pt idx="8965">
                  <c:v>1.788</c:v>
                </c:pt>
                <c:pt idx="8966">
                  <c:v>15.071999999999999</c:v>
                </c:pt>
                <c:pt idx="8967">
                  <c:v>12.96</c:v>
                </c:pt>
                <c:pt idx="8968">
                  <c:v>189.7</c:v>
                </c:pt>
                <c:pt idx="8969">
                  <c:v>82.64</c:v>
                </c:pt>
                <c:pt idx="8970">
                  <c:v>31.02</c:v>
                </c:pt>
                <c:pt idx="8971">
                  <c:v>89.97</c:v>
                </c:pt>
                <c:pt idx="8972">
                  <c:v>35.97</c:v>
                </c:pt>
                <c:pt idx="8973">
                  <c:v>169.45</c:v>
                </c:pt>
                <c:pt idx="8974">
                  <c:v>40.68</c:v>
                </c:pt>
                <c:pt idx="8975">
                  <c:v>3.3279999999999998</c:v>
                </c:pt>
                <c:pt idx="8976">
                  <c:v>4.7679999999999998</c:v>
                </c:pt>
                <c:pt idx="8977">
                  <c:v>43.936</c:v>
                </c:pt>
                <c:pt idx="8978">
                  <c:v>23.744</c:v>
                </c:pt>
                <c:pt idx="8979">
                  <c:v>357</c:v>
                </c:pt>
                <c:pt idx="8980">
                  <c:v>806.33600000000001</c:v>
                </c:pt>
                <c:pt idx="8981">
                  <c:v>85.44</c:v>
                </c:pt>
                <c:pt idx="8982">
                  <c:v>344.91</c:v>
                </c:pt>
                <c:pt idx="8983">
                  <c:v>70.97</c:v>
                </c:pt>
                <c:pt idx="8984">
                  <c:v>743.98800000000006</c:v>
                </c:pt>
                <c:pt idx="8985">
                  <c:v>11.212</c:v>
                </c:pt>
                <c:pt idx="8986">
                  <c:v>180.98</c:v>
                </c:pt>
                <c:pt idx="8987">
                  <c:v>299.99</c:v>
                </c:pt>
                <c:pt idx="8988">
                  <c:v>192.16</c:v>
                </c:pt>
                <c:pt idx="8989">
                  <c:v>242.624</c:v>
                </c:pt>
                <c:pt idx="8990">
                  <c:v>46.74</c:v>
                </c:pt>
                <c:pt idx="8991">
                  <c:v>174.95</c:v>
                </c:pt>
                <c:pt idx="8992">
                  <c:v>171.04</c:v>
                </c:pt>
                <c:pt idx="8993">
                  <c:v>19.440000000000001</c:v>
                </c:pt>
                <c:pt idx="8994">
                  <c:v>122.94</c:v>
                </c:pt>
                <c:pt idx="8995">
                  <c:v>19.98</c:v>
                </c:pt>
                <c:pt idx="8996">
                  <c:v>69.375</c:v>
                </c:pt>
                <c:pt idx="8997">
                  <c:v>2003.1679999999999</c:v>
                </c:pt>
                <c:pt idx="8998">
                  <c:v>387.13600000000002</c:v>
                </c:pt>
                <c:pt idx="8999">
                  <c:v>3.4239999999999999</c:v>
                </c:pt>
                <c:pt idx="9000">
                  <c:v>1085.42</c:v>
                </c:pt>
                <c:pt idx="9001">
                  <c:v>43.055999999999997</c:v>
                </c:pt>
                <c:pt idx="9002">
                  <c:v>675.06</c:v>
                </c:pt>
                <c:pt idx="9003">
                  <c:v>65.231999999999999</c:v>
                </c:pt>
                <c:pt idx="9004">
                  <c:v>207</c:v>
                </c:pt>
                <c:pt idx="9005">
                  <c:v>600.53</c:v>
                </c:pt>
                <c:pt idx="9006">
                  <c:v>59.904000000000003</c:v>
                </c:pt>
                <c:pt idx="9007">
                  <c:v>31.103999999999999</c:v>
                </c:pt>
                <c:pt idx="9008">
                  <c:v>47.96</c:v>
                </c:pt>
                <c:pt idx="9009">
                  <c:v>158.928</c:v>
                </c:pt>
                <c:pt idx="9010">
                  <c:v>211.24799999999999</c:v>
                </c:pt>
                <c:pt idx="9011">
                  <c:v>5.5519999999999996</c:v>
                </c:pt>
                <c:pt idx="9012">
                  <c:v>18.367999999999999</c:v>
                </c:pt>
                <c:pt idx="9013">
                  <c:v>26.55</c:v>
                </c:pt>
                <c:pt idx="9014">
                  <c:v>11.784000000000001</c:v>
                </c:pt>
                <c:pt idx="9015">
                  <c:v>7.98</c:v>
                </c:pt>
                <c:pt idx="9016">
                  <c:v>1649.95</c:v>
                </c:pt>
                <c:pt idx="9017">
                  <c:v>362.35199999999998</c:v>
                </c:pt>
                <c:pt idx="9018">
                  <c:v>73.584000000000003</c:v>
                </c:pt>
                <c:pt idx="9019">
                  <c:v>137.352</c:v>
                </c:pt>
                <c:pt idx="9020">
                  <c:v>376.50900000000001</c:v>
                </c:pt>
                <c:pt idx="9021">
                  <c:v>62.72</c:v>
                </c:pt>
                <c:pt idx="9022">
                  <c:v>512.35799999999995</c:v>
                </c:pt>
                <c:pt idx="9023">
                  <c:v>22.288</c:v>
                </c:pt>
                <c:pt idx="9024">
                  <c:v>1.752</c:v>
                </c:pt>
                <c:pt idx="9025">
                  <c:v>20.992000000000001</c:v>
                </c:pt>
                <c:pt idx="9026">
                  <c:v>11.21</c:v>
                </c:pt>
                <c:pt idx="9027">
                  <c:v>8.74</c:v>
                </c:pt>
                <c:pt idx="9028">
                  <c:v>44.75</c:v>
                </c:pt>
                <c:pt idx="9029">
                  <c:v>2.8639999999999999</c:v>
                </c:pt>
                <c:pt idx="9030">
                  <c:v>143.69999999999999</c:v>
                </c:pt>
                <c:pt idx="9031">
                  <c:v>6.48</c:v>
                </c:pt>
                <c:pt idx="9032">
                  <c:v>7.88</c:v>
                </c:pt>
                <c:pt idx="9033">
                  <c:v>11.21</c:v>
                </c:pt>
                <c:pt idx="9034">
                  <c:v>17.940000000000001</c:v>
                </c:pt>
                <c:pt idx="9035">
                  <c:v>7.7</c:v>
                </c:pt>
                <c:pt idx="9036">
                  <c:v>23.92</c:v>
                </c:pt>
                <c:pt idx="9037">
                  <c:v>32.951999999999998</c:v>
                </c:pt>
                <c:pt idx="9038">
                  <c:v>218.376</c:v>
                </c:pt>
                <c:pt idx="9039">
                  <c:v>31.4</c:v>
                </c:pt>
                <c:pt idx="9040">
                  <c:v>209.5</c:v>
                </c:pt>
                <c:pt idx="9041">
                  <c:v>6.48</c:v>
                </c:pt>
                <c:pt idx="9042">
                  <c:v>32.448</c:v>
                </c:pt>
                <c:pt idx="9043">
                  <c:v>64.2</c:v>
                </c:pt>
                <c:pt idx="9044">
                  <c:v>186.54</c:v>
                </c:pt>
                <c:pt idx="9045">
                  <c:v>105.584</c:v>
                </c:pt>
                <c:pt idx="9046">
                  <c:v>31.744</c:v>
                </c:pt>
                <c:pt idx="9047">
                  <c:v>5.4320000000000004</c:v>
                </c:pt>
                <c:pt idx="9048">
                  <c:v>913.43</c:v>
                </c:pt>
                <c:pt idx="9049">
                  <c:v>372.14400000000001</c:v>
                </c:pt>
                <c:pt idx="9050">
                  <c:v>604.76800000000003</c:v>
                </c:pt>
                <c:pt idx="9051">
                  <c:v>902.71199999999999</c:v>
                </c:pt>
                <c:pt idx="9052">
                  <c:v>120.666</c:v>
                </c:pt>
                <c:pt idx="9053">
                  <c:v>82.26</c:v>
                </c:pt>
                <c:pt idx="9054">
                  <c:v>29.74</c:v>
                </c:pt>
                <c:pt idx="9055">
                  <c:v>87.36</c:v>
                </c:pt>
                <c:pt idx="9056">
                  <c:v>223.88800000000001</c:v>
                </c:pt>
                <c:pt idx="9057">
                  <c:v>10.896000000000001</c:v>
                </c:pt>
                <c:pt idx="9058">
                  <c:v>241.5</c:v>
                </c:pt>
                <c:pt idx="9059">
                  <c:v>59.97</c:v>
                </c:pt>
                <c:pt idx="9060">
                  <c:v>11.808</c:v>
                </c:pt>
                <c:pt idx="9061">
                  <c:v>77.55</c:v>
                </c:pt>
                <c:pt idx="9062">
                  <c:v>17.184000000000001</c:v>
                </c:pt>
                <c:pt idx="9063">
                  <c:v>27.46</c:v>
                </c:pt>
                <c:pt idx="9064">
                  <c:v>137.94</c:v>
                </c:pt>
                <c:pt idx="9065">
                  <c:v>111.15</c:v>
                </c:pt>
                <c:pt idx="9066">
                  <c:v>366.00900000000001</c:v>
                </c:pt>
                <c:pt idx="9067">
                  <c:v>7.68</c:v>
                </c:pt>
                <c:pt idx="9068">
                  <c:v>155.37200000000001</c:v>
                </c:pt>
                <c:pt idx="9069">
                  <c:v>10.744</c:v>
                </c:pt>
                <c:pt idx="9070">
                  <c:v>83.92</c:v>
                </c:pt>
                <c:pt idx="9071">
                  <c:v>141.9</c:v>
                </c:pt>
                <c:pt idx="9072">
                  <c:v>39.979999999999997</c:v>
                </c:pt>
                <c:pt idx="9073">
                  <c:v>174.95</c:v>
                </c:pt>
                <c:pt idx="9074">
                  <c:v>933.40800000000002</c:v>
                </c:pt>
                <c:pt idx="9075">
                  <c:v>165.6</c:v>
                </c:pt>
                <c:pt idx="9076">
                  <c:v>286.85000000000002</c:v>
                </c:pt>
                <c:pt idx="9077">
                  <c:v>199.98</c:v>
                </c:pt>
                <c:pt idx="9078">
                  <c:v>17.899999999999999</c:v>
                </c:pt>
                <c:pt idx="9079">
                  <c:v>40.479999999999997</c:v>
                </c:pt>
                <c:pt idx="9080">
                  <c:v>2154.9</c:v>
                </c:pt>
                <c:pt idx="9081">
                  <c:v>18.431999999999999</c:v>
                </c:pt>
                <c:pt idx="9082">
                  <c:v>62.351999999999997</c:v>
                </c:pt>
                <c:pt idx="9083">
                  <c:v>303.92</c:v>
                </c:pt>
                <c:pt idx="9084">
                  <c:v>129.30000000000001</c:v>
                </c:pt>
                <c:pt idx="9085">
                  <c:v>274.2</c:v>
                </c:pt>
                <c:pt idx="9086">
                  <c:v>6.048</c:v>
                </c:pt>
                <c:pt idx="9087">
                  <c:v>8.5519999999999996</c:v>
                </c:pt>
                <c:pt idx="9088">
                  <c:v>45.584000000000003</c:v>
                </c:pt>
                <c:pt idx="9089">
                  <c:v>25.488</c:v>
                </c:pt>
                <c:pt idx="9090">
                  <c:v>49.616</c:v>
                </c:pt>
                <c:pt idx="9091">
                  <c:v>10.584</c:v>
                </c:pt>
                <c:pt idx="9092">
                  <c:v>2.0430000000000001</c:v>
                </c:pt>
                <c:pt idx="9093">
                  <c:v>68.238</c:v>
                </c:pt>
                <c:pt idx="9094">
                  <c:v>210.68</c:v>
                </c:pt>
                <c:pt idx="9095">
                  <c:v>637.89599999999996</c:v>
                </c:pt>
                <c:pt idx="9096">
                  <c:v>43.44</c:v>
                </c:pt>
                <c:pt idx="9097">
                  <c:v>2.2200000000000002</c:v>
                </c:pt>
                <c:pt idx="9098">
                  <c:v>1554.9359999999999</c:v>
                </c:pt>
                <c:pt idx="9099">
                  <c:v>127.88</c:v>
                </c:pt>
                <c:pt idx="9100">
                  <c:v>222.38399999999999</c:v>
                </c:pt>
                <c:pt idx="9101">
                  <c:v>106.869</c:v>
                </c:pt>
                <c:pt idx="9102">
                  <c:v>3.5640000000000001</c:v>
                </c:pt>
                <c:pt idx="9103">
                  <c:v>25.68</c:v>
                </c:pt>
                <c:pt idx="9104">
                  <c:v>95.94</c:v>
                </c:pt>
                <c:pt idx="9105">
                  <c:v>7.5</c:v>
                </c:pt>
                <c:pt idx="9106">
                  <c:v>302.37599999999998</c:v>
                </c:pt>
                <c:pt idx="9107">
                  <c:v>17.940000000000001</c:v>
                </c:pt>
                <c:pt idx="9108">
                  <c:v>370.14</c:v>
                </c:pt>
                <c:pt idx="9109">
                  <c:v>2678.94</c:v>
                </c:pt>
                <c:pt idx="9110">
                  <c:v>387.13600000000002</c:v>
                </c:pt>
                <c:pt idx="9111">
                  <c:v>45.408000000000001</c:v>
                </c:pt>
                <c:pt idx="9112">
                  <c:v>3</c:v>
                </c:pt>
                <c:pt idx="9113">
                  <c:v>1035.8</c:v>
                </c:pt>
                <c:pt idx="9114">
                  <c:v>5.76</c:v>
                </c:pt>
                <c:pt idx="9115">
                  <c:v>19.98</c:v>
                </c:pt>
                <c:pt idx="9116">
                  <c:v>35.979999999999997</c:v>
                </c:pt>
                <c:pt idx="9117">
                  <c:v>16.655999999999999</c:v>
                </c:pt>
                <c:pt idx="9118">
                  <c:v>20.7</c:v>
                </c:pt>
                <c:pt idx="9119">
                  <c:v>83.7</c:v>
                </c:pt>
                <c:pt idx="9120">
                  <c:v>199.8</c:v>
                </c:pt>
                <c:pt idx="9121">
                  <c:v>45.68</c:v>
                </c:pt>
                <c:pt idx="9122">
                  <c:v>11.94</c:v>
                </c:pt>
                <c:pt idx="9123">
                  <c:v>8749.9500000000007</c:v>
                </c:pt>
                <c:pt idx="9124">
                  <c:v>18.690000000000001</c:v>
                </c:pt>
                <c:pt idx="9125">
                  <c:v>5.94</c:v>
                </c:pt>
                <c:pt idx="9126">
                  <c:v>60.735999999999997</c:v>
                </c:pt>
                <c:pt idx="9127">
                  <c:v>165.6</c:v>
                </c:pt>
                <c:pt idx="9128">
                  <c:v>479.97</c:v>
                </c:pt>
                <c:pt idx="9129">
                  <c:v>18.62</c:v>
                </c:pt>
                <c:pt idx="9130">
                  <c:v>49.631999999999998</c:v>
                </c:pt>
                <c:pt idx="9131">
                  <c:v>15.984</c:v>
                </c:pt>
                <c:pt idx="9132">
                  <c:v>8.8559999999999999</c:v>
                </c:pt>
                <c:pt idx="9133">
                  <c:v>27.96</c:v>
                </c:pt>
                <c:pt idx="9134">
                  <c:v>146.352</c:v>
                </c:pt>
                <c:pt idx="9135">
                  <c:v>175.23</c:v>
                </c:pt>
                <c:pt idx="9136">
                  <c:v>125.99</c:v>
                </c:pt>
                <c:pt idx="9137">
                  <c:v>25.584</c:v>
                </c:pt>
                <c:pt idx="9138">
                  <c:v>73.784000000000006</c:v>
                </c:pt>
                <c:pt idx="9139">
                  <c:v>20.736000000000001</c:v>
                </c:pt>
                <c:pt idx="9140">
                  <c:v>35.76</c:v>
                </c:pt>
                <c:pt idx="9141">
                  <c:v>3.64</c:v>
                </c:pt>
                <c:pt idx="9142">
                  <c:v>30.335999999999999</c:v>
                </c:pt>
                <c:pt idx="9143">
                  <c:v>12.99</c:v>
                </c:pt>
                <c:pt idx="9144">
                  <c:v>54.991999999999997</c:v>
                </c:pt>
                <c:pt idx="9145">
                  <c:v>44.375999999999998</c:v>
                </c:pt>
                <c:pt idx="9146">
                  <c:v>51.264000000000003</c:v>
                </c:pt>
                <c:pt idx="9147">
                  <c:v>159.98400000000001</c:v>
                </c:pt>
                <c:pt idx="9148">
                  <c:v>54.223999999999997</c:v>
                </c:pt>
                <c:pt idx="9149">
                  <c:v>241.42400000000001</c:v>
                </c:pt>
                <c:pt idx="9150">
                  <c:v>389.97</c:v>
                </c:pt>
                <c:pt idx="9151">
                  <c:v>9.82</c:v>
                </c:pt>
                <c:pt idx="9152">
                  <c:v>18.312000000000001</c:v>
                </c:pt>
                <c:pt idx="9153">
                  <c:v>8.016</c:v>
                </c:pt>
                <c:pt idx="9154">
                  <c:v>479.98399999999998</c:v>
                </c:pt>
                <c:pt idx="9155">
                  <c:v>30.84</c:v>
                </c:pt>
                <c:pt idx="9156">
                  <c:v>33.567999999999998</c:v>
                </c:pt>
                <c:pt idx="9157">
                  <c:v>422.625</c:v>
                </c:pt>
                <c:pt idx="9158">
                  <c:v>199.98</c:v>
                </c:pt>
                <c:pt idx="9159">
                  <c:v>20.239999999999998</c:v>
                </c:pt>
                <c:pt idx="9160">
                  <c:v>39</c:v>
                </c:pt>
                <c:pt idx="9161">
                  <c:v>24.64</c:v>
                </c:pt>
                <c:pt idx="9162">
                  <c:v>6.2640000000000002</c:v>
                </c:pt>
                <c:pt idx="9163">
                  <c:v>719.976</c:v>
                </c:pt>
                <c:pt idx="9164">
                  <c:v>239.92</c:v>
                </c:pt>
                <c:pt idx="9165">
                  <c:v>447.94400000000002</c:v>
                </c:pt>
                <c:pt idx="9166">
                  <c:v>150.40799999999999</c:v>
                </c:pt>
                <c:pt idx="9167">
                  <c:v>453.57600000000002</c:v>
                </c:pt>
                <c:pt idx="9168">
                  <c:v>45.36</c:v>
                </c:pt>
                <c:pt idx="9169">
                  <c:v>131.88</c:v>
                </c:pt>
                <c:pt idx="9170">
                  <c:v>4.8419999999999996</c:v>
                </c:pt>
                <c:pt idx="9171">
                  <c:v>67.176000000000002</c:v>
                </c:pt>
                <c:pt idx="9172">
                  <c:v>15.231999999999999</c:v>
                </c:pt>
                <c:pt idx="9173">
                  <c:v>31.103999999999999</c:v>
                </c:pt>
                <c:pt idx="9174">
                  <c:v>968.74400000000003</c:v>
                </c:pt>
                <c:pt idx="9175">
                  <c:v>222.352</c:v>
                </c:pt>
                <c:pt idx="9176">
                  <c:v>479.98399999999998</c:v>
                </c:pt>
                <c:pt idx="9177">
                  <c:v>5.67</c:v>
                </c:pt>
                <c:pt idx="9178">
                  <c:v>607.52</c:v>
                </c:pt>
                <c:pt idx="9179">
                  <c:v>31.16</c:v>
                </c:pt>
                <c:pt idx="9180">
                  <c:v>2.61</c:v>
                </c:pt>
                <c:pt idx="9181">
                  <c:v>10.332000000000001</c:v>
                </c:pt>
                <c:pt idx="9182">
                  <c:v>10.368</c:v>
                </c:pt>
                <c:pt idx="9183">
                  <c:v>20.783999999999999</c:v>
                </c:pt>
                <c:pt idx="9184">
                  <c:v>17.248000000000001</c:v>
                </c:pt>
                <c:pt idx="9185">
                  <c:v>4.7679999999999998</c:v>
                </c:pt>
                <c:pt idx="9186">
                  <c:v>7.98</c:v>
                </c:pt>
                <c:pt idx="9187">
                  <c:v>191.976</c:v>
                </c:pt>
                <c:pt idx="9188">
                  <c:v>499.16800000000001</c:v>
                </c:pt>
                <c:pt idx="9189">
                  <c:v>11.88</c:v>
                </c:pt>
                <c:pt idx="9190">
                  <c:v>14.94</c:v>
                </c:pt>
                <c:pt idx="9191">
                  <c:v>40.54</c:v>
                </c:pt>
                <c:pt idx="9192">
                  <c:v>475.94400000000002</c:v>
                </c:pt>
                <c:pt idx="9193">
                  <c:v>165.6</c:v>
                </c:pt>
                <c:pt idx="9194">
                  <c:v>23.18</c:v>
                </c:pt>
                <c:pt idx="9195">
                  <c:v>56.96</c:v>
                </c:pt>
                <c:pt idx="9196">
                  <c:v>353.56799999999998</c:v>
                </c:pt>
                <c:pt idx="9197">
                  <c:v>13.96</c:v>
                </c:pt>
                <c:pt idx="9198">
                  <c:v>82.95</c:v>
                </c:pt>
                <c:pt idx="9199">
                  <c:v>479.97</c:v>
                </c:pt>
                <c:pt idx="9200">
                  <c:v>14.256</c:v>
                </c:pt>
                <c:pt idx="9201">
                  <c:v>81.98</c:v>
                </c:pt>
                <c:pt idx="9202">
                  <c:v>65.12</c:v>
                </c:pt>
                <c:pt idx="9203">
                  <c:v>111.96</c:v>
                </c:pt>
                <c:pt idx="9204">
                  <c:v>15.696</c:v>
                </c:pt>
                <c:pt idx="9205">
                  <c:v>90</c:v>
                </c:pt>
                <c:pt idx="9206">
                  <c:v>177.45</c:v>
                </c:pt>
                <c:pt idx="9207">
                  <c:v>1369.7639999999999</c:v>
                </c:pt>
                <c:pt idx="9208">
                  <c:v>130.97999999999999</c:v>
                </c:pt>
                <c:pt idx="9209">
                  <c:v>174.95</c:v>
                </c:pt>
                <c:pt idx="9210">
                  <c:v>139.58000000000001</c:v>
                </c:pt>
                <c:pt idx="9211">
                  <c:v>399.95</c:v>
                </c:pt>
                <c:pt idx="9212">
                  <c:v>760.98</c:v>
                </c:pt>
                <c:pt idx="9213">
                  <c:v>31.504000000000001</c:v>
                </c:pt>
                <c:pt idx="9214">
                  <c:v>5.04</c:v>
                </c:pt>
                <c:pt idx="9215">
                  <c:v>704.76</c:v>
                </c:pt>
                <c:pt idx="9216">
                  <c:v>30.96</c:v>
                </c:pt>
                <c:pt idx="9217">
                  <c:v>723.92</c:v>
                </c:pt>
                <c:pt idx="9218">
                  <c:v>21.968</c:v>
                </c:pt>
                <c:pt idx="9219">
                  <c:v>619.15200000000004</c:v>
                </c:pt>
                <c:pt idx="9220">
                  <c:v>127.904</c:v>
                </c:pt>
                <c:pt idx="9221">
                  <c:v>16.52</c:v>
                </c:pt>
                <c:pt idx="9222">
                  <c:v>55.36</c:v>
                </c:pt>
                <c:pt idx="9223">
                  <c:v>11.56</c:v>
                </c:pt>
                <c:pt idx="9224">
                  <c:v>182.352</c:v>
                </c:pt>
                <c:pt idx="9225">
                  <c:v>118.16</c:v>
                </c:pt>
                <c:pt idx="9226">
                  <c:v>600.55799999999999</c:v>
                </c:pt>
                <c:pt idx="9227">
                  <c:v>50.351999999999997</c:v>
                </c:pt>
                <c:pt idx="9228">
                  <c:v>7.6920000000000002</c:v>
                </c:pt>
                <c:pt idx="9229">
                  <c:v>8.6080000000000005</c:v>
                </c:pt>
                <c:pt idx="9230">
                  <c:v>159.56</c:v>
                </c:pt>
                <c:pt idx="9231">
                  <c:v>40.700000000000003</c:v>
                </c:pt>
                <c:pt idx="9232">
                  <c:v>47.79</c:v>
                </c:pt>
                <c:pt idx="9233">
                  <c:v>5.16</c:v>
                </c:pt>
                <c:pt idx="9234">
                  <c:v>21.21</c:v>
                </c:pt>
                <c:pt idx="9235">
                  <c:v>96.36</c:v>
                </c:pt>
                <c:pt idx="9236">
                  <c:v>17.899999999999999</c:v>
                </c:pt>
                <c:pt idx="9237">
                  <c:v>12.48</c:v>
                </c:pt>
                <c:pt idx="9238">
                  <c:v>8.016</c:v>
                </c:pt>
                <c:pt idx="9239">
                  <c:v>259.89600000000002</c:v>
                </c:pt>
                <c:pt idx="9240">
                  <c:v>279.95999999999998</c:v>
                </c:pt>
                <c:pt idx="9241">
                  <c:v>19.440000000000001</c:v>
                </c:pt>
                <c:pt idx="9242">
                  <c:v>300.904</c:v>
                </c:pt>
                <c:pt idx="9243">
                  <c:v>3.552</c:v>
                </c:pt>
                <c:pt idx="9244">
                  <c:v>115.136</c:v>
                </c:pt>
                <c:pt idx="9245">
                  <c:v>4.71</c:v>
                </c:pt>
                <c:pt idx="9246">
                  <c:v>172.76400000000001</c:v>
                </c:pt>
                <c:pt idx="9247">
                  <c:v>3.52</c:v>
                </c:pt>
                <c:pt idx="9248">
                  <c:v>79.968000000000004</c:v>
                </c:pt>
                <c:pt idx="9249">
                  <c:v>344.91</c:v>
                </c:pt>
                <c:pt idx="9250">
                  <c:v>626.35199999999998</c:v>
                </c:pt>
                <c:pt idx="9251">
                  <c:v>359.49900000000002</c:v>
                </c:pt>
                <c:pt idx="9252">
                  <c:v>71.951999999999998</c:v>
                </c:pt>
                <c:pt idx="9253">
                  <c:v>29.8</c:v>
                </c:pt>
                <c:pt idx="9254">
                  <c:v>11.263999999999999</c:v>
                </c:pt>
                <c:pt idx="9255">
                  <c:v>67.536000000000001</c:v>
                </c:pt>
                <c:pt idx="9256">
                  <c:v>25.344000000000001</c:v>
                </c:pt>
                <c:pt idx="9257">
                  <c:v>46.2</c:v>
                </c:pt>
                <c:pt idx="9258">
                  <c:v>4.7279999999999998</c:v>
                </c:pt>
                <c:pt idx="9259">
                  <c:v>53.351999999999997</c:v>
                </c:pt>
                <c:pt idx="9260">
                  <c:v>131.10400000000001</c:v>
                </c:pt>
                <c:pt idx="9261">
                  <c:v>22.512</c:v>
                </c:pt>
                <c:pt idx="9262">
                  <c:v>72.744</c:v>
                </c:pt>
                <c:pt idx="9263">
                  <c:v>52.59</c:v>
                </c:pt>
                <c:pt idx="9264">
                  <c:v>19.440000000000001</c:v>
                </c:pt>
                <c:pt idx="9265">
                  <c:v>126.3</c:v>
                </c:pt>
                <c:pt idx="9266">
                  <c:v>8.1</c:v>
                </c:pt>
                <c:pt idx="9267">
                  <c:v>13.247999999999999</c:v>
                </c:pt>
                <c:pt idx="9268">
                  <c:v>73.2</c:v>
                </c:pt>
                <c:pt idx="9269">
                  <c:v>10.74</c:v>
                </c:pt>
                <c:pt idx="9270">
                  <c:v>11.032</c:v>
                </c:pt>
                <c:pt idx="9271">
                  <c:v>53.04</c:v>
                </c:pt>
                <c:pt idx="9272">
                  <c:v>59.94</c:v>
                </c:pt>
                <c:pt idx="9273">
                  <c:v>239.98400000000001</c:v>
                </c:pt>
                <c:pt idx="9274">
                  <c:v>3050.3760000000002</c:v>
                </c:pt>
                <c:pt idx="9275">
                  <c:v>93.248000000000005</c:v>
                </c:pt>
                <c:pt idx="9276">
                  <c:v>177.48</c:v>
                </c:pt>
                <c:pt idx="9277">
                  <c:v>4.8600000000000003</c:v>
                </c:pt>
                <c:pt idx="9278">
                  <c:v>1270.99</c:v>
                </c:pt>
                <c:pt idx="9279">
                  <c:v>125.36</c:v>
                </c:pt>
                <c:pt idx="9280">
                  <c:v>14.03</c:v>
                </c:pt>
                <c:pt idx="9281">
                  <c:v>5.3440000000000003</c:v>
                </c:pt>
                <c:pt idx="9282">
                  <c:v>1.696</c:v>
                </c:pt>
                <c:pt idx="9283">
                  <c:v>24.588000000000001</c:v>
                </c:pt>
                <c:pt idx="9284">
                  <c:v>83.135999999999996</c:v>
                </c:pt>
                <c:pt idx="9285">
                  <c:v>942.78399999999999</c:v>
                </c:pt>
                <c:pt idx="9286">
                  <c:v>10.896000000000001</c:v>
                </c:pt>
                <c:pt idx="9287">
                  <c:v>3.536</c:v>
                </c:pt>
                <c:pt idx="9288">
                  <c:v>528.42999999999995</c:v>
                </c:pt>
                <c:pt idx="9289">
                  <c:v>41.472000000000001</c:v>
                </c:pt>
                <c:pt idx="9290">
                  <c:v>29.303999999999998</c:v>
                </c:pt>
                <c:pt idx="9291">
                  <c:v>55.328000000000003</c:v>
                </c:pt>
                <c:pt idx="9292">
                  <c:v>1227.9983999999999</c:v>
                </c:pt>
                <c:pt idx="9293">
                  <c:v>1128.3900000000001</c:v>
                </c:pt>
                <c:pt idx="9294">
                  <c:v>195.96</c:v>
                </c:pt>
                <c:pt idx="9295">
                  <c:v>15.552</c:v>
                </c:pt>
                <c:pt idx="9296">
                  <c:v>14.62</c:v>
                </c:pt>
                <c:pt idx="9297">
                  <c:v>583.79999999999995</c:v>
                </c:pt>
                <c:pt idx="9298">
                  <c:v>211.16800000000001</c:v>
                </c:pt>
                <c:pt idx="9299">
                  <c:v>12.96</c:v>
                </c:pt>
                <c:pt idx="9300">
                  <c:v>1294.75</c:v>
                </c:pt>
                <c:pt idx="9301">
                  <c:v>1799.97</c:v>
                </c:pt>
                <c:pt idx="9302">
                  <c:v>221.98</c:v>
                </c:pt>
                <c:pt idx="9303">
                  <c:v>341.96</c:v>
                </c:pt>
                <c:pt idx="9304">
                  <c:v>34.770000000000003</c:v>
                </c:pt>
                <c:pt idx="9305">
                  <c:v>18.899999999999999</c:v>
                </c:pt>
                <c:pt idx="9306">
                  <c:v>102.72</c:v>
                </c:pt>
                <c:pt idx="9307">
                  <c:v>40.479999999999997</c:v>
                </c:pt>
                <c:pt idx="9308">
                  <c:v>118.65</c:v>
                </c:pt>
                <c:pt idx="9309">
                  <c:v>266.35199999999998</c:v>
                </c:pt>
                <c:pt idx="9310">
                  <c:v>307.98</c:v>
                </c:pt>
                <c:pt idx="9311">
                  <c:v>44.1</c:v>
                </c:pt>
                <c:pt idx="9312">
                  <c:v>13.12</c:v>
                </c:pt>
                <c:pt idx="9313">
                  <c:v>38.880000000000003</c:v>
                </c:pt>
                <c:pt idx="9314">
                  <c:v>335.52</c:v>
                </c:pt>
                <c:pt idx="9315">
                  <c:v>959.98400000000004</c:v>
                </c:pt>
                <c:pt idx="9316">
                  <c:v>4.0860000000000003</c:v>
                </c:pt>
                <c:pt idx="9317">
                  <c:v>55.984000000000002</c:v>
                </c:pt>
                <c:pt idx="9318">
                  <c:v>8.8559999999999999</c:v>
                </c:pt>
                <c:pt idx="9319">
                  <c:v>386.34</c:v>
                </c:pt>
                <c:pt idx="9320">
                  <c:v>39.96</c:v>
                </c:pt>
                <c:pt idx="9321">
                  <c:v>1217.568</c:v>
                </c:pt>
                <c:pt idx="9322">
                  <c:v>15.51</c:v>
                </c:pt>
                <c:pt idx="9323">
                  <c:v>14.28</c:v>
                </c:pt>
                <c:pt idx="9324">
                  <c:v>12.72</c:v>
                </c:pt>
                <c:pt idx="9325">
                  <c:v>15.75</c:v>
                </c:pt>
                <c:pt idx="9326">
                  <c:v>70.95</c:v>
                </c:pt>
                <c:pt idx="9327">
                  <c:v>299.97000000000003</c:v>
                </c:pt>
                <c:pt idx="9328">
                  <c:v>31.86</c:v>
                </c:pt>
                <c:pt idx="9329">
                  <c:v>67.150000000000006</c:v>
                </c:pt>
                <c:pt idx="9330">
                  <c:v>91.36</c:v>
                </c:pt>
                <c:pt idx="9331">
                  <c:v>130.11199999999999</c:v>
                </c:pt>
                <c:pt idx="9332">
                  <c:v>9.3919999999999995</c:v>
                </c:pt>
                <c:pt idx="9333">
                  <c:v>123.92</c:v>
                </c:pt>
                <c:pt idx="9334">
                  <c:v>31.984000000000002</c:v>
                </c:pt>
                <c:pt idx="9335">
                  <c:v>5083.96</c:v>
                </c:pt>
                <c:pt idx="9336">
                  <c:v>31.05</c:v>
                </c:pt>
                <c:pt idx="9337">
                  <c:v>8.92</c:v>
                </c:pt>
                <c:pt idx="9338">
                  <c:v>111.04</c:v>
                </c:pt>
                <c:pt idx="9339">
                  <c:v>38.880000000000003</c:v>
                </c:pt>
                <c:pt idx="9340">
                  <c:v>686.4</c:v>
                </c:pt>
                <c:pt idx="9341">
                  <c:v>58.923999999999999</c:v>
                </c:pt>
                <c:pt idx="9342">
                  <c:v>480</c:v>
                </c:pt>
                <c:pt idx="9343">
                  <c:v>192.72</c:v>
                </c:pt>
                <c:pt idx="9344">
                  <c:v>239.97</c:v>
                </c:pt>
                <c:pt idx="9345">
                  <c:v>14.352</c:v>
                </c:pt>
                <c:pt idx="9346">
                  <c:v>2.8620000000000001</c:v>
                </c:pt>
                <c:pt idx="9347">
                  <c:v>276.27999999999997</c:v>
                </c:pt>
                <c:pt idx="9348">
                  <c:v>449.97</c:v>
                </c:pt>
                <c:pt idx="9349">
                  <c:v>1927.59</c:v>
                </c:pt>
                <c:pt idx="9350">
                  <c:v>312.02999999999997</c:v>
                </c:pt>
                <c:pt idx="9351">
                  <c:v>17.940000000000001</c:v>
                </c:pt>
                <c:pt idx="9352">
                  <c:v>165.6</c:v>
                </c:pt>
                <c:pt idx="9353">
                  <c:v>494.97</c:v>
                </c:pt>
                <c:pt idx="9354">
                  <c:v>25.06</c:v>
                </c:pt>
                <c:pt idx="9355">
                  <c:v>32.064</c:v>
                </c:pt>
                <c:pt idx="9356">
                  <c:v>18.495999999999999</c:v>
                </c:pt>
                <c:pt idx="9357">
                  <c:v>191.07900000000001</c:v>
                </c:pt>
                <c:pt idx="9358">
                  <c:v>10.368</c:v>
                </c:pt>
                <c:pt idx="9359">
                  <c:v>30.84</c:v>
                </c:pt>
                <c:pt idx="9360">
                  <c:v>75.06</c:v>
                </c:pt>
                <c:pt idx="9361">
                  <c:v>66.975999999999999</c:v>
                </c:pt>
                <c:pt idx="9362">
                  <c:v>21.93</c:v>
                </c:pt>
                <c:pt idx="9363">
                  <c:v>95.975999999999999</c:v>
                </c:pt>
                <c:pt idx="9364">
                  <c:v>143.928</c:v>
                </c:pt>
                <c:pt idx="9365">
                  <c:v>3.5640000000000001</c:v>
                </c:pt>
                <c:pt idx="9366">
                  <c:v>177.68</c:v>
                </c:pt>
                <c:pt idx="9367">
                  <c:v>159.97999999999999</c:v>
                </c:pt>
                <c:pt idx="9368">
                  <c:v>52.68</c:v>
                </c:pt>
                <c:pt idx="9369">
                  <c:v>11.568</c:v>
                </c:pt>
                <c:pt idx="9370">
                  <c:v>1439.9680000000001</c:v>
                </c:pt>
                <c:pt idx="9371">
                  <c:v>626.1</c:v>
                </c:pt>
                <c:pt idx="9372">
                  <c:v>99.2</c:v>
                </c:pt>
                <c:pt idx="9373">
                  <c:v>609.98</c:v>
                </c:pt>
                <c:pt idx="9374">
                  <c:v>239.976</c:v>
                </c:pt>
                <c:pt idx="9375">
                  <c:v>99.95</c:v>
                </c:pt>
                <c:pt idx="9376">
                  <c:v>29.34</c:v>
                </c:pt>
                <c:pt idx="9377">
                  <c:v>16.739999999999998</c:v>
                </c:pt>
                <c:pt idx="9378">
                  <c:v>135.98400000000001</c:v>
                </c:pt>
                <c:pt idx="9379">
                  <c:v>16.399999999999999</c:v>
                </c:pt>
                <c:pt idx="9380">
                  <c:v>7.6319999999999997</c:v>
                </c:pt>
                <c:pt idx="9381">
                  <c:v>164.88</c:v>
                </c:pt>
                <c:pt idx="9382">
                  <c:v>12.3</c:v>
                </c:pt>
                <c:pt idx="9383">
                  <c:v>13.97</c:v>
                </c:pt>
                <c:pt idx="9384">
                  <c:v>120</c:v>
                </c:pt>
                <c:pt idx="9385">
                  <c:v>299.95999999999998</c:v>
                </c:pt>
                <c:pt idx="9386">
                  <c:v>853.93</c:v>
                </c:pt>
                <c:pt idx="9387">
                  <c:v>18.687999999999999</c:v>
                </c:pt>
                <c:pt idx="9388">
                  <c:v>1.248</c:v>
                </c:pt>
                <c:pt idx="9389">
                  <c:v>19.728000000000002</c:v>
                </c:pt>
                <c:pt idx="9390">
                  <c:v>151.18799999999999</c:v>
                </c:pt>
                <c:pt idx="9391">
                  <c:v>271.76400000000001</c:v>
                </c:pt>
                <c:pt idx="9392">
                  <c:v>47.496000000000002</c:v>
                </c:pt>
                <c:pt idx="9393">
                  <c:v>127.785</c:v>
                </c:pt>
                <c:pt idx="9394">
                  <c:v>6.1040000000000001</c:v>
                </c:pt>
                <c:pt idx="9395">
                  <c:v>8.952</c:v>
                </c:pt>
                <c:pt idx="9396">
                  <c:v>159.04</c:v>
                </c:pt>
                <c:pt idx="9397">
                  <c:v>145.97999999999999</c:v>
                </c:pt>
                <c:pt idx="9398">
                  <c:v>77.951999999999998</c:v>
                </c:pt>
                <c:pt idx="9399">
                  <c:v>95.97</c:v>
                </c:pt>
                <c:pt idx="9400">
                  <c:v>105.584</c:v>
                </c:pt>
                <c:pt idx="9401">
                  <c:v>9.68</c:v>
                </c:pt>
                <c:pt idx="9402">
                  <c:v>4899.93</c:v>
                </c:pt>
                <c:pt idx="9403">
                  <c:v>104.75</c:v>
                </c:pt>
                <c:pt idx="9404">
                  <c:v>1875.258</c:v>
                </c:pt>
                <c:pt idx="9405">
                  <c:v>35.183999999999997</c:v>
                </c:pt>
                <c:pt idx="9406">
                  <c:v>274.06400000000002</c:v>
                </c:pt>
                <c:pt idx="9407">
                  <c:v>458.43</c:v>
                </c:pt>
                <c:pt idx="9408">
                  <c:v>5.95</c:v>
                </c:pt>
                <c:pt idx="9409">
                  <c:v>15.24</c:v>
                </c:pt>
                <c:pt idx="9410">
                  <c:v>239.94</c:v>
                </c:pt>
                <c:pt idx="9411">
                  <c:v>23.84</c:v>
                </c:pt>
                <c:pt idx="9412">
                  <c:v>3.8159999999999998</c:v>
                </c:pt>
                <c:pt idx="9413">
                  <c:v>26.16</c:v>
                </c:pt>
                <c:pt idx="9414">
                  <c:v>100.8</c:v>
                </c:pt>
                <c:pt idx="9415">
                  <c:v>135.80000000000001</c:v>
                </c:pt>
                <c:pt idx="9416">
                  <c:v>13.488</c:v>
                </c:pt>
                <c:pt idx="9417">
                  <c:v>99.98</c:v>
                </c:pt>
                <c:pt idx="9418">
                  <c:v>29.46</c:v>
                </c:pt>
                <c:pt idx="9419">
                  <c:v>166.92</c:v>
                </c:pt>
                <c:pt idx="9420">
                  <c:v>98.328000000000003</c:v>
                </c:pt>
                <c:pt idx="9421">
                  <c:v>117.88200000000001</c:v>
                </c:pt>
                <c:pt idx="9422">
                  <c:v>139.96</c:v>
                </c:pt>
                <c:pt idx="9423">
                  <c:v>14.82</c:v>
                </c:pt>
                <c:pt idx="9424">
                  <c:v>191.82</c:v>
                </c:pt>
                <c:pt idx="9425">
                  <c:v>314.60000000000002</c:v>
                </c:pt>
                <c:pt idx="9426">
                  <c:v>283.56</c:v>
                </c:pt>
                <c:pt idx="9427">
                  <c:v>487.96</c:v>
                </c:pt>
                <c:pt idx="9428">
                  <c:v>1793.98</c:v>
                </c:pt>
                <c:pt idx="9429">
                  <c:v>9892.74</c:v>
                </c:pt>
                <c:pt idx="9430">
                  <c:v>337.08800000000002</c:v>
                </c:pt>
                <c:pt idx="9431">
                  <c:v>479.97</c:v>
                </c:pt>
                <c:pt idx="9432">
                  <c:v>29.95</c:v>
                </c:pt>
                <c:pt idx="9433">
                  <c:v>44.4</c:v>
                </c:pt>
                <c:pt idx="9434">
                  <c:v>66.03</c:v>
                </c:pt>
                <c:pt idx="9435">
                  <c:v>10.86</c:v>
                </c:pt>
                <c:pt idx="9436">
                  <c:v>28.783999999999999</c:v>
                </c:pt>
                <c:pt idx="9437">
                  <c:v>21.98</c:v>
                </c:pt>
                <c:pt idx="9438">
                  <c:v>2621.3220000000001</c:v>
                </c:pt>
                <c:pt idx="9439">
                  <c:v>74.760000000000005</c:v>
                </c:pt>
                <c:pt idx="9440">
                  <c:v>89.695999999999998</c:v>
                </c:pt>
                <c:pt idx="9441">
                  <c:v>50.12</c:v>
                </c:pt>
                <c:pt idx="9442">
                  <c:v>322.19200000000001</c:v>
                </c:pt>
                <c:pt idx="9443">
                  <c:v>19.135999999999999</c:v>
                </c:pt>
                <c:pt idx="9444">
                  <c:v>23.08</c:v>
                </c:pt>
                <c:pt idx="9445">
                  <c:v>65.94</c:v>
                </c:pt>
                <c:pt idx="9446">
                  <c:v>24.56</c:v>
                </c:pt>
                <c:pt idx="9447">
                  <c:v>828.84</c:v>
                </c:pt>
                <c:pt idx="9448">
                  <c:v>27.2</c:v>
                </c:pt>
                <c:pt idx="9449">
                  <c:v>89.97</c:v>
                </c:pt>
                <c:pt idx="9450">
                  <c:v>318.08</c:v>
                </c:pt>
                <c:pt idx="9451">
                  <c:v>5.8</c:v>
                </c:pt>
                <c:pt idx="9452">
                  <c:v>29.9</c:v>
                </c:pt>
                <c:pt idx="9453">
                  <c:v>276.78399999999999</c:v>
                </c:pt>
                <c:pt idx="9454">
                  <c:v>93.031999999999996</c:v>
                </c:pt>
                <c:pt idx="9455">
                  <c:v>454.96499999999997</c:v>
                </c:pt>
                <c:pt idx="9456">
                  <c:v>246.16800000000001</c:v>
                </c:pt>
                <c:pt idx="9457">
                  <c:v>295.39999999999998</c:v>
                </c:pt>
                <c:pt idx="9458">
                  <c:v>15.552</c:v>
                </c:pt>
                <c:pt idx="9459">
                  <c:v>482.94</c:v>
                </c:pt>
                <c:pt idx="9460">
                  <c:v>299.98</c:v>
                </c:pt>
                <c:pt idx="9461">
                  <c:v>41.9</c:v>
                </c:pt>
                <c:pt idx="9462">
                  <c:v>28.91</c:v>
                </c:pt>
                <c:pt idx="9463">
                  <c:v>32.4</c:v>
                </c:pt>
                <c:pt idx="9464">
                  <c:v>369.54399999999998</c:v>
                </c:pt>
                <c:pt idx="9465">
                  <c:v>10.368</c:v>
                </c:pt>
                <c:pt idx="9466">
                  <c:v>791.88</c:v>
                </c:pt>
                <c:pt idx="9467">
                  <c:v>23.64</c:v>
                </c:pt>
                <c:pt idx="9468">
                  <c:v>32.06</c:v>
                </c:pt>
                <c:pt idx="9469">
                  <c:v>177.648</c:v>
                </c:pt>
                <c:pt idx="9470">
                  <c:v>287.91000000000003</c:v>
                </c:pt>
                <c:pt idx="9471">
                  <c:v>36.4</c:v>
                </c:pt>
                <c:pt idx="9472">
                  <c:v>22.96</c:v>
                </c:pt>
                <c:pt idx="9473">
                  <c:v>315.2</c:v>
                </c:pt>
                <c:pt idx="9474">
                  <c:v>623.96</c:v>
                </c:pt>
                <c:pt idx="9475">
                  <c:v>429.6</c:v>
                </c:pt>
                <c:pt idx="9476">
                  <c:v>31.968</c:v>
                </c:pt>
                <c:pt idx="9477">
                  <c:v>887.27099999999996</c:v>
                </c:pt>
                <c:pt idx="9478">
                  <c:v>21.696000000000002</c:v>
                </c:pt>
                <c:pt idx="9479">
                  <c:v>99.9</c:v>
                </c:pt>
                <c:pt idx="9480">
                  <c:v>7.78</c:v>
                </c:pt>
                <c:pt idx="9481">
                  <c:v>5.3440000000000003</c:v>
                </c:pt>
                <c:pt idx="9482">
                  <c:v>8.2799999999999994</c:v>
                </c:pt>
                <c:pt idx="9483">
                  <c:v>50.136000000000003</c:v>
                </c:pt>
                <c:pt idx="9484">
                  <c:v>88.073999999999998</c:v>
                </c:pt>
                <c:pt idx="9485">
                  <c:v>301.47000000000003</c:v>
                </c:pt>
                <c:pt idx="9486">
                  <c:v>18.655999999999999</c:v>
                </c:pt>
                <c:pt idx="9487">
                  <c:v>27.46</c:v>
                </c:pt>
                <c:pt idx="9488">
                  <c:v>129.55199999999999</c:v>
                </c:pt>
                <c:pt idx="9489">
                  <c:v>18.335999999999999</c:v>
                </c:pt>
                <c:pt idx="9490">
                  <c:v>159.97999999999999</c:v>
                </c:pt>
                <c:pt idx="9491">
                  <c:v>8.2880000000000003</c:v>
                </c:pt>
                <c:pt idx="9492">
                  <c:v>1123.1279999999999</c:v>
                </c:pt>
                <c:pt idx="9493">
                  <c:v>8.0399999999999991</c:v>
                </c:pt>
                <c:pt idx="9494">
                  <c:v>65.52</c:v>
                </c:pt>
                <c:pt idx="9495">
                  <c:v>14.576000000000001</c:v>
                </c:pt>
                <c:pt idx="9496">
                  <c:v>23.2</c:v>
                </c:pt>
                <c:pt idx="9497">
                  <c:v>101.96</c:v>
                </c:pt>
                <c:pt idx="9498">
                  <c:v>255.42</c:v>
                </c:pt>
                <c:pt idx="9499">
                  <c:v>4.3380000000000001</c:v>
                </c:pt>
                <c:pt idx="9500">
                  <c:v>11.88</c:v>
                </c:pt>
                <c:pt idx="9501">
                  <c:v>405.86</c:v>
                </c:pt>
                <c:pt idx="9502">
                  <c:v>2.3759999999999999</c:v>
                </c:pt>
                <c:pt idx="9503">
                  <c:v>143.12799999999999</c:v>
                </c:pt>
                <c:pt idx="9504">
                  <c:v>4476.8</c:v>
                </c:pt>
                <c:pt idx="9505">
                  <c:v>319.76</c:v>
                </c:pt>
                <c:pt idx="9506">
                  <c:v>45.68</c:v>
                </c:pt>
                <c:pt idx="9507">
                  <c:v>31.96</c:v>
                </c:pt>
                <c:pt idx="9508">
                  <c:v>47.9</c:v>
                </c:pt>
                <c:pt idx="9509">
                  <c:v>19.440000000000001</c:v>
                </c:pt>
                <c:pt idx="9510">
                  <c:v>13.98</c:v>
                </c:pt>
                <c:pt idx="9511">
                  <c:v>23.65</c:v>
                </c:pt>
                <c:pt idx="9512">
                  <c:v>31.128</c:v>
                </c:pt>
                <c:pt idx="9513">
                  <c:v>55.76</c:v>
                </c:pt>
                <c:pt idx="9514">
                  <c:v>207.184</c:v>
                </c:pt>
                <c:pt idx="9515">
                  <c:v>1473.1</c:v>
                </c:pt>
                <c:pt idx="9516">
                  <c:v>21.728000000000002</c:v>
                </c:pt>
                <c:pt idx="9517">
                  <c:v>663.072</c:v>
                </c:pt>
                <c:pt idx="9518">
                  <c:v>344.70400000000001</c:v>
                </c:pt>
                <c:pt idx="9519">
                  <c:v>47.991999999999997</c:v>
                </c:pt>
                <c:pt idx="9520">
                  <c:v>102.24</c:v>
                </c:pt>
                <c:pt idx="9521">
                  <c:v>1432</c:v>
                </c:pt>
                <c:pt idx="9522">
                  <c:v>41.04</c:v>
                </c:pt>
                <c:pt idx="9523">
                  <c:v>256.78399999999999</c:v>
                </c:pt>
                <c:pt idx="9524">
                  <c:v>315.98</c:v>
                </c:pt>
                <c:pt idx="9525">
                  <c:v>28.751999999999999</c:v>
                </c:pt>
                <c:pt idx="9526">
                  <c:v>15.48</c:v>
                </c:pt>
                <c:pt idx="9527">
                  <c:v>51.84</c:v>
                </c:pt>
                <c:pt idx="9528">
                  <c:v>39.816000000000003</c:v>
                </c:pt>
                <c:pt idx="9529">
                  <c:v>16.059999999999999</c:v>
                </c:pt>
                <c:pt idx="9530">
                  <c:v>7.28</c:v>
                </c:pt>
                <c:pt idx="9531">
                  <c:v>19.440000000000001</c:v>
                </c:pt>
                <c:pt idx="9532">
                  <c:v>39.880000000000003</c:v>
                </c:pt>
                <c:pt idx="9533">
                  <c:v>79.44</c:v>
                </c:pt>
                <c:pt idx="9534">
                  <c:v>20.664000000000001</c:v>
                </c:pt>
                <c:pt idx="9535">
                  <c:v>32.4</c:v>
                </c:pt>
                <c:pt idx="9536">
                  <c:v>15.28</c:v>
                </c:pt>
                <c:pt idx="9537">
                  <c:v>301.47000000000003</c:v>
                </c:pt>
                <c:pt idx="9538">
                  <c:v>11.07</c:v>
                </c:pt>
                <c:pt idx="9539">
                  <c:v>1504.52</c:v>
                </c:pt>
                <c:pt idx="9540">
                  <c:v>25.92</c:v>
                </c:pt>
                <c:pt idx="9541">
                  <c:v>7.5359999999999996</c:v>
                </c:pt>
                <c:pt idx="9542">
                  <c:v>1.4079999999999999</c:v>
                </c:pt>
                <c:pt idx="9543">
                  <c:v>4.1440000000000001</c:v>
                </c:pt>
                <c:pt idx="9544">
                  <c:v>381.36</c:v>
                </c:pt>
                <c:pt idx="9545">
                  <c:v>58.32</c:v>
                </c:pt>
                <c:pt idx="9546">
                  <c:v>147.56800000000001</c:v>
                </c:pt>
                <c:pt idx="9547">
                  <c:v>5.6070000000000002</c:v>
                </c:pt>
                <c:pt idx="9548">
                  <c:v>6.5759999999999996</c:v>
                </c:pt>
                <c:pt idx="9549">
                  <c:v>14.304</c:v>
                </c:pt>
                <c:pt idx="9550">
                  <c:v>32.4</c:v>
                </c:pt>
                <c:pt idx="9551">
                  <c:v>9.84</c:v>
                </c:pt>
                <c:pt idx="9552">
                  <c:v>2.78</c:v>
                </c:pt>
                <c:pt idx="9553">
                  <c:v>881.93</c:v>
                </c:pt>
                <c:pt idx="9554">
                  <c:v>115.84</c:v>
                </c:pt>
                <c:pt idx="9555">
                  <c:v>199.95</c:v>
                </c:pt>
                <c:pt idx="9556">
                  <c:v>14.94</c:v>
                </c:pt>
                <c:pt idx="9557">
                  <c:v>332.94</c:v>
                </c:pt>
                <c:pt idx="9558">
                  <c:v>51.9</c:v>
                </c:pt>
                <c:pt idx="9559">
                  <c:v>25.5</c:v>
                </c:pt>
                <c:pt idx="9560">
                  <c:v>389.97</c:v>
                </c:pt>
                <c:pt idx="9561">
                  <c:v>269.91000000000003</c:v>
                </c:pt>
                <c:pt idx="9562">
                  <c:v>11.673</c:v>
                </c:pt>
                <c:pt idx="9563">
                  <c:v>14.56</c:v>
                </c:pt>
                <c:pt idx="9564">
                  <c:v>32.088000000000001</c:v>
                </c:pt>
                <c:pt idx="9565">
                  <c:v>4305.5519999999997</c:v>
                </c:pt>
                <c:pt idx="9566">
                  <c:v>10.02</c:v>
                </c:pt>
                <c:pt idx="9567">
                  <c:v>631.96</c:v>
                </c:pt>
                <c:pt idx="9568">
                  <c:v>255.85</c:v>
                </c:pt>
                <c:pt idx="9569">
                  <c:v>15.936</c:v>
                </c:pt>
                <c:pt idx="9570">
                  <c:v>8.0009999999999994</c:v>
                </c:pt>
                <c:pt idx="9571">
                  <c:v>398.97199999999998</c:v>
                </c:pt>
                <c:pt idx="9572">
                  <c:v>163.88</c:v>
                </c:pt>
                <c:pt idx="9573">
                  <c:v>67.900000000000006</c:v>
                </c:pt>
                <c:pt idx="9574">
                  <c:v>72.224000000000004</c:v>
                </c:pt>
                <c:pt idx="9575">
                  <c:v>11.696</c:v>
                </c:pt>
                <c:pt idx="9576">
                  <c:v>392.94</c:v>
                </c:pt>
                <c:pt idx="9577">
                  <c:v>457.48500000000001</c:v>
                </c:pt>
                <c:pt idx="9578">
                  <c:v>9.84</c:v>
                </c:pt>
                <c:pt idx="9579">
                  <c:v>0.55600000000000005</c:v>
                </c:pt>
                <c:pt idx="9580">
                  <c:v>41.423999999999999</c:v>
                </c:pt>
                <c:pt idx="9581">
                  <c:v>244.768</c:v>
                </c:pt>
                <c:pt idx="9582">
                  <c:v>74.352000000000004</c:v>
                </c:pt>
                <c:pt idx="9583">
                  <c:v>4.3120000000000003</c:v>
                </c:pt>
                <c:pt idx="9584">
                  <c:v>56.686</c:v>
                </c:pt>
                <c:pt idx="9585">
                  <c:v>7.8719999999999999</c:v>
                </c:pt>
                <c:pt idx="9586">
                  <c:v>15.552</c:v>
                </c:pt>
                <c:pt idx="9587">
                  <c:v>8.4</c:v>
                </c:pt>
                <c:pt idx="9588">
                  <c:v>6.56</c:v>
                </c:pt>
                <c:pt idx="9589">
                  <c:v>14.88</c:v>
                </c:pt>
                <c:pt idx="9590">
                  <c:v>45.48</c:v>
                </c:pt>
                <c:pt idx="9591">
                  <c:v>25.44</c:v>
                </c:pt>
                <c:pt idx="9592">
                  <c:v>4.9279999999999999</c:v>
                </c:pt>
                <c:pt idx="9593">
                  <c:v>118.782</c:v>
                </c:pt>
                <c:pt idx="9594">
                  <c:v>769.18399999999997</c:v>
                </c:pt>
                <c:pt idx="9595">
                  <c:v>163.76400000000001</c:v>
                </c:pt>
                <c:pt idx="9596">
                  <c:v>66.111999999999995</c:v>
                </c:pt>
                <c:pt idx="9597">
                  <c:v>80.959999999999994</c:v>
                </c:pt>
                <c:pt idx="9598">
                  <c:v>455.71199999999999</c:v>
                </c:pt>
                <c:pt idx="9599">
                  <c:v>25.98</c:v>
                </c:pt>
                <c:pt idx="9600">
                  <c:v>45.28</c:v>
                </c:pt>
                <c:pt idx="9601">
                  <c:v>859.2</c:v>
                </c:pt>
                <c:pt idx="9602">
                  <c:v>14.2</c:v>
                </c:pt>
                <c:pt idx="9603">
                  <c:v>314.35199999999998</c:v>
                </c:pt>
                <c:pt idx="9604">
                  <c:v>4.6079999999999997</c:v>
                </c:pt>
                <c:pt idx="9605">
                  <c:v>17.899999999999999</c:v>
                </c:pt>
                <c:pt idx="9606">
                  <c:v>146.72999999999999</c:v>
                </c:pt>
                <c:pt idx="9607">
                  <c:v>18.75</c:v>
                </c:pt>
                <c:pt idx="9608">
                  <c:v>117.57599999999999</c:v>
                </c:pt>
                <c:pt idx="9609">
                  <c:v>842.72</c:v>
                </c:pt>
                <c:pt idx="9610">
                  <c:v>41.96</c:v>
                </c:pt>
                <c:pt idx="9611">
                  <c:v>11.423999999999999</c:v>
                </c:pt>
                <c:pt idx="9612">
                  <c:v>19.440000000000001</c:v>
                </c:pt>
                <c:pt idx="9613">
                  <c:v>3.64</c:v>
                </c:pt>
                <c:pt idx="9614">
                  <c:v>43.12</c:v>
                </c:pt>
                <c:pt idx="9615">
                  <c:v>313.72199999999998</c:v>
                </c:pt>
                <c:pt idx="9616">
                  <c:v>428.68</c:v>
                </c:pt>
                <c:pt idx="9617">
                  <c:v>30.576000000000001</c:v>
                </c:pt>
                <c:pt idx="9618">
                  <c:v>13.02</c:v>
                </c:pt>
                <c:pt idx="9619">
                  <c:v>22.14</c:v>
                </c:pt>
                <c:pt idx="9620">
                  <c:v>359.32</c:v>
                </c:pt>
                <c:pt idx="9621">
                  <c:v>11.56</c:v>
                </c:pt>
                <c:pt idx="9622">
                  <c:v>1676.88</c:v>
                </c:pt>
                <c:pt idx="9623">
                  <c:v>37.94</c:v>
                </c:pt>
                <c:pt idx="9624">
                  <c:v>272.97000000000003</c:v>
                </c:pt>
                <c:pt idx="9625">
                  <c:v>41.567999999999998</c:v>
                </c:pt>
                <c:pt idx="9626">
                  <c:v>419.94400000000002</c:v>
                </c:pt>
                <c:pt idx="9627">
                  <c:v>61.38</c:v>
                </c:pt>
                <c:pt idx="9628">
                  <c:v>50</c:v>
                </c:pt>
                <c:pt idx="9629">
                  <c:v>31.8</c:v>
                </c:pt>
                <c:pt idx="9630">
                  <c:v>32.56</c:v>
                </c:pt>
                <c:pt idx="9631">
                  <c:v>7.0720000000000001</c:v>
                </c:pt>
                <c:pt idx="9632">
                  <c:v>83.92</c:v>
                </c:pt>
                <c:pt idx="9633">
                  <c:v>25.92</c:v>
                </c:pt>
                <c:pt idx="9634">
                  <c:v>542.94000000000005</c:v>
                </c:pt>
                <c:pt idx="9635">
                  <c:v>228.92</c:v>
                </c:pt>
                <c:pt idx="9636">
                  <c:v>7.992</c:v>
                </c:pt>
                <c:pt idx="9637">
                  <c:v>582.33600000000001</c:v>
                </c:pt>
                <c:pt idx="9638">
                  <c:v>629.95000000000005</c:v>
                </c:pt>
                <c:pt idx="9639">
                  <c:v>631.78200000000004</c:v>
                </c:pt>
                <c:pt idx="9640">
                  <c:v>75.180000000000007</c:v>
                </c:pt>
                <c:pt idx="9641">
                  <c:v>30.98</c:v>
                </c:pt>
                <c:pt idx="9642">
                  <c:v>1349.91</c:v>
                </c:pt>
                <c:pt idx="9643">
                  <c:v>14.112</c:v>
                </c:pt>
                <c:pt idx="9644">
                  <c:v>4.2720000000000002</c:v>
                </c:pt>
                <c:pt idx="9645">
                  <c:v>209.148</c:v>
                </c:pt>
                <c:pt idx="9646">
                  <c:v>7.92</c:v>
                </c:pt>
                <c:pt idx="9647">
                  <c:v>574.91</c:v>
                </c:pt>
                <c:pt idx="9648">
                  <c:v>8.4480000000000004</c:v>
                </c:pt>
                <c:pt idx="9649">
                  <c:v>1071</c:v>
                </c:pt>
                <c:pt idx="9650">
                  <c:v>87.92</c:v>
                </c:pt>
                <c:pt idx="9651">
                  <c:v>104.696</c:v>
                </c:pt>
                <c:pt idx="9652">
                  <c:v>249.584</c:v>
                </c:pt>
                <c:pt idx="9653">
                  <c:v>17.940000000000001</c:v>
                </c:pt>
                <c:pt idx="9654">
                  <c:v>10.11</c:v>
                </c:pt>
                <c:pt idx="9655">
                  <c:v>21.984000000000002</c:v>
                </c:pt>
                <c:pt idx="9656">
                  <c:v>40.700000000000003</c:v>
                </c:pt>
                <c:pt idx="9657">
                  <c:v>302.37599999999998</c:v>
                </c:pt>
                <c:pt idx="9658">
                  <c:v>1212.96</c:v>
                </c:pt>
                <c:pt idx="9659">
                  <c:v>5.9039999999999999</c:v>
                </c:pt>
                <c:pt idx="9660">
                  <c:v>36.287999999999997</c:v>
                </c:pt>
                <c:pt idx="9661">
                  <c:v>252.8</c:v>
                </c:pt>
                <c:pt idx="9662">
                  <c:v>2.9460000000000002</c:v>
                </c:pt>
                <c:pt idx="9663">
                  <c:v>12.96</c:v>
                </c:pt>
                <c:pt idx="9664">
                  <c:v>285.57600000000002</c:v>
                </c:pt>
                <c:pt idx="9665">
                  <c:v>14.62</c:v>
                </c:pt>
                <c:pt idx="9666">
                  <c:v>95.84</c:v>
                </c:pt>
                <c:pt idx="9667">
                  <c:v>12.39</c:v>
                </c:pt>
                <c:pt idx="9668">
                  <c:v>35.880000000000003</c:v>
                </c:pt>
                <c:pt idx="9669">
                  <c:v>477.3</c:v>
                </c:pt>
                <c:pt idx="9670">
                  <c:v>8.6080000000000005</c:v>
                </c:pt>
                <c:pt idx="9671">
                  <c:v>186.15</c:v>
                </c:pt>
                <c:pt idx="9672">
                  <c:v>47.19</c:v>
                </c:pt>
                <c:pt idx="9673">
                  <c:v>91.474999999999994</c:v>
                </c:pt>
                <c:pt idx="9674">
                  <c:v>27.192</c:v>
                </c:pt>
                <c:pt idx="9675">
                  <c:v>15.992000000000001</c:v>
                </c:pt>
                <c:pt idx="9676">
                  <c:v>34.44</c:v>
                </c:pt>
                <c:pt idx="9677">
                  <c:v>701.96</c:v>
                </c:pt>
                <c:pt idx="9678">
                  <c:v>17.28</c:v>
                </c:pt>
                <c:pt idx="9679">
                  <c:v>31.96</c:v>
                </c:pt>
                <c:pt idx="9680">
                  <c:v>166.5</c:v>
                </c:pt>
                <c:pt idx="9681">
                  <c:v>110.96</c:v>
                </c:pt>
                <c:pt idx="9682">
                  <c:v>99.98</c:v>
                </c:pt>
                <c:pt idx="9683">
                  <c:v>11.423999999999999</c:v>
                </c:pt>
                <c:pt idx="9684">
                  <c:v>128.124</c:v>
                </c:pt>
                <c:pt idx="9685">
                  <c:v>101.4</c:v>
                </c:pt>
                <c:pt idx="9686">
                  <c:v>51.56</c:v>
                </c:pt>
                <c:pt idx="9687">
                  <c:v>3.5640000000000001</c:v>
                </c:pt>
                <c:pt idx="9688">
                  <c:v>13.16</c:v>
                </c:pt>
                <c:pt idx="9689">
                  <c:v>19.68</c:v>
                </c:pt>
                <c:pt idx="9690">
                  <c:v>673.34400000000005</c:v>
                </c:pt>
                <c:pt idx="9691">
                  <c:v>572.79999999999995</c:v>
                </c:pt>
                <c:pt idx="9692">
                  <c:v>197.05</c:v>
                </c:pt>
                <c:pt idx="9693">
                  <c:v>2022.2719999999999</c:v>
                </c:pt>
                <c:pt idx="9694">
                  <c:v>9.1199999999999992</c:v>
                </c:pt>
                <c:pt idx="9695">
                  <c:v>38.159999999999997</c:v>
                </c:pt>
                <c:pt idx="9696">
                  <c:v>1592.85</c:v>
                </c:pt>
                <c:pt idx="9697">
                  <c:v>11.88</c:v>
                </c:pt>
                <c:pt idx="9698">
                  <c:v>120</c:v>
                </c:pt>
                <c:pt idx="9699">
                  <c:v>4.41</c:v>
                </c:pt>
                <c:pt idx="9700">
                  <c:v>67.8</c:v>
                </c:pt>
                <c:pt idx="9701">
                  <c:v>32.04</c:v>
                </c:pt>
                <c:pt idx="9702">
                  <c:v>32.130000000000003</c:v>
                </c:pt>
                <c:pt idx="9703">
                  <c:v>2.88</c:v>
                </c:pt>
                <c:pt idx="9704">
                  <c:v>1091.93</c:v>
                </c:pt>
                <c:pt idx="9705">
                  <c:v>13.89</c:v>
                </c:pt>
                <c:pt idx="9706">
                  <c:v>689.82</c:v>
                </c:pt>
                <c:pt idx="9707">
                  <c:v>38.340000000000003</c:v>
                </c:pt>
                <c:pt idx="9708">
                  <c:v>204.66640000000001</c:v>
                </c:pt>
                <c:pt idx="9709">
                  <c:v>1649.75</c:v>
                </c:pt>
                <c:pt idx="9710">
                  <c:v>91.055999999999997</c:v>
                </c:pt>
                <c:pt idx="9711">
                  <c:v>54.207999999999998</c:v>
                </c:pt>
                <c:pt idx="9712">
                  <c:v>26.981999999999999</c:v>
                </c:pt>
                <c:pt idx="9713">
                  <c:v>435.50400000000002</c:v>
                </c:pt>
                <c:pt idx="9714">
                  <c:v>81.08</c:v>
                </c:pt>
                <c:pt idx="9715">
                  <c:v>93.02</c:v>
                </c:pt>
                <c:pt idx="9716">
                  <c:v>323.976</c:v>
                </c:pt>
                <c:pt idx="9717">
                  <c:v>15.552</c:v>
                </c:pt>
                <c:pt idx="9718">
                  <c:v>32.591999999999999</c:v>
                </c:pt>
                <c:pt idx="9719">
                  <c:v>55.616</c:v>
                </c:pt>
                <c:pt idx="9720">
                  <c:v>427.64400000000001</c:v>
                </c:pt>
                <c:pt idx="9721">
                  <c:v>40.67</c:v>
                </c:pt>
                <c:pt idx="9722">
                  <c:v>8.8559999999999999</c:v>
                </c:pt>
                <c:pt idx="9723">
                  <c:v>16.899999999999999</c:v>
                </c:pt>
                <c:pt idx="9724">
                  <c:v>191.96799999999999</c:v>
                </c:pt>
                <c:pt idx="9725">
                  <c:v>6.23</c:v>
                </c:pt>
                <c:pt idx="9726">
                  <c:v>56.704000000000001</c:v>
                </c:pt>
                <c:pt idx="9727">
                  <c:v>369.19920000000002</c:v>
                </c:pt>
                <c:pt idx="9728">
                  <c:v>1.98</c:v>
                </c:pt>
                <c:pt idx="9729">
                  <c:v>75.88</c:v>
                </c:pt>
                <c:pt idx="9730">
                  <c:v>4.6260000000000003</c:v>
                </c:pt>
                <c:pt idx="9731">
                  <c:v>453.6</c:v>
                </c:pt>
                <c:pt idx="9732">
                  <c:v>68.432000000000002</c:v>
                </c:pt>
                <c:pt idx="9733">
                  <c:v>71.12</c:v>
                </c:pt>
                <c:pt idx="9734">
                  <c:v>5.3120000000000003</c:v>
                </c:pt>
                <c:pt idx="9735">
                  <c:v>132.52000000000001</c:v>
                </c:pt>
                <c:pt idx="9736">
                  <c:v>51.968000000000004</c:v>
                </c:pt>
                <c:pt idx="9737">
                  <c:v>224.93700000000001</c:v>
                </c:pt>
                <c:pt idx="9738">
                  <c:v>6</c:v>
                </c:pt>
                <c:pt idx="9739">
                  <c:v>12.645</c:v>
                </c:pt>
                <c:pt idx="9740">
                  <c:v>4.032</c:v>
                </c:pt>
                <c:pt idx="9741">
                  <c:v>79.959999999999994</c:v>
                </c:pt>
                <c:pt idx="9742">
                  <c:v>33.567999999999998</c:v>
                </c:pt>
                <c:pt idx="9743">
                  <c:v>15.84</c:v>
                </c:pt>
                <c:pt idx="9744">
                  <c:v>24.423999999999999</c:v>
                </c:pt>
                <c:pt idx="9745">
                  <c:v>29.95</c:v>
                </c:pt>
                <c:pt idx="9746">
                  <c:v>53.72</c:v>
                </c:pt>
                <c:pt idx="9747">
                  <c:v>31.007999999999999</c:v>
                </c:pt>
                <c:pt idx="9748">
                  <c:v>61.12</c:v>
                </c:pt>
                <c:pt idx="9749">
                  <c:v>195.136</c:v>
                </c:pt>
                <c:pt idx="9750">
                  <c:v>276.78399999999999</c:v>
                </c:pt>
                <c:pt idx="9751">
                  <c:v>110.352</c:v>
                </c:pt>
                <c:pt idx="9752">
                  <c:v>60.84</c:v>
                </c:pt>
                <c:pt idx="9753">
                  <c:v>35.207999999999998</c:v>
                </c:pt>
                <c:pt idx="9754">
                  <c:v>41.472000000000001</c:v>
                </c:pt>
                <c:pt idx="9755">
                  <c:v>239.5</c:v>
                </c:pt>
                <c:pt idx="9756">
                  <c:v>34.200000000000003</c:v>
                </c:pt>
                <c:pt idx="9757">
                  <c:v>376.86599999999999</c:v>
                </c:pt>
                <c:pt idx="9758">
                  <c:v>197.72</c:v>
                </c:pt>
                <c:pt idx="9759">
                  <c:v>70.72</c:v>
                </c:pt>
                <c:pt idx="9760">
                  <c:v>21.6</c:v>
                </c:pt>
                <c:pt idx="9761">
                  <c:v>11.07</c:v>
                </c:pt>
                <c:pt idx="9762">
                  <c:v>239.98400000000001</c:v>
                </c:pt>
                <c:pt idx="9763">
                  <c:v>22.98</c:v>
                </c:pt>
                <c:pt idx="9764">
                  <c:v>2033.5840000000001</c:v>
                </c:pt>
                <c:pt idx="9765">
                  <c:v>899.98199999999997</c:v>
                </c:pt>
                <c:pt idx="9766">
                  <c:v>86.352000000000004</c:v>
                </c:pt>
                <c:pt idx="9767">
                  <c:v>16.704000000000001</c:v>
                </c:pt>
                <c:pt idx="9768">
                  <c:v>3.1520000000000001</c:v>
                </c:pt>
                <c:pt idx="9769">
                  <c:v>307.31400000000002</c:v>
                </c:pt>
                <c:pt idx="9770">
                  <c:v>409.99919999999997</c:v>
                </c:pt>
                <c:pt idx="9771">
                  <c:v>9.2479999999999993</c:v>
                </c:pt>
                <c:pt idx="9772">
                  <c:v>3.4380000000000002</c:v>
                </c:pt>
                <c:pt idx="9773">
                  <c:v>7.1520000000000001</c:v>
                </c:pt>
                <c:pt idx="9774">
                  <c:v>179.7</c:v>
                </c:pt>
                <c:pt idx="9775">
                  <c:v>1628.82</c:v>
                </c:pt>
                <c:pt idx="9776">
                  <c:v>137.54</c:v>
                </c:pt>
                <c:pt idx="9777">
                  <c:v>730.2</c:v>
                </c:pt>
                <c:pt idx="9778">
                  <c:v>11.56</c:v>
                </c:pt>
                <c:pt idx="9779">
                  <c:v>4297.6440000000002</c:v>
                </c:pt>
                <c:pt idx="9780">
                  <c:v>204.9</c:v>
                </c:pt>
                <c:pt idx="9781">
                  <c:v>436.70400000000001</c:v>
                </c:pt>
                <c:pt idx="9782">
                  <c:v>89.543999999999997</c:v>
                </c:pt>
                <c:pt idx="9783">
                  <c:v>72.587999999999994</c:v>
                </c:pt>
                <c:pt idx="9784">
                  <c:v>221.16</c:v>
                </c:pt>
                <c:pt idx="9785">
                  <c:v>37.17</c:v>
                </c:pt>
                <c:pt idx="9786">
                  <c:v>64.959999999999994</c:v>
                </c:pt>
                <c:pt idx="9787">
                  <c:v>95.983999999999995</c:v>
                </c:pt>
                <c:pt idx="9788">
                  <c:v>4.9379999999999997</c:v>
                </c:pt>
                <c:pt idx="9789">
                  <c:v>97.44</c:v>
                </c:pt>
                <c:pt idx="9790">
                  <c:v>13.04</c:v>
                </c:pt>
                <c:pt idx="9791">
                  <c:v>579.52800000000002</c:v>
                </c:pt>
                <c:pt idx="9792">
                  <c:v>18.75</c:v>
                </c:pt>
                <c:pt idx="9793">
                  <c:v>26.96</c:v>
                </c:pt>
                <c:pt idx="9794">
                  <c:v>477.6</c:v>
                </c:pt>
                <c:pt idx="9795">
                  <c:v>193.95</c:v>
                </c:pt>
                <c:pt idx="9796">
                  <c:v>12.96</c:v>
                </c:pt>
                <c:pt idx="9797">
                  <c:v>12.42</c:v>
                </c:pt>
                <c:pt idx="9798">
                  <c:v>71.97</c:v>
                </c:pt>
                <c:pt idx="9799">
                  <c:v>14.94</c:v>
                </c:pt>
                <c:pt idx="9800">
                  <c:v>64.680000000000007</c:v>
                </c:pt>
                <c:pt idx="9801">
                  <c:v>7.968</c:v>
                </c:pt>
                <c:pt idx="9802">
                  <c:v>1499.97</c:v>
                </c:pt>
                <c:pt idx="9803">
                  <c:v>41.6</c:v>
                </c:pt>
                <c:pt idx="9804">
                  <c:v>64.02</c:v>
                </c:pt>
                <c:pt idx="9805">
                  <c:v>6.99</c:v>
                </c:pt>
                <c:pt idx="9806">
                  <c:v>323.10000000000002</c:v>
                </c:pt>
                <c:pt idx="9807">
                  <c:v>8.64</c:v>
                </c:pt>
                <c:pt idx="9808">
                  <c:v>201.04</c:v>
                </c:pt>
                <c:pt idx="9809">
                  <c:v>16.59</c:v>
                </c:pt>
                <c:pt idx="9810">
                  <c:v>35.1</c:v>
                </c:pt>
                <c:pt idx="9811">
                  <c:v>11.646000000000001</c:v>
                </c:pt>
                <c:pt idx="9812">
                  <c:v>32.4</c:v>
                </c:pt>
                <c:pt idx="9813">
                  <c:v>503.96</c:v>
                </c:pt>
                <c:pt idx="9814">
                  <c:v>7.04</c:v>
                </c:pt>
                <c:pt idx="9815">
                  <c:v>613.99919999999997</c:v>
                </c:pt>
                <c:pt idx="9816">
                  <c:v>470.36</c:v>
                </c:pt>
                <c:pt idx="9817">
                  <c:v>31.08</c:v>
                </c:pt>
                <c:pt idx="9818">
                  <c:v>73.536000000000001</c:v>
                </c:pt>
                <c:pt idx="9819">
                  <c:v>30.335999999999999</c:v>
                </c:pt>
                <c:pt idx="9820">
                  <c:v>22.83</c:v>
                </c:pt>
                <c:pt idx="9821">
                  <c:v>54.32</c:v>
                </c:pt>
                <c:pt idx="9822">
                  <c:v>196.77600000000001</c:v>
                </c:pt>
                <c:pt idx="9823">
                  <c:v>11.54</c:v>
                </c:pt>
                <c:pt idx="9824">
                  <c:v>849.95</c:v>
                </c:pt>
                <c:pt idx="9825">
                  <c:v>273.56799999999998</c:v>
                </c:pt>
                <c:pt idx="9826">
                  <c:v>1080.096</c:v>
                </c:pt>
                <c:pt idx="9827">
                  <c:v>51.56</c:v>
                </c:pt>
                <c:pt idx="9828">
                  <c:v>58.415999999999997</c:v>
                </c:pt>
                <c:pt idx="9829">
                  <c:v>79.959999999999994</c:v>
                </c:pt>
                <c:pt idx="9830">
                  <c:v>221.024</c:v>
                </c:pt>
                <c:pt idx="9831">
                  <c:v>326.64600000000002</c:v>
                </c:pt>
                <c:pt idx="9832">
                  <c:v>296.71199999999999</c:v>
                </c:pt>
                <c:pt idx="9833">
                  <c:v>12.224</c:v>
                </c:pt>
                <c:pt idx="9834">
                  <c:v>89.97</c:v>
                </c:pt>
                <c:pt idx="9835">
                  <c:v>10.048</c:v>
                </c:pt>
                <c:pt idx="9836">
                  <c:v>807.75</c:v>
                </c:pt>
                <c:pt idx="9837">
                  <c:v>500.24</c:v>
                </c:pt>
                <c:pt idx="9838">
                  <c:v>896.99</c:v>
                </c:pt>
                <c:pt idx="9839">
                  <c:v>5.88</c:v>
                </c:pt>
                <c:pt idx="9840">
                  <c:v>310.12</c:v>
                </c:pt>
                <c:pt idx="9841">
                  <c:v>70.463999999999999</c:v>
                </c:pt>
                <c:pt idx="9842">
                  <c:v>19.68</c:v>
                </c:pt>
                <c:pt idx="9843">
                  <c:v>140.66999999999999</c:v>
                </c:pt>
                <c:pt idx="9844">
                  <c:v>4404.8999999999996</c:v>
                </c:pt>
                <c:pt idx="9845">
                  <c:v>62.65</c:v>
                </c:pt>
                <c:pt idx="9846">
                  <c:v>364.08</c:v>
                </c:pt>
                <c:pt idx="9847">
                  <c:v>10.984</c:v>
                </c:pt>
                <c:pt idx="9848">
                  <c:v>797.94399999999996</c:v>
                </c:pt>
                <c:pt idx="9849">
                  <c:v>159.97999999999999</c:v>
                </c:pt>
                <c:pt idx="9850">
                  <c:v>5.3440000000000003</c:v>
                </c:pt>
                <c:pt idx="9851">
                  <c:v>27.72</c:v>
                </c:pt>
                <c:pt idx="9852">
                  <c:v>2.496</c:v>
                </c:pt>
                <c:pt idx="9853">
                  <c:v>8.26</c:v>
                </c:pt>
                <c:pt idx="9854">
                  <c:v>332.94</c:v>
                </c:pt>
                <c:pt idx="9855">
                  <c:v>292.10000000000002</c:v>
                </c:pt>
                <c:pt idx="9856">
                  <c:v>206.1</c:v>
                </c:pt>
                <c:pt idx="9857">
                  <c:v>17.64</c:v>
                </c:pt>
                <c:pt idx="9858">
                  <c:v>1403.92</c:v>
                </c:pt>
                <c:pt idx="9859">
                  <c:v>4.3</c:v>
                </c:pt>
                <c:pt idx="9860">
                  <c:v>239.97</c:v>
                </c:pt>
                <c:pt idx="9861">
                  <c:v>9.84</c:v>
                </c:pt>
                <c:pt idx="9862">
                  <c:v>7.78</c:v>
                </c:pt>
                <c:pt idx="9863">
                  <c:v>54.9</c:v>
                </c:pt>
                <c:pt idx="9864">
                  <c:v>339.92</c:v>
                </c:pt>
                <c:pt idx="9865">
                  <c:v>10.528</c:v>
                </c:pt>
                <c:pt idx="9866">
                  <c:v>42.384</c:v>
                </c:pt>
                <c:pt idx="9867">
                  <c:v>135.94999999999999</c:v>
                </c:pt>
                <c:pt idx="9868">
                  <c:v>437.85</c:v>
                </c:pt>
                <c:pt idx="9869">
                  <c:v>673.56799999999998</c:v>
                </c:pt>
                <c:pt idx="9870">
                  <c:v>274.8</c:v>
                </c:pt>
                <c:pt idx="9871">
                  <c:v>62.18</c:v>
                </c:pt>
                <c:pt idx="9872">
                  <c:v>8.2799999999999994</c:v>
                </c:pt>
                <c:pt idx="9873">
                  <c:v>1023.332</c:v>
                </c:pt>
                <c:pt idx="9874">
                  <c:v>600.55799999999999</c:v>
                </c:pt>
                <c:pt idx="9875">
                  <c:v>39.991999999999997</c:v>
                </c:pt>
                <c:pt idx="9876">
                  <c:v>211.24600000000001</c:v>
                </c:pt>
                <c:pt idx="9877">
                  <c:v>4.8319999999999999</c:v>
                </c:pt>
                <c:pt idx="9878">
                  <c:v>10.368</c:v>
                </c:pt>
                <c:pt idx="9879">
                  <c:v>26.376000000000001</c:v>
                </c:pt>
                <c:pt idx="9880">
                  <c:v>10.384</c:v>
                </c:pt>
                <c:pt idx="9881">
                  <c:v>3.3279999999999998</c:v>
                </c:pt>
                <c:pt idx="9882">
                  <c:v>7.38</c:v>
                </c:pt>
                <c:pt idx="9883">
                  <c:v>45.567999999999998</c:v>
                </c:pt>
                <c:pt idx="9884">
                  <c:v>28.751999999999999</c:v>
                </c:pt>
                <c:pt idx="9885">
                  <c:v>120.768</c:v>
                </c:pt>
                <c:pt idx="9886">
                  <c:v>25.92</c:v>
                </c:pt>
                <c:pt idx="9887">
                  <c:v>204.95</c:v>
                </c:pt>
                <c:pt idx="9888">
                  <c:v>79.95</c:v>
                </c:pt>
                <c:pt idx="9889">
                  <c:v>173.488</c:v>
                </c:pt>
                <c:pt idx="9890">
                  <c:v>516.96</c:v>
                </c:pt>
                <c:pt idx="9891">
                  <c:v>173.208</c:v>
                </c:pt>
                <c:pt idx="9892">
                  <c:v>9</c:v>
                </c:pt>
                <c:pt idx="9893">
                  <c:v>42.24</c:v>
                </c:pt>
                <c:pt idx="9894">
                  <c:v>129.30000000000001</c:v>
                </c:pt>
                <c:pt idx="9895">
                  <c:v>319.96800000000002</c:v>
                </c:pt>
                <c:pt idx="9896">
                  <c:v>3.984</c:v>
                </c:pt>
                <c:pt idx="9897">
                  <c:v>895.94399999999996</c:v>
                </c:pt>
                <c:pt idx="9898">
                  <c:v>10.9</c:v>
                </c:pt>
                <c:pt idx="9899">
                  <c:v>4.9800000000000004</c:v>
                </c:pt>
                <c:pt idx="9900">
                  <c:v>44.735999999999997</c:v>
                </c:pt>
                <c:pt idx="9901">
                  <c:v>483.13600000000002</c:v>
                </c:pt>
                <c:pt idx="9902">
                  <c:v>15.936</c:v>
                </c:pt>
                <c:pt idx="9903">
                  <c:v>61.543999999999997</c:v>
                </c:pt>
                <c:pt idx="9904">
                  <c:v>132.696</c:v>
                </c:pt>
                <c:pt idx="9905">
                  <c:v>39.68</c:v>
                </c:pt>
                <c:pt idx="9906">
                  <c:v>12.56</c:v>
                </c:pt>
                <c:pt idx="9907">
                  <c:v>13.08</c:v>
                </c:pt>
                <c:pt idx="9908">
                  <c:v>214.7</c:v>
                </c:pt>
                <c:pt idx="9909">
                  <c:v>50.32</c:v>
                </c:pt>
                <c:pt idx="9910">
                  <c:v>24.56</c:v>
                </c:pt>
                <c:pt idx="9911">
                  <c:v>67.400000000000006</c:v>
                </c:pt>
                <c:pt idx="9912">
                  <c:v>2.52</c:v>
                </c:pt>
                <c:pt idx="9913">
                  <c:v>67.8</c:v>
                </c:pt>
                <c:pt idx="9914">
                  <c:v>18.760000000000002</c:v>
                </c:pt>
                <c:pt idx="9915">
                  <c:v>12.12</c:v>
                </c:pt>
                <c:pt idx="9916">
                  <c:v>18.96</c:v>
                </c:pt>
                <c:pt idx="9917">
                  <c:v>1085.42</c:v>
                </c:pt>
                <c:pt idx="9918">
                  <c:v>13.11</c:v>
                </c:pt>
                <c:pt idx="9919">
                  <c:v>68.703999999999994</c:v>
                </c:pt>
                <c:pt idx="9920">
                  <c:v>3.1320000000000001</c:v>
                </c:pt>
                <c:pt idx="9921">
                  <c:v>290.33600000000001</c:v>
                </c:pt>
                <c:pt idx="9922">
                  <c:v>19.152000000000001</c:v>
                </c:pt>
                <c:pt idx="9923">
                  <c:v>63.968000000000004</c:v>
                </c:pt>
                <c:pt idx="9924">
                  <c:v>6.36</c:v>
                </c:pt>
                <c:pt idx="9925">
                  <c:v>122.38200000000001</c:v>
                </c:pt>
                <c:pt idx="9926">
                  <c:v>62.31</c:v>
                </c:pt>
                <c:pt idx="9927">
                  <c:v>159.97999999999999</c:v>
                </c:pt>
                <c:pt idx="9928">
                  <c:v>5.94</c:v>
                </c:pt>
                <c:pt idx="9929">
                  <c:v>9.9600000000000009</c:v>
                </c:pt>
                <c:pt idx="9930">
                  <c:v>79.989999999999995</c:v>
                </c:pt>
                <c:pt idx="9931">
                  <c:v>8.94</c:v>
                </c:pt>
                <c:pt idx="9932">
                  <c:v>20.62</c:v>
                </c:pt>
                <c:pt idx="9933">
                  <c:v>124.25</c:v>
                </c:pt>
                <c:pt idx="9934">
                  <c:v>95.2</c:v>
                </c:pt>
                <c:pt idx="9935">
                  <c:v>153.82400000000001</c:v>
                </c:pt>
                <c:pt idx="9936">
                  <c:v>62.015999999999998</c:v>
                </c:pt>
                <c:pt idx="9937">
                  <c:v>82.64</c:v>
                </c:pt>
                <c:pt idx="9938">
                  <c:v>330.58800000000002</c:v>
                </c:pt>
                <c:pt idx="9939">
                  <c:v>22.751999999999999</c:v>
                </c:pt>
                <c:pt idx="9940">
                  <c:v>6.6719999999999997</c:v>
                </c:pt>
                <c:pt idx="9941">
                  <c:v>25.128</c:v>
                </c:pt>
                <c:pt idx="9942">
                  <c:v>127.98399999999999</c:v>
                </c:pt>
                <c:pt idx="9943">
                  <c:v>717.72</c:v>
                </c:pt>
                <c:pt idx="9944">
                  <c:v>207.35</c:v>
                </c:pt>
                <c:pt idx="9945">
                  <c:v>44.67</c:v>
                </c:pt>
                <c:pt idx="9946">
                  <c:v>209.7</c:v>
                </c:pt>
                <c:pt idx="9947">
                  <c:v>362.13600000000002</c:v>
                </c:pt>
                <c:pt idx="9948">
                  <c:v>31.05</c:v>
                </c:pt>
                <c:pt idx="9949">
                  <c:v>12.96</c:v>
                </c:pt>
                <c:pt idx="9950">
                  <c:v>94.85</c:v>
                </c:pt>
                <c:pt idx="9951">
                  <c:v>13.48</c:v>
                </c:pt>
                <c:pt idx="9952">
                  <c:v>14.91</c:v>
                </c:pt>
                <c:pt idx="9953">
                  <c:v>39.979999999999997</c:v>
                </c:pt>
                <c:pt idx="9954">
                  <c:v>22.385999999999999</c:v>
                </c:pt>
                <c:pt idx="9955">
                  <c:v>5.742</c:v>
                </c:pt>
                <c:pt idx="9956">
                  <c:v>191.96799999999999</c:v>
                </c:pt>
                <c:pt idx="9957">
                  <c:v>49.847999999999999</c:v>
                </c:pt>
                <c:pt idx="9958">
                  <c:v>23.99</c:v>
                </c:pt>
                <c:pt idx="9959">
                  <c:v>1087.9359999999999</c:v>
                </c:pt>
                <c:pt idx="9960">
                  <c:v>83.92</c:v>
                </c:pt>
                <c:pt idx="9961">
                  <c:v>24.27</c:v>
                </c:pt>
                <c:pt idx="9962">
                  <c:v>2799.96</c:v>
                </c:pt>
                <c:pt idx="9963">
                  <c:v>9.8719999999999999</c:v>
                </c:pt>
                <c:pt idx="9964">
                  <c:v>683.33199999999999</c:v>
                </c:pt>
                <c:pt idx="9965">
                  <c:v>164.85</c:v>
                </c:pt>
                <c:pt idx="9966">
                  <c:v>33.527999999999999</c:v>
                </c:pt>
                <c:pt idx="9967">
                  <c:v>36.744</c:v>
                </c:pt>
                <c:pt idx="9968">
                  <c:v>35.520000000000003</c:v>
                </c:pt>
                <c:pt idx="9969">
                  <c:v>11.2</c:v>
                </c:pt>
                <c:pt idx="9970">
                  <c:v>998.82</c:v>
                </c:pt>
                <c:pt idx="9971">
                  <c:v>51.15</c:v>
                </c:pt>
                <c:pt idx="9972">
                  <c:v>40.74</c:v>
                </c:pt>
                <c:pt idx="9973">
                  <c:v>3.4239999999999999</c:v>
                </c:pt>
                <c:pt idx="9974">
                  <c:v>151.19999999999999</c:v>
                </c:pt>
                <c:pt idx="9975">
                  <c:v>1925.88</c:v>
                </c:pt>
                <c:pt idx="9976">
                  <c:v>83.97</c:v>
                </c:pt>
                <c:pt idx="9977">
                  <c:v>39.89</c:v>
                </c:pt>
                <c:pt idx="9978">
                  <c:v>17.38</c:v>
                </c:pt>
                <c:pt idx="9979">
                  <c:v>9.3439999999999994</c:v>
                </c:pt>
                <c:pt idx="9980">
                  <c:v>18</c:v>
                </c:pt>
                <c:pt idx="9981">
                  <c:v>13.4</c:v>
                </c:pt>
                <c:pt idx="9982">
                  <c:v>109.69</c:v>
                </c:pt>
                <c:pt idx="9983">
                  <c:v>735.98</c:v>
                </c:pt>
                <c:pt idx="9984">
                  <c:v>119.56</c:v>
                </c:pt>
                <c:pt idx="9985">
                  <c:v>140.75</c:v>
                </c:pt>
                <c:pt idx="9986">
                  <c:v>99.567999999999998</c:v>
                </c:pt>
                <c:pt idx="9987">
                  <c:v>271.95999999999998</c:v>
                </c:pt>
                <c:pt idx="9988">
                  <c:v>13.86</c:v>
                </c:pt>
                <c:pt idx="9989">
                  <c:v>16.52</c:v>
                </c:pt>
                <c:pt idx="9990">
                  <c:v>35.56</c:v>
                </c:pt>
                <c:pt idx="9991">
                  <c:v>97.98</c:v>
                </c:pt>
                <c:pt idx="9992">
                  <c:v>31.5</c:v>
                </c:pt>
                <c:pt idx="9993">
                  <c:v>206.1</c:v>
                </c:pt>
              </c:numCache>
            </c:numRef>
          </c:yVal>
          <c:smooth val="0"/>
          <c:extLst>
            <c:ext xmlns:c16="http://schemas.microsoft.com/office/drawing/2014/chart" uri="{C3380CC4-5D6E-409C-BE32-E72D297353CC}">
              <c16:uniqueId val="{00000000-D958-E749-8959-026C284D2F71}"/>
            </c:ext>
          </c:extLst>
        </c:ser>
        <c:ser>
          <c:idx val="1"/>
          <c:order val="1"/>
          <c:tx>
            <c:strRef>
              <c:f>Sheet1!$T$1</c:f>
              <c:strCache>
                <c:ptCount val="1"/>
                <c:pt idx="0">
                  <c:v>Discount</c:v>
                </c:pt>
              </c:strCache>
            </c:strRef>
          </c:tx>
          <c:spPr>
            <a:ln w="25400" cap="rnd">
              <a:noFill/>
              <a:round/>
            </a:ln>
            <a:effectLst/>
          </c:spPr>
          <c:marker>
            <c:symbol val="circle"/>
            <c:size val="5"/>
            <c:spPr>
              <a:solidFill>
                <a:schemeClr val="accent2"/>
              </a:solidFill>
              <a:ln w="9525">
                <a:solidFill>
                  <a:schemeClr val="accent2"/>
                </a:solidFill>
              </a:ln>
              <a:effectLst/>
            </c:spPr>
          </c:marker>
          <c:yVal>
            <c:numRef>
              <c:f>Sheet1!$T$2:$T$9995</c:f>
              <c:numCache>
                <c:formatCode>General</c:formatCode>
                <c:ptCount val="9994"/>
                <c:pt idx="0">
                  <c:v>0</c:v>
                </c:pt>
                <c:pt idx="1">
                  <c:v>0.2</c:v>
                </c:pt>
                <c:pt idx="2">
                  <c:v>0.5</c:v>
                </c:pt>
                <c:pt idx="3">
                  <c:v>0.2</c:v>
                </c:pt>
                <c:pt idx="4">
                  <c:v>0</c:v>
                </c:pt>
                <c:pt idx="5">
                  <c:v>0</c:v>
                </c:pt>
                <c:pt idx="6">
                  <c:v>0.4</c:v>
                </c:pt>
                <c:pt idx="7">
                  <c:v>0.2</c:v>
                </c:pt>
                <c:pt idx="8">
                  <c:v>0</c:v>
                </c:pt>
                <c:pt idx="9">
                  <c:v>0</c:v>
                </c:pt>
                <c:pt idx="10">
                  <c:v>0</c:v>
                </c:pt>
                <c:pt idx="11">
                  <c:v>0</c:v>
                </c:pt>
                <c:pt idx="12">
                  <c:v>0.8</c:v>
                </c:pt>
                <c:pt idx="13">
                  <c:v>0.3</c:v>
                </c:pt>
                <c:pt idx="14">
                  <c:v>0.4</c:v>
                </c:pt>
                <c:pt idx="15">
                  <c:v>0.45</c:v>
                </c:pt>
                <c:pt idx="16">
                  <c:v>0.4</c:v>
                </c:pt>
                <c:pt idx="17">
                  <c:v>0</c:v>
                </c:pt>
                <c:pt idx="18">
                  <c:v>0</c:v>
                </c:pt>
                <c:pt idx="19">
                  <c:v>0</c:v>
                </c:pt>
                <c:pt idx="20">
                  <c:v>0</c:v>
                </c:pt>
                <c:pt idx="21">
                  <c:v>0</c:v>
                </c:pt>
                <c:pt idx="22">
                  <c:v>0</c:v>
                </c:pt>
                <c:pt idx="23">
                  <c:v>0.4</c:v>
                </c:pt>
                <c:pt idx="24">
                  <c:v>0</c:v>
                </c:pt>
                <c:pt idx="25">
                  <c:v>0.5</c:v>
                </c:pt>
                <c:pt idx="26">
                  <c:v>0</c:v>
                </c:pt>
                <c:pt idx="27">
                  <c:v>0.4</c:v>
                </c:pt>
                <c:pt idx="28">
                  <c:v>0.3</c:v>
                </c:pt>
                <c:pt idx="29">
                  <c:v>0</c:v>
                </c:pt>
                <c:pt idx="30">
                  <c:v>0</c:v>
                </c:pt>
                <c:pt idx="31">
                  <c:v>0.2</c:v>
                </c:pt>
                <c:pt idx="32">
                  <c:v>0.2</c:v>
                </c:pt>
                <c:pt idx="33">
                  <c:v>0</c:v>
                </c:pt>
                <c:pt idx="34">
                  <c:v>0.2</c:v>
                </c:pt>
                <c:pt idx="35">
                  <c:v>0.2</c:v>
                </c:pt>
                <c:pt idx="36">
                  <c:v>0.2</c:v>
                </c:pt>
                <c:pt idx="37">
                  <c:v>0.7</c:v>
                </c:pt>
                <c:pt idx="38">
                  <c:v>0.2</c:v>
                </c:pt>
                <c:pt idx="39">
                  <c:v>0.7</c:v>
                </c:pt>
                <c:pt idx="40">
                  <c:v>0</c:v>
                </c:pt>
                <c:pt idx="41">
                  <c:v>0.8</c:v>
                </c:pt>
                <c:pt idx="42">
                  <c:v>0.2</c:v>
                </c:pt>
                <c:pt idx="43">
                  <c:v>0.2</c:v>
                </c:pt>
                <c:pt idx="44">
                  <c:v>0.7</c:v>
                </c:pt>
                <c:pt idx="45">
                  <c:v>0.8</c:v>
                </c:pt>
                <c:pt idx="46">
                  <c:v>0.8</c:v>
                </c:pt>
                <c:pt idx="47">
                  <c:v>0.2</c:v>
                </c:pt>
                <c:pt idx="48">
                  <c:v>0</c:v>
                </c:pt>
                <c:pt idx="49">
                  <c:v>0.2</c:v>
                </c:pt>
                <c:pt idx="50">
                  <c:v>0.7</c:v>
                </c:pt>
                <c:pt idx="51">
                  <c:v>0</c:v>
                </c:pt>
                <c:pt idx="52">
                  <c:v>0</c:v>
                </c:pt>
                <c:pt idx="53">
                  <c:v>0</c:v>
                </c:pt>
                <c:pt idx="54">
                  <c:v>0</c:v>
                </c:pt>
                <c:pt idx="55">
                  <c:v>0</c:v>
                </c:pt>
                <c:pt idx="56">
                  <c:v>0</c:v>
                </c:pt>
                <c:pt idx="57">
                  <c:v>0</c:v>
                </c:pt>
                <c:pt idx="58">
                  <c:v>0</c:v>
                </c:pt>
                <c:pt idx="59">
                  <c:v>0.6</c:v>
                </c:pt>
                <c:pt idx="60">
                  <c:v>0</c:v>
                </c:pt>
                <c:pt idx="61">
                  <c:v>0.6</c:v>
                </c:pt>
                <c:pt idx="62">
                  <c:v>0</c:v>
                </c:pt>
                <c:pt idx="63">
                  <c:v>0.2</c:v>
                </c:pt>
                <c:pt idx="64">
                  <c:v>0</c:v>
                </c:pt>
                <c:pt idx="65">
                  <c:v>0</c:v>
                </c:pt>
                <c:pt idx="66">
                  <c:v>0</c:v>
                </c:pt>
                <c:pt idx="67">
                  <c:v>0.6</c:v>
                </c:pt>
                <c:pt idx="68">
                  <c:v>0.2</c:v>
                </c:pt>
                <c:pt idx="69">
                  <c:v>0</c:v>
                </c:pt>
                <c:pt idx="70">
                  <c:v>0.2</c:v>
                </c:pt>
                <c:pt idx="71">
                  <c:v>0.2</c:v>
                </c:pt>
                <c:pt idx="72">
                  <c:v>0</c:v>
                </c:pt>
                <c:pt idx="73">
                  <c:v>0</c:v>
                </c:pt>
                <c:pt idx="74">
                  <c:v>0.6</c:v>
                </c:pt>
                <c:pt idx="75">
                  <c:v>0.2</c:v>
                </c:pt>
                <c:pt idx="76">
                  <c:v>0.2</c:v>
                </c:pt>
                <c:pt idx="77">
                  <c:v>0.2</c:v>
                </c:pt>
                <c:pt idx="78">
                  <c:v>0</c:v>
                </c:pt>
                <c:pt idx="79">
                  <c:v>0.7</c:v>
                </c:pt>
                <c:pt idx="80">
                  <c:v>0.2</c:v>
                </c:pt>
                <c:pt idx="81">
                  <c:v>0.8</c:v>
                </c:pt>
                <c:pt idx="82">
                  <c:v>0</c:v>
                </c:pt>
                <c:pt idx="83">
                  <c:v>0</c:v>
                </c:pt>
                <c:pt idx="84">
                  <c:v>0</c:v>
                </c:pt>
                <c:pt idx="85">
                  <c:v>0</c:v>
                </c:pt>
                <c:pt idx="86">
                  <c:v>0</c:v>
                </c:pt>
                <c:pt idx="87">
                  <c:v>0</c:v>
                </c:pt>
                <c:pt idx="88">
                  <c:v>0</c:v>
                </c:pt>
                <c:pt idx="89">
                  <c:v>0.8</c:v>
                </c:pt>
                <c:pt idx="90">
                  <c:v>0</c:v>
                </c:pt>
                <c:pt idx="91">
                  <c:v>0</c:v>
                </c:pt>
                <c:pt idx="92">
                  <c:v>0.7</c:v>
                </c:pt>
                <c:pt idx="93">
                  <c:v>0.8</c:v>
                </c:pt>
                <c:pt idx="94">
                  <c:v>0</c:v>
                </c:pt>
                <c:pt idx="95">
                  <c:v>0</c:v>
                </c:pt>
                <c:pt idx="96">
                  <c:v>0</c:v>
                </c:pt>
                <c:pt idx="97">
                  <c:v>0.2</c:v>
                </c:pt>
                <c:pt idx="98">
                  <c:v>0.2</c:v>
                </c:pt>
                <c:pt idx="99">
                  <c:v>0</c:v>
                </c:pt>
                <c:pt idx="100">
                  <c:v>0</c:v>
                </c:pt>
                <c:pt idx="101">
                  <c:v>0</c:v>
                </c:pt>
                <c:pt idx="102">
                  <c:v>0.2</c:v>
                </c:pt>
                <c:pt idx="103">
                  <c:v>0</c:v>
                </c:pt>
                <c:pt idx="104">
                  <c:v>0.2</c:v>
                </c:pt>
                <c:pt idx="105">
                  <c:v>0.2</c:v>
                </c:pt>
                <c:pt idx="106">
                  <c:v>0</c:v>
                </c:pt>
                <c:pt idx="107">
                  <c:v>0</c:v>
                </c:pt>
                <c:pt idx="108">
                  <c:v>0.2</c:v>
                </c:pt>
                <c:pt idx="109">
                  <c:v>0.8</c:v>
                </c:pt>
                <c:pt idx="110">
                  <c:v>0</c:v>
                </c:pt>
                <c:pt idx="111">
                  <c:v>0</c:v>
                </c:pt>
                <c:pt idx="112">
                  <c:v>0</c:v>
                </c:pt>
                <c:pt idx="113">
                  <c:v>0.2</c:v>
                </c:pt>
                <c:pt idx="114">
                  <c:v>0</c:v>
                </c:pt>
                <c:pt idx="115">
                  <c:v>0.2</c:v>
                </c:pt>
                <c:pt idx="116">
                  <c:v>0.2</c:v>
                </c:pt>
                <c:pt idx="117">
                  <c:v>0.2</c:v>
                </c:pt>
                <c:pt idx="118">
                  <c:v>0.2</c:v>
                </c:pt>
                <c:pt idx="119">
                  <c:v>0</c:v>
                </c:pt>
                <c:pt idx="120">
                  <c:v>0</c:v>
                </c:pt>
                <c:pt idx="121">
                  <c:v>0.2</c:v>
                </c:pt>
                <c:pt idx="122">
                  <c:v>0</c:v>
                </c:pt>
                <c:pt idx="123">
                  <c:v>0</c:v>
                </c:pt>
                <c:pt idx="124">
                  <c:v>0</c:v>
                </c:pt>
                <c:pt idx="125">
                  <c:v>0</c:v>
                </c:pt>
                <c:pt idx="126">
                  <c:v>0.2</c:v>
                </c:pt>
                <c:pt idx="127">
                  <c:v>0</c:v>
                </c:pt>
                <c:pt idx="128">
                  <c:v>0</c:v>
                </c:pt>
                <c:pt idx="129">
                  <c:v>0</c:v>
                </c:pt>
                <c:pt idx="130">
                  <c:v>0.2</c:v>
                </c:pt>
                <c:pt idx="131">
                  <c:v>0.2</c:v>
                </c:pt>
                <c:pt idx="132">
                  <c:v>0</c:v>
                </c:pt>
                <c:pt idx="133">
                  <c:v>0</c:v>
                </c:pt>
                <c:pt idx="134">
                  <c:v>0.2</c:v>
                </c:pt>
                <c:pt idx="135">
                  <c:v>0</c:v>
                </c:pt>
                <c:pt idx="136">
                  <c:v>0.2</c:v>
                </c:pt>
                <c:pt idx="137">
                  <c:v>0.2</c:v>
                </c:pt>
                <c:pt idx="138">
                  <c:v>0</c:v>
                </c:pt>
                <c:pt idx="139">
                  <c:v>0</c:v>
                </c:pt>
                <c:pt idx="140">
                  <c:v>0.8</c:v>
                </c:pt>
                <c:pt idx="141">
                  <c:v>0</c:v>
                </c:pt>
                <c:pt idx="142">
                  <c:v>0.2</c:v>
                </c:pt>
                <c:pt idx="143">
                  <c:v>0</c:v>
                </c:pt>
                <c:pt idx="144">
                  <c:v>0</c:v>
                </c:pt>
                <c:pt idx="145">
                  <c:v>0</c:v>
                </c:pt>
                <c:pt idx="146">
                  <c:v>0</c:v>
                </c:pt>
                <c:pt idx="147">
                  <c:v>0.2</c:v>
                </c:pt>
                <c:pt idx="148">
                  <c:v>0</c:v>
                </c:pt>
                <c:pt idx="149">
                  <c:v>0</c:v>
                </c:pt>
                <c:pt idx="150">
                  <c:v>0</c:v>
                </c:pt>
                <c:pt idx="151">
                  <c:v>0.2</c:v>
                </c:pt>
                <c:pt idx="152">
                  <c:v>0</c:v>
                </c:pt>
                <c:pt idx="153">
                  <c:v>0</c:v>
                </c:pt>
                <c:pt idx="154">
                  <c:v>0</c:v>
                </c:pt>
                <c:pt idx="155">
                  <c:v>0.2</c:v>
                </c:pt>
                <c:pt idx="156">
                  <c:v>0</c:v>
                </c:pt>
                <c:pt idx="157">
                  <c:v>0</c:v>
                </c:pt>
                <c:pt idx="158">
                  <c:v>0.2</c:v>
                </c:pt>
                <c:pt idx="159">
                  <c:v>0</c:v>
                </c:pt>
                <c:pt idx="160">
                  <c:v>0</c:v>
                </c:pt>
                <c:pt idx="161">
                  <c:v>0</c:v>
                </c:pt>
                <c:pt idx="162">
                  <c:v>0</c:v>
                </c:pt>
                <c:pt idx="163">
                  <c:v>0.2</c:v>
                </c:pt>
                <c:pt idx="164">
                  <c:v>0.2</c:v>
                </c:pt>
                <c:pt idx="165">
                  <c:v>0</c:v>
                </c:pt>
                <c:pt idx="166">
                  <c:v>0</c:v>
                </c:pt>
                <c:pt idx="167">
                  <c:v>0.2</c:v>
                </c:pt>
                <c:pt idx="168">
                  <c:v>0.2</c:v>
                </c:pt>
                <c:pt idx="169">
                  <c:v>0.2</c:v>
                </c:pt>
                <c:pt idx="170">
                  <c:v>0.2</c:v>
                </c:pt>
                <c:pt idx="171">
                  <c:v>0.2</c:v>
                </c:pt>
                <c:pt idx="172">
                  <c:v>0</c:v>
                </c:pt>
                <c:pt idx="173">
                  <c:v>0.2</c:v>
                </c:pt>
                <c:pt idx="174">
                  <c:v>0.2</c:v>
                </c:pt>
                <c:pt idx="175">
                  <c:v>0</c:v>
                </c:pt>
                <c:pt idx="176">
                  <c:v>0.2</c:v>
                </c:pt>
                <c:pt idx="177">
                  <c:v>0</c:v>
                </c:pt>
                <c:pt idx="178">
                  <c:v>0.3</c:v>
                </c:pt>
                <c:pt idx="179">
                  <c:v>0.2</c:v>
                </c:pt>
                <c:pt idx="180">
                  <c:v>0.2</c:v>
                </c:pt>
                <c:pt idx="181">
                  <c:v>0</c:v>
                </c:pt>
                <c:pt idx="182">
                  <c:v>0.2</c:v>
                </c:pt>
                <c:pt idx="183">
                  <c:v>0.2</c:v>
                </c:pt>
                <c:pt idx="184">
                  <c:v>0.4</c:v>
                </c:pt>
                <c:pt idx="185">
                  <c:v>0</c:v>
                </c:pt>
                <c:pt idx="186">
                  <c:v>0</c:v>
                </c:pt>
                <c:pt idx="187">
                  <c:v>0</c:v>
                </c:pt>
                <c:pt idx="188">
                  <c:v>0</c:v>
                </c:pt>
                <c:pt idx="189">
                  <c:v>0</c:v>
                </c:pt>
                <c:pt idx="190">
                  <c:v>0.2</c:v>
                </c:pt>
                <c:pt idx="191">
                  <c:v>0.2</c:v>
                </c:pt>
                <c:pt idx="192">
                  <c:v>0.8</c:v>
                </c:pt>
                <c:pt idx="193">
                  <c:v>0</c:v>
                </c:pt>
                <c:pt idx="194">
                  <c:v>0.2</c:v>
                </c:pt>
                <c:pt idx="195">
                  <c:v>0.7</c:v>
                </c:pt>
                <c:pt idx="196">
                  <c:v>0.2</c:v>
                </c:pt>
                <c:pt idx="197">
                  <c:v>0.2</c:v>
                </c:pt>
                <c:pt idx="198">
                  <c:v>0</c:v>
                </c:pt>
                <c:pt idx="199">
                  <c:v>0</c:v>
                </c:pt>
                <c:pt idx="200">
                  <c:v>0</c:v>
                </c:pt>
                <c:pt idx="201">
                  <c:v>0.2</c:v>
                </c:pt>
                <c:pt idx="202">
                  <c:v>0.2</c:v>
                </c:pt>
                <c:pt idx="203">
                  <c:v>0</c:v>
                </c:pt>
                <c:pt idx="204">
                  <c:v>0.2</c:v>
                </c:pt>
                <c:pt idx="205">
                  <c:v>0.8</c:v>
                </c:pt>
                <c:pt idx="206">
                  <c:v>0.2</c:v>
                </c:pt>
                <c:pt idx="207">
                  <c:v>0</c:v>
                </c:pt>
                <c:pt idx="208">
                  <c:v>0.8</c:v>
                </c:pt>
                <c:pt idx="209">
                  <c:v>0</c:v>
                </c:pt>
                <c:pt idx="210">
                  <c:v>0.2</c:v>
                </c:pt>
                <c:pt idx="211">
                  <c:v>0.2</c:v>
                </c:pt>
                <c:pt idx="212">
                  <c:v>0</c:v>
                </c:pt>
                <c:pt idx="213">
                  <c:v>0</c:v>
                </c:pt>
                <c:pt idx="214">
                  <c:v>0.1</c:v>
                </c:pt>
                <c:pt idx="215">
                  <c:v>0.2</c:v>
                </c:pt>
                <c:pt idx="216">
                  <c:v>0</c:v>
                </c:pt>
                <c:pt idx="217">
                  <c:v>0.2</c:v>
                </c:pt>
                <c:pt idx="218">
                  <c:v>0.2</c:v>
                </c:pt>
                <c:pt idx="219">
                  <c:v>0</c:v>
                </c:pt>
                <c:pt idx="220">
                  <c:v>0</c:v>
                </c:pt>
                <c:pt idx="221">
                  <c:v>0.2</c:v>
                </c:pt>
                <c:pt idx="222">
                  <c:v>0</c:v>
                </c:pt>
                <c:pt idx="223">
                  <c:v>0.2</c:v>
                </c:pt>
                <c:pt idx="224">
                  <c:v>0.8</c:v>
                </c:pt>
                <c:pt idx="225">
                  <c:v>0</c:v>
                </c:pt>
                <c:pt idx="226">
                  <c:v>0.2</c:v>
                </c:pt>
                <c:pt idx="227">
                  <c:v>0.2</c:v>
                </c:pt>
                <c:pt idx="228">
                  <c:v>0.2</c:v>
                </c:pt>
                <c:pt idx="229">
                  <c:v>0</c:v>
                </c:pt>
                <c:pt idx="230">
                  <c:v>0</c:v>
                </c:pt>
                <c:pt idx="231">
                  <c:v>0</c:v>
                </c:pt>
                <c:pt idx="232">
                  <c:v>0.7</c:v>
                </c:pt>
                <c:pt idx="233">
                  <c:v>0</c:v>
                </c:pt>
                <c:pt idx="234">
                  <c:v>0.2</c:v>
                </c:pt>
                <c:pt idx="235">
                  <c:v>0.1</c:v>
                </c:pt>
                <c:pt idx="236">
                  <c:v>0</c:v>
                </c:pt>
                <c:pt idx="237">
                  <c:v>0</c:v>
                </c:pt>
                <c:pt idx="238">
                  <c:v>0</c:v>
                </c:pt>
                <c:pt idx="239">
                  <c:v>0.7</c:v>
                </c:pt>
                <c:pt idx="240">
                  <c:v>0.2</c:v>
                </c:pt>
                <c:pt idx="241">
                  <c:v>0</c:v>
                </c:pt>
                <c:pt idx="242">
                  <c:v>0</c:v>
                </c:pt>
                <c:pt idx="243">
                  <c:v>0.7</c:v>
                </c:pt>
                <c:pt idx="244">
                  <c:v>0</c:v>
                </c:pt>
                <c:pt idx="245">
                  <c:v>0.2</c:v>
                </c:pt>
                <c:pt idx="246">
                  <c:v>0</c:v>
                </c:pt>
                <c:pt idx="247">
                  <c:v>0.2</c:v>
                </c:pt>
                <c:pt idx="248">
                  <c:v>0</c:v>
                </c:pt>
                <c:pt idx="249">
                  <c:v>0</c:v>
                </c:pt>
                <c:pt idx="250">
                  <c:v>0.3</c:v>
                </c:pt>
                <c:pt idx="251">
                  <c:v>0.2</c:v>
                </c:pt>
                <c:pt idx="252">
                  <c:v>0</c:v>
                </c:pt>
                <c:pt idx="253">
                  <c:v>0.2</c:v>
                </c:pt>
                <c:pt idx="254">
                  <c:v>0</c:v>
                </c:pt>
                <c:pt idx="255">
                  <c:v>0</c:v>
                </c:pt>
                <c:pt idx="256">
                  <c:v>0.2</c:v>
                </c:pt>
                <c:pt idx="257">
                  <c:v>0.7</c:v>
                </c:pt>
                <c:pt idx="258">
                  <c:v>0.3</c:v>
                </c:pt>
                <c:pt idx="259">
                  <c:v>0.7</c:v>
                </c:pt>
                <c:pt idx="260">
                  <c:v>0</c:v>
                </c:pt>
                <c:pt idx="261">
                  <c:v>0</c:v>
                </c:pt>
                <c:pt idx="262">
                  <c:v>0</c:v>
                </c:pt>
                <c:pt idx="263">
                  <c:v>0.2</c:v>
                </c:pt>
                <c:pt idx="264">
                  <c:v>0.2</c:v>
                </c:pt>
                <c:pt idx="265">
                  <c:v>0</c:v>
                </c:pt>
                <c:pt idx="266">
                  <c:v>0</c:v>
                </c:pt>
                <c:pt idx="267">
                  <c:v>0.7</c:v>
                </c:pt>
                <c:pt idx="268">
                  <c:v>0.2</c:v>
                </c:pt>
                <c:pt idx="269">
                  <c:v>0.2</c:v>
                </c:pt>
                <c:pt idx="270">
                  <c:v>0.2</c:v>
                </c:pt>
                <c:pt idx="271">
                  <c:v>0.2</c:v>
                </c:pt>
                <c:pt idx="272">
                  <c:v>0</c:v>
                </c:pt>
                <c:pt idx="273">
                  <c:v>0.7</c:v>
                </c:pt>
                <c:pt idx="274">
                  <c:v>0.7</c:v>
                </c:pt>
                <c:pt idx="275">
                  <c:v>0.2</c:v>
                </c:pt>
                <c:pt idx="276">
                  <c:v>0.1</c:v>
                </c:pt>
                <c:pt idx="277">
                  <c:v>0.2</c:v>
                </c:pt>
                <c:pt idx="278">
                  <c:v>0.2</c:v>
                </c:pt>
                <c:pt idx="279">
                  <c:v>0</c:v>
                </c:pt>
                <c:pt idx="280">
                  <c:v>0.7</c:v>
                </c:pt>
                <c:pt idx="281">
                  <c:v>0</c:v>
                </c:pt>
                <c:pt idx="282">
                  <c:v>0.2</c:v>
                </c:pt>
                <c:pt idx="283">
                  <c:v>0</c:v>
                </c:pt>
                <c:pt idx="284">
                  <c:v>0.8</c:v>
                </c:pt>
                <c:pt idx="285">
                  <c:v>0</c:v>
                </c:pt>
                <c:pt idx="286">
                  <c:v>0</c:v>
                </c:pt>
                <c:pt idx="287">
                  <c:v>0.7</c:v>
                </c:pt>
                <c:pt idx="288">
                  <c:v>0</c:v>
                </c:pt>
                <c:pt idx="289">
                  <c:v>0.2</c:v>
                </c:pt>
                <c:pt idx="290">
                  <c:v>0</c:v>
                </c:pt>
                <c:pt idx="291">
                  <c:v>0</c:v>
                </c:pt>
                <c:pt idx="292">
                  <c:v>0.2</c:v>
                </c:pt>
                <c:pt idx="293">
                  <c:v>0</c:v>
                </c:pt>
                <c:pt idx="294">
                  <c:v>0</c:v>
                </c:pt>
                <c:pt idx="295">
                  <c:v>0.2</c:v>
                </c:pt>
                <c:pt idx="296">
                  <c:v>0.2</c:v>
                </c:pt>
                <c:pt idx="297">
                  <c:v>0</c:v>
                </c:pt>
                <c:pt idx="298">
                  <c:v>0.2</c:v>
                </c:pt>
                <c:pt idx="299">
                  <c:v>0</c:v>
                </c:pt>
                <c:pt idx="300">
                  <c:v>0.2</c:v>
                </c:pt>
                <c:pt idx="301">
                  <c:v>0</c:v>
                </c:pt>
                <c:pt idx="302">
                  <c:v>0.2</c:v>
                </c:pt>
                <c:pt idx="303">
                  <c:v>0.2</c:v>
                </c:pt>
                <c:pt idx="304">
                  <c:v>0.2</c:v>
                </c:pt>
                <c:pt idx="305">
                  <c:v>0.7</c:v>
                </c:pt>
                <c:pt idx="306">
                  <c:v>0</c:v>
                </c:pt>
                <c:pt idx="307">
                  <c:v>0.2</c:v>
                </c:pt>
                <c:pt idx="308">
                  <c:v>0</c:v>
                </c:pt>
                <c:pt idx="309">
                  <c:v>0</c:v>
                </c:pt>
                <c:pt idx="310">
                  <c:v>0.15</c:v>
                </c:pt>
                <c:pt idx="311">
                  <c:v>0</c:v>
                </c:pt>
                <c:pt idx="312">
                  <c:v>0</c:v>
                </c:pt>
                <c:pt idx="313">
                  <c:v>0.2</c:v>
                </c:pt>
                <c:pt idx="314">
                  <c:v>0</c:v>
                </c:pt>
                <c:pt idx="315">
                  <c:v>0</c:v>
                </c:pt>
                <c:pt idx="316">
                  <c:v>0.8</c:v>
                </c:pt>
                <c:pt idx="317">
                  <c:v>0</c:v>
                </c:pt>
                <c:pt idx="318">
                  <c:v>0.7</c:v>
                </c:pt>
                <c:pt idx="319">
                  <c:v>0</c:v>
                </c:pt>
                <c:pt idx="320">
                  <c:v>0.6</c:v>
                </c:pt>
                <c:pt idx="321">
                  <c:v>0.2</c:v>
                </c:pt>
                <c:pt idx="322">
                  <c:v>0.6</c:v>
                </c:pt>
                <c:pt idx="323">
                  <c:v>0</c:v>
                </c:pt>
                <c:pt idx="324">
                  <c:v>0</c:v>
                </c:pt>
                <c:pt idx="325">
                  <c:v>0</c:v>
                </c:pt>
                <c:pt idx="326">
                  <c:v>0.7</c:v>
                </c:pt>
                <c:pt idx="327">
                  <c:v>0</c:v>
                </c:pt>
                <c:pt idx="328">
                  <c:v>0.2</c:v>
                </c:pt>
                <c:pt idx="329">
                  <c:v>0.7</c:v>
                </c:pt>
                <c:pt idx="330">
                  <c:v>0.2</c:v>
                </c:pt>
                <c:pt idx="331">
                  <c:v>0</c:v>
                </c:pt>
                <c:pt idx="332">
                  <c:v>0.2</c:v>
                </c:pt>
                <c:pt idx="333">
                  <c:v>0</c:v>
                </c:pt>
                <c:pt idx="334">
                  <c:v>0.2</c:v>
                </c:pt>
                <c:pt idx="335">
                  <c:v>0</c:v>
                </c:pt>
                <c:pt idx="336">
                  <c:v>0.2</c:v>
                </c:pt>
                <c:pt idx="337">
                  <c:v>0</c:v>
                </c:pt>
                <c:pt idx="338">
                  <c:v>0.2</c:v>
                </c:pt>
                <c:pt idx="339">
                  <c:v>0.7</c:v>
                </c:pt>
                <c:pt idx="340">
                  <c:v>0.2</c:v>
                </c:pt>
                <c:pt idx="341">
                  <c:v>0</c:v>
                </c:pt>
                <c:pt idx="342">
                  <c:v>0.2</c:v>
                </c:pt>
                <c:pt idx="343">
                  <c:v>0.6</c:v>
                </c:pt>
                <c:pt idx="344">
                  <c:v>0</c:v>
                </c:pt>
                <c:pt idx="345">
                  <c:v>0</c:v>
                </c:pt>
                <c:pt idx="346">
                  <c:v>0</c:v>
                </c:pt>
                <c:pt idx="347">
                  <c:v>0.8</c:v>
                </c:pt>
                <c:pt idx="348">
                  <c:v>0.2</c:v>
                </c:pt>
                <c:pt idx="349">
                  <c:v>0.2</c:v>
                </c:pt>
                <c:pt idx="350">
                  <c:v>0.2</c:v>
                </c:pt>
                <c:pt idx="351">
                  <c:v>0.7</c:v>
                </c:pt>
                <c:pt idx="352">
                  <c:v>0.2</c:v>
                </c:pt>
                <c:pt idx="353">
                  <c:v>0</c:v>
                </c:pt>
                <c:pt idx="354">
                  <c:v>0.2</c:v>
                </c:pt>
                <c:pt idx="355">
                  <c:v>0.2</c:v>
                </c:pt>
                <c:pt idx="356">
                  <c:v>0.2</c:v>
                </c:pt>
                <c:pt idx="357">
                  <c:v>0.3</c:v>
                </c:pt>
                <c:pt idx="358">
                  <c:v>0</c:v>
                </c:pt>
                <c:pt idx="359">
                  <c:v>0.2</c:v>
                </c:pt>
                <c:pt idx="360">
                  <c:v>0</c:v>
                </c:pt>
                <c:pt idx="361">
                  <c:v>0.6</c:v>
                </c:pt>
                <c:pt idx="362">
                  <c:v>0.3</c:v>
                </c:pt>
                <c:pt idx="363">
                  <c:v>0.6</c:v>
                </c:pt>
                <c:pt idx="364">
                  <c:v>0.2</c:v>
                </c:pt>
                <c:pt idx="365">
                  <c:v>0</c:v>
                </c:pt>
                <c:pt idx="366">
                  <c:v>0.15</c:v>
                </c:pt>
                <c:pt idx="367">
                  <c:v>0</c:v>
                </c:pt>
                <c:pt idx="368">
                  <c:v>0</c:v>
                </c:pt>
                <c:pt idx="369">
                  <c:v>0.15</c:v>
                </c:pt>
                <c:pt idx="370">
                  <c:v>0</c:v>
                </c:pt>
                <c:pt idx="371">
                  <c:v>0.5</c:v>
                </c:pt>
                <c:pt idx="372">
                  <c:v>0.2</c:v>
                </c:pt>
                <c:pt idx="373">
                  <c:v>0</c:v>
                </c:pt>
                <c:pt idx="374">
                  <c:v>0</c:v>
                </c:pt>
                <c:pt idx="375">
                  <c:v>0.2</c:v>
                </c:pt>
                <c:pt idx="376">
                  <c:v>0</c:v>
                </c:pt>
                <c:pt idx="377">
                  <c:v>0.15</c:v>
                </c:pt>
                <c:pt idx="378">
                  <c:v>0</c:v>
                </c:pt>
                <c:pt idx="379">
                  <c:v>0</c:v>
                </c:pt>
                <c:pt idx="380">
                  <c:v>0.2</c:v>
                </c:pt>
                <c:pt idx="381">
                  <c:v>0.2</c:v>
                </c:pt>
                <c:pt idx="382">
                  <c:v>0.3</c:v>
                </c:pt>
                <c:pt idx="383">
                  <c:v>0</c:v>
                </c:pt>
                <c:pt idx="384">
                  <c:v>0.2</c:v>
                </c:pt>
                <c:pt idx="385">
                  <c:v>0.6</c:v>
                </c:pt>
                <c:pt idx="386">
                  <c:v>0.15</c:v>
                </c:pt>
                <c:pt idx="387">
                  <c:v>0</c:v>
                </c:pt>
                <c:pt idx="388">
                  <c:v>0</c:v>
                </c:pt>
                <c:pt idx="389">
                  <c:v>0.32</c:v>
                </c:pt>
                <c:pt idx="390">
                  <c:v>0</c:v>
                </c:pt>
                <c:pt idx="391">
                  <c:v>0</c:v>
                </c:pt>
                <c:pt idx="392">
                  <c:v>0.7</c:v>
                </c:pt>
                <c:pt idx="393">
                  <c:v>0</c:v>
                </c:pt>
                <c:pt idx="394">
                  <c:v>0.4</c:v>
                </c:pt>
                <c:pt idx="395">
                  <c:v>0</c:v>
                </c:pt>
                <c:pt idx="396">
                  <c:v>0.2</c:v>
                </c:pt>
                <c:pt idx="397">
                  <c:v>0.2</c:v>
                </c:pt>
                <c:pt idx="398">
                  <c:v>0.2</c:v>
                </c:pt>
                <c:pt idx="399">
                  <c:v>0</c:v>
                </c:pt>
                <c:pt idx="400">
                  <c:v>0</c:v>
                </c:pt>
                <c:pt idx="401">
                  <c:v>0.2</c:v>
                </c:pt>
                <c:pt idx="402">
                  <c:v>0.8</c:v>
                </c:pt>
                <c:pt idx="403">
                  <c:v>0.2</c:v>
                </c:pt>
                <c:pt idx="404">
                  <c:v>0</c:v>
                </c:pt>
                <c:pt idx="405">
                  <c:v>0.2</c:v>
                </c:pt>
                <c:pt idx="406">
                  <c:v>0.2</c:v>
                </c:pt>
                <c:pt idx="407">
                  <c:v>0.2</c:v>
                </c:pt>
                <c:pt idx="408">
                  <c:v>0</c:v>
                </c:pt>
                <c:pt idx="409">
                  <c:v>0.3</c:v>
                </c:pt>
                <c:pt idx="410">
                  <c:v>0.2</c:v>
                </c:pt>
                <c:pt idx="411">
                  <c:v>0</c:v>
                </c:pt>
                <c:pt idx="412">
                  <c:v>0</c:v>
                </c:pt>
                <c:pt idx="413">
                  <c:v>0</c:v>
                </c:pt>
                <c:pt idx="414">
                  <c:v>0</c:v>
                </c:pt>
                <c:pt idx="415">
                  <c:v>0</c:v>
                </c:pt>
                <c:pt idx="416">
                  <c:v>0</c:v>
                </c:pt>
                <c:pt idx="417">
                  <c:v>0.7</c:v>
                </c:pt>
                <c:pt idx="418">
                  <c:v>0</c:v>
                </c:pt>
                <c:pt idx="419">
                  <c:v>0</c:v>
                </c:pt>
                <c:pt idx="420">
                  <c:v>0</c:v>
                </c:pt>
                <c:pt idx="421">
                  <c:v>0.2</c:v>
                </c:pt>
                <c:pt idx="422">
                  <c:v>0.8</c:v>
                </c:pt>
                <c:pt idx="423">
                  <c:v>0.2</c:v>
                </c:pt>
                <c:pt idx="424">
                  <c:v>0</c:v>
                </c:pt>
                <c:pt idx="425">
                  <c:v>0</c:v>
                </c:pt>
                <c:pt idx="426">
                  <c:v>0.2</c:v>
                </c:pt>
                <c:pt idx="427">
                  <c:v>0</c:v>
                </c:pt>
                <c:pt idx="428">
                  <c:v>0.2</c:v>
                </c:pt>
                <c:pt idx="429">
                  <c:v>0.2</c:v>
                </c:pt>
                <c:pt idx="430">
                  <c:v>0.2</c:v>
                </c:pt>
                <c:pt idx="431">
                  <c:v>0</c:v>
                </c:pt>
                <c:pt idx="432">
                  <c:v>0.2</c:v>
                </c:pt>
                <c:pt idx="433">
                  <c:v>0.2</c:v>
                </c:pt>
                <c:pt idx="434">
                  <c:v>0.2</c:v>
                </c:pt>
                <c:pt idx="435">
                  <c:v>0.8</c:v>
                </c:pt>
                <c:pt idx="436">
                  <c:v>0.15</c:v>
                </c:pt>
                <c:pt idx="437">
                  <c:v>0.2</c:v>
                </c:pt>
                <c:pt idx="438">
                  <c:v>0.8</c:v>
                </c:pt>
                <c:pt idx="439">
                  <c:v>0</c:v>
                </c:pt>
                <c:pt idx="440">
                  <c:v>0</c:v>
                </c:pt>
                <c:pt idx="441">
                  <c:v>0</c:v>
                </c:pt>
                <c:pt idx="442">
                  <c:v>0</c:v>
                </c:pt>
                <c:pt idx="443">
                  <c:v>0.2</c:v>
                </c:pt>
                <c:pt idx="444">
                  <c:v>0</c:v>
                </c:pt>
                <c:pt idx="445">
                  <c:v>0</c:v>
                </c:pt>
                <c:pt idx="446">
                  <c:v>0</c:v>
                </c:pt>
                <c:pt idx="447">
                  <c:v>0.2</c:v>
                </c:pt>
                <c:pt idx="448">
                  <c:v>0</c:v>
                </c:pt>
                <c:pt idx="449">
                  <c:v>0.2</c:v>
                </c:pt>
                <c:pt idx="450">
                  <c:v>0</c:v>
                </c:pt>
                <c:pt idx="451">
                  <c:v>0.2</c:v>
                </c:pt>
                <c:pt idx="452">
                  <c:v>0</c:v>
                </c:pt>
                <c:pt idx="453">
                  <c:v>0</c:v>
                </c:pt>
                <c:pt idx="454">
                  <c:v>0</c:v>
                </c:pt>
                <c:pt idx="455">
                  <c:v>0</c:v>
                </c:pt>
                <c:pt idx="456">
                  <c:v>0</c:v>
                </c:pt>
                <c:pt idx="457">
                  <c:v>0.2</c:v>
                </c:pt>
                <c:pt idx="458">
                  <c:v>0</c:v>
                </c:pt>
                <c:pt idx="459">
                  <c:v>0.2</c:v>
                </c:pt>
                <c:pt idx="460">
                  <c:v>0.8</c:v>
                </c:pt>
                <c:pt idx="461">
                  <c:v>0.2</c:v>
                </c:pt>
                <c:pt idx="462">
                  <c:v>0.2</c:v>
                </c:pt>
                <c:pt idx="463">
                  <c:v>0</c:v>
                </c:pt>
                <c:pt idx="464">
                  <c:v>0.2</c:v>
                </c:pt>
                <c:pt idx="465">
                  <c:v>0.2</c:v>
                </c:pt>
                <c:pt idx="466">
                  <c:v>0.2</c:v>
                </c:pt>
                <c:pt idx="467">
                  <c:v>0.2</c:v>
                </c:pt>
                <c:pt idx="468">
                  <c:v>0.2</c:v>
                </c:pt>
                <c:pt idx="469">
                  <c:v>0.2</c:v>
                </c:pt>
                <c:pt idx="470">
                  <c:v>0.2</c:v>
                </c:pt>
                <c:pt idx="471">
                  <c:v>0</c:v>
                </c:pt>
                <c:pt idx="472">
                  <c:v>0</c:v>
                </c:pt>
                <c:pt idx="473">
                  <c:v>0.3</c:v>
                </c:pt>
                <c:pt idx="474">
                  <c:v>0.7</c:v>
                </c:pt>
                <c:pt idx="475">
                  <c:v>0.2</c:v>
                </c:pt>
                <c:pt idx="476">
                  <c:v>0.2</c:v>
                </c:pt>
                <c:pt idx="477">
                  <c:v>0.2</c:v>
                </c:pt>
                <c:pt idx="478">
                  <c:v>0.2</c:v>
                </c:pt>
                <c:pt idx="479">
                  <c:v>0.2</c:v>
                </c:pt>
                <c:pt idx="480">
                  <c:v>0.2</c:v>
                </c:pt>
                <c:pt idx="481">
                  <c:v>0.2</c:v>
                </c:pt>
                <c:pt idx="482">
                  <c:v>0.8</c:v>
                </c:pt>
                <c:pt idx="483">
                  <c:v>0.2</c:v>
                </c:pt>
                <c:pt idx="484">
                  <c:v>0</c:v>
                </c:pt>
                <c:pt idx="485">
                  <c:v>0</c:v>
                </c:pt>
                <c:pt idx="486">
                  <c:v>0.4</c:v>
                </c:pt>
                <c:pt idx="487">
                  <c:v>0.7</c:v>
                </c:pt>
                <c:pt idx="488">
                  <c:v>0</c:v>
                </c:pt>
                <c:pt idx="489">
                  <c:v>0.2</c:v>
                </c:pt>
                <c:pt idx="490">
                  <c:v>0</c:v>
                </c:pt>
                <c:pt idx="491">
                  <c:v>0.7</c:v>
                </c:pt>
                <c:pt idx="492">
                  <c:v>0.2</c:v>
                </c:pt>
                <c:pt idx="493">
                  <c:v>0.2</c:v>
                </c:pt>
                <c:pt idx="494">
                  <c:v>0</c:v>
                </c:pt>
                <c:pt idx="495">
                  <c:v>0.2</c:v>
                </c:pt>
                <c:pt idx="496">
                  <c:v>0.2</c:v>
                </c:pt>
                <c:pt idx="497">
                  <c:v>0</c:v>
                </c:pt>
                <c:pt idx="498">
                  <c:v>0</c:v>
                </c:pt>
                <c:pt idx="499">
                  <c:v>0</c:v>
                </c:pt>
                <c:pt idx="500">
                  <c:v>0.2</c:v>
                </c:pt>
                <c:pt idx="501">
                  <c:v>0</c:v>
                </c:pt>
                <c:pt idx="502">
                  <c:v>0</c:v>
                </c:pt>
                <c:pt idx="503">
                  <c:v>0.8</c:v>
                </c:pt>
                <c:pt idx="504">
                  <c:v>0.2</c:v>
                </c:pt>
                <c:pt idx="505">
                  <c:v>0.2</c:v>
                </c:pt>
                <c:pt idx="506">
                  <c:v>0.7</c:v>
                </c:pt>
                <c:pt idx="507">
                  <c:v>0</c:v>
                </c:pt>
                <c:pt idx="508">
                  <c:v>0.2</c:v>
                </c:pt>
                <c:pt idx="509">
                  <c:v>0</c:v>
                </c:pt>
                <c:pt idx="510">
                  <c:v>0</c:v>
                </c:pt>
                <c:pt idx="511">
                  <c:v>0.2</c:v>
                </c:pt>
                <c:pt idx="512">
                  <c:v>0</c:v>
                </c:pt>
                <c:pt idx="513">
                  <c:v>0.7</c:v>
                </c:pt>
                <c:pt idx="514">
                  <c:v>0</c:v>
                </c:pt>
                <c:pt idx="515">
                  <c:v>0.7</c:v>
                </c:pt>
                <c:pt idx="516">
                  <c:v>0</c:v>
                </c:pt>
                <c:pt idx="517">
                  <c:v>0.2</c:v>
                </c:pt>
                <c:pt idx="518">
                  <c:v>0.8</c:v>
                </c:pt>
                <c:pt idx="519">
                  <c:v>0.2</c:v>
                </c:pt>
                <c:pt idx="520">
                  <c:v>0</c:v>
                </c:pt>
                <c:pt idx="521">
                  <c:v>0</c:v>
                </c:pt>
                <c:pt idx="522">
                  <c:v>0</c:v>
                </c:pt>
                <c:pt idx="523">
                  <c:v>0</c:v>
                </c:pt>
                <c:pt idx="524">
                  <c:v>0.2</c:v>
                </c:pt>
                <c:pt idx="525">
                  <c:v>0.2</c:v>
                </c:pt>
                <c:pt idx="526">
                  <c:v>0.2</c:v>
                </c:pt>
                <c:pt idx="527">
                  <c:v>0.7</c:v>
                </c:pt>
                <c:pt idx="528">
                  <c:v>0.2</c:v>
                </c:pt>
                <c:pt idx="529">
                  <c:v>0</c:v>
                </c:pt>
                <c:pt idx="530">
                  <c:v>0.2</c:v>
                </c:pt>
                <c:pt idx="531">
                  <c:v>0.7</c:v>
                </c:pt>
                <c:pt idx="532">
                  <c:v>0.7</c:v>
                </c:pt>
                <c:pt idx="533">
                  <c:v>0.7</c:v>
                </c:pt>
                <c:pt idx="534">
                  <c:v>0.15</c:v>
                </c:pt>
                <c:pt idx="535">
                  <c:v>0</c:v>
                </c:pt>
                <c:pt idx="536">
                  <c:v>0</c:v>
                </c:pt>
                <c:pt idx="537">
                  <c:v>0</c:v>
                </c:pt>
                <c:pt idx="538">
                  <c:v>0</c:v>
                </c:pt>
                <c:pt idx="539">
                  <c:v>0.2</c:v>
                </c:pt>
                <c:pt idx="540">
                  <c:v>0.2</c:v>
                </c:pt>
                <c:pt idx="541">
                  <c:v>0.7</c:v>
                </c:pt>
                <c:pt idx="542">
                  <c:v>0.2</c:v>
                </c:pt>
                <c:pt idx="543">
                  <c:v>0</c:v>
                </c:pt>
                <c:pt idx="544">
                  <c:v>0</c:v>
                </c:pt>
                <c:pt idx="545">
                  <c:v>0.2</c:v>
                </c:pt>
                <c:pt idx="546">
                  <c:v>0.2</c:v>
                </c:pt>
                <c:pt idx="547">
                  <c:v>0</c:v>
                </c:pt>
                <c:pt idx="548">
                  <c:v>0</c:v>
                </c:pt>
                <c:pt idx="549">
                  <c:v>0.2</c:v>
                </c:pt>
                <c:pt idx="550">
                  <c:v>0.2</c:v>
                </c:pt>
                <c:pt idx="551">
                  <c:v>0.2</c:v>
                </c:pt>
                <c:pt idx="552">
                  <c:v>0</c:v>
                </c:pt>
                <c:pt idx="553">
                  <c:v>0.2</c:v>
                </c:pt>
                <c:pt idx="554">
                  <c:v>0.2</c:v>
                </c:pt>
                <c:pt idx="555">
                  <c:v>0.2</c:v>
                </c:pt>
                <c:pt idx="556">
                  <c:v>0</c:v>
                </c:pt>
                <c:pt idx="557">
                  <c:v>0.2</c:v>
                </c:pt>
                <c:pt idx="558">
                  <c:v>0.2</c:v>
                </c:pt>
                <c:pt idx="559">
                  <c:v>0</c:v>
                </c:pt>
                <c:pt idx="560">
                  <c:v>0.2</c:v>
                </c:pt>
                <c:pt idx="561">
                  <c:v>0.2</c:v>
                </c:pt>
                <c:pt idx="562">
                  <c:v>0</c:v>
                </c:pt>
                <c:pt idx="563">
                  <c:v>0</c:v>
                </c:pt>
                <c:pt idx="564">
                  <c:v>0.2</c:v>
                </c:pt>
                <c:pt idx="565">
                  <c:v>0</c:v>
                </c:pt>
                <c:pt idx="566">
                  <c:v>0.2</c:v>
                </c:pt>
                <c:pt idx="567">
                  <c:v>0</c:v>
                </c:pt>
                <c:pt idx="568">
                  <c:v>0.2</c:v>
                </c:pt>
                <c:pt idx="569">
                  <c:v>0.2</c:v>
                </c:pt>
                <c:pt idx="570">
                  <c:v>0.2</c:v>
                </c:pt>
                <c:pt idx="571">
                  <c:v>0</c:v>
                </c:pt>
                <c:pt idx="572">
                  <c:v>0</c:v>
                </c:pt>
                <c:pt idx="573">
                  <c:v>0.2</c:v>
                </c:pt>
                <c:pt idx="574">
                  <c:v>0.2</c:v>
                </c:pt>
                <c:pt idx="575">
                  <c:v>0</c:v>
                </c:pt>
                <c:pt idx="576">
                  <c:v>0.2</c:v>
                </c:pt>
                <c:pt idx="577">
                  <c:v>0</c:v>
                </c:pt>
                <c:pt idx="578">
                  <c:v>0.2</c:v>
                </c:pt>
                <c:pt idx="579">
                  <c:v>0</c:v>
                </c:pt>
                <c:pt idx="580">
                  <c:v>0</c:v>
                </c:pt>
                <c:pt idx="581">
                  <c:v>0.8</c:v>
                </c:pt>
                <c:pt idx="582">
                  <c:v>0</c:v>
                </c:pt>
                <c:pt idx="583">
                  <c:v>0</c:v>
                </c:pt>
                <c:pt idx="584">
                  <c:v>0</c:v>
                </c:pt>
                <c:pt idx="585">
                  <c:v>0.2</c:v>
                </c:pt>
                <c:pt idx="586">
                  <c:v>0.8</c:v>
                </c:pt>
                <c:pt idx="587">
                  <c:v>0.7</c:v>
                </c:pt>
                <c:pt idx="588">
                  <c:v>0</c:v>
                </c:pt>
                <c:pt idx="589">
                  <c:v>0</c:v>
                </c:pt>
                <c:pt idx="590">
                  <c:v>0.8</c:v>
                </c:pt>
                <c:pt idx="591">
                  <c:v>0</c:v>
                </c:pt>
                <c:pt idx="592">
                  <c:v>0.2</c:v>
                </c:pt>
                <c:pt idx="593">
                  <c:v>0.2</c:v>
                </c:pt>
                <c:pt idx="594">
                  <c:v>0.2</c:v>
                </c:pt>
                <c:pt idx="595">
                  <c:v>0</c:v>
                </c:pt>
                <c:pt idx="596">
                  <c:v>0</c:v>
                </c:pt>
                <c:pt idx="597">
                  <c:v>0.2</c:v>
                </c:pt>
                <c:pt idx="598">
                  <c:v>0.2</c:v>
                </c:pt>
                <c:pt idx="599">
                  <c:v>0</c:v>
                </c:pt>
                <c:pt idx="600">
                  <c:v>0</c:v>
                </c:pt>
                <c:pt idx="601">
                  <c:v>0.5</c:v>
                </c:pt>
                <c:pt idx="602">
                  <c:v>0.7</c:v>
                </c:pt>
                <c:pt idx="603">
                  <c:v>0</c:v>
                </c:pt>
                <c:pt idx="604">
                  <c:v>0</c:v>
                </c:pt>
                <c:pt idx="605">
                  <c:v>0</c:v>
                </c:pt>
                <c:pt idx="606">
                  <c:v>0.2</c:v>
                </c:pt>
                <c:pt idx="607">
                  <c:v>0</c:v>
                </c:pt>
                <c:pt idx="608">
                  <c:v>0.15</c:v>
                </c:pt>
                <c:pt idx="609">
                  <c:v>0</c:v>
                </c:pt>
                <c:pt idx="610">
                  <c:v>0.2</c:v>
                </c:pt>
                <c:pt idx="611">
                  <c:v>0</c:v>
                </c:pt>
                <c:pt idx="612">
                  <c:v>0</c:v>
                </c:pt>
                <c:pt idx="613">
                  <c:v>0.2</c:v>
                </c:pt>
                <c:pt idx="614">
                  <c:v>0</c:v>
                </c:pt>
                <c:pt idx="615">
                  <c:v>0.2</c:v>
                </c:pt>
                <c:pt idx="616">
                  <c:v>0.6</c:v>
                </c:pt>
                <c:pt idx="617">
                  <c:v>0</c:v>
                </c:pt>
                <c:pt idx="618">
                  <c:v>0.7</c:v>
                </c:pt>
                <c:pt idx="619">
                  <c:v>0</c:v>
                </c:pt>
                <c:pt idx="620">
                  <c:v>0.15</c:v>
                </c:pt>
                <c:pt idx="621">
                  <c:v>0.2</c:v>
                </c:pt>
                <c:pt idx="622">
                  <c:v>0.2</c:v>
                </c:pt>
                <c:pt idx="623">
                  <c:v>0.8</c:v>
                </c:pt>
                <c:pt idx="624">
                  <c:v>0</c:v>
                </c:pt>
                <c:pt idx="625">
                  <c:v>0</c:v>
                </c:pt>
                <c:pt idx="626">
                  <c:v>0.2</c:v>
                </c:pt>
                <c:pt idx="627">
                  <c:v>0.2</c:v>
                </c:pt>
                <c:pt idx="628">
                  <c:v>0.6</c:v>
                </c:pt>
                <c:pt idx="629">
                  <c:v>0.8</c:v>
                </c:pt>
                <c:pt idx="630">
                  <c:v>0.2</c:v>
                </c:pt>
                <c:pt idx="631">
                  <c:v>0</c:v>
                </c:pt>
                <c:pt idx="632">
                  <c:v>0.2</c:v>
                </c:pt>
                <c:pt idx="633">
                  <c:v>0</c:v>
                </c:pt>
                <c:pt idx="634">
                  <c:v>0</c:v>
                </c:pt>
                <c:pt idx="635">
                  <c:v>0</c:v>
                </c:pt>
                <c:pt idx="636">
                  <c:v>0.7</c:v>
                </c:pt>
                <c:pt idx="637">
                  <c:v>0</c:v>
                </c:pt>
                <c:pt idx="638">
                  <c:v>0</c:v>
                </c:pt>
                <c:pt idx="639">
                  <c:v>0</c:v>
                </c:pt>
                <c:pt idx="640">
                  <c:v>0</c:v>
                </c:pt>
                <c:pt idx="641">
                  <c:v>0.2</c:v>
                </c:pt>
                <c:pt idx="642">
                  <c:v>0</c:v>
                </c:pt>
                <c:pt idx="643">
                  <c:v>0</c:v>
                </c:pt>
                <c:pt idx="644">
                  <c:v>0</c:v>
                </c:pt>
                <c:pt idx="645">
                  <c:v>0</c:v>
                </c:pt>
                <c:pt idx="646">
                  <c:v>0</c:v>
                </c:pt>
                <c:pt idx="647">
                  <c:v>0.6</c:v>
                </c:pt>
                <c:pt idx="648">
                  <c:v>0.2</c:v>
                </c:pt>
                <c:pt idx="649">
                  <c:v>0.7</c:v>
                </c:pt>
                <c:pt idx="650">
                  <c:v>0</c:v>
                </c:pt>
                <c:pt idx="651">
                  <c:v>0.7</c:v>
                </c:pt>
                <c:pt idx="652">
                  <c:v>0</c:v>
                </c:pt>
                <c:pt idx="653">
                  <c:v>0.2</c:v>
                </c:pt>
                <c:pt idx="654">
                  <c:v>0.2</c:v>
                </c:pt>
                <c:pt idx="655">
                  <c:v>0</c:v>
                </c:pt>
                <c:pt idx="656">
                  <c:v>0</c:v>
                </c:pt>
                <c:pt idx="657">
                  <c:v>0</c:v>
                </c:pt>
                <c:pt idx="658">
                  <c:v>0.2</c:v>
                </c:pt>
                <c:pt idx="659">
                  <c:v>0</c:v>
                </c:pt>
                <c:pt idx="660">
                  <c:v>0</c:v>
                </c:pt>
                <c:pt idx="661">
                  <c:v>0.2</c:v>
                </c:pt>
                <c:pt idx="662">
                  <c:v>0.2</c:v>
                </c:pt>
                <c:pt idx="663">
                  <c:v>0</c:v>
                </c:pt>
                <c:pt idx="664">
                  <c:v>0.4</c:v>
                </c:pt>
                <c:pt idx="665">
                  <c:v>0.2</c:v>
                </c:pt>
                <c:pt idx="666">
                  <c:v>0</c:v>
                </c:pt>
                <c:pt idx="667">
                  <c:v>0.2</c:v>
                </c:pt>
                <c:pt idx="668">
                  <c:v>0.15</c:v>
                </c:pt>
                <c:pt idx="669">
                  <c:v>0</c:v>
                </c:pt>
                <c:pt idx="670">
                  <c:v>0</c:v>
                </c:pt>
                <c:pt idx="671">
                  <c:v>0.2</c:v>
                </c:pt>
                <c:pt idx="672">
                  <c:v>0.8</c:v>
                </c:pt>
                <c:pt idx="673">
                  <c:v>0.2</c:v>
                </c:pt>
                <c:pt idx="674">
                  <c:v>0.2</c:v>
                </c:pt>
                <c:pt idx="675">
                  <c:v>0.2</c:v>
                </c:pt>
                <c:pt idx="676">
                  <c:v>0</c:v>
                </c:pt>
                <c:pt idx="677">
                  <c:v>0</c:v>
                </c:pt>
                <c:pt idx="678">
                  <c:v>0.2</c:v>
                </c:pt>
                <c:pt idx="679">
                  <c:v>0.2</c:v>
                </c:pt>
                <c:pt idx="680">
                  <c:v>0.2</c:v>
                </c:pt>
                <c:pt idx="681">
                  <c:v>0.2</c:v>
                </c:pt>
                <c:pt idx="682">
                  <c:v>0</c:v>
                </c:pt>
                <c:pt idx="683">
                  <c:v>0</c:v>
                </c:pt>
                <c:pt idx="684">
                  <c:v>0.2</c:v>
                </c:pt>
                <c:pt idx="685">
                  <c:v>0.2</c:v>
                </c:pt>
                <c:pt idx="686">
                  <c:v>0</c:v>
                </c:pt>
                <c:pt idx="687">
                  <c:v>0</c:v>
                </c:pt>
                <c:pt idx="688">
                  <c:v>0</c:v>
                </c:pt>
                <c:pt idx="689">
                  <c:v>0</c:v>
                </c:pt>
                <c:pt idx="690">
                  <c:v>0.2</c:v>
                </c:pt>
                <c:pt idx="691">
                  <c:v>0.7</c:v>
                </c:pt>
                <c:pt idx="692">
                  <c:v>0</c:v>
                </c:pt>
                <c:pt idx="693">
                  <c:v>0.2</c:v>
                </c:pt>
                <c:pt idx="694">
                  <c:v>0</c:v>
                </c:pt>
                <c:pt idx="695">
                  <c:v>0.2</c:v>
                </c:pt>
                <c:pt idx="696">
                  <c:v>0</c:v>
                </c:pt>
                <c:pt idx="697">
                  <c:v>0.2</c:v>
                </c:pt>
                <c:pt idx="698">
                  <c:v>0</c:v>
                </c:pt>
                <c:pt idx="699">
                  <c:v>0</c:v>
                </c:pt>
                <c:pt idx="700">
                  <c:v>0</c:v>
                </c:pt>
                <c:pt idx="701">
                  <c:v>0.3</c:v>
                </c:pt>
                <c:pt idx="702">
                  <c:v>0.3</c:v>
                </c:pt>
                <c:pt idx="703">
                  <c:v>0.2</c:v>
                </c:pt>
                <c:pt idx="704">
                  <c:v>0.2</c:v>
                </c:pt>
                <c:pt idx="705">
                  <c:v>0</c:v>
                </c:pt>
                <c:pt idx="706">
                  <c:v>0.2</c:v>
                </c:pt>
                <c:pt idx="707">
                  <c:v>0.2</c:v>
                </c:pt>
                <c:pt idx="708">
                  <c:v>0.2</c:v>
                </c:pt>
                <c:pt idx="709">
                  <c:v>0.4</c:v>
                </c:pt>
                <c:pt idx="710">
                  <c:v>0.2</c:v>
                </c:pt>
                <c:pt idx="711">
                  <c:v>0.7</c:v>
                </c:pt>
                <c:pt idx="712">
                  <c:v>0.8</c:v>
                </c:pt>
                <c:pt idx="713">
                  <c:v>0</c:v>
                </c:pt>
                <c:pt idx="714">
                  <c:v>0.2</c:v>
                </c:pt>
                <c:pt idx="715">
                  <c:v>0.2</c:v>
                </c:pt>
                <c:pt idx="716">
                  <c:v>0</c:v>
                </c:pt>
                <c:pt idx="717">
                  <c:v>0.2</c:v>
                </c:pt>
                <c:pt idx="718">
                  <c:v>0</c:v>
                </c:pt>
                <c:pt idx="719">
                  <c:v>0</c:v>
                </c:pt>
                <c:pt idx="720">
                  <c:v>0.2</c:v>
                </c:pt>
                <c:pt idx="721">
                  <c:v>0</c:v>
                </c:pt>
                <c:pt idx="722">
                  <c:v>0.2</c:v>
                </c:pt>
                <c:pt idx="723">
                  <c:v>0.2</c:v>
                </c:pt>
                <c:pt idx="724">
                  <c:v>0.2</c:v>
                </c:pt>
                <c:pt idx="725">
                  <c:v>0.2</c:v>
                </c:pt>
                <c:pt idx="726">
                  <c:v>0</c:v>
                </c:pt>
                <c:pt idx="727">
                  <c:v>0</c:v>
                </c:pt>
                <c:pt idx="728">
                  <c:v>0.2</c:v>
                </c:pt>
                <c:pt idx="729">
                  <c:v>0.2</c:v>
                </c:pt>
                <c:pt idx="730">
                  <c:v>0</c:v>
                </c:pt>
                <c:pt idx="731">
                  <c:v>0.2</c:v>
                </c:pt>
                <c:pt idx="732">
                  <c:v>0.2</c:v>
                </c:pt>
                <c:pt idx="733">
                  <c:v>0.2</c:v>
                </c:pt>
                <c:pt idx="734">
                  <c:v>0</c:v>
                </c:pt>
                <c:pt idx="735">
                  <c:v>0.7</c:v>
                </c:pt>
                <c:pt idx="736">
                  <c:v>0.2</c:v>
                </c:pt>
                <c:pt idx="737">
                  <c:v>0.2</c:v>
                </c:pt>
                <c:pt idx="738">
                  <c:v>0.4</c:v>
                </c:pt>
                <c:pt idx="739">
                  <c:v>0.8</c:v>
                </c:pt>
                <c:pt idx="740">
                  <c:v>0</c:v>
                </c:pt>
                <c:pt idx="741">
                  <c:v>0.2</c:v>
                </c:pt>
                <c:pt idx="742">
                  <c:v>0.2</c:v>
                </c:pt>
                <c:pt idx="743">
                  <c:v>0</c:v>
                </c:pt>
                <c:pt idx="744">
                  <c:v>0</c:v>
                </c:pt>
                <c:pt idx="745">
                  <c:v>0.2</c:v>
                </c:pt>
                <c:pt idx="746">
                  <c:v>0.2</c:v>
                </c:pt>
                <c:pt idx="747">
                  <c:v>0.3</c:v>
                </c:pt>
                <c:pt idx="748">
                  <c:v>0.2</c:v>
                </c:pt>
                <c:pt idx="749">
                  <c:v>0.8</c:v>
                </c:pt>
                <c:pt idx="750">
                  <c:v>0</c:v>
                </c:pt>
                <c:pt idx="751">
                  <c:v>0.8</c:v>
                </c:pt>
                <c:pt idx="752">
                  <c:v>0</c:v>
                </c:pt>
                <c:pt idx="753">
                  <c:v>0.2</c:v>
                </c:pt>
                <c:pt idx="754">
                  <c:v>0</c:v>
                </c:pt>
                <c:pt idx="755">
                  <c:v>0.2</c:v>
                </c:pt>
                <c:pt idx="756">
                  <c:v>0.2</c:v>
                </c:pt>
                <c:pt idx="757">
                  <c:v>0</c:v>
                </c:pt>
                <c:pt idx="758">
                  <c:v>0.8</c:v>
                </c:pt>
                <c:pt idx="759">
                  <c:v>0</c:v>
                </c:pt>
                <c:pt idx="760">
                  <c:v>0</c:v>
                </c:pt>
                <c:pt idx="761">
                  <c:v>0.2</c:v>
                </c:pt>
                <c:pt idx="762">
                  <c:v>0</c:v>
                </c:pt>
                <c:pt idx="763">
                  <c:v>0.2</c:v>
                </c:pt>
                <c:pt idx="764">
                  <c:v>0.3</c:v>
                </c:pt>
                <c:pt idx="765">
                  <c:v>0</c:v>
                </c:pt>
                <c:pt idx="766">
                  <c:v>0.2</c:v>
                </c:pt>
                <c:pt idx="767">
                  <c:v>0.2</c:v>
                </c:pt>
                <c:pt idx="768">
                  <c:v>0</c:v>
                </c:pt>
                <c:pt idx="769">
                  <c:v>0.2</c:v>
                </c:pt>
                <c:pt idx="770">
                  <c:v>0</c:v>
                </c:pt>
                <c:pt idx="771">
                  <c:v>0.3</c:v>
                </c:pt>
                <c:pt idx="772">
                  <c:v>0.15</c:v>
                </c:pt>
                <c:pt idx="773">
                  <c:v>0</c:v>
                </c:pt>
                <c:pt idx="774">
                  <c:v>0.2</c:v>
                </c:pt>
                <c:pt idx="775">
                  <c:v>0</c:v>
                </c:pt>
                <c:pt idx="776">
                  <c:v>0</c:v>
                </c:pt>
                <c:pt idx="777">
                  <c:v>0.1</c:v>
                </c:pt>
                <c:pt idx="778">
                  <c:v>0</c:v>
                </c:pt>
                <c:pt idx="779">
                  <c:v>0.3</c:v>
                </c:pt>
                <c:pt idx="780">
                  <c:v>0</c:v>
                </c:pt>
                <c:pt idx="781">
                  <c:v>0.2</c:v>
                </c:pt>
                <c:pt idx="782">
                  <c:v>0</c:v>
                </c:pt>
                <c:pt idx="783">
                  <c:v>0</c:v>
                </c:pt>
                <c:pt idx="784">
                  <c:v>0</c:v>
                </c:pt>
                <c:pt idx="785">
                  <c:v>0.2</c:v>
                </c:pt>
                <c:pt idx="786">
                  <c:v>0</c:v>
                </c:pt>
                <c:pt idx="787">
                  <c:v>0</c:v>
                </c:pt>
                <c:pt idx="788">
                  <c:v>0.7</c:v>
                </c:pt>
                <c:pt idx="789">
                  <c:v>0</c:v>
                </c:pt>
                <c:pt idx="790">
                  <c:v>0.2</c:v>
                </c:pt>
                <c:pt idx="791">
                  <c:v>0.2</c:v>
                </c:pt>
                <c:pt idx="792">
                  <c:v>0</c:v>
                </c:pt>
                <c:pt idx="793">
                  <c:v>0.2</c:v>
                </c:pt>
                <c:pt idx="794">
                  <c:v>0.15</c:v>
                </c:pt>
                <c:pt idx="795">
                  <c:v>0</c:v>
                </c:pt>
                <c:pt idx="796">
                  <c:v>0</c:v>
                </c:pt>
                <c:pt idx="797">
                  <c:v>0.2</c:v>
                </c:pt>
                <c:pt idx="798">
                  <c:v>0.15</c:v>
                </c:pt>
                <c:pt idx="799">
                  <c:v>0.2</c:v>
                </c:pt>
                <c:pt idx="800">
                  <c:v>0</c:v>
                </c:pt>
                <c:pt idx="801">
                  <c:v>0.2</c:v>
                </c:pt>
                <c:pt idx="802">
                  <c:v>0</c:v>
                </c:pt>
                <c:pt idx="803">
                  <c:v>0.2</c:v>
                </c:pt>
                <c:pt idx="804">
                  <c:v>0.2</c:v>
                </c:pt>
                <c:pt idx="805">
                  <c:v>0</c:v>
                </c:pt>
                <c:pt idx="806">
                  <c:v>0.2</c:v>
                </c:pt>
                <c:pt idx="807">
                  <c:v>0.2</c:v>
                </c:pt>
                <c:pt idx="808">
                  <c:v>0</c:v>
                </c:pt>
                <c:pt idx="809">
                  <c:v>0.2</c:v>
                </c:pt>
                <c:pt idx="810">
                  <c:v>0.2</c:v>
                </c:pt>
                <c:pt idx="811">
                  <c:v>0</c:v>
                </c:pt>
                <c:pt idx="812">
                  <c:v>0</c:v>
                </c:pt>
                <c:pt idx="813">
                  <c:v>0.2</c:v>
                </c:pt>
                <c:pt idx="814">
                  <c:v>0.2</c:v>
                </c:pt>
                <c:pt idx="815">
                  <c:v>0.15</c:v>
                </c:pt>
                <c:pt idx="816">
                  <c:v>0</c:v>
                </c:pt>
                <c:pt idx="817">
                  <c:v>0</c:v>
                </c:pt>
                <c:pt idx="818">
                  <c:v>0</c:v>
                </c:pt>
                <c:pt idx="819">
                  <c:v>0.2</c:v>
                </c:pt>
                <c:pt idx="820">
                  <c:v>0</c:v>
                </c:pt>
                <c:pt idx="821">
                  <c:v>0.2</c:v>
                </c:pt>
                <c:pt idx="822">
                  <c:v>0</c:v>
                </c:pt>
                <c:pt idx="823">
                  <c:v>0.2</c:v>
                </c:pt>
                <c:pt idx="824">
                  <c:v>0.2</c:v>
                </c:pt>
                <c:pt idx="825">
                  <c:v>0</c:v>
                </c:pt>
                <c:pt idx="826">
                  <c:v>0.3</c:v>
                </c:pt>
                <c:pt idx="827">
                  <c:v>0.3</c:v>
                </c:pt>
                <c:pt idx="828">
                  <c:v>0.2</c:v>
                </c:pt>
                <c:pt idx="829">
                  <c:v>0</c:v>
                </c:pt>
                <c:pt idx="830">
                  <c:v>0</c:v>
                </c:pt>
                <c:pt idx="831">
                  <c:v>0.2</c:v>
                </c:pt>
                <c:pt idx="832">
                  <c:v>0</c:v>
                </c:pt>
                <c:pt idx="833">
                  <c:v>0</c:v>
                </c:pt>
                <c:pt idx="834">
                  <c:v>0.15</c:v>
                </c:pt>
                <c:pt idx="835">
                  <c:v>0.2</c:v>
                </c:pt>
                <c:pt idx="836">
                  <c:v>0.2</c:v>
                </c:pt>
                <c:pt idx="837">
                  <c:v>0</c:v>
                </c:pt>
                <c:pt idx="838">
                  <c:v>0</c:v>
                </c:pt>
                <c:pt idx="839">
                  <c:v>0.2</c:v>
                </c:pt>
                <c:pt idx="840">
                  <c:v>0.2</c:v>
                </c:pt>
                <c:pt idx="841">
                  <c:v>0.7</c:v>
                </c:pt>
                <c:pt idx="842">
                  <c:v>0</c:v>
                </c:pt>
                <c:pt idx="843">
                  <c:v>0.2</c:v>
                </c:pt>
                <c:pt idx="844">
                  <c:v>0.2</c:v>
                </c:pt>
                <c:pt idx="845">
                  <c:v>0.2</c:v>
                </c:pt>
                <c:pt idx="846">
                  <c:v>0.2</c:v>
                </c:pt>
                <c:pt idx="847">
                  <c:v>0.2</c:v>
                </c:pt>
                <c:pt idx="848">
                  <c:v>0.2</c:v>
                </c:pt>
                <c:pt idx="849">
                  <c:v>0</c:v>
                </c:pt>
                <c:pt idx="850">
                  <c:v>0.3</c:v>
                </c:pt>
                <c:pt idx="851">
                  <c:v>0.2</c:v>
                </c:pt>
                <c:pt idx="852">
                  <c:v>0.2</c:v>
                </c:pt>
                <c:pt idx="853">
                  <c:v>0.2</c:v>
                </c:pt>
                <c:pt idx="854">
                  <c:v>0.2</c:v>
                </c:pt>
                <c:pt idx="855">
                  <c:v>0</c:v>
                </c:pt>
                <c:pt idx="856">
                  <c:v>0</c:v>
                </c:pt>
                <c:pt idx="857">
                  <c:v>0.2</c:v>
                </c:pt>
                <c:pt idx="858">
                  <c:v>0.2</c:v>
                </c:pt>
                <c:pt idx="859">
                  <c:v>0</c:v>
                </c:pt>
                <c:pt idx="860">
                  <c:v>0.4</c:v>
                </c:pt>
                <c:pt idx="861">
                  <c:v>0</c:v>
                </c:pt>
                <c:pt idx="862">
                  <c:v>0</c:v>
                </c:pt>
                <c:pt idx="863">
                  <c:v>0.2</c:v>
                </c:pt>
                <c:pt idx="864">
                  <c:v>0</c:v>
                </c:pt>
                <c:pt idx="865">
                  <c:v>0</c:v>
                </c:pt>
                <c:pt idx="866">
                  <c:v>0</c:v>
                </c:pt>
                <c:pt idx="867">
                  <c:v>0.2</c:v>
                </c:pt>
                <c:pt idx="868">
                  <c:v>0</c:v>
                </c:pt>
                <c:pt idx="869">
                  <c:v>0.4</c:v>
                </c:pt>
                <c:pt idx="870">
                  <c:v>0.2</c:v>
                </c:pt>
                <c:pt idx="871">
                  <c:v>0.2</c:v>
                </c:pt>
                <c:pt idx="872">
                  <c:v>0</c:v>
                </c:pt>
                <c:pt idx="873">
                  <c:v>0</c:v>
                </c:pt>
                <c:pt idx="874">
                  <c:v>0</c:v>
                </c:pt>
                <c:pt idx="875">
                  <c:v>0.2</c:v>
                </c:pt>
                <c:pt idx="876">
                  <c:v>0.2</c:v>
                </c:pt>
                <c:pt idx="877">
                  <c:v>0</c:v>
                </c:pt>
                <c:pt idx="878">
                  <c:v>0</c:v>
                </c:pt>
                <c:pt idx="879">
                  <c:v>0.2</c:v>
                </c:pt>
                <c:pt idx="880">
                  <c:v>0</c:v>
                </c:pt>
                <c:pt idx="881">
                  <c:v>0</c:v>
                </c:pt>
                <c:pt idx="882">
                  <c:v>0.2</c:v>
                </c:pt>
                <c:pt idx="883">
                  <c:v>0</c:v>
                </c:pt>
                <c:pt idx="884">
                  <c:v>0.2</c:v>
                </c:pt>
                <c:pt idx="885">
                  <c:v>0</c:v>
                </c:pt>
                <c:pt idx="886">
                  <c:v>0</c:v>
                </c:pt>
                <c:pt idx="887">
                  <c:v>0</c:v>
                </c:pt>
                <c:pt idx="888">
                  <c:v>0.2</c:v>
                </c:pt>
                <c:pt idx="889">
                  <c:v>0.2</c:v>
                </c:pt>
                <c:pt idx="890">
                  <c:v>0</c:v>
                </c:pt>
                <c:pt idx="891">
                  <c:v>0.7</c:v>
                </c:pt>
                <c:pt idx="892">
                  <c:v>0.2</c:v>
                </c:pt>
                <c:pt idx="893">
                  <c:v>0.2</c:v>
                </c:pt>
                <c:pt idx="894">
                  <c:v>0.7</c:v>
                </c:pt>
                <c:pt idx="895">
                  <c:v>0.1</c:v>
                </c:pt>
                <c:pt idx="896">
                  <c:v>0.2</c:v>
                </c:pt>
                <c:pt idx="897">
                  <c:v>0.2</c:v>
                </c:pt>
                <c:pt idx="898">
                  <c:v>0.2</c:v>
                </c:pt>
                <c:pt idx="899">
                  <c:v>0</c:v>
                </c:pt>
                <c:pt idx="900">
                  <c:v>0.2</c:v>
                </c:pt>
                <c:pt idx="901">
                  <c:v>0</c:v>
                </c:pt>
                <c:pt idx="902">
                  <c:v>0.2</c:v>
                </c:pt>
                <c:pt idx="903">
                  <c:v>0</c:v>
                </c:pt>
                <c:pt idx="904">
                  <c:v>0.2</c:v>
                </c:pt>
                <c:pt idx="905">
                  <c:v>0.2</c:v>
                </c:pt>
                <c:pt idx="906">
                  <c:v>0.2</c:v>
                </c:pt>
                <c:pt idx="907">
                  <c:v>0.2</c:v>
                </c:pt>
                <c:pt idx="908">
                  <c:v>0</c:v>
                </c:pt>
                <c:pt idx="909">
                  <c:v>0</c:v>
                </c:pt>
                <c:pt idx="910">
                  <c:v>0.2</c:v>
                </c:pt>
                <c:pt idx="911">
                  <c:v>0</c:v>
                </c:pt>
                <c:pt idx="912">
                  <c:v>0</c:v>
                </c:pt>
                <c:pt idx="913">
                  <c:v>0</c:v>
                </c:pt>
                <c:pt idx="914">
                  <c:v>0</c:v>
                </c:pt>
                <c:pt idx="915">
                  <c:v>0</c:v>
                </c:pt>
                <c:pt idx="916">
                  <c:v>0.2</c:v>
                </c:pt>
                <c:pt idx="917">
                  <c:v>0</c:v>
                </c:pt>
                <c:pt idx="918">
                  <c:v>0.1</c:v>
                </c:pt>
                <c:pt idx="919">
                  <c:v>0.7</c:v>
                </c:pt>
                <c:pt idx="920">
                  <c:v>0.2</c:v>
                </c:pt>
                <c:pt idx="921">
                  <c:v>0</c:v>
                </c:pt>
                <c:pt idx="922">
                  <c:v>0.2</c:v>
                </c:pt>
                <c:pt idx="923">
                  <c:v>0.7</c:v>
                </c:pt>
                <c:pt idx="924">
                  <c:v>0.7</c:v>
                </c:pt>
                <c:pt idx="925">
                  <c:v>0.2</c:v>
                </c:pt>
                <c:pt idx="926">
                  <c:v>0</c:v>
                </c:pt>
                <c:pt idx="927">
                  <c:v>0</c:v>
                </c:pt>
                <c:pt idx="928">
                  <c:v>0</c:v>
                </c:pt>
                <c:pt idx="929">
                  <c:v>0.2</c:v>
                </c:pt>
                <c:pt idx="930">
                  <c:v>0.2</c:v>
                </c:pt>
                <c:pt idx="931">
                  <c:v>0</c:v>
                </c:pt>
                <c:pt idx="932">
                  <c:v>0</c:v>
                </c:pt>
                <c:pt idx="933">
                  <c:v>0</c:v>
                </c:pt>
                <c:pt idx="934">
                  <c:v>0</c:v>
                </c:pt>
                <c:pt idx="935">
                  <c:v>0.2</c:v>
                </c:pt>
                <c:pt idx="936">
                  <c:v>0.2</c:v>
                </c:pt>
                <c:pt idx="937">
                  <c:v>0.2</c:v>
                </c:pt>
                <c:pt idx="938">
                  <c:v>0.2</c:v>
                </c:pt>
                <c:pt idx="939">
                  <c:v>0.2</c:v>
                </c:pt>
                <c:pt idx="940">
                  <c:v>0</c:v>
                </c:pt>
                <c:pt idx="941">
                  <c:v>0</c:v>
                </c:pt>
                <c:pt idx="942">
                  <c:v>0.4</c:v>
                </c:pt>
                <c:pt idx="943">
                  <c:v>0</c:v>
                </c:pt>
                <c:pt idx="944">
                  <c:v>0.2</c:v>
                </c:pt>
                <c:pt idx="945">
                  <c:v>0.7</c:v>
                </c:pt>
                <c:pt idx="946">
                  <c:v>0.8</c:v>
                </c:pt>
                <c:pt idx="947">
                  <c:v>0</c:v>
                </c:pt>
                <c:pt idx="948">
                  <c:v>0</c:v>
                </c:pt>
                <c:pt idx="949">
                  <c:v>0</c:v>
                </c:pt>
                <c:pt idx="950">
                  <c:v>0.2</c:v>
                </c:pt>
                <c:pt idx="951">
                  <c:v>0</c:v>
                </c:pt>
                <c:pt idx="952">
                  <c:v>0.8</c:v>
                </c:pt>
                <c:pt idx="953">
                  <c:v>0</c:v>
                </c:pt>
                <c:pt idx="954">
                  <c:v>0.2</c:v>
                </c:pt>
                <c:pt idx="955">
                  <c:v>0</c:v>
                </c:pt>
                <c:pt idx="956">
                  <c:v>0.2</c:v>
                </c:pt>
                <c:pt idx="957">
                  <c:v>0</c:v>
                </c:pt>
                <c:pt idx="958">
                  <c:v>0</c:v>
                </c:pt>
                <c:pt idx="959">
                  <c:v>0</c:v>
                </c:pt>
                <c:pt idx="960">
                  <c:v>0.2</c:v>
                </c:pt>
                <c:pt idx="961">
                  <c:v>0</c:v>
                </c:pt>
                <c:pt idx="962">
                  <c:v>0</c:v>
                </c:pt>
                <c:pt idx="963">
                  <c:v>0</c:v>
                </c:pt>
                <c:pt idx="964">
                  <c:v>0.7</c:v>
                </c:pt>
                <c:pt idx="965">
                  <c:v>0.7</c:v>
                </c:pt>
                <c:pt idx="966">
                  <c:v>0.2</c:v>
                </c:pt>
                <c:pt idx="967">
                  <c:v>0</c:v>
                </c:pt>
                <c:pt idx="968">
                  <c:v>0</c:v>
                </c:pt>
                <c:pt idx="969">
                  <c:v>0.2</c:v>
                </c:pt>
                <c:pt idx="970">
                  <c:v>0</c:v>
                </c:pt>
                <c:pt idx="971">
                  <c:v>0</c:v>
                </c:pt>
                <c:pt idx="972">
                  <c:v>0.2</c:v>
                </c:pt>
                <c:pt idx="973">
                  <c:v>0.2</c:v>
                </c:pt>
                <c:pt idx="974">
                  <c:v>0.2</c:v>
                </c:pt>
                <c:pt idx="975">
                  <c:v>0</c:v>
                </c:pt>
                <c:pt idx="976">
                  <c:v>0.3</c:v>
                </c:pt>
                <c:pt idx="977">
                  <c:v>0</c:v>
                </c:pt>
                <c:pt idx="978">
                  <c:v>0.8</c:v>
                </c:pt>
                <c:pt idx="979">
                  <c:v>0</c:v>
                </c:pt>
                <c:pt idx="980">
                  <c:v>0</c:v>
                </c:pt>
                <c:pt idx="981">
                  <c:v>0</c:v>
                </c:pt>
                <c:pt idx="982">
                  <c:v>0.8</c:v>
                </c:pt>
                <c:pt idx="983">
                  <c:v>0</c:v>
                </c:pt>
                <c:pt idx="984">
                  <c:v>0</c:v>
                </c:pt>
                <c:pt idx="985">
                  <c:v>0.2</c:v>
                </c:pt>
                <c:pt idx="986">
                  <c:v>0.7</c:v>
                </c:pt>
                <c:pt idx="987">
                  <c:v>0</c:v>
                </c:pt>
                <c:pt idx="988">
                  <c:v>0.2</c:v>
                </c:pt>
                <c:pt idx="989">
                  <c:v>0.2</c:v>
                </c:pt>
                <c:pt idx="990">
                  <c:v>0.2</c:v>
                </c:pt>
                <c:pt idx="991">
                  <c:v>0</c:v>
                </c:pt>
                <c:pt idx="992">
                  <c:v>0.2</c:v>
                </c:pt>
                <c:pt idx="993">
                  <c:v>0.2</c:v>
                </c:pt>
                <c:pt idx="994">
                  <c:v>0.2</c:v>
                </c:pt>
                <c:pt idx="995">
                  <c:v>0</c:v>
                </c:pt>
                <c:pt idx="996">
                  <c:v>0</c:v>
                </c:pt>
                <c:pt idx="997">
                  <c:v>0.2</c:v>
                </c:pt>
                <c:pt idx="998">
                  <c:v>0.2</c:v>
                </c:pt>
                <c:pt idx="999">
                  <c:v>0.2</c:v>
                </c:pt>
                <c:pt idx="1000">
                  <c:v>0</c:v>
                </c:pt>
                <c:pt idx="1001">
                  <c:v>0</c:v>
                </c:pt>
                <c:pt idx="1002">
                  <c:v>0.2</c:v>
                </c:pt>
                <c:pt idx="1003">
                  <c:v>0</c:v>
                </c:pt>
                <c:pt idx="1004">
                  <c:v>0</c:v>
                </c:pt>
                <c:pt idx="1005">
                  <c:v>0.2</c:v>
                </c:pt>
                <c:pt idx="1006">
                  <c:v>0.7</c:v>
                </c:pt>
                <c:pt idx="1007">
                  <c:v>0</c:v>
                </c:pt>
                <c:pt idx="1008">
                  <c:v>0</c:v>
                </c:pt>
                <c:pt idx="1009">
                  <c:v>0</c:v>
                </c:pt>
                <c:pt idx="1010">
                  <c:v>0</c:v>
                </c:pt>
                <c:pt idx="1011">
                  <c:v>0.2</c:v>
                </c:pt>
                <c:pt idx="1012">
                  <c:v>0</c:v>
                </c:pt>
                <c:pt idx="1013">
                  <c:v>0.2</c:v>
                </c:pt>
                <c:pt idx="1014">
                  <c:v>0.7</c:v>
                </c:pt>
                <c:pt idx="1015">
                  <c:v>0.2</c:v>
                </c:pt>
                <c:pt idx="1016">
                  <c:v>0.2</c:v>
                </c:pt>
                <c:pt idx="1017">
                  <c:v>0.2</c:v>
                </c:pt>
                <c:pt idx="1018">
                  <c:v>0</c:v>
                </c:pt>
                <c:pt idx="1019">
                  <c:v>0</c:v>
                </c:pt>
                <c:pt idx="1020">
                  <c:v>0</c:v>
                </c:pt>
                <c:pt idx="1021">
                  <c:v>0</c:v>
                </c:pt>
                <c:pt idx="1022">
                  <c:v>0.2</c:v>
                </c:pt>
                <c:pt idx="1023">
                  <c:v>0.2</c:v>
                </c:pt>
                <c:pt idx="1024">
                  <c:v>0</c:v>
                </c:pt>
                <c:pt idx="1025">
                  <c:v>0.8</c:v>
                </c:pt>
                <c:pt idx="1026">
                  <c:v>0</c:v>
                </c:pt>
                <c:pt idx="1027">
                  <c:v>0.8</c:v>
                </c:pt>
                <c:pt idx="1028">
                  <c:v>0</c:v>
                </c:pt>
                <c:pt idx="1029">
                  <c:v>0</c:v>
                </c:pt>
                <c:pt idx="1030">
                  <c:v>0.2</c:v>
                </c:pt>
                <c:pt idx="1031">
                  <c:v>0</c:v>
                </c:pt>
                <c:pt idx="1032">
                  <c:v>0.2</c:v>
                </c:pt>
                <c:pt idx="1033">
                  <c:v>0</c:v>
                </c:pt>
                <c:pt idx="1034">
                  <c:v>0.8</c:v>
                </c:pt>
                <c:pt idx="1035">
                  <c:v>0</c:v>
                </c:pt>
                <c:pt idx="1036">
                  <c:v>0.2</c:v>
                </c:pt>
                <c:pt idx="1037">
                  <c:v>0</c:v>
                </c:pt>
                <c:pt idx="1038">
                  <c:v>0.7</c:v>
                </c:pt>
                <c:pt idx="1039">
                  <c:v>0.3</c:v>
                </c:pt>
                <c:pt idx="1040">
                  <c:v>0.2</c:v>
                </c:pt>
                <c:pt idx="1041">
                  <c:v>0</c:v>
                </c:pt>
                <c:pt idx="1042">
                  <c:v>0</c:v>
                </c:pt>
                <c:pt idx="1043">
                  <c:v>0.8</c:v>
                </c:pt>
                <c:pt idx="1044">
                  <c:v>0.2</c:v>
                </c:pt>
                <c:pt idx="1045">
                  <c:v>0.2</c:v>
                </c:pt>
                <c:pt idx="1046">
                  <c:v>0.2</c:v>
                </c:pt>
                <c:pt idx="1047">
                  <c:v>0.2</c:v>
                </c:pt>
                <c:pt idx="1048">
                  <c:v>0</c:v>
                </c:pt>
                <c:pt idx="1049">
                  <c:v>0.3</c:v>
                </c:pt>
                <c:pt idx="1050">
                  <c:v>0</c:v>
                </c:pt>
                <c:pt idx="1051">
                  <c:v>0.8</c:v>
                </c:pt>
                <c:pt idx="1052">
                  <c:v>0.2</c:v>
                </c:pt>
                <c:pt idx="1053">
                  <c:v>0.3</c:v>
                </c:pt>
                <c:pt idx="1054">
                  <c:v>0</c:v>
                </c:pt>
                <c:pt idx="1055">
                  <c:v>0.2</c:v>
                </c:pt>
                <c:pt idx="1056">
                  <c:v>0.8</c:v>
                </c:pt>
                <c:pt idx="1057">
                  <c:v>0.2</c:v>
                </c:pt>
                <c:pt idx="1058">
                  <c:v>0</c:v>
                </c:pt>
                <c:pt idx="1059">
                  <c:v>0</c:v>
                </c:pt>
                <c:pt idx="1060">
                  <c:v>0.1</c:v>
                </c:pt>
                <c:pt idx="1061">
                  <c:v>0</c:v>
                </c:pt>
                <c:pt idx="1062">
                  <c:v>0.2</c:v>
                </c:pt>
                <c:pt idx="1063">
                  <c:v>0</c:v>
                </c:pt>
                <c:pt idx="1064">
                  <c:v>0.2</c:v>
                </c:pt>
                <c:pt idx="1065">
                  <c:v>0</c:v>
                </c:pt>
                <c:pt idx="1066">
                  <c:v>0.2</c:v>
                </c:pt>
                <c:pt idx="1067">
                  <c:v>0.3</c:v>
                </c:pt>
                <c:pt idx="1068">
                  <c:v>0.3</c:v>
                </c:pt>
                <c:pt idx="1069">
                  <c:v>0.1</c:v>
                </c:pt>
                <c:pt idx="1070">
                  <c:v>0.2</c:v>
                </c:pt>
                <c:pt idx="1071">
                  <c:v>0</c:v>
                </c:pt>
                <c:pt idx="1072">
                  <c:v>0.2</c:v>
                </c:pt>
                <c:pt idx="1073">
                  <c:v>0.7</c:v>
                </c:pt>
                <c:pt idx="1074">
                  <c:v>0</c:v>
                </c:pt>
                <c:pt idx="1075">
                  <c:v>0.2</c:v>
                </c:pt>
                <c:pt idx="1076">
                  <c:v>0.2</c:v>
                </c:pt>
                <c:pt idx="1077">
                  <c:v>0</c:v>
                </c:pt>
                <c:pt idx="1078">
                  <c:v>0</c:v>
                </c:pt>
                <c:pt idx="1079">
                  <c:v>0.7</c:v>
                </c:pt>
                <c:pt idx="1080">
                  <c:v>0.2</c:v>
                </c:pt>
                <c:pt idx="1081">
                  <c:v>0</c:v>
                </c:pt>
                <c:pt idx="1082">
                  <c:v>0</c:v>
                </c:pt>
                <c:pt idx="1083">
                  <c:v>0.7</c:v>
                </c:pt>
                <c:pt idx="1084">
                  <c:v>0</c:v>
                </c:pt>
                <c:pt idx="1085">
                  <c:v>0.2</c:v>
                </c:pt>
                <c:pt idx="1086">
                  <c:v>0</c:v>
                </c:pt>
                <c:pt idx="1087">
                  <c:v>0</c:v>
                </c:pt>
                <c:pt idx="1088">
                  <c:v>0</c:v>
                </c:pt>
                <c:pt idx="1089">
                  <c:v>0.7</c:v>
                </c:pt>
                <c:pt idx="1090">
                  <c:v>0</c:v>
                </c:pt>
                <c:pt idx="1091">
                  <c:v>0.2</c:v>
                </c:pt>
                <c:pt idx="1092">
                  <c:v>0.2</c:v>
                </c:pt>
                <c:pt idx="1093">
                  <c:v>0</c:v>
                </c:pt>
                <c:pt idx="1094">
                  <c:v>0</c:v>
                </c:pt>
                <c:pt idx="1095">
                  <c:v>0</c:v>
                </c:pt>
                <c:pt idx="1096">
                  <c:v>0</c:v>
                </c:pt>
                <c:pt idx="1097">
                  <c:v>0.8</c:v>
                </c:pt>
                <c:pt idx="1098">
                  <c:v>0.2</c:v>
                </c:pt>
                <c:pt idx="1099">
                  <c:v>0</c:v>
                </c:pt>
                <c:pt idx="1100">
                  <c:v>0.2</c:v>
                </c:pt>
                <c:pt idx="1101">
                  <c:v>0</c:v>
                </c:pt>
                <c:pt idx="1102">
                  <c:v>0.2</c:v>
                </c:pt>
                <c:pt idx="1103">
                  <c:v>0</c:v>
                </c:pt>
                <c:pt idx="1104">
                  <c:v>0</c:v>
                </c:pt>
                <c:pt idx="1105">
                  <c:v>0</c:v>
                </c:pt>
                <c:pt idx="1106">
                  <c:v>0</c:v>
                </c:pt>
                <c:pt idx="1107">
                  <c:v>0</c:v>
                </c:pt>
                <c:pt idx="1108">
                  <c:v>0.2</c:v>
                </c:pt>
                <c:pt idx="1109">
                  <c:v>0</c:v>
                </c:pt>
                <c:pt idx="1110">
                  <c:v>0</c:v>
                </c:pt>
                <c:pt idx="1111">
                  <c:v>0.2</c:v>
                </c:pt>
                <c:pt idx="1112">
                  <c:v>0</c:v>
                </c:pt>
                <c:pt idx="1113">
                  <c:v>0.2</c:v>
                </c:pt>
                <c:pt idx="1114">
                  <c:v>0.2</c:v>
                </c:pt>
                <c:pt idx="1115">
                  <c:v>0.2</c:v>
                </c:pt>
                <c:pt idx="1116">
                  <c:v>0.2</c:v>
                </c:pt>
                <c:pt idx="1117">
                  <c:v>0.2</c:v>
                </c:pt>
                <c:pt idx="1118">
                  <c:v>0.1</c:v>
                </c:pt>
                <c:pt idx="1119">
                  <c:v>0.3</c:v>
                </c:pt>
                <c:pt idx="1120">
                  <c:v>0.7</c:v>
                </c:pt>
                <c:pt idx="1121">
                  <c:v>0</c:v>
                </c:pt>
                <c:pt idx="1122">
                  <c:v>0</c:v>
                </c:pt>
                <c:pt idx="1123">
                  <c:v>0</c:v>
                </c:pt>
                <c:pt idx="1124">
                  <c:v>0.2</c:v>
                </c:pt>
                <c:pt idx="1125">
                  <c:v>0</c:v>
                </c:pt>
                <c:pt idx="1126">
                  <c:v>0.2</c:v>
                </c:pt>
                <c:pt idx="1127">
                  <c:v>0.2</c:v>
                </c:pt>
                <c:pt idx="1128">
                  <c:v>0.2</c:v>
                </c:pt>
                <c:pt idx="1129">
                  <c:v>0.2</c:v>
                </c:pt>
                <c:pt idx="1130">
                  <c:v>0.3</c:v>
                </c:pt>
                <c:pt idx="1131">
                  <c:v>0.2</c:v>
                </c:pt>
                <c:pt idx="1132">
                  <c:v>0</c:v>
                </c:pt>
                <c:pt idx="1133">
                  <c:v>0</c:v>
                </c:pt>
                <c:pt idx="1134">
                  <c:v>0.2</c:v>
                </c:pt>
                <c:pt idx="1135">
                  <c:v>0</c:v>
                </c:pt>
                <c:pt idx="1136">
                  <c:v>0</c:v>
                </c:pt>
                <c:pt idx="1137">
                  <c:v>0.7</c:v>
                </c:pt>
                <c:pt idx="1138">
                  <c:v>0.3</c:v>
                </c:pt>
                <c:pt idx="1139">
                  <c:v>0.2</c:v>
                </c:pt>
                <c:pt idx="1140">
                  <c:v>0</c:v>
                </c:pt>
                <c:pt idx="1141">
                  <c:v>0</c:v>
                </c:pt>
                <c:pt idx="1142">
                  <c:v>0.3</c:v>
                </c:pt>
                <c:pt idx="1143">
                  <c:v>0</c:v>
                </c:pt>
                <c:pt idx="1144">
                  <c:v>0</c:v>
                </c:pt>
                <c:pt idx="1145">
                  <c:v>0</c:v>
                </c:pt>
                <c:pt idx="1146">
                  <c:v>0.7</c:v>
                </c:pt>
                <c:pt idx="1147">
                  <c:v>0.2</c:v>
                </c:pt>
                <c:pt idx="1148">
                  <c:v>0</c:v>
                </c:pt>
                <c:pt idx="1149">
                  <c:v>0.2</c:v>
                </c:pt>
                <c:pt idx="1150">
                  <c:v>0</c:v>
                </c:pt>
                <c:pt idx="1151">
                  <c:v>0.2</c:v>
                </c:pt>
                <c:pt idx="1152">
                  <c:v>0</c:v>
                </c:pt>
                <c:pt idx="1153">
                  <c:v>0.4</c:v>
                </c:pt>
                <c:pt idx="1154">
                  <c:v>0</c:v>
                </c:pt>
                <c:pt idx="1155">
                  <c:v>0.2</c:v>
                </c:pt>
                <c:pt idx="1156">
                  <c:v>0.2</c:v>
                </c:pt>
                <c:pt idx="1157">
                  <c:v>0.3</c:v>
                </c:pt>
                <c:pt idx="1158">
                  <c:v>0.8</c:v>
                </c:pt>
                <c:pt idx="1159">
                  <c:v>0.2</c:v>
                </c:pt>
                <c:pt idx="1160">
                  <c:v>0</c:v>
                </c:pt>
                <c:pt idx="1161">
                  <c:v>0</c:v>
                </c:pt>
                <c:pt idx="1162">
                  <c:v>0</c:v>
                </c:pt>
                <c:pt idx="1163">
                  <c:v>0</c:v>
                </c:pt>
                <c:pt idx="1164">
                  <c:v>0.1</c:v>
                </c:pt>
                <c:pt idx="1165">
                  <c:v>0</c:v>
                </c:pt>
                <c:pt idx="1166">
                  <c:v>0.2</c:v>
                </c:pt>
                <c:pt idx="1167">
                  <c:v>0.2</c:v>
                </c:pt>
                <c:pt idx="1168">
                  <c:v>0.7</c:v>
                </c:pt>
                <c:pt idx="1169">
                  <c:v>0</c:v>
                </c:pt>
                <c:pt idx="1170">
                  <c:v>0.2</c:v>
                </c:pt>
                <c:pt idx="1171">
                  <c:v>0.2</c:v>
                </c:pt>
                <c:pt idx="1172">
                  <c:v>0.3</c:v>
                </c:pt>
                <c:pt idx="1173">
                  <c:v>0</c:v>
                </c:pt>
                <c:pt idx="1174">
                  <c:v>0</c:v>
                </c:pt>
                <c:pt idx="1175">
                  <c:v>0</c:v>
                </c:pt>
                <c:pt idx="1176">
                  <c:v>0</c:v>
                </c:pt>
                <c:pt idx="1177">
                  <c:v>0</c:v>
                </c:pt>
                <c:pt idx="1178">
                  <c:v>0.7</c:v>
                </c:pt>
                <c:pt idx="1179">
                  <c:v>0</c:v>
                </c:pt>
                <c:pt idx="1180">
                  <c:v>0</c:v>
                </c:pt>
                <c:pt idx="1181">
                  <c:v>0.15</c:v>
                </c:pt>
                <c:pt idx="1182">
                  <c:v>0.3</c:v>
                </c:pt>
                <c:pt idx="1183">
                  <c:v>0.2</c:v>
                </c:pt>
                <c:pt idx="1184">
                  <c:v>0.2</c:v>
                </c:pt>
                <c:pt idx="1185">
                  <c:v>0</c:v>
                </c:pt>
                <c:pt idx="1186">
                  <c:v>0.2</c:v>
                </c:pt>
                <c:pt idx="1187">
                  <c:v>0</c:v>
                </c:pt>
                <c:pt idx="1188">
                  <c:v>0.2</c:v>
                </c:pt>
                <c:pt idx="1189">
                  <c:v>0.2</c:v>
                </c:pt>
                <c:pt idx="1190">
                  <c:v>0.2</c:v>
                </c:pt>
                <c:pt idx="1191">
                  <c:v>0.2</c:v>
                </c:pt>
                <c:pt idx="1192">
                  <c:v>0.2</c:v>
                </c:pt>
                <c:pt idx="1193">
                  <c:v>0.2</c:v>
                </c:pt>
                <c:pt idx="1194">
                  <c:v>0</c:v>
                </c:pt>
                <c:pt idx="1195">
                  <c:v>0.2</c:v>
                </c:pt>
                <c:pt idx="1196">
                  <c:v>0.4</c:v>
                </c:pt>
                <c:pt idx="1197">
                  <c:v>0.2</c:v>
                </c:pt>
                <c:pt idx="1198">
                  <c:v>0</c:v>
                </c:pt>
                <c:pt idx="1199">
                  <c:v>0</c:v>
                </c:pt>
                <c:pt idx="1200">
                  <c:v>0</c:v>
                </c:pt>
                <c:pt idx="1201">
                  <c:v>0</c:v>
                </c:pt>
                <c:pt idx="1202">
                  <c:v>0</c:v>
                </c:pt>
                <c:pt idx="1203">
                  <c:v>0</c:v>
                </c:pt>
                <c:pt idx="1204">
                  <c:v>0</c:v>
                </c:pt>
                <c:pt idx="1205">
                  <c:v>0</c:v>
                </c:pt>
                <c:pt idx="1206">
                  <c:v>0.7</c:v>
                </c:pt>
                <c:pt idx="1207">
                  <c:v>0.2</c:v>
                </c:pt>
                <c:pt idx="1208">
                  <c:v>0</c:v>
                </c:pt>
                <c:pt idx="1209">
                  <c:v>0</c:v>
                </c:pt>
                <c:pt idx="1210">
                  <c:v>0.2</c:v>
                </c:pt>
                <c:pt idx="1211">
                  <c:v>0</c:v>
                </c:pt>
                <c:pt idx="1212">
                  <c:v>0.2</c:v>
                </c:pt>
                <c:pt idx="1213">
                  <c:v>0</c:v>
                </c:pt>
                <c:pt idx="1214">
                  <c:v>0.2</c:v>
                </c:pt>
                <c:pt idx="1215">
                  <c:v>0</c:v>
                </c:pt>
                <c:pt idx="1216">
                  <c:v>0</c:v>
                </c:pt>
                <c:pt idx="1217">
                  <c:v>0</c:v>
                </c:pt>
                <c:pt idx="1218">
                  <c:v>0.5</c:v>
                </c:pt>
                <c:pt idx="1219">
                  <c:v>0</c:v>
                </c:pt>
                <c:pt idx="1220">
                  <c:v>0</c:v>
                </c:pt>
                <c:pt idx="1221">
                  <c:v>0.2</c:v>
                </c:pt>
                <c:pt idx="1222">
                  <c:v>0</c:v>
                </c:pt>
                <c:pt idx="1223">
                  <c:v>0.2</c:v>
                </c:pt>
                <c:pt idx="1224">
                  <c:v>0</c:v>
                </c:pt>
                <c:pt idx="1225">
                  <c:v>0.2</c:v>
                </c:pt>
                <c:pt idx="1226">
                  <c:v>0.7</c:v>
                </c:pt>
                <c:pt idx="1227">
                  <c:v>0</c:v>
                </c:pt>
                <c:pt idx="1228">
                  <c:v>0.8</c:v>
                </c:pt>
                <c:pt idx="1229">
                  <c:v>0</c:v>
                </c:pt>
                <c:pt idx="1230">
                  <c:v>0.4</c:v>
                </c:pt>
                <c:pt idx="1231">
                  <c:v>0</c:v>
                </c:pt>
                <c:pt idx="1232">
                  <c:v>0</c:v>
                </c:pt>
                <c:pt idx="1233">
                  <c:v>0</c:v>
                </c:pt>
                <c:pt idx="1234">
                  <c:v>0.2</c:v>
                </c:pt>
                <c:pt idx="1235">
                  <c:v>0</c:v>
                </c:pt>
                <c:pt idx="1236">
                  <c:v>0.2</c:v>
                </c:pt>
                <c:pt idx="1237">
                  <c:v>0</c:v>
                </c:pt>
                <c:pt idx="1238">
                  <c:v>0</c:v>
                </c:pt>
                <c:pt idx="1239">
                  <c:v>0.3</c:v>
                </c:pt>
                <c:pt idx="1240">
                  <c:v>0</c:v>
                </c:pt>
                <c:pt idx="1241">
                  <c:v>0</c:v>
                </c:pt>
                <c:pt idx="1242">
                  <c:v>0.2</c:v>
                </c:pt>
                <c:pt idx="1243">
                  <c:v>0</c:v>
                </c:pt>
                <c:pt idx="1244">
                  <c:v>0</c:v>
                </c:pt>
                <c:pt idx="1245">
                  <c:v>0.4</c:v>
                </c:pt>
                <c:pt idx="1246">
                  <c:v>0.5</c:v>
                </c:pt>
                <c:pt idx="1247">
                  <c:v>0.4</c:v>
                </c:pt>
                <c:pt idx="1248">
                  <c:v>0.7</c:v>
                </c:pt>
                <c:pt idx="1249">
                  <c:v>0</c:v>
                </c:pt>
                <c:pt idx="1250">
                  <c:v>0.4</c:v>
                </c:pt>
                <c:pt idx="1251">
                  <c:v>0.2</c:v>
                </c:pt>
                <c:pt idx="1252">
                  <c:v>0</c:v>
                </c:pt>
                <c:pt idx="1253">
                  <c:v>0</c:v>
                </c:pt>
                <c:pt idx="1254">
                  <c:v>0</c:v>
                </c:pt>
                <c:pt idx="1255">
                  <c:v>0</c:v>
                </c:pt>
                <c:pt idx="1256">
                  <c:v>0.4</c:v>
                </c:pt>
                <c:pt idx="1257">
                  <c:v>0.2</c:v>
                </c:pt>
                <c:pt idx="1258">
                  <c:v>0</c:v>
                </c:pt>
                <c:pt idx="1259">
                  <c:v>0</c:v>
                </c:pt>
                <c:pt idx="1260">
                  <c:v>0.7</c:v>
                </c:pt>
                <c:pt idx="1261">
                  <c:v>0.2</c:v>
                </c:pt>
                <c:pt idx="1262">
                  <c:v>0</c:v>
                </c:pt>
                <c:pt idx="1263">
                  <c:v>0.4</c:v>
                </c:pt>
                <c:pt idx="1264">
                  <c:v>0</c:v>
                </c:pt>
                <c:pt idx="1265">
                  <c:v>0.4</c:v>
                </c:pt>
                <c:pt idx="1266">
                  <c:v>0</c:v>
                </c:pt>
                <c:pt idx="1267">
                  <c:v>0.2</c:v>
                </c:pt>
                <c:pt idx="1268">
                  <c:v>0</c:v>
                </c:pt>
                <c:pt idx="1269">
                  <c:v>0.2</c:v>
                </c:pt>
                <c:pt idx="1270">
                  <c:v>0</c:v>
                </c:pt>
                <c:pt idx="1271">
                  <c:v>0</c:v>
                </c:pt>
                <c:pt idx="1272">
                  <c:v>0</c:v>
                </c:pt>
                <c:pt idx="1273">
                  <c:v>0.2</c:v>
                </c:pt>
                <c:pt idx="1274">
                  <c:v>0</c:v>
                </c:pt>
                <c:pt idx="1275">
                  <c:v>0.2</c:v>
                </c:pt>
                <c:pt idx="1276">
                  <c:v>0</c:v>
                </c:pt>
                <c:pt idx="1277">
                  <c:v>0.5</c:v>
                </c:pt>
                <c:pt idx="1278">
                  <c:v>0</c:v>
                </c:pt>
                <c:pt idx="1279">
                  <c:v>0.2</c:v>
                </c:pt>
                <c:pt idx="1280">
                  <c:v>0</c:v>
                </c:pt>
                <c:pt idx="1281">
                  <c:v>0.2</c:v>
                </c:pt>
                <c:pt idx="1282">
                  <c:v>0.2</c:v>
                </c:pt>
                <c:pt idx="1283">
                  <c:v>0</c:v>
                </c:pt>
                <c:pt idx="1284">
                  <c:v>0</c:v>
                </c:pt>
                <c:pt idx="1285">
                  <c:v>0.2</c:v>
                </c:pt>
                <c:pt idx="1286">
                  <c:v>0</c:v>
                </c:pt>
                <c:pt idx="1287">
                  <c:v>0.2</c:v>
                </c:pt>
                <c:pt idx="1288">
                  <c:v>0</c:v>
                </c:pt>
                <c:pt idx="1289">
                  <c:v>0</c:v>
                </c:pt>
                <c:pt idx="1290">
                  <c:v>0</c:v>
                </c:pt>
                <c:pt idx="1291">
                  <c:v>0</c:v>
                </c:pt>
                <c:pt idx="1292">
                  <c:v>0.2</c:v>
                </c:pt>
                <c:pt idx="1293">
                  <c:v>0.7</c:v>
                </c:pt>
                <c:pt idx="1294">
                  <c:v>0</c:v>
                </c:pt>
                <c:pt idx="1295">
                  <c:v>0</c:v>
                </c:pt>
                <c:pt idx="1296">
                  <c:v>0</c:v>
                </c:pt>
                <c:pt idx="1297">
                  <c:v>0.2</c:v>
                </c:pt>
                <c:pt idx="1298">
                  <c:v>0</c:v>
                </c:pt>
                <c:pt idx="1299">
                  <c:v>0</c:v>
                </c:pt>
                <c:pt idx="1300">
                  <c:v>0</c:v>
                </c:pt>
                <c:pt idx="1301">
                  <c:v>0.2</c:v>
                </c:pt>
                <c:pt idx="1302">
                  <c:v>0.7</c:v>
                </c:pt>
                <c:pt idx="1303">
                  <c:v>0</c:v>
                </c:pt>
                <c:pt idx="1304">
                  <c:v>0</c:v>
                </c:pt>
                <c:pt idx="1305">
                  <c:v>0</c:v>
                </c:pt>
                <c:pt idx="1306">
                  <c:v>0.2</c:v>
                </c:pt>
                <c:pt idx="1307">
                  <c:v>0.2</c:v>
                </c:pt>
                <c:pt idx="1308">
                  <c:v>0.2</c:v>
                </c:pt>
                <c:pt idx="1309">
                  <c:v>0.2</c:v>
                </c:pt>
                <c:pt idx="1310">
                  <c:v>0</c:v>
                </c:pt>
                <c:pt idx="1311">
                  <c:v>0</c:v>
                </c:pt>
                <c:pt idx="1312">
                  <c:v>0.7</c:v>
                </c:pt>
                <c:pt idx="1313">
                  <c:v>0</c:v>
                </c:pt>
                <c:pt idx="1314">
                  <c:v>0</c:v>
                </c:pt>
                <c:pt idx="1315">
                  <c:v>0.7</c:v>
                </c:pt>
                <c:pt idx="1316">
                  <c:v>0</c:v>
                </c:pt>
                <c:pt idx="1317">
                  <c:v>0.2</c:v>
                </c:pt>
                <c:pt idx="1318">
                  <c:v>0</c:v>
                </c:pt>
                <c:pt idx="1319">
                  <c:v>0.2</c:v>
                </c:pt>
                <c:pt idx="1320">
                  <c:v>0</c:v>
                </c:pt>
                <c:pt idx="1321">
                  <c:v>0</c:v>
                </c:pt>
                <c:pt idx="1322">
                  <c:v>0.2</c:v>
                </c:pt>
                <c:pt idx="1323">
                  <c:v>0</c:v>
                </c:pt>
                <c:pt idx="1324">
                  <c:v>0.2</c:v>
                </c:pt>
                <c:pt idx="1325">
                  <c:v>0</c:v>
                </c:pt>
                <c:pt idx="1326">
                  <c:v>0.2</c:v>
                </c:pt>
                <c:pt idx="1327">
                  <c:v>0</c:v>
                </c:pt>
                <c:pt idx="1328">
                  <c:v>0</c:v>
                </c:pt>
                <c:pt idx="1329">
                  <c:v>0</c:v>
                </c:pt>
                <c:pt idx="1330">
                  <c:v>0.2</c:v>
                </c:pt>
                <c:pt idx="1331">
                  <c:v>0</c:v>
                </c:pt>
                <c:pt idx="1332">
                  <c:v>0</c:v>
                </c:pt>
                <c:pt idx="1333">
                  <c:v>0.2</c:v>
                </c:pt>
                <c:pt idx="1334">
                  <c:v>0</c:v>
                </c:pt>
                <c:pt idx="1335">
                  <c:v>0.2</c:v>
                </c:pt>
                <c:pt idx="1336">
                  <c:v>0</c:v>
                </c:pt>
                <c:pt idx="1337">
                  <c:v>0.2</c:v>
                </c:pt>
                <c:pt idx="1338">
                  <c:v>0</c:v>
                </c:pt>
                <c:pt idx="1339">
                  <c:v>0.2</c:v>
                </c:pt>
                <c:pt idx="1340">
                  <c:v>0</c:v>
                </c:pt>
                <c:pt idx="1341">
                  <c:v>0</c:v>
                </c:pt>
                <c:pt idx="1342">
                  <c:v>0.8</c:v>
                </c:pt>
                <c:pt idx="1343">
                  <c:v>0.8</c:v>
                </c:pt>
                <c:pt idx="1344">
                  <c:v>0.2</c:v>
                </c:pt>
                <c:pt idx="1345">
                  <c:v>0.7</c:v>
                </c:pt>
                <c:pt idx="1346">
                  <c:v>0.2</c:v>
                </c:pt>
                <c:pt idx="1347">
                  <c:v>0</c:v>
                </c:pt>
                <c:pt idx="1348">
                  <c:v>0</c:v>
                </c:pt>
                <c:pt idx="1349">
                  <c:v>0</c:v>
                </c:pt>
                <c:pt idx="1350">
                  <c:v>0.1</c:v>
                </c:pt>
                <c:pt idx="1351">
                  <c:v>0.2</c:v>
                </c:pt>
                <c:pt idx="1352">
                  <c:v>0.4</c:v>
                </c:pt>
                <c:pt idx="1353">
                  <c:v>0</c:v>
                </c:pt>
                <c:pt idx="1354">
                  <c:v>0.2</c:v>
                </c:pt>
                <c:pt idx="1355">
                  <c:v>0.4</c:v>
                </c:pt>
                <c:pt idx="1356">
                  <c:v>0</c:v>
                </c:pt>
                <c:pt idx="1357">
                  <c:v>0</c:v>
                </c:pt>
                <c:pt idx="1358">
                  <c:v>0</c:v>
                </c:pt>
                <c:pt idx="1359">
                  <c:v>0</c:v>
                </c:pt>
                <c:pt idx="1360">
                  <c:v>0.2</c:v>
                </c:pt>
                <c:pt idx="1361">
                  <c:v>0.2</c:v>
                </c:pt>
                <c:pt idx="1362">
                  <c:v>0.2</c:v>
                </c:pt>
                <c:pt idx="1363">
                  <c:v>0</c:v>
                </c:pt>
                <c:pt idx="1364">
                  <c:v>0</c:v>
                </c:pt>
                <c:pt idx="1365">
                  <c:v>0</c:v>
                </c:pt>
                <c:pt idx="1366">
                  <c:v>0.2</c:v>
                </c:pt>
                <c:pt idx="1367">
                  <c:v>0.2</c:v>
                </c:pt>
                <c:pt idx="1368">
                  <c:v>0.2</c:v>
                </c:pt>
                <c:pt idx="1369">
                  <c:v>0</c:v>
                </c:pt>
                <c:pt idx="1370">
                  <c:v>0.1</c:v>
                </c:pt>
                <c:pt idx="1371">
                  <c:v>0</c:v>
                </c:pt>
                <c:pt idx="1372">
                  <c:v>0.3</c:v>
                </c:pt>
                <c:pt idx="1373">
                  <c:v>0</c:v>
                </c:pt>
                <c:pt idx="1374">
                  <c:v>0.4</c:v>
                </c:pt>
                <c:pt idx="1375">
                  <c:v>0</c:v>
                </c:pt>
                <c:pt idx="1376">
                  <c:v>0.2</c:v>
                </c:pt>
                <c:pt idx="1377">
                  <c:v>0</c:v>
                </c:pt>
                <c:pt idx="1378">
                  <c:v>0.2</c:v>
                </c:pt>
                <c:pt idx="1379">
                  <c:v>0.2</c:v>
                </c:pt>
                <c:pt idx="1380">
                  <c:v>0.2</c:v>
                </c:pt>
                <c:pt idx="1381">
                  <c:v>0.2</c:v>
                </c:pt>
                <c:pt idx="1382">
                  <c:v>0.2</c:v>
                </c:pt>
                <c:pt idx="1383">
                  <c:v>0</c:v>
                </c:pt>
                <c:pt idx="1384">
                  <c:v>0</c:v>
                </c:pt>
                <c:pt idx="1385">
                  <c:v>0</c:v>
                </c:pt>
                <c:pt idx="1386">
                  <c:v>0</c:v>
                </c:pt>
                <c:pt idx="1387">
                  <c:v>0</c:v>
                </c:pt>
                <c:pt idx="1388">
                  <c:v>0</c:v>
                </c:pt>
                <c:pt idx="1389">
                  <c:v>0.2</c:v>
                </c:pt>
                <c:pt idx="1390">
                  <c:v>0</c:v>
                </c:pt>
                <c:pt idx="1391">
                  <c:v>0</c:v>
                </c:pt>
                <c:pt idx="1392">
                  <c:v>0.2</c:v>
                </c:pt>
                <c:pt idx="1393">
                  <c:v>0</c:v>
                </c:pt>
                <c:pt idx="1394">
                  <c:v>0</c:v>
                </c:pt>
                <c:pt idx="1395">
                  <c:v>0</c:v>
                </c:pt>
                <c:pt idx="1396">
                  <c:v>0.2</c:v>
                </c:pt>
                <c:pt idx="1397">
                  <c:v>0.2</c:v>
                </c:pt>
                <c:pt idx="1398">
                  <c:v>0.3</c:v>
                </c:pt>
                <c:pt idx="1399">
                  <c:v>0.2</c:v>
                </c:pt>
                <c:pt idx="1400">
                  <c:v>0</c:v>
                </c:pt>
                <c:pt idx="1401">
                  <c:v>0.2</c:v>
                </c:pt>
                <c:pt idx="1402">
                  <c:v>0.2</c:v>
                </c:pt>
                <c:pt idx="1403">
                  <c:v>0</c:v>
                </c:pt>
                <c:pt idx="1404">
                  <c:v>0.2</c:v>
                </c:pt>
                <c:pt idx="1405">
                  <c:v>0</c:v>
                </c:pt>
                <c:pt idx="1406">
                  <c:v>0</c:v>
                </c:pt>
                <c:pt idx="1407">
                  <c:v>0</c:v>
                </c:pt>
                <c:pt idx="1408">
                  <c:v>0.2</c:v>
                </c:pt>
                <c:pt idx="1409">
                  <c:v>0</c:v>
                </c:pt>
                <c:pt idx="1410">
                  <c:v>0</c:v>
                </c:pt>
                <c:pt idx="1411">
                  <c:v>0</c:v>
                </c:pt>
                <c:pt idx="1412">
                  <c:v>0.2</c:v>
                </c:pt>
                <c:pt idx="1413">
                  <c:v>0</c:v>
                </c:pt>
                <c:pt idx="1414">
                  <c:v>0</c:v>
                </c:pt>
                <c:pt idx="1415">
                  <c:v>0.45</c:v>
                </c:pt>
                <c:pt idx="1416">
                  <c:v>0.2</c:v>
                </c:pt>
                <c:pt idx="1417">
                  <c:v>0.2</c:v>
                </c:pt>
                <c:pt idx="1418">
                  <c:v>0</c:v>
                </c:pt>
                <c:pt idx="1419">
                  <c:v>0</c:v>
                </c:pt>
                <c:pt idx="1420">
                  <c:v>0.7</c:v>
                </c:pt>
                <c:pt idx="1421">
                  <c:v>0.2</c:v>
                </c:pt>
                <c:pt idx="1422">
                  <c:v>0.3</c:v>
                </c:pt>
                <c:pt idx="1423">
                  <c:v>0.2</c:v>
                </c:pt>
                <c:pt idx="1424">
                  <c:v>0</c:v>
                </c:pt>
                <c:pt idx="1425">
                  <c:v>0.2</c:v>
                </c:pt>
                <c:pt idx="1426">
                  <c:v>0</c:v>
                </c:pt>
                <c:pt idx="1427">
                  <c:v>0</c:v>
                </c:pt>
                <c:pt idx="1428">
                  <c:v>0</c:v>
                </c:pt>
                <c:pt idx="1429">
                  <c:v>0</c:v>
                </c:pt>
                <c:pt idx="1430">
                  <c:v>0.32</c:v>
                </c:pt>
                <c:pt idx="1431">
                  <c:v>0.8</c:v>
                </c:pt>
                <c:pt idx="1432">
                  <c:v>0.2</c:v>
                </c:pt>
                <c:pt idx="1433">
                  <c:v>0.2</c:v>
                </c:pt>
                <c:pt idx="1434">
                  <c:v>0.8</c:v>
                </c:pt>
                <c:pt idx="1435">
                  <c:v>0.2</c:v>
                </c:pt>
                <c:pt idx="1436">
                  <c:v>0.2</c:v>
                </c:pt>
                <c:pt idx="1437">
                  <c:v>0.2</c:v>
                </c:pt>
                <c:pt idx="1438">
                  <c:v>0</c:v>
                </c:pt>
                <c:pt idx="1439">
                  <c:v>0</c:v>
                </c:pt>
                <c:pt idx="1440">
                  <c:v>0.2</c:v>
                </c:pt>
                <c:pt idx="1441">
                  <c:v>0</c:v>
                </c:pt>
                <c:pt idx="1442">
                  <c:v>0.2</c:v>
                </c:pt>
                <c:pt idx="1443">
                  <c:v>0</c:v>
                </c:pt>
                <c:pt idx="1444">
                  <c:v>0.2</c:v>
                </c:pt>
                <c:pt idx="1445">
                  <c:v>0.2</c:v>
                </c:pt>
                <c:pt idx="1446">
                  <c:v>0.2</c:v>
                </c:pt>
                <c:pt idx="1447">
                  <c:v>0.2</c:v>
                </c:pt>
                <c:pt idx="1448">
                  <c:v>0</c:v>
                </c:pt>
                <c:pt idx="1449">
                  <c:v>0.6</c:v>
                </c:pt>
                <c:pt idx="1450">
                  <c:v>0</c:v>
                </c:pt>
                <c:pt idx="1451">
                  <c:v>0</c:v>
                </c:pt>
                <c:pt idx="1452">
                  <c:v>0.2</c:v>
                </c:pt>
                <c:pt idx="1453">
                  <c:v>0</c:v>
                </c:pt>
                <c:pt idx="1454">
                  <c:v>0</c:v>
                </c:pt>
                <c:pt idx="1455">
                  <c:v>0.4</c:v>
                </c:pt>
                <c:pt idx="1456">
                  <c:v>0</c:v>
                </c:pt>
                <c:pt idx="1457">
                  <c:v>0.2</c:v>
                </c:pt>
                <c:pt idx="1458">
                  <c:v>0.2</c:v>
                </c:pt>
                <c:pt idx="1459">
                  <c:v>0.2</c:v>
                </c:pt>
                <c:pt idx="1460">
                  <c:v>0</c:v>
                </c:pt>
                <c:pt idx="1461">
                  <c:v>0</c:v>
                </c:pt>
                <c:pt idx="1462">
                  <c:v>0</c:v>
                </c:pt>
                <c:pt idx="1463">
                  <c:v>0.15</c:v>
                </c:pt>
                <c:pt idx="1464">
                  <c:v>0.2</c:v>
                </c:pt>
                <c:pt idx="1465">
                  <c:v>0.2</c:v>
                </c:pt>
                <c:pt idx="1466">
                  <c:v>0</c:v>
                </c:pt>
                <c:pt idx="1467">
                  <c:v>0</c:v>
                </c:pt>
                <c:pt idx="1468">
                  <c:v>0</c:v>
                </c:pt>
                <c:pt idx="1469">
                  <c:v>0.2</c:v>
                </c:pt>
                <c:pt idx="1470">
                  <c:v>0</c:v>
                </c:pt>
                <c:pt idx="1471">
                  <c:v>0.2</c:v>
                </c:pt>
                <c:pt idx="1472">
                  <c:v>0</c:v>
                </c:pt>
                <c:pt idx="1473">
                  <c:v>0</c:v>
                </c:pt>
                <c:pt idx="1474">
                  <c:v>0</c:v>
                </c:pt>
                <c:pt idx="1475">
                  <c:v>0</c:v>
                </c:pt>
                <c:pt idx="1476">
                  <c:v>0.2</c:v>
                </c:pt>
                <c:pt idx="1477">
                  <c:v>0</c:v>
                </c:pt>
                <c:pt idx="1478">
                  <c:v>0.2</c:v>
                </c:pt>
                <c:pt idx="1479">
                  <c:v>0.2</c:v>
                </c:pt>
                <c:pt idx="1480">
                  <c:v>0</c:v>
                </c:pt>
                <c:pt idx="1481">
                  <c:v>0.4</c:v>
                </c:pt>
                <c:pt idx="1482">
                  <c:v>0.8</c:v>
                </c:pt>
                <c:pt idx="1483">
                  <c:v>0</c:v>
                </c:pt>
                <c:pt idx="1484">
                  <c:v>0</c:v>
                </c:pt>
                <c:pt idx="1485">
                  <c:v>0.2</c:v>
                </c:pt>
                <c:pt idx="1486">
                  <c:v>0</c:v>
                </c:pt>
                <c:pt idx="1487">
                  <c:v>0</c:v>
                </c:pt>
                <c:pt idx="1488">
                  <c:v>0</c:v>
                </c:pt>
                <c:pt idx="1489">
                  <c:v>0</c:v>
                </c:pt>
                <c:pt idx="1490">
                  <c:v>0.2</c:v>
                </c:pt>
                <c:pt idx="1491">
                  <c:v>0.2</c:v>
                </c:pt>
                <c:pt idx="1492">
                  <c:v>0</c:v>
                </c:pt>
                <c:pt idx="1493">
                  <c:v>0.2</c:v>
                </c:pt>
                <c:pt idx="1494">
                  <c:v>0</c:v>
                </c:pt>
                <c:pt idx="1495">
                  <c:v>0.2</c:v>
                </c:pt>
                <c:pt idx="1496">
                  <c:v>0</c:v>
                </c:pt>
                <c:pt idx="1497">
                  <c:v>0.2</c:v>
                </c:pt>
                <c:pt idx="1498">
                  <c:v>0</c:v>
                </c:pt>
                <c:pt idx="1499">
                  <c:v>0.15</c:v>
                </c:pt>
                <c:pt idx="1500">
                  <c:v>0.2</c:v>
                </c:pt>
                <c:pt idx="1501">
                  <c:v>0</c:v>
                </c:pt>
                <c:pt idx="1502">
                  <c:v>0.2</c:v>
                </c:pt>
                <c:pt idx="1503">
                  <c:v>0.8</c:v>
                </c:pt>
                <c:pt idx="1504">
                  <c:v>0</c:v>
                </c:pt>
                <c:pt idx="1505">
                  <c:v>0.3</c:v>
                </c:pt>
                <c:pt idx="1506">
                  <c:v>0.2</c:v>
                </c:pt>
                <c:pt idx="1507">
                  <c:v>0.2</c:v>
                </c:pt>
                <c:pt idx="1508">
                  <c:v>0</c:v>
                </c:pt>
                <c:pt idx="1509">
                  <c:v>0</c:v>
                </c:pt>
                <c:pt idx="1510">
                  <c:v>0</c:v>
                </c:pt>
                <c:pt idx="1511">
                  <c:v>0.5</c:v>
                </c:pt>
                <c:pt idx="1512">
                  <c:v>0.5</c:v>
                </c:pt>
                <c:pt idx="1513">
                  <c:v>0.7</c:v>
                </c:pt>
                <c:pt idx="1514">
                  <c:v>0.7</c:v>
                </c:pt>
                <c:pt idx="1515">
                  <c:v>0</c:v>
                </c:pt>
                <c:pt idx="1516">
                  <c:v>0</c:v>
                </c:pt>
                <c:pt idx="1517">
                  <c:v>0</c:v>
                </c:pt>
                <c:pt idx="1518">
                  <c:v>0</c:v>
                </c:pt>
                <c:pt idx="1519">
                  <c:v>0.2</c:v>
                </c:pt>
                <c:pt idx="1520">
                  <c:v>0</c:v>
                </c:pt>
                <c:pt idx="1521">
                  <c:v>0.3</c:v>
                </c:pt>
                <c:pt idx="1522">
                  <c:v>0</c:v>
                </c:pt>
                <c:pt idx="1523">
                  <c:v>0.2</c:v>
                </c:pt>
                <c:pt idx="1524">
                  <c:v>0</c:v>
                </c:pt>
                <c:pt idx="1525">
                  <c:v>0</c:v>
                </c:pt>
                <c:pt idx="1526">
                  <c:v>0</c:v>
                </c:pt>
                <c:pt idx="1527">
                  <c:v>0</c:v>
                </c:pt>
                <c:pt idx="1528">
                  <c:v>0</c:v>
                </c:pt>
                <c:pt idx="1529">
                  <c:v>0.2</c:v>
                </c:pt>
                <c:pt idx="1530">
                  <c:v>0.2</c:v>
                </c:pt>
                <c:pt idx="1531">
                  <c:v>0.2</c:v>
                </c:pt>
                <c:pt idx="1532">
                  <c:v>0.2</c:v>
                </c:pt>
                <c:pt idx="1533">
                  <c:v>0</c:v>
                </c:pt>
                <c:pt idx="1534">
                  <c:v>0.2</c:v>
                </c:pt>
                <c:pt idx="1535">
                  <c:v>0</c:v>
                </c:pt>
                <c:pt idx="1536">
                  <c:v>0.8</c:v>
                </c:pt>
                <c:pt idx="1537">
                  <c:v>0</c:v>
                </c:pt>
                <c:pt idx="1538">
                  <c:v>0</c:v>
                </c:pt>
                <c:pt idx="1539">
                  <c:v>0.3</c:v>
                </c:pt>
                <c:pt idx="1540">
                  <c:v>0</c:v>
                </c:pt>
                <c:pt idx="1541">
                  <c:v>0.6</c:v>
                </c:pt>
                <c:pt idx="1542">
                  <c:v>0</c:v>
                </c:pt>
                <c:pt idx="1543">
                  <c:v>0.2</c:v>
                </c:pt>
                <c:pt idx="1544">
                  <c:v>0</c:v>
                </c:pt>
                <c:pt idx="1545">
                  <c:v>0</c:v>
                </c:pt>
                <c:pt idx="1546">
                  <c:v>0.4</c:v>
                </c:pt>
                <c:pt idx="1547">
                  <c:v>0</c:v>
                </c:pt>
                <c:pt idx="1548">
                  <c:v>0</c:v>
                </c:pt>
                <c:pt idx="1549">
                  <c:v>0.2</c:v>
                </c:pt>
                <c:pt idx="1550">
                  <c:v>0.2</c:v>
                </c:pt>
                <c:pt idx="1551">
                  <c:v>0.2</c:v>
                </c:pt>
                <c:pt idx="1552">
                  <c:v>0</c:v>
                </c:pt>
                <c:pt idx="1553">
                  <c:v>0.7</c:v>
                </c:pt>
                <c:pt idx="1554">
                  <c:v>0.7</c:v>
                </c:pt>
                <c:pt idx="1555">
                  <c:v>0.2</c:v>
                </c:pt>
                <c:pt idx="1556">
                  <c:v>0.3</c:v>
                </c:pt>
                <c:pt idx="1557">
                  <c:v>0</c:v>
                </c:pt>
                <c:pt idx="1558">
                  <c:v>0</c:v>
                </c:pt>
                <c:pt idx="1559">
                  <c:v>0.6</c:v>
                </c:pt>
                <c:pt idx="1560">
                  <c:v>0</c:v>
                </c:pt>
                <c:pt idx="1561">
                  <c:v>0</c:v>
                </c:pt>
                <c:pt idx="1562">
                  <c:v>0.2</c:v>
                </c:pt>
                <c:pt idx="1563">
                  <c:v>0</c:v>
                </c:pt>
                <c:pt idx="1564">
                  <c:v>0</c:v>
                </c:pt>
                <c:pt idx="1565">
                  <c:v>0</c:v>
                </c:pt>
                <c:pt idx="1566">
                  <c:v>0.2</c:v>
                </c:pt>
                <c:pt idx="1567">
                  <c:v>0</c:v>
                </c:pt>
                <c:pt idx="1568">
                  <c:v>0</c:v>
                </c:pt>
                <c:pt idx="1569">
                  <c:v>0.2</c:v>
                </c:pt>
                <c:pt idx="1570">
                  <c:v>0.2</c:v>
                </c:pt>
                <c:pt idx="1571">
                  <c:v>0.2</c:v>
                </c:pt>
                <c:pt idx="1572">
                  <c:v>0</c:v>
                </c:pt>
                <c:pt idx="1573">
                  <c:v>0</c:v>
                </c:pt>
                <c:pt idx="1574">
                  <c:v>0</c:v>
                </c:pt>
                <c:pt idx="1575">
                  <c:v>0.2</c:v>
                </c:pt>
                <c:pt idx="1576">
                  <c:v>0.8</c:v>
                </c:pt>
                <c:pt idx="1577">
                  <c:v>0.2</c:v>
                </c:pt>
                <c:pt idx="1578">
                  <c:v>0</c:v>
                </c:pt>
                <c:pt idx="1579">
                  <c:v>0.2</c:v>
                </c:pt>
                <c:pt idx="1580">
                  <c:v>0</c:v>
                </c:pt>
                <c:pt idx="1581">
                  <c:v>0.3</c:v>
                </c:pt>
                <c:pt idx="1582">
                  <c:v>0.2</c:v>
                </c:pt>
                <c:pt idx="1583">
                  <c:v>0.6</c:v>
                </c:pt>
                <c:pt idx="1584">
                  <c:v>0</c:v>
                </c:pt>
                <c:pt idx="1585">
                  <c:v>0.2</c:v>
                </c:pt>
                <c:pt idx="1586">
                  <c:v>0.2</c:v>
                </c:pt>
                <c:pt idx="1587">
                  <c:v>0</c:v>
                </c:pt>
                <c:pt idx="1588">
                  <c:v>0.2</c:v>
                </c:pt>
                <c:pt idx="1589">
                  <c:v>0.8</c:v>
                </c:pt>
                <c:pt idx="1590">
                  <c:v>0.2</c:v>
                </c:pt>
                <c:pt idx="1591">
                  <c:v>0</c:v>
                </c:pt>
                <c:pt idx="1592">
                  <c:v>0</c:v>
                </c:pt>
                <c:pt idx="1593">
                  <c:v>0</c:v>
                </c:pt>
                <c:pt idx="1594">
                  <c:v>0.2</c:v>
                </c:pt>
                <c:pt idx="1595">
                  <c:v>0.7</c:v>
                </c:pt>
                <c:pt idx="1596">
                  <c:v>0.2</c:v>
                </c:pt>
                <c:pt idx="1597">
                  <c:v>0</c:v>
                </c:pt>
                <c:pt idx="1598">
                  <c:v>0.2</c:v>
                </c:pt>
                <c:pt idx="1599">
                  <c:v>0.2</c:v>
                </c:pt>
                <c:pt idx="1600">
                  <c:v>0</c:v>
                </c:pt>
                <c:pt idx="1601">
                  <c:v>0</c:v>
                </c:pt>
                <c:pt idx="1602">
                  <c:v>0.2</c:v>
                </c:pt>
                <c:pt idx="1603">
                  <c:v>0.2</c:v>
                </c:pt>
                <c:pt idx="1604">
                  <c:v>0.2</c:v>
                </c:pt>
                <c:pt idx="1605">
                  <c:v>0</c:v>
                </c:pt>
                <c:pt idx="1606">
                  <c:v>0.2</c:v>
                </c:pt>
                <c:pt idx="1607">
                  <c:v>0</c:v>
                </c:pt>
                <c:pt idx="1608">
                  <c:v>0</c:v>
                </c:pt>
                <c:pt idx="1609">
                  <c:v>0.2</c:v>
                </c:pt>
                <c:pt idx="1610">
                  <c:v>0</c:v>
                </c:pt>
                <c:pt idx="1611">
                  <c:v>0.2</c:v>
                </c:pt>
                <c:pt idx="1612">
                  <c:v>0.2</c:v>
                </c:pt>
                <c:pt idx="1613">
                  <c:v>0.2</c:v>
                </c:pt>
                <c:pt idx="1614">
                  <c:v>0</c:v>
                </c:pt>
                <c:pt idx="1615">
                  <c:v>0</c:v>
                </c:pt>
                <c:pt idx="1616">
                  <c:v>0.7</c:v>
                </c:pt>
                <c:pt idx="1617">
                  <c:v>0.2</c:v>
                </c:pt>
                <c:pt idx="1618">
                  <c:v>0</c:v>
                </c:pt>
                <c:pt idx="1619">
                  <c:v>0.2</c:v>
                </c:pt>
                <c:pt idx="1620">
                  <c:v>0</c:v>
                </c:pt>
                <c:pt idx="1621">
                  <c:v>0.7</c:v>
                </c:pt>
                <c:pt idx="1622">
                  <c:v>0.2</c:v>
                </c:pt>
                <c:pt idx="1623">
                  <c:v>0.7</c:v>
                </c:pt>
                <c:pt idx="1624">
                  <c:v>0.3</c:v>
                </c:pt>
                <c:pt idx="1625">
                  <c:v>0.7</c:v>
                </c:pt>
                <c:pt idx="1626">
                  <c:v>0</c:v>
                </c:pt>
                <c:pt idx="1627">
                  <c:v>0.2</c:v>
                </c:pt>
                <c:pt idx="1628">
                  <c:v>0</c:v>
                </c:pt>
                <c:pt idx="1629">
                  <c:v>0</c:v>
                </c:pt>
                <c:pt idx="1630">
                  <c:v>0.2</c:v>
                </c:pt>
                <c:pt idx="1631">
                  <c:v>0</c:v>
                </c:pt>
                <c:pt idx="1632">
                  <c:v>0.2</c:v>
                </c:pt>
                <c:pt idx="1633">
                  <c:v>0.7</c:v>
                </c:pt>
                <c:pt idx="1634">
                  <c:v>0</c:v>
                </c:pt>
                <c:pt idx="1635">
                  <c:v>0.2</c:v>
                </c:pt>
                <c:pt idx="1636">
                  <c:v>0.7</c:v>
                </c:pt>
                <c:pt idx="1637">
                  <c:v>0.6</c:v>
                </c:pt>
                <c:pt idx="1638">
                  <c:v>0.2</c:v>
                </c:pt>
                <c:pt idx="1639">
                  <c:v>0</c:v>
                </c:pt>
                <c:pt idx="1640">
                  <c:v>0</c:v>
                </c:pt>
                <c:pt idx="1641">
                  <c:v>0</c:v>
                </c:pt>
                <c:pt idx="1642">
                  <c:v>0.4</c:v>
                </c:pt>
                <c:pt idx="1643">
                  <c:v>0.7</c:v>
                </c:pt>
                <c:pt idx="1644">
                  <c:v>0.7</c:v>
                </c:pt>
                <c:pt idx="1645">
                  <c:v>0.2</c:v>
                </c:pt>
                <c:pt idx="1646">
                  <c:v>0</c:v>
                </c:pt>
                <c:pt idx="1647">
                  <c:v>0.8</c:v>
                </c:pt>
                <c:pt idx="1648">
                  <c:v>0.6</c:v>
                </c:pt>
                <c:pt idx="1649">
                  <c:v>0.2</c:v>
                </c:pt>
                <c:pt idx="1650">
                  <c:v>0</c:v>
                </c:pt>
                <c:pt idx="1651">
                  <c:v>0.32</c:v>
                </c:pt>
                <c:pt idx="1652">
                  <c:v>0.8</c:v>
                </c:pt>
                <c:pt idx="1653">
                  <c:v>0</c:v>
                </c:pt>
                <c:pt idx="1654">
                  <c:v>0.8</c:v>
                </c:pt>
                <c:pt idx="1655">
                  <c:v>0.2</c:v>
                </c:pt>
                <c:pt idx="1656">
                  <c:v>0.7</c:v>
                </c:pt>
                <c:pt idx="1657">
                  <c:v>0</c:v>
                </c:pt>
                <c:pt idx="1658">
                  <c:v>0</c:v>
                </c:pt>
                <c:pt idx="1659">
                  <c:v>0</c:v>
                </c:pt>
                <c:pt idx="1660">
                  <c:v>0.5</c:v>
                </c:pt>
                <c:pt idx="1661">
                  <c:v>0</c:v>
                </c:pt>
                <c:pt idx="1662">
                  <c:v>0.2</c:v>
                </c:pt>
                <c:pt idx="1663">
                  <c:v>0</c:v>
                </c:pt>
                <c:pt idx="1664">
                  <c:v>0.8</c:v>
                </c:pt>
                <c:pt idx="1665">
                  <c:v>0.3</c:v>
                </c:pt>
                <c:pt idx="1666">
                  <c:v>0.2</c:v>
                </c:pt>
                <c:pt idx="1667">
                  <c:v>0</c:v>
                </c:pt>
                <c:pt idx="1668">
                  <c:v>0.2</c:v>
                </c:pt>
                <c:pt idx="1669">
                  <c:v>0</c:v>
                </c:pt>
                <c:pt idx="1670">
                  <c:v>0.2</c:v>
                </c:pt>
                <c:pt idx="1671">
                  <c:v>0</c:v>
                </c:pt>
                <c:pt idx="1672">
                  <c:v>0</c:v>
                </c:pt>
                <c:pt idx="1673">
                  <c:v>0</c:v>
                </c:pt>
                <c:pt idx="1674">
                  <c:v>0.2</c:v>
                </c:pt>
                <c:pt idx="1675">
                  <c:v>0.2</c:v>
                </c:pt>
                <c:pt idx="1676">
                  <c:v>0</c:v>
                </c:pt>
                <c:pt idx="1677">
                  <c:v>0.2</c:v>
                </c:pt>
                <c:pt idx="1678">
                  <c:v>0.2</c:v>
                </c:pt>
                <c:pt idx="1679">
                  <c:v>0</c:v>
                </c:pt>
                <c:pt idx="1680">
                  <c:v>0.15</c:v>
                </c:pt>
                <c:pt idx="1681">
                  <c:v>0.3</c:v>
                </c:pt>
                <c:pt idx="1682">
                  <c:v>0.2</c:v>
                </c:pt>
                <c:pt idx="1683">
                  <c:v>0</c:v>
                </c:pt>
                <c:pt idx="1684">
                  <c:v>0</c:v>
                </c:pt>
                <c:pt idx="1685">
                  <c:v>0</c:v>
                </c:pt>
                <c:pt idx="1686">
                  <c:v>0</c:v>
                </c:pt>
                <c:pt idx="1687">
                  <c:v>0.2</c:v>
                </c:pt>
                <c:pt idx="1688">
                  <c:v>0</c:v>
                </c:pt>
                <c:pt idx="1689">
                  <c:v>0</c:v>
                </c:pt>
                <c:pt idx="1690">
                  <c:v>0</c:v>
                </c:pt>
                <c:pt idx="1691">
                  <c:v>0</c:v>
                </c:pt>
                <c:pt idx="1692">
                  <c:v>0</c:v>
                </c:pt>
                <c:pt idx="1693">
                  <c:v>0</c:v>
                </c:pt>
                <c:pt idx="1694">
                  <c:v>0.2</c:v>
                </c:pt>
                <c:pt idx="1695">
                  <c:v>0.4</c:v>
                </c:pt>
                <c:pt idx="1696">
                  <c:v>0.7</c:v>
                </c:pt>
                <c:pt idx="1697">
                  <c:v>0.2</c:v>
                </c:pt>
                <c:pt idx="1698">
                  <c:v>0.2</c:v>
                </c:pt>
                <c:pt idx="1699">
                  <c:v>0.8</c:v>
                </c:pt>
                <c:pt idx="1700">
                  <c:v>0.8</c:v>
                </c:pt>
                <c:pt idx="1701">
                  <c:v>0.2</c:v>
                </c:pt>
                <c:pt idx="1702">
                  <c:v>0.7</c:v>
                </c:pt>
                <c:pt idx="1703">
                  <c:v>0.2</c:v>
                </c:pt>
                <c:pt idx="1704">
                  <c:v>0.2</c:v>
                </c:pt>
                <c:pt idx="1705">
                  <c:v>0</c:v>
                </c:pt>
                <c:pt idx="1706">
                  <c:v>0.2</c:v>
                </c:pt>
                <c:pt idx="1707">
                  <c:v>0</c:v>
                </c:pt>
                <c:pt idx="1708">
                  <c:v>0.1</c:v>
                </c:pt>
                <c:pt idx="1709">
                  <c:v>0.2</c:v>
                </c:pt>
                <c:pt idx="1710">
                  <c:v>0.2</c:v>
                </c:pt>
                <c:pt idx="1711">
                  <c:v>0.2</c:v>
                </c:pt>
                <c:pt idx="1712">
                  <c:v>0.2</c:v>
                </c:pt>
                <c:pt idx="1713">
                  <c:v>0.2</c:v>
                </c:pt>
                <c:pt idx="1714">
                  <c:v>0</c:v>
                </c:pt>
                <c:pt idx="1715">
                  <c:v>0.2</c:v>
                </c:pt>
                <c:pt idx="1716">
                  <c:v>0.7</c:v>
                </c:pt>
                <c:pt idx="1717">
                  <c:v>0.2</c:v>
                </c:pt>
                <c:pt idx="1718">
                  <c:v>0.2</c:v>
                </c:pt>
                <c:pt idx="1719">
                  <c:v>0.3</c:v>
                </c:pt>
                <c:pt idx="1720">
                  <c:v>0</c:v>
                </c:pt>
                <c:pt idx="1721">
                  <c:v>0.7</c:v>
                </c:pt>
                <c:pt idx="1722">
                  <c:v>0.2</c:v>
                </c:pt>
                <c:pt idx="1723">
                  <c:v>0</c:v>
                </c:pt>
                <c:pt idx="1724">
                  <c:v>0</c:v>
                </c:pt>
                <c:pt idx="1725">
                  <c:v>0.2</c:v>
                </c:pt>
                <c:pt idx="1726">
                  <c:v>0.2</c:v>
                </c:pt>
                <c:pt idx="1727">
                  <c:v>0.7</c:v>
                </c:pt>
                <c:pt idx="1728">
                  <c:v>0</c:v>
                </c:pt>
                <c:pt idx="1729">
                  <c:v>0</c:v>
                </c:pt>
                <c:pt idx="1730">
                  <c:v>0</c:v>
                </c:pt>
                <c:pt idx="1731">
                  <c:v>0.2</c:v>
                </c:pt>
                <c:pt idx="1732">
                  <c:v>0.7</c:v>
                </c:pt>
                <c:pt idx="1733">
                  <c:v>0.2</c:v>
                </c:pt>
                <c:pt idx="1734">
                  <c:v>0</c:v>
                </c:pt>
                <c:pt idx="1735">
                  <c:v>0</c:v>
                </c:pt>
                <c:pt idx="1736">
                  <c:v>0.2</c:v>
                </c:pt>
                <c:pt idx="1737">
                  <c:v>0.2</c:v>
                </c:pt>
                <c:pt idx="1738">
                  <c:v>0.7</c:v>
                </c:pt>
                <c:pt idx="1739">
                  <c:v>0.2</c:v>
                </c:pt>
                <c:pt idx="1740">
                  <c:v>0.2</c:v>
                </c:pt>
                <c:pt idx="1741">
                  <c:v>0.2</c:v>
                </c:pt>
                <c:pt idx="1742">
                  <c:v>0.2</c:v>
                </c:pt>
                <c:pt idx="1743">
                  <c:v>0</c:v>
                </c:pt>
                <c:pt idx="1744">
                  <c:v>0.2</c:v>
                </c:pt>
                <c:pt idx="1745">
                  <c:v>0</c:v>
                </c:pt>
                <c:pt idx="1746">
                  <c:v>0.2</c:v>
                </c:pt>
                <c:pt idx="1747">
                  <c:v>0.2</c:v>
                </c:pt>
                <c:pt idx="1748">
                  <c:v>0</c:v>
                </c:pt>
                <c:pt idx="1749">
                  <c:v>0.2</c:v>
                </c:pt>
                <c:pt idx="1750">
                  <c:v>0</c:v>
                </c:pt>
                <c:pt idx="1751">
                  <c:v>0.2</c:v>
                </c:pt>
                <c:pt idx="1752">
                  <c:v>0.7</c:v>
                </c:pt>
                <c:pt idx="1753">
                  <c:v>0</c:v>
                </c:pt>
                <c:pt idx="1754">
                  <c:v>0.7</c:v>
                </c:pt>
                <c:pt idx="1755">
                  <c:v>0</c:v>
                </c:pt>
                <c:pt idx="1756">
                  <c:v>0.2</c:v>
                </c:pt>
                <c:pt idx="1757">
                  <c:v>0</c:v>
                </c:pt>
                <c:pt idx="1758">
                  <c:v>0</c:v>
                </c:pt>
                <c:pt idx="1759">
                  <c:v>0.2</c:v>
                </c:pt>
                <c:pt idx="1760">
                  <c:v>0</c:v>
                </c:pt>
                <c:pt idx="1761">
                  <c:v>0.2</c:v>
                </c:pt>
                <c:pt idx="1762">
                  <c:v>0</c:v>
                </c:pt>
                <c:pt idx="1763">
                  <c:v>0.2</c:v>
                </c:pt>
                <c:pt idx="1764">
                  <c:v>0</c:v>
                </c:pt>
                <c:pt idx="1765">
                  <c:v>0.2</c:v>
                </c:pt>
                <c:pt idx="1766">
                  <c:v>0.2</c:v>
                </c:pt>
                <c:pt idx="1767">
                  <c:v>0.2</c:v>
                </c:pt>
                <c:pt idx="1768">
                  <c:v>0</c:v>
                </c:pt>
                <c:pt idx="1769">
                  <c:v>0</c:v>
                </c:pt>
                <c:pt idx="1770">
                  <c:v>0</c:v>
                </c:pt>
                <c:pt idx="1771">
                  <c:v>0</c:v>
                </c:pt>
                <c:pt idx="1772">
                  <c:v>0.2</c:v>
                </c:pt>
                <c:pt idx="1773">
                  <c:v>0.7</c:v>
                </c:pt>
                <c:pt idx="1774">
                  <c:v>0.3</c:v>
                </c:pt>
                <c:pt idx="1775">
                  <c:v>0</c:v>
                </c:pt>
                <c:pt idx="1776">
                  <c:v>0</c:v>
                </c:pt>
                <c:pt idx="1777">
                  <c:v>0</c:v>
                </c:pt>
                <c:pt idx="1778">
                  <c:v>0.8</c:v>
                </c:pt>
                <c:pt idx="1779">
                  <c:v>0.2</c:v>
                </c:pt>
                <c:pt idx="1780">
                  <c:v>0.2</c:v>
                </c:pt>
                <c:pt idx="1781">
                  <c:v>0</c:v>
                </c:pt>
                <c:pt idx="1782">
                  <c:v>0.2</c:v>
                </c:pt>
                <c:pt idx="1783">
                  <c:v>0.2</c:v>
                </c:pt>
                <c:pt idx="1784">
                  <c:v>0.2</c:v>
                </c:pt>
                <c:pt idx="1785">
                  <c:v>0.2</c:v>
                </c:pt>
                <c:pt idx="1786">
                  <c:v>0.2</c:v>
                </c:pt>
                <c:pt idx="1787">
                  <c:v>0.2</c:v>
                </c:pt>
                <c:pt idx="1788">
                  <c:v>0.4</c:v>
                </c:pt>
                <c:pt idx="1789">
                  <c:v>0.2</c:v>
                </c:pt>
                <c:pt idx="1790">
                  <c:v>0</c:v>
                </c:pt>
                <c:pt idx="1791">
                  <c:v>0</c:v>
                </c:pt>
                <c:pt idx="1792">
                  <c:v>0</c:v>
                </c:pt>
                <c:pt idx="1793">
                  <c:v>0</c:v>
                </c:pt>
                <c:pt idx="1794">
                  <c:v>0.2</c:v>
                </c:pt>
                <c:pt idx="1795">
                  <c:v>0</c:v>
                </c:pt>
                <c:pt idx="1796">
                  <c:v>0.2</c:v>
                </c:pt>
                <c:pt idx="1797">
                  <c:v>0.2</c:v>
                </c:pt>
                <c:pt idx="1798">
                  <c:v>0</c:v>
                </c:pt>
                <c:pt idx="1799">
                  <c:v>0.2</c:v>
                </c:pt>
                <c:pt idx="1800">
                  <c:v>0.2</c:v>
                </c:pt>
                <c:pt idx="1801">
                  <c:v>0.2</c:v>
                </c:pt>
                <c:pt idx="1802">
                  <c:v>0.2</c:v>
                </c:pt>
                <c:pt idx="1803">
                  <c:v>0</c:v>
                </c:pt>
                <c:pt idx="1804">
                  <c:v>0</c:v>
                </c:pt>
                <c:pt idx="1805">
                  <c:v>0</c:v>
                </c:pt>
                <c:pt idx="1806">
                  <c:v>0</c:v>
                </c:pt>
                <c:pt idx="1807">
                  <c:v>0.2</c:v>
                </c:pt>
                <c:pt idx="1808">
                  <c:v>0.2</c:v>
                </c:pt>
                <c:pt idx="1809">
                  <c:v>0</c:v>
                </c:pt>
                <c:pt idx="1810">
                  <c:v>0</c:v>
                </c:pt>
                <c:pt idx="1811">
                  <c:v>0</c:v>
                </c:pt>
                <c:pt idx="1812">
                  <c:v>0</c:v>
                </c:pt>
                <c:pt idx="1813">
                  <c:v>0.2</c:v>
                </c:pt>
                <c:pt idx="1814">
                  <c:v>0.2</c:v>
                </c:pt>
                <c:pt idx="1815">
                  <c:v>0</c:v>
                </c:pt>
                <c:pt idx="1816">
                  <c:v>0</c:v>
                </c:pt>
                <c:pt idx="1817">
                  <c:v>0.2</c:v>
                </c:pt>
                <c:pt idx="1818">
                  <c:v>0</c:v>
                </c:pt>
                <c:pt idx="1819">
                  <c:v>0.2</c:v>
                </c:pt>
                <c:pt idx="1820">
                  <c:v>0</c:v>
                </c:pt>
                <c:pt idx="1821">
                  <c:v>0.2</c:v>
                </c:pt>
                <c:pt idx="1822">
                  <c:v>0</c:v>
                </c:pt>
                <c:pt idx="1823">
                  <c:v>0</c:v>
                </c:pt>
                <c:pt idx="1824">
                  <c:v>0</c:v>
                </c:pt>
                <c:pt idx="1825">
                  <c:v>0</c:v>
                </c:pt>
                <c:pt idx="1826">
                  <c:v>0.3</c:v>
                </c:pt>
                <c:pt idx="1827">
                  <c:v>0</c:v>
                </c:pt>
                <c:pt idx="1828">
                  <c:v>0</c:v>
                </c:pt>
                <c:pt idx="1829">
                  <c:v>0.2</c:v>
                </c:pt>
                <c:pt idx="1830">
                  <c:v>0</c:v>
                </c:pt>
                <c:pt idx="1831">
                  <c:v>0.2</c:v>
                </c:pt>
                <c:pt idx="1832">
                  <c:v>0.2</c:v>
                </c:pt>
                <c:pt idx="1833">
                  <c:v>0.2</c:v>
                </c:pt>
                <c:pt idx="1834">
                  <c:v>0.2</c:v>
                </c:pt>
                <c:pt idx="1835">
                  <c:v>0.2</c:v>
                </c:pt>
                <c:pt idx="1836">
                  <c:v>0</c:v>
                </c:pt>
                <c:pt idx="1837">
                  <c:v>0.1</c:v>
                </c:pt>
                <c:pt idx="1838">
                  <c:v>0</c:v>
                </c:pt>
                <c:pt idx="1839">
                  <c:v>0</c:v>
                </c:pt>
                <c:pt idx="1840">
                  <c:v>0.2</c:v>
                </c:pt>
                <c:pt idx="1841">
                  <c:v>0</c:v>
                </c:pt>
                <c:pt idx="1842">
                  <c:v>0.4</c:v>
                </c:pt>
                <c:pt idx="1843">
                  <c:v>0.2</c:v>
                </c:pt>
                <c:pt idx="1844">
                  <c:v>0</c:v>
                </c:pt>
                <c:pt idx="1845">
                  <c:v>0</c:v>
                </c:pt>
                <c:pt idx="1846">
                  <c:v>0</c:v>
                </c:pt>
                <c:pt idx="1847">
                  <c:v>0.8</c:v>
                </c:pt>
                <c:pt idx="1848">
                  <c:v>0</c:v>
                </c:pt>
                <c:pt idx="1849">
                  <c:v>0</c:v>
                </c:pt>
                <c:pt idx="1850">
                  <c:v>0</c:v>
                </c:pt>
                <c:pt idx="1851">
                  <c:v>0.2</c:v>
                </c:pt>
                <c:pt idx="1852">
                  <c:v>0.3</c:v>
                </c:pt>
                <c:pt idx="1853">
                  <c:v>0.2</c:v>
                </c:pt>
                <c:pt idx="1854">
                  <c:v>0.2</c:v>
                </c:pt>
                <c:pt idx="1855">
                  <c:v>0</c:v>
                </c:pt>
                <c:pt idx="1856">
                  <c:v>0</c:v>
                </c:pt>
                <c:pt idx="1857">
                  <c:v>0.3</c:v>
                </c:pt>
                <c:pt idx="1858">
                  <c:v>0</c:v>
                </c:pt>
                <c:pt idx="1859">
                  <c:v>0</c:v>
                </c:pt>
                <c:pt idx="1860">
                  <c:v>0.2</c:v>
                </c:pt>
                <c:pt idx="1861">
                  <c:v>0.2</c:v>
                </c:pt>
                <c:pt idx="1862">
                  <c:v>0.2</c:v>
                </c:pt>
                <c:pt idx="1863">
                  <c:v>0.2</c:v>
                </c:pt>
                <c:pt idx="1864">
                  <c:v>0.2</c:v>
                </c:pt>
                <c:pt idx="1865">
                  <c:v>0</c:v>
                </c:pt>
                <c:pt idx="1866">
                  <c:v>0.2</c:v>
                </c:pt>
                <c:pt idx="1867">
                  <c:v>0</c:v>
                </c:pt>
                <c:pt idx="1868">
                  <c:v>0.2</c:v>
                </c:pt>
                <c:pt idx="1869">
                  <c:v>0</c:v>
                </c:pt>
                <c:pt idx="1870">
                  <c:v>0.2</c:v>
                </c:pt>
                <c:pt idx="1871">
                  <c:v>0.2</c:v>
                </c:pt>
                <c:pt idx="1872">
                  <c:v>0</c:v>
                </c:pt>
                <c:pt idx="1873">
                  <c:v>0.2</c:v>
                </c:pt>
                <c:pt idx="1874">
                  <c:v>0</c:v>
                </c:pt>
                <c:pt idx="1875">
                  <c:v>0</c:v>
                </c:pt>
                <c:pt idx="1876">
                  <c:v>0.2</c:v>
                </c:pt>
                <c:pt idx="1877">
                  <c:v>0.2</c:v>
                </c:pt>
                <c:pt idx="1878">
                  <c:v>0</c:v>
                </c:pt>
                <c:pt idx="1879">
                  <c:v>0</c:v>
                </c:pt>
                <c:pt idx="1880">
                  <c:v>0.2</c:v>
                </c:pt>
                <c:pt idx="1881">
                  <c:v>0.2</c:v>
                </c:pt>
                <c:pt idx="1882">
                  <c:v>0.7</c:v>
                </c:pt>
                <c:pt idx="1883">
                  <c:v>0.15</c:v>
                </c:pt>
                <c:pt idx="1884">
                  <c:v>0</c:v>
                </c:pt>
                <c:pt idx="1885">
                  <c:v>0.2</c:v>
                </c:pt>
                <c:pt idx="1886">
                  <c:v>0.2</c:v>
                </c:pt>
                <c:pt idx="1887">
                  <c:v>0.2</c:v>
                </c:pt>
                <c:pt idx="1888">
                  <c:v>0.8</c:v>
                </c:pt>
                <c:pt idx="1889">
                  <c:v>0</c:v>
                </c:pt>
                <c:pt idx="1890">
                  <c:v>0.2</c:v>
                </c:pt>
                <c:pt idx="1891">
                  <c:v>0.1</c:v>
                </c:pt>
                <c:pt idx="1892">
                  <c:v>0.2</c:v>
                </c:pt>
                <c:pt idx="1893">
                  <c:v>0.2</c:v>
                </c:pt>
                <c:pt idx="1894">
                  <c:v>0</c:v>
                </c:pt>
                <c:pt idx="1895">
                  <c:v>0.2</c:v>
                </c:pt>
                <c:pt idx="1896">
                  <c:v>0</c:v>
                </c:pt>
                <c:pt idx="1897">
                  <c:v>0.6</c:v>
                </c:pt>
                <c:pt idx="1898">
                  <c:v>0.3</c:v>
                </c:pt>
                <c:pt idx="1899">
                  <c:v>0</c:v>
                </c:pt>
                <c:pt idx="1900">
                  <c:v>0.7</c:v>
                </c:pt>
                <c:pt idx="1901">
                  <c:v>0</c:v>
                </c:pt>
                <c:pt idx="1902">
                  <c:v>0</c:v>
                </c:pt>
                <c:pt idx="1903">
                  <c:v>0.2</c:v>
                </c:pt>
                <c:pt idx="1904">
                  <c:v>0.7</c:v>
                </c:pt>
                <c:pt idx="1905">
                  <c:v>0.7</c:v>
                </c:pt>
                <c:pt idx="1906">
                  <c:v>0</c:v>
                </c:pt>
                <c:pt idx="1907">
                  <c:v>0</c:v>
                </c:pt>
                <c:pt idx="1908">
                  <c:v>0.7</c:v>
                </c:pt>
                <c:pt idx="1909">
                  <c:v>0.2</c:v>
                </c:pt>
                <c:pt idx="1910">
                  <c:v>0.2</c:v>
                </c:pt>
                <c:pt idx="1911">
                  <c:v>0.2</c:v>
                </c:pt>
                <c:pt idx="1912">
                  <c:v>0</c:v>
                </c:pt>
                <c:pt idx="1913">
                  <c:v>0.3</c:v>
                </c:pt>
                <c:pt idx="1914">
                  <c:v>0.2</c:v>
                </c:pt>
                <c:pt idx="1915">
                  <c:v>0.2</c:v>
                </c:pt>
                <c:pt idx="1916">
                  <c:v>0.2</c:v>
                </c:pt>
                <c:pt idx="1917">
                  <c:v>0</c:v>
                </c:pt>
                <c:pt idx="1918">
                  <c:v>0</c:v>
                </c:pt>
                <c:pt idx="1919">
                  <c:v>0</c:v>
                </c:pt>
                <c:pt idx="1920">
                  <c:v>0.2</c:v>
                </c:pt>
                <c:pt idx="1921">
                  <c:v>0.2</c:v>
                </c:pt>
                <c:pt idx="1922">
                  <c:v>0</c:v>
                </c:pt>
                <c:pt idx="1923">
                  <c:v>0.2</c:v>
                </c:pt>
                <c:pt idx="1924">
                  <c:v>0.2</c:v>
                </c:pt>
                <c:pt idx="1925">
                  <c:v>0</c:v>
                </c:pt>
                <c:pt idx="1926">
                  <c:v>0.2</c:v>
                </c:pt>
                <c:pt idx="1927">
                  <c:v>0.3</c:v>
                </c:pt>
                <c:pt idx="1928">
                  <c:v>0.2</c:v>
                </c:pt>
                <c:pt idx="1929">
                  <c:v>0.2</c:v>
                </c:pt>
                <c:pt idx="1930">
                  <c:v>0</c:v>
                </c:pt>
                <c:pt idx="1931">
                  <c:v>0.2</c:v>
                </c:pt>
                <c:pt idx="1932">
                  <c:v>0.2</c:v>
                </c:pt>
                <c:pt idx="1933">
                  <c:v>0.1</c:v>
                </c:pt>
                <c:pt idx="1934">
                  <c:v>0.2</c:v>
                </c:pt>
                <c:pt idx="1935">
                  <c:v>0</c:v>
                </c:pt>
                <c:pt idx="1936">
                  <c:v>0</c:v>
                </c:pt>
                <c:pt idx="1937">
                  <c:v>0.2</c:v>
                </c:pt>
                <c:pt idx="1938">
                  <c:v>0.15</c:v>
                </c:pt>
                <c:pt idx="1939">
                  <c:v>0.2</c:v>
                </c:pt>
                <c:pt idx="1940">
                  <c:v>0.2</c:v>
                </c:pt>
                <c:pt idx="1941">
                  <c:v>0.2</c:v>
                </c:pt>
                <c:pt idx="1942">
                  <c:v>0.2</c:v>
                </c:pt>
                <c:pt idx="1943">
                  <c:v>0</c:v>
                </c:pt>
                <c:pt idx="1944">
                  <c:v>0.1</c:v>
                </c:pt>
                <c:pt idx="1945">
                  <c:v>0.2</c:v>
                </c:pt>
                <c:pt idx="1946">
                  <c:v>0.8</c:v>
                </c:pt>
                <c:pt idx="1947">
                  <c:v>0.6</c:v>
                </c:pt>
                <c:pt idx="1948">
                  <c:v>0.2</c:v>
                </c:pt>
                <c:pt idx="1949">
                  <c:v>0</c:v>
                </c:pt>
                <c:pt idx="1950">
                  <c:v>0</c:v>
                </c:pt>
                <c:pt idx="1951">
                  <c:v>0.4</c:v>
                </c:pt>
                <c:pt idx="1952">
                  <c:v>0.8</c:v>
                </c:pt>
                <c:pt idx="1953">
                  <c:v>0</c:v>
                </c:pt>
                <c:pt idx="1954">
                  <c:v>0.2</c:v>
                </c:pt>
                <c:pt idx="1955">
                  <c:v>0.2</c:v>
                </c:pt>
                <c:pt idx="1956">
                  <c:v>0</c:v>
                </c:pt>
                <c:pt idx="1957">
                  <c:v>0</c:v>
                </c:pt>
                <c:pt idx="1958">
                  <c:v>0</c:v>
                </c:pt>
                <c:pt idx="1959">
                  <c:v>0</c:v>
                </c:pt>
                <c:pt idx="1960">
                  <c:v>0</c:v>
                </c:pt>
                <c:pt idx="1961">
                  <c:v>0</c:v>
                </c:pt>
                <c:pt idx="1962">
                  <c:v>0</c:v>
                </c:pt>
                <c:pt idx="1963">
                  <c:v>0</c:v>
                </c:pt>
                <c:pt idx="1964">
                  <c:v>0</c:v>
                </c:pt>
                <c:pt idx="1965">
                  <c:v>0.2</c:v>
                </c:pt>
                <c:pt idx="1966">
                  <c:v>0.8</c:v>
                </c:pt>
                <c:pt idx="1967">
                  <c:v>0.32</c:v>
                </c:pt>
                <c:pt idx="1968">
                  <c:v>0</c:v>
                </c:pt>
                <c:pt idx="1969">
                  <c:v>0</c:v>
                </c:pt>
                <c:pt idx="1970">
                  <c:v>0.2</c:v>
                </c:pt>
                <c:pt idx="1971">
                  <c:v>0</c:v>
                </c:pt>
                <c:pt idx="1972">
                  <c:v>0</c:v>
                </c:pt>
                <c:pt idx="1973">
                  <c:v>0</c:v>
                </c:pt>
                <c:pt idx="1974">
                  <c:v>0.7</c:v>
                </c:pt>
                <c:pt idx="1975">
                  <c:v>0.15</c:v>
                </c:pt>
                <c:pt idx="1976">
                  <c:v>0.2</c:v>
                </c:pt>
                <c:pt idx="1977">
                  <c:v>0</c:v>
                </c:pt>
                <c:pt idx="1978">
                  <c:v>0</c:v>
                </c:pt>
                <c:pt idx="1979">
                  <c:v>0.4</c:v>
                </c:pt>
                <c:pt idx="1980">
                  <c:v>0.2</c:v>
                </c:pt>
                <c:pt idx="1981">
                  <c:v>0.2</c:v>
                </c:pt>
                <c:pt idx="1982">
                  <c:v>0</c:v>
                </c:pt>
                <c:pt idx="1983">
                  <c:v>0</c:v>
                </c:pt>
                <c:pt idx="1984">
                  <c:v>0.2</c:v>
                </c:pt>
                <c:pt idx="1985">
                  <c:v>0.8</c:v>
                </c:pt>
                <c:pt idx="1986">
                  <c:v>0.2</c:v>
                </c:pt>
                <c:pt idx="1987">
                  <c:v>0.2</c:v>
                </c:pt>
                <c:pt idx="1988">
                  <c:v>0.2</c:v>
                </c:pt>
                <c:pt idx="1989">
                  <c:v>0</c:v>
                </c:pt>
                <c:pt idx="1990">
                  <c:v>0</c:v>
                </c:pt>
                <c:pt idx="1991">
                  <c:v>0</c:v>
                </c:pt>
                <c:pt idx="1992">
                  <c:v>0</c:v>
                </c:pt>
                <c:pt idx="1993">
                  <c:v>0</c:v>
                </c:pt>
                <c:pt idx="1994">
                  <c:v>0.2</c:v>
                </c:pt>
                <c:pt idx="1995">
                  <c:v>0</c:v>
                </c:pt>
                <c:pt idx="1996">
                  <c:v>0.2</c:v>
                </c:pt>
                <c:pt idx="1997">
                  <c:v>0</c:v>
                </c:pt>
                <c:pt idx="1998">
                  <c:v>0.2</c:v>
                </c:pt>
                <c:pt idx="1999">
                  <c:v>0</c:v>
                </c:pt>
                <c:pt idx="2000">
                  <c:v>0.2</c:v>
                </c:pt>
                <c:pt idx="2001">
                  <c:v>0</c:v>
                </c:pt>
                <c:pt idx="2002">
                  <c:v>0</c:v>
                </c:pt>
                <c:pt idx="2003">
                  <c:v>0.7</c:v>
                </c:pt>
                <c:pt idx="2004">
                  <c:v>0</c:v>
                </c:pt>
                <c:pt idx="2005">
                  <c:v>0</c:v>
                </c:pt>
                <c:pt idx="2006">
                  <c:v>0.2</c:v>
                </c:pt>
                <c:pt idx="2007">
                  <c:v>0.2</c:v>
                </c:pt>
                <c:pt idx="2008">
                  <c:v>0.2</c:v>
                </c:pt>
                <c:pt idx="2009">
                  <c:v>0.2</c:v>
                </c:pt>
                <c:pt idx="2010">
                  <c:v>0.4</c:v>
                </c:pt>
                <c:pt idx="2011">
                  <c:v>0.8</c:v>
                </c:pt>
                <c:pt idx="2012">
                  <c:v>0.2</c:v>
                </c:pt>
                <c:pt idx="2013">
                  <c:v>0.2</c:v>
                </c:pt>
                <c:pt idx="2014">
                  <c:v>0.2</c:v>
                </c:pt>
                <c:pt idx="2015">
                  <c:v>0</c:v>
                </c:pt>
                <c:pt idx="2016">
                  <c:v>0</c:v>
                </c:pt>
                <c:pt idx="2017">
                  <c:v>0.2</c:v>
                </c:pt>
                <c:pt idx="2018">
                  <c:v>0.7</c:v>
                </c:pt>
                <c:pt idx="2019">
                  <c:v>0.2</c:v>
                </c:pt>
                <c:pt idx="2020">
                  <c:v>0.2</c:v>
                </c:pt>
                <c:pt idx="2021">
                  <c:v>0</c:v>
                </c:pt>
                <c:pt idx="2022">
                  <c:v>0.2</c:v>
                </c:pt>
                <c:pt idx="2023">
                  <c:v>0.2</c:v>
                </c:pt>
                <c:pt idx="2024">
                  <c:v>0</c:v>
                </c:pt>
                <c:pt idx="2025">
                  <c:v>0.2</c:v>
                </c:pt>
                <c:pt idx="2026">
                  <c:v>0</c:v>
                </c:pt>
                <c:pt idx="2027">
                  <c:v>0</c:v>
                </c:pt>
                <c:pt idx="2028">
                  <c:v>0</c:v>
                </c:pt>
                <c:pt idx="2029">
                  <c:v>0.2</c:v>
                </c:pt>
                <c:pt idx="2030">
                  <c:v>0</c:v>
                </c:pt>
                <c:pt idx="2031">
                  <c:v>0.2</c:v>
                </c:pt>
                <c:pt idx="2032">
                  <c:v>0</c:v>
                </c:pt>
                <c:pt idx="2033">
                  <c:v>0</c:v>
                </c:pt>
                <c:pt idx="2034">
                  <c:v>0.2</c:v>
                </c:pt>
                <c:pt idx="2035">
                  <c:v>0</c:v>
                </c:pt>
                <c:pt idx="2036">
                  <c:v>0</c:v>
                </c:pt>
                <c:pt idx="2037">
                  <c:v>0</c:v>
                </c:pt>
                <c:pt idx="2038">
                  <c:v>0.2</c:v>
                </c:pt>
                <c:pt idx="2039">
                  <c:v>0.2</c:v>
                </c:pt>
                <c:pt idx="2040">
                  <c:v>0</c:v>
                </c:pt>
                <c:pt idx="2041">
                  <c:v>0</c:v>
                </c:pt>
                <c:pt idx="2042">
                  <c:v>0</c:v>
                </c:pt>
                <c:pt idx="2043">
                  <c:v>0.8</c:v>
                </c:pt>
                <c:pt idx="2044">
                  <c:v>0.2</c:v>
                </c:pt>
                <c:pt idx="2045">
                  <c:v>0.2</c:v>
                </c:pt>
                <c:pt idx="2046">
                  <c:v>0</c:v>
                </c:pt>
                <c:pt idx="2047">
                  <c:v>0</c:v>
                </c:pt>
                <c:pt idx="2048">
                  <c:v>0</c:v>
                </c:pt>
                <c:pt idx="2049">
                  <c:v>0.2</c:v>
                </c:pt>
                <c:pt idx="2050">
                  <c:v>0</c:v>
                </c:pt>
                <c:pt idx="2051">
                  <c:v>0.3</c:v>
                </c:pt>
                <c:pt idx="2052">
                  <c:v>0.2</c:v>
                </c:pt>
                <c:pt idx="2053">
                  <c:v>0.2</c:v>
                </c:pt>
                <c:pt idx="2054">
                  <c:v>0</c:v>
                </c:pt>
                <c:pt idx="2055">
                  <c:v>0.2</c:v>
                </c:pt>
                <c:pt idx="2056">
                  <c:v>0</c:v>
                </c:pt>
                <c:pt idx="2057">
                  <c:v>0.8</c:v>
                </c:pt>
                <c:pt idx="2058">
                  <c:v>0.2</c:v>
                </c:pt>
                <c:pt idx="2059">
                  <c:v>0.2</c:v>
                </c:pt>
                <c:pt idx="2060">
                  <c:v>0</c:v>
                </c:pt>
                <c:pt idx="2061">
                  <c:v>0.3</c:v>
                </c:pt>
                <c:pt idx="2062">
                  <c:v>0.2</c:v>
                </c:pt>
                <c:pt idx="2063">
                  <c:v>0.2</c:v>
                </c:pt>
                <c:pt idx="2064">
                  <c:v>0</c:v>
                </c:pt>
                <c:pt idx="2065">
                  <c:v>0.2</c:v>
                </c:pt>
                <c:pt idx="2066">
                  <c:v>0</c:v>
                </c:pt>
                <c:pt idx="2067">
                  <c:v>0</c:v>
                </c:pt>
                <c:pt idx="2068">
                  <c:v>0.2</c:v>
                </c:pt>
                <c:pt idx="2069">
                  <c:v>0.2</c:v>
                </c:pt>
                <c:pt idx="2070">
                  <c:v>0.8</c:v>
                </c:pt>
                <c:pt idx="2071">
                  <c:v>0.7</c:v>
                </c:pt>
                <c:pt idx="2072">
                  <c:v>0</c:v>
                </c:pt>
                <c:pt idx="2073">
                  <c:v>0</c:v>
                </c:pt>
                <c:pt idx="2074">
                  <c:v>0.2</c:v>
                </c:pt>
                <c:pt idx="2075">
                  <c:v>0.2</c:v>
                </c:pt>
                <c:pt idx="2076">
                  <c:v>0.2</c:v>
                </c:pt>
                <c:pt idx="2077">
                  <c:v>0.2</c:v>
                </c:pt>
                <c:pt idx="2078">
                  <c:v>0.8</c:v>
                </c:pt>
                <c:pt idx="2079">
                  <c:v>0</c:v>
                </c:pt>
                <c:pt idx="2080">
                  <c:v>0.2</c:v>
                </c:pt>
                <c:pt idx="2081">
                  <c:v>0.2</c:v>
                </c:pt>
                <c:pt idx="2082">
                  <c:v>0</c:v>
                </c:pt>
                <c:pt idx="2083">
                  <c:v>0.2</c:v>
                </c:pt>
                <c:pt idx="2084">
                  <c:v>0.2</c:v>
                </c:pt>
                <c:pt idx="2085">
                  <c:v>0.6</c:v>
                </c:pt>
                <c:pt idx="2086">
                  <c:v>0.2</c:v>
                </c:pt>
                <c:pt idx="2087">
                  <c:v>0.2</c:v>
                </c:pt>
                <c:pt idx="2088">
                  <c:v>0</c:v>
                </c:pt>
                <c:pt idx="2089">
                  <c:v>0</c:v>
                </c:pt>
                <c:pt idx="2090">
                  <c:v>0.2</c:v>
                </c:pt>
                <c:pt idx="2091">
                  <c:v>0</c:v>
                </c:pt>
                <c:pt idx="2092">
                  <c:v>0.2</c:v>
                </c:pt>
                <c:pt idx="2093">
                  <c:v>0</c:v>
                </c:pt>
                <c:pt idx="2094">
                  <c:v>0</c:v>
                </c:pt>
                <c:pt idx="2095">
                  <c:v>0</c:v>
                </c:pt>
                <c:pt idx="2096">
                  <c:v>0.2</c:v>
                </c:pt>
                <c:pt idx="2097">
                  <c:v>0.2</c:v>
                </c:pt>
                <c:pt idx="2098">
                  <c:v>0.2</c:v>
                </c:pt>
                <c:pt idx="2099">
                  <c:v>0.8</c:v>
                </c:pt>
                <c:pt idx="2100">
                  <c:v>0</c:v>
                </c:pt>
                <c:pt idx="2101">
                  <c:v>0.2</c:v>
                </c:pt>
                <c:pt idx="2102">
                  <c:v>0.2</c:v>
                </c:pt>
                <c:pt idx="2103">
                  <c:v>0.2</c:v>
                </c:pt>
                <c:pt idx="2104">
                  <c:v>0</c:v>
                </c:pt>
                <c:pt idx="2105">
                  <c:v>0.8</c:v>
                </c:pt>
                <c:pt idx="2106">
                  <c:v>0.2</c:v>
                </c:pt>
                <c:pt idx="2107">
                  <c:v>0.2</c:v>
                </c:pt>
                <c:pt idx="2108">
                  <c:v>0</c:v>
                </c:pt>
                <c:pt idx="2109">
                  <c:v>0</c:v>
                </c:pt>
                <c:pt idx="2110">
                  <c:v>0.2</c:v>
                </c:pt>
                <c:pt idx="2111">
                  <c:v>0.6</c:v>
                </c:pt>
                <c:pt idx="2112">
                  <c:v>0</c:v>
                </c:pt>
                <c:pt idx="2113">
                  <c:v>0.2</c:v>
                </c:pt>
                <c:pt idx="2114">
                  <c:v>0.2</c:v>
                </c:pt>
                <c:pt idx="2115">
                  <c:v>0</c:v>
                </c:pt>
                <c:pt idx="2116">
                  <c:v>0</c:v>
                </c:pt>
                <c:pt idx="2117">
                  <c:v>0.7</c:v>
                </c:pt>
                <c:pt idx="2118">
                  <c:v>0.2</c:v>
                </c:pt>
                <c:pt idx="2119">
                  <c:v>0.4</c:v>
                </c:pt>
                <c:pt idx="2120">
                  <c:v>0.2</c:v>
                </c:pt>
                <c:pt idx="2121">
                  <c:v>0</c:v>
                </c:pt>
                <c:pt idx="2122">
                  <c:v>0.2</c:v>
                </c:pt>
                <c:pt idx="2123">
                  <c:v>0</c:v>
                </c:pt>
                <c:pt idx="2124">
                  <c:v>0</c:v>
                </c:pt>
                <c:pt idx="2125">
                  <c:v>0</c:v>
                </c:pt>
                <c:pt idx="2126">
                  <c:v>0</c:v>
                </c:pt>
                <c:pt idx="2127">
                  <c:v>0</c:v>
                </c:pt>
                <c:pt idx="2128">
                  <c:v>0.2</c:v>
                </c:pt>
                <c:pt idx="2129">
                  <c:v>0</c:v>
                </c:pt>
                <c:pt idx="2130">
                  <c:v>0.2</c:v>
                </c:pt>
                <c:pt idx="2131">
                  <c:v>0.2</c:v>
                </c:pt>
                <c:pt idx="2132">
                  <c:v>0.8</c:v>
                </c:pt>
                <c:pt idx="2133">
                  <c:v>0.2</c:v>
                </c:pt>
                <c:pt idx="2134">
                  <c:v>0.2</c:v>
                </c:pt>
                <c:pt idx="2135">
                  <c:v>0</c:v>
                </c:pt>
                <c:pt idx="2136">
                  <c:v>0.7</c:v>
                </c:pt>
                <c:pt idx="2137">
                  <c:v>0.2</c:v>
                </c:pt>
                <c:pt idx="2138">
                  <c:v>0</c:v>
                </c:pt>
                <c:pt idx="2139">
                  <c:v>0.8</c:v>
                </c:pt>
                <c:pt idx="2140">
                  <c:v>0</c:v>
                </c:pt>
                <c:pt idx="2141">
                  <c:v>0.2</c:v>
                </c:pt>
                <c:pt idx="2142">
                  <c:v>0</c:v>
                </c:pt>
                <c:pt idx="2143">
                  <c:v>0</c:v>
                </c:pt>
                <c:pt idx="2144">
                  <c:v>0</c:v>
                </c:pt>
                <c:pt idx="2145">
                  <c:v>0</c:v>
                </c:pt>
                <c:pt idx="2146">
                  <c:v>0</c:v>
                </c:pt>
                <c:pt idx="2147">
                  <c:v>0.4</c:v>
                </c:pt>
                <c:pt idx="2148">
                  <c:v>0</c:v>
                </c:pt>
                <c:pt idx="2149">
                  <c:v>0.2</c:v>
                </c:pt>
                <c:pt idx="2150">
                  <c:v>0.4</c:v>
                </c:pt>
                <c:pt idx="2151">
                  <c:v>0</c:v>
                </c:pt>
                <c:pt idx="2152">
                  <c:v>0.8</c:v>
                </c:pt>
                <c:pt idx="2153">
                  <c:v>0</c:v>
                </c:pt>
                <c:pt idx="2154">
                  <c:v>0.6</c:v>
                </c:pt>
                <c:pt idx="2155">
                  <c:v>0.2</c:v>
                </c:pt>
                <c:pt idx="2156">
                  <c:v>0</c:v>
                </c:pt>
                <c:pt idx="2157">
                  <c:v>0.7</c:v>
                </c:pt>
                <c:pt idx="2158">
                  <c:v>0.2</c:v>
                </c:pt>
                <c:pt idx="2159">
                  <c:v>0.2</c:v>
                </c:pt>
                <c:pt idx="2160">
                  <c:v>0</c:v>
                </c:pt>
                <c:pt idx="2161">
                  <c:v>0.2</c:v>
                </c:pt>
                <c:pt idx="2162">
                  <c:v>0.2</c:v>
                </c:pt>
                <c:pt idx="2163">
                  <c:v>0.8</c:v>
                </c:pt>
                <c:pt idx="2164">
                  <c:v>0.2</c:v>
                </c:pt>
                <c:pt idx="2165">
                  <c:v>0</c:v>
                </c:pt>
                <c:pt idx="2166">
                  <c:v>0.4</c:v>
                </c:pt>
                <c:pt idx="2167">
                  <c:v>0.4</c:v>
                </c:pt>
                <c:pt idx="2168">
                  <c:v>0</c:v>
                </c:pt>
                <c:pt idx="2169">
                  <c:v>0.8</c:v>
                </c:pt>
                <c:pt idx="2170">
                  <c:v>0.2</c:v>
                </c:pt>
                <c:pt idx="2171">
                  <c:v>0.2</c:v>
                </c:pt>
                <c:pt idx="2172">
                  <c:v>0</c:v>
                </c:pt>
                <c:pt idx="2173">
                  <c:v>0.2</c:v>
                </c:pt>
                <c:pt idx="2174">
                  <c:v>0.2</c:v>
                </c:pt>
                <c:pt idx="2175">
                  <c:v>0</c:v>
                </c:pt>
                <c:pt idx="2176">
                  <c:v>0</c:v>
                </c:pt>
                <c:pt idx="2177">
                  <c:v>0.8</c:v>
                </c:pt>
                <c:pt idx="2178">
                  <c:v>0.2</c:v>
                </c:pt>
                <c:pt idx="2179">
                  <c:v>0.7</c:v>
                </c:pt>
                <c:pt idx="2180">
                  <c:v>0.2</c:v>
                </c:pt>
                <c:pt idx="2181">
                  <c:v>0.2</c:v>
                </c:pt>
                <c:pt idx="2182">
                  <c:v>0.2</c:v>
                </c:pt>
                <c:pt idx="2183">
                  <c:v>0</c:v>
                </c:pt>
                <c:pt idx="2184">
                  <c:v>0.2</c:v>
                </c:pt>
                <c:pt idx="2185">
                  <c:v>0</c:v>
                </c:pt>
                <c:pt idx="2186">
                  <c:v>0</c:v>
                </c:pt>
                <c:pt idx="2187">
                  <c:v>0</c:v>
                </c:pt>
                <c:pt idx="2188">
                  <c:v>0.2</c:v>
                </c:pt>
                <c:pt idx="2189">
                  <c:v>0</c:v>
                </c:pt>
                <c:pt idx="2190">
                  <c:v>0</c:v>
                </c:pt>
                <c:pt idx="2191">
                  <c:v>0</c:v>
                </c:pt>
                <c:pt idx="2192">
                  <c:v>0.2</c:v>
                </c:pt>
                <c:pt idx="2193">
                  <c:v>0</c:v>
                </c:pt>
                <c:pt idx="2194">
                  <c:v>0</c:v>
                </c:pt>
                <c:pt idx="2195">
                  <c:v>0</c:v>
                </c:pt>
                <c:pt idx="2196">
                  <c:v>0</c:v>
                </c:pt>
                <c:pt idx="2197">
                  <c:v>0</c:v>
                </c:pt>
                <c:pt idx="2198">
                  <c:v>0</c:v>
                </c:pt>
                <c:pt idx="2199">
                  <c:v>0.2</c:v>
                </c:pt>
                <c:pt idx="2200">
                  <c:v>0</c:v>
                </c:pt>
                <c:pt idx="2201">
                  <c:v>0</c:v>
                </c:pt>
                <c:pt idx="2202">
                  <c:v>0.2</c:v>
                </c:pt>
                <c:pt idx="2203">
                  <c:v>0.2</c:v>
                </c:pt>
                <c:pt idx="2204">
                  <c:v>0</c:v>
                </c:pt>
                <c:pt idx="2205">
                  <c:v>0.2</c:v>
                </c:pt>
                <c:pt idx="2206">
                  <c:v>0.2</c:v>
                </c:pt>
                <c:pt idx="2207">
                  <c:v>0</c:v>
                </c:pt>
                <c:pt idx="2208">
                  <c:v>0.2</c:v>
                </c:pt>
                <c:pt idx="2209">
                  <c:v>0.4</c:v>
                </c:pt>
                <c:pt idx="2210">
                  <c:v>0</c:v>
                </c:pt>
                <c:pt idx="2211">
                  <c:v>0.2</c:v>
                </c:pt>
                <c:pt idx="2212">
                  <c:v>0.2</c:v>
                </c:pt>
                <c:pt idx="2213">
                  <c:v>0</c:v>
                </c:pt>
                <c:pt idx="2214">
                  <c:v>0</c:v>
                </c:pt>
                <c:pt idx="2215">
                  <c:v>0.2</c:v>
                </c:pt>
                <c:pt idx="2216">
                  <c:v>0</c:v>
                </c:pt>
                <c:pt idx="2217">
                  <c:v>0</c:v>
                </c:pt>
                <c:pt idx="2218">
                  <c:v>0.2</c:v>
                </c:pt>
                <c:pt idx="2219">
                  <c:v>0.2</c:v>
                </c:pt>
                <c:pt idx="2220">
                  <c:v>0</c:v>
                </c:pt>
                <c:pt idx="2221">
                  <c:v>0</c:v>
                </c:pt>
                <c:pt idx="2222">
                  <c:v>0</c:v>
                </c:pt>
                <c:pt idx="2223">
                  <c:v>0.4</c:v>
                </c:pt>
                <c:pt idx="2224">
                  <c:v>0</c:v>
                </c:pt>
                <c:pt idx="2225">
                  <c:v>0</c:v>
                </c:pt>
                <c:pt idx="2226">
                  <c:v>0</c:v>
                </c:pt>
                <c:pt idx="2227">
                  <c:v>0</c:v>
                </c:pt>
                <c:pt idx="2228">
                  <c:v>0</c:v>
                </c:pt>
                <c:pt idx="2229">
                  <c:v>0.2</c:v>
                </c:pt>
                <c:pt idx="2230">
                  <c:v>0.2</c:v>
                </c:pt>
                <c:pt idx="2231">
                  <c:v>0.2</c:v>
                </c:pt>
                <c:pt idx="2232">
                  <c:v>0.7</c:v>
                </c:pt>
                <c:pt idx="2233">
                  <c:v>0.8</c:v>
                </c:pt>
                <c:pt idx="2234">
                  <c:v>0</c:v>
                </c:pt>
                <c:pt idx="2235">
                  <c:v>0.2</c:v>
                </c:pt>
                <c:pt idx="2236">
                  <c:v>0</c:v>
                </c:pt>
                <c:pt idx="2237">
                  <c:v>0</c:v>
                </c:pt>
                <c:pt idx="2238">
                  <c:v>0</c:v>
                </c:pt>
                <c:pt idx="2239">
                  <c:v>0.2</c:v>
                </c:pt>
                <c:pt idx="2240">
                  <c:v>0</c:v>
                </c:pt>
                <c:pt idx="2241">
                  <c:v>0</c:v>
                </c:pt>
                <c:pt idx="2242">
                  <c:v>0</c:v>
                </c:pt>
                <c:pt idx="2243">
                  <c:v>0</c:v>
                </c:pt>
                <c:pt idx="2244">
                  <c:v>0.7</c:v>
                </c:pt>
                <c:pt idx="2245">
                  <c:v>0</c:v>
                </c:pt>
                <c:pt idx="2246">
                  <c:v>0</c:v>
                </c:pt>
                <c:pt idx="2247">
                  <c:v>0.4</c:v>
                </c:pt>
                <c:pt idx="2248">
                  <c:v>0.2</c:v>
                </c:pt>
                <c:pt idx="2249">
                  <c:v>0.2</c:v>
                </c:pt>
                <c:pt idx="2250">
                  <c:v>0.2</c:v>
                </c:pt>
                <c:pt idx="2251">
                  <c:v>0.2</c:v>
                </c:pt>
                <c:pt idx="2252">
                  <c:v>0.2</c:v>
                </c:pt>
                <c:pt idx="2253">
                  <c:v>0</c:v>
                </c:pt>
                <c:pt idx="2254">
                  <c:v>0</c:v>
                </c:pt>
                <c:pt idx="2255">
                  <c:v>0</c:v>
                </c:pt>
                <c:pt idx="2256">
                  <c:v>0.2</c:v>
                </c:pt>
                <c:pt idx="2257">
                  <c:v>0.2</c:v>
                </c:pt>
                <c:pt idx="2258">
                  <c:v>0.7</c:v>
                </c:pt>
                <c:pt idx="2259">
                  <c:v>0.8</c:v>
                </c:pt>
                <c:pt idx="2260">
                  <c:v>0.4</c:v>
                </c:pt>
                <c:pt idx="2261">
                  <c:v>0.2</c:v>
                </c:pt>
                <c:pt idx="2262">
                  <c:v>0</c:v>
                </c:pt>
                <c:pt idx="2263">
                  <c:v>0.3</c:v>
                </c:pt>
                <c:pt idx="2264">
                  <c:v>0</c:v>
                </c:pt>
                <c:pt idx="2265">
                  <c:v>0.5</c:v>
                </c:pt>
                <c:pt idx="2266">
                  <c:v>0</c:v>
                </c:pt>
                <c:pt idx="2267">
                  <c:v>0.2</c:v>
                </c:pt>
                <c:pt idx="2268">
                  <c:v>0.2</c:v>
                </c:pt>
                <c:pt idx="2269">
                  <c:v>0</c:v>
                </c:pt>
                <c:pt idx="2270">
                  <c:v>0.2</c:v>
                </c:pt>
                <c:pt idx="2271">
                  <c:v>0.2</c:v>
                </c:pt>
                <c:pt idx="2272">
                  <c:v>0</c:v>
                </c:pt>
                <c:pt idx="2273">
                  <c:v>0</c:v>
                </c:pt>
                <c:pt idx="2274">
                  <c:v>0.4</c:v>
                </c:pt>
                <c:pt idx="2275">
                  <c:v>0</c:v>
                </c:pt>
                <c:pt idx="2276">
                  <c:v>0.2</c:v>
                </c:pt>
                <c:pt idx="2277">
                  <c:v>0.7</c:v>
                </c:pt>
                <c:pt idx="2278">
                  <c:v>0</c:v>
                </c:pt>
                <c:pt idx="2279">
                  <c:v>0.2</c:v>
                </c:pt>
                <c:pt idx="2280">
                  <c:v>0.2</c:v>
                </c:pt>
                <c:pt idx="2281">
                  <c:v>0</c:v>
                </c:pt>
                <c:pt idx="2282">
                  <c:v>0.2</c:v>
                </c:pt>
                <c:pt idx="2283">
                  <c:v>0</c:v>
                </c:pt>
                <c:pt idx="2284">
                  <c:v>0</c:v>
                </c:pt>
                <c:pt idx="2285">
                  <c:v>0.2</c:v>
                </c:pt>
                <c:pt idx="2286">
                  <c:v>0.2</c:v>
                </c:pt>
                <c:pt idx="2287">
                  <c:v>0.2</c:v>
                </c:pt>
                <c:pt idx="2288">
                  <c:v>0.2</c:v>
                </c:pt>
                <c:pt idx="2289">
                  <c:v>0.2</c:v>
                </c:pt>
                <c:pt idx="2290">
                  <c:v>0</c:v>
                </c:pt>
                <c:pt idx="2291">
                  <c:v>0.2</c:v>
                </c:pt>
                <c:pt idx="2292">
                  <c:v>0.2</c:v>
                </c:pt>
                <c:pt idx="2293">
                  <c:v>0</c:v>
                </c:pt>
                <c:pt idx="2294">
                  <c:v>0</c:v>
                </c:pt>
                <c:pt idx="2295">
                  <c:v>0</c:v>
                </c:pt>
                <c:pt idx="2296">
                  <c:v>0</c:v>
                </c:pt>
                <c:pt idx="2297">
                  <c:v>0</c:v>
                </c:pt>
                <c:pt idx="2298">
                  <c:v>0</c:v>
                </c:pt>
                <c:pt idx="2299">
                  <c:v>0.2</c:v>
                </c:pt>
                <c:pt idx="2300">
                  <c:v>0</c:v>
                </c:pt>
                <c:pt idx="2301">
                  <c:v>0</c:v>
                </c:pt>
                <c:pt idx="2302">
                  <c:v>0.2</c:v>
                </c:pt>
                <c:pt idx="2303">
                  <c:v>0</c:v>
                </c:pt>
                <c:pt idx="2304">
                  <c:v>0.4</c:v>
                </c:pt>
                <c:pt idx="2305">
                  <c:v>0.2</c:v>
                </c:pt>
                <c:pt idx="2306">
                  <c:v>0.2</c:v>
                </c:pt>
                <c:pt idx="2307">
                  <c:v>0</c:v>
                </c:pt>
                <c:pt idx="2308">
                  <c:v>0.2</c:v>
                </c:pt>
                <c:pt idx="2309">
                  <c:v>0.2</c:v>
                </c:pt>
                <c:pt idx="2310">
                  <c:v>0</c:v>
                </c:pt>
                <c:pt idx="2311">
                  <c:v>0</c:v>
                </c:pt>
                <c:pt idx="2312">
                  <c:v>0</c:v>
                </c:pt>
                <c:pt idx="2313">
                  <c:v>0</c:v>
                </c:pt>
                <c:pt idx="2314">
                  <c:v>0</c:v>
                </c:pt>
                <c:pt idx="2315">
                  <c:v>0</c:v>
                </c:pt>
                <c:pt idx="2316">
                  <c:v>0</c:v>
                </c:pt>
                <c:pt idx="2317">
                  <c:v>0.7</c:v>
                </c:pt>
                <c:pt idx="2318">
                  <c:v>0.15</c:v>
                </c:pt>
                <c:pt idx="2319">
                  <c:v>0.7</c:v>
                </c:pt>
                <c:pt idx="2320">
                  <c:v>0</c:v>
                </c:pt>
                <c:pt idx="2321">
                  <c:v>0</c:v>
                </c:pt>
                <c:pt idx="2322">
                  <c:v>0</c:v>
                </c:pt>
                <c:pt idx="2323">
                  <c:v>0</c:v>
                </c:pt>
                <c:pt idx="2324">
                  <c:v>0</c:v>
                </c:pt>
                <c:pt idx="2325">
                  <c:v>0</c:v>
                </c:pt>
                <c:pt idx="2326">
                  <c:v>0</c:v>
                </c:pt>
                <c:pt idx="2327">
                  <c:v>0.2</c:v>
                </c:pt>
                <c:pt idx="2328">
                  <c:v>0.6</c:v>
                </c:pt>
                <c:pt idx="2329">
                  <c:v>0</c:v>
                </c:pt>
                <c:pt idx="2330">
                  <c:v>0</c:v>
                </c:pt>
                <c:pt idx="2331">
                  <c:v>0.3</c:v>
                </c:pt>
                <c:pt idx="2332">
                  <c:v>0</c:v>
                </c:pt>
                <c:pt idx="2333">
                  <c:v>0</c:v>
                </c:pt>
                <c:pt idx="2334">
                  <c:v>0.2</c:v>
                </c:pt>
                <c:pt idx="2335">
                  <c:v>0</c:v>
                </c:pt>
                <c:pt idx="2336">
                  <c:v>0.8</c:v>
                </c:pt>
                <c:pt idx="2337">
                  <c:v>0.3</c:v>
                </c:pt>
                <c:pt idx="2338">
                  <c:v>0</c:v>
                </c:pt>
                <c:pt idx="2339">
                  <c:v>0</c:v>
                </c:pt>
                <c:pt idx="2340">
                  <c:v>0.2</c:v>
                </c:pt>
                <c:pt idx="2341">
                  <c:v>0.2</c:v>
                </c:pt>
                <c:pt idx="2342">
                  <c:v>0</c:v>
                </c:pt>
                <c:pt idx="2343">
                  <c:v>0</c:v>
                </c:pt>
                <c:pt idx="2344">
                  <c:v>0.2</c:v>
                </c:pt>
                <c:pt idx="2345">
                  <c:v>0</c:v>
                </c:pt>
                <c:pt idx="2346">
                  <c:v>0.2</c:v>
                </c:pt>
                <c:pt idx="2347">
                  <c:v>0</c:v>
                </c:pt>
                <c:pt idx="2348">
                  <c:v>0</c:v>
                </c:pt>
                <c:pt idx="2349">
                  <c:v>0</c:v>
                </c:pt>
                <c:pt idx="2350">
                  <c:v>0.2</c:v>
                </c:pt>
                <c:pt idx="2351">
                  <c:v>0.6</c:v>
                </c:pt>
                <c:pt idx="2352">
                  <c:v>0</c:v>
                </c:pt>
                <c:pt idx="2353">
                  <c:v>0</c:v>
                </c:pt>
                <c:pt idx="2354">
                  <c:v>0.2</c:v>
                </c:pt>
                <c:pt idx="2355">
                  <c:v>0.6</c:v>
                </c:pt>
                <c:pt idx="2356">
                  <c:v>0</c:v>
                </c:pt>
                <c:pt idx="2357">
                  <c:v>0.2</c:v>
                </c:pt>
                <c:pt idx="2358">
                  <c:v>0</c:v>
                </c:pt>
                <c:pt idx="2359">
                  <c:v>0.8</c:v>
                </c:pt>
                <c:pt idx="2360">
                  <c:v>0</c:v>
                </c:pt>
                <c:pt idx="2361">
                  <c:v>0</c:v>
                </c:pt>
                <c:pt idx="2362">
                  <c:v>0</c:v>
                </c:pt>
                <c:pt idx="2363">
                  <c:v>0.2</c:v>
                </c:pt>
                <c:pt idx="2364">
                  <c:v>0</c:v>
                </c:pt>
                <c:pt idx="2365">
                  <c:v>0.7</c:v>
                </c:pt>
                <c:pt idx="2366">
                  <c:v>0</c:v>
                </c:pt>
                <c:pt idx="2367">
                  <c:v>0.2</c:v>
                </c:pt>
                <c:pt idx="2368">
                  <c:v>0</c:v>
                </c:pt>
                <c:pt idx="2369">
                  <c:v>0</c:v>
                </c:pt>
                <c:pt idx="2370">
                  <c:v>0.7</c:v>
                </c:pt>
                <c:pt idx="2371">
                  <c:v>0.8</c:v>
                </c:pt>
                <c:pt idx="2372">
                  <c:v>0.2</c:v>
                </c:pt>
                <c:pt idx="2373">
                  <c:v>0.2</c:v>
                </c:pt>
                <c:pt idx="2374">
                  <c:v>0.2</c:v>
                </c:pt>
                <c:pt idx="2375">
                  <c:v>0</c:v>
                </c:pt>
                <c:pt idx="2376">
                  <c:v>0</c:v>
                </c:pt>
                <c:pt idx="2377">
                  <c:v>0.8</c:v>
                </c:pt>
                <c:pt idx="2378">
                  <c:v>0.2</c:v>
                </c:pt>
                <c:pt idx="2379">
                  <c:v>0</c:v>
                </c:pt>
                <c:pt idx="2380">
                  <c:v>0</c:v>
                </c:pt>
                <c:pt idx="2381">
                  <c:v>0</c:v>
                </c:pt>
                <c:pt idx="2382">
                  <c:v>0</c:v>
                </c:pt>
                <c:pt idx="2383">
                  <c:v>0</c:v>
                </c:pt>
                <c:pt idx="2384">
                  <c:v>0.7</c:v>
                </c:pt>
                <c:pt idx="2385">
                  <c:v>0</c:v>
                </c:pt>
                <c:pt idx="2386">
                  <c:v>0.2</c:v>
                </c:pt>
                <c:pt idx="2387">
                  <c:v>0.2</c:v>
                </c:pt>
                <c:pt idx="2388">
                  <c:v>0.1</c:v>
                </c:pt>
                <c:pt idx="2389">
                  <c:v>0</c:v>
                </c:pt>
                <c:pt idx="2390">
                  <c:v>0.2</c:v>
                </c:pt>
                <c:pt idx="2391">
                  <c:v>0.6</c:v>
                </c:pt>
                <c:pt idx="2392">
                  <c:v>0.2</c:v>
                </c:pt>
                <c:pt idx="2393">
                  <c:v>0</c:v>
                </c:pt>
                <c:pt idx="2394">
                  <c:v>0.7</c:v>
                </c:pt>
                <c:pt idx="2395">
                  <c:v>0.2</c:v>
                </c:pt>
                <c:pt idx="2396">
                  <c:v>0.8</c:v>
                </c:pt>
                <c:pt idx="2397">
                  <c:v>0.2</c:v>
                </c:pt>
                <c:pt idx="2398">
                  <c:v>0.2</c:v>
                </c:pt>
                <c:pt idx="2399">
                  <c:v>0.2</c:v>
                </c:pt>
                <c:pt idx="2400">
                  <c:v>0.2</c:v>
                </c:pt>
                <c:pt idx="2401">
                  <c:v>0</c:v>
                </c:pt>
                <c:pt idx="2402">
                  <c:v>0.2</c:v>
                </c:pt>
                <c:pt idx="2403">
                  <c:v>0</c:v>
                </c:pt>
                <c:pt idx="2404">
                  <c:v>0</c:v>
                </c:pt>
                <c:pt idx="2405">
                  <c:v>0.2</c:v>
                </c:pt>
                <c:pt idx="2406">
                  <c:v>0.2</c:v>
                </c:pt>
                <c:pt idx="2407">
                  <c:v>0.2</c:v>
                </c:pt>
                <c:pt idx="2408">
                  <c:v>0</c:v>
                </c:pt>
                <c:pt idx="2409">
                  <c:v>0.2</c:v>
                </c:pt>
                <c:pt idx="2410">
                  <c:v>0.2</c:v>
                </c:pt>
                <c:pt idx="2411">
                  <c:v>0.2</c:v>
                </c:pt>
                <c:pt idx="2412">
                  <c:v>0.2</c:v>
                </c:pt>
                <c:pt idx="2413">
                  <c:v>0</c:v>
                </c:pt>
                <c:pt idx="2414">
                  <c:v>0.2</c:v>
                </c:pt>
                <c:pt idx="2415">
                  <c:v>0.2</c:v>
                </c:pt>
                <c:pt idx="2416">
                  <c:v>0.8</c:v>
                </c:pt>
                <c:pt idx="2417">
                  <c:v>0</c:v>
                </c:pt>
                <c:pt idx="2418">
                  <c:v>0.2</c:v>
                </c:pt>
                <c:pt idx="2419">
                  <c:v>0.2</c:v>
                </c:pt>
                <c:pt idx="2420">
                  <c:v>0.2</c:v>
                </c:pt>
                <c:pt idx="2421">
                  <c:v>0.2</c:v>
                </c:pt>
                <c:pt idx="2422">
                  <c:v>0</c:v>
                </c:pt>
                <c:pt idx="2423">
                  <c:v>0.2</c:v>
                </c:pt>
                <c:pt idx="2424">
                  <c:v>0.7</c:v>
                </c:pt>
                <c:pt idx="2425">
                  <c:v>0</c:v>
                </c:pt>
                <c:pt idx="2426">
                  <c:v>0.7</c:v>
                </c:pt>
                <c:pt idx="2427">
                  <c:v>0.2</c:v>
                </c:pt>
                <c:pt idx="2428">
                  <c:v>0</c:v>
                </c:pt>
                <c:pt idx="2429">
                  <c:v>0.2</c:v>
                </c:pt>
                <c:pt idx="2430">
                  <c:v>0.2</c:v>
                </c:pt>
                <c:pt idx="2431">
                  <c:v>0.2</c:v>
                </c:pt>
                <c:pt idx="2432">
                  <c:v>0.2</c:v>
                </c:pt>
                <c:pt idx="2433">
                  <c:v>0.2</c:v>
                </c:pt>
                <c:pt idx="2434">
                  <c:v>0</c:v>
                </c:pt>
                <c:pt idx="2435">
                  <c:v>0.2</c:v>
                </c:pt>
                <c:pt idx="2436">
                  <c:v>0</c:v>
                </c:pt>
                <c:pt idx="2437">
                  <c:v>0</c:v>
                </c:pt>
                <c:pt idx="2438">
                  <c:v>0.6</c:v>
                </c:pt>
                <c:pt idx="2439">
                  <c:v>0.7</c:v>
                </c:pt>
                <c:pt idx="2440">
                  <c:v>0.2</c:v>
                </c:pt>
                <c:pt idx="2441">
                  <c:v>0</c:v>
                </c:pt>
                <c:pt idx="2442">
                  <c:v>0</c:v>
                </c:pt>
                <c:pt idx="2443">
                  <c:v>0</c:v>
                </c:pt>
                <c:pt idx="2444">
                  <c:v>0.2</c:v>
                </c:pt>
                <c:pt idx="2445">
                  <c:v>0</c:v>
                </c:pt>
                <c:pt idx="2446">
                  <c:v>0</c:v>
                </c:pt>
                <c:pt idx="2447">
                  <c:v>0.2</c:v>
                </c:pt>
                <c:pt idx="2448">
                  <c:v>0</c:v>
                </c:pt>
                <c:pt idx="2449">
                  <c:v>0.2</c:v>
                </c:pt>
                <c:pt idx="2450">
                  <c:v>0.2</c:v>
                </c:pt>
                <c:pt idx="2451">
                  <c:v>0</c:v>
                </c:pt>
                <c:pt idx="2452">
                  <c:v>0.8</c:v>
                </c:pt>
                <c:pt idx="2453">
                  <c:v>0.2</c:v>
                </c:pt>
                <c:pt idx="2454">
                  <c:v>0</c:v>
                </c:pt>
                <c:pt idx="2455">
                  <c:v>0.2</c:v>
                </c:pt>
                <c:pt idx="2456">
                  <c:v>0.8</c:v>
                </c:pt>
                <c:pt idx="2457">
                  <c:v>0.2</c:v>
                </c:pt>
                <c:pt idx="2458">
                  <c:v>0.2</c:v>
                </c:pt>
                <c:pt idx="2459">
                  <c:v>0</c:v>
                </c:pt>
                <c:pt idx="2460">
                  <c:v>0.2</c:v>
                </c:pt>
                <c:pt idx="2461">
                  <c:v>0.7</c:v>
                </c:pt>
                <c:pt idx="2462">
                  <c:v>0.2</c:v>
                </c:pt>
                <c:pt idx="2463">
                  <c:v>0</c:v>
                </c:pt>
                <c:pt idx="2464">
                  <c:v>0.2</c:v>
                </c:pt>
                <c:pt idx="2465">
                  <c:v>0</c:v>
                </c:pt>
                <c:pt idx="2466">
                  <c:v>0.2</c:v>
                </c:pt>
                <c:pt idx="2467">
                  <c:v>0</c:v>
                </c:pt>
                <c:pt idx="2468">
                  <c:v>0.2</c:v>
                </c:pt>
                <c:pt idx="2469">
                  <c:v>0.2</c:v>
                </c:pt>
                <c:pt idx="2470">
                  <c:v>0.2</c:v>
                </c:pt>
                <c:pt idx="2471">
                  <c:v>0.2</c:v>
                </c:pt>
                <c:pt idx="2472">
                  <c:v>0.2</c:v>
                </c:pt>
                <c:pt idx="2473">
                  <c:v>0.2</c:v>
                </c:pt>
                <c:pt idx="2474">
                  <c:v>0.2</c:v>
                </c:pt>
                <c:pt idx="2475">
                  <c:v>0.3</c:v>
                </c:pt>
                <c:pt idx="2476">
                  <c:v>0.7</c:v>
                </c:pt>
                <c:pt idx="2477">
                  <c:v>0.1</c:v>
                </c:pt>
                <c:pt idx="2478">
                  <c:v>0</c:v>
                </c:pt>
                <c:pt idx="2479">
                  <c:v>0</c:v>
                </c:pt>
                <c:pt idx="2480">
                  <c:v>0</c:v>
                </c:pt>
                <c:pt idx="2481">
                  <c:v>0.4</c:v>
                </c:pt>
                <c:pt idx="2482">
                  <c:v>0</c:v>
                </c:pt>
                <c:pt idx="2483">
                  <c:v>0.2</c:v>
                </c:pt>
                <c:pt idx="2484">
                  <c:v>0.2</c:v>
                </c:pt>
                <c:pt idx="2485">
                  <c:v>0.2</c:v>
                </c:pt>
                <c:pt idx="2486">
                  <c:v>0</c:v>
                </c:pt>
                <c:pt idx="2487">
                  <c:v>0.7</c:v>
                </c:pt>
                <c:pt idx="2488">
                  <c:v>0</c:v>
                </c:pt>
                <c:pt idx="2489">
                  <c:v>0</c:v>
                </c:pt>
                <c:pt idx="2490">
                  <c:v>0</c:v>
                </c:pt>
                <c:pt idx="2491">
                  <c:v>0.2</c:v>
                </c:pt>
                <c:pt idx="2492">
                  <c:v>0.2</c:v>
                </c:pt>
                <c:pt idx="2493">
                  <c:v>0</c:v>
                </c:pt>
                <c:pt idx="2494">
                  <c:v>0.1</c:v>
                </c:pt>
                <c:pt idx="2495">
                  <c:v>0</c:v>
                </c:pt>
                <c:pt idx="2496">
                  <c:v>0.2</c:v>
                </c:pt>
                <c:pt idx="2497">
                  <c:v>0</c:v>
                </c:pt>
                <c:pt idx="2498">
                  <c:v>0</c:v>
                </c:pt>
                <c:pt idx="2499">
                  <c:v>0</c:v>
                </c:pt>
                <c:pt idx="2500">
                  <c:v>0</c:v>
                </c:pt>
                <c:pt idx="2501">
                  <c:v>0</c:v>
                </c:pt>
                <c:pt idx="2502">
                  <c:v>0.4</c:v>
                </c:pt>
                <c:pt idx="2503">
                  <c:v>0</c:v>
                </c:pt>
                <c:pt idx="2504">
                  <c:v>0</c:v>
                </c:pt>
                <c:pt idx="2505">
                  <c:v>0.2</c:v>
                </c:pt>
                <c:pt idx="2506">
                  <c:v>0</c:v>
                </c:pt>
                <c:pt idx="2507">
                  <c:v>0.2</c:v>
                </c:pt>
                <c:pt idx="2508">
                  <c:v>0</c:v>
                </c:pt>
                <c:pt idx="2509">
                  <c:v>0</c:v>
                </c:pt>
                <c:pt idx="2510">
                  <c:v>0.2</c:v>
                </c:pt>
                <c:pt idx="2511">
                  <c:v>0.2</c:v>
                </c:pt>
                <c:pt idx="2512">
                  <c:v>0.2</c:v>
                </c:pt>
                <c:pt idx="2513">
                  <c:v>0.2</c:v>
                </c:pt>
                <c:pt idx="2514">
                  <c:v>0</c:v>
                </c:pt>
                <c:pt idx="2515">
                  <c:v>0.2</c:v>
                </c:pt>
                <c:pt idx="2516">
                  <c:v>0</c:v>
                </c:pt>
                <c:pt idx="2517">
                  <c:v>0</c:v>
                </c:pt>
                <c:pt idx="2518">
                  <c:v>0</c:v>
                </c:pt>
                <c:pt idx="2519">
                  <c:v>0.2</c:v>
                </c:pt>
                <c:pt idx="2520">
                  <c:v>0</c:v>
                </c:pt>
                <c:pt idx="2521">
                  <c:v>0</c:v>
                </c:pt>
                <c:pt idx="2522">
                  <c:v>0.2</c:v>
                </c:pt>
                <c:pt idx="2523">
                  <c:v>0</c:v>
                </c:pt>
                <c:pt idx="2524">
                  <c:v>0</c:v>
                </c:pt>
                <c:pt idx="2525">
                  <c:v>0</c:v>
                </c:pt>
                <c:pt idx="2526">
                  <c:v>0</c:v>
                </c:pt>
                <c:pt idx="2527">
                  <c:v>0</c:v>
                </c:pt>
                <c:pt idx="2528">
                  <c:v>0</c:v>
                </c:pt>
                <c:pt idx="2529">
                  <c:v>0</c:v>
                </c:pt>
                <c:pt idx="2530">
                  <c:v>0.2</c:v>
                </c:pt>
                <c:pt idx="2531">
                  <c:v>0</c:v>
                </c:pt>
                <c:pt idx="2532">
                  <c:v>0.4</c:v>
                </c:pt>
                <c:pt idx="2533">
                  <c:v>0.2</c:v>
                </c:pt>
                <c:pt idx="2534">
                  <c:v>0</c:v>
                </c:pt>
                <c:pt idx="2535">
                  <c:v>0</c:v>
                </c:pt>
                <c:pt idx="2536">
                  <c:v>0.2</c:v>
                </c:pt>
                <c:pt idx="2537">
                  <c:v>0.2</c:v>
                </c:pt>
                <c:pt idx="2538">
                  <c:v>0</c:v>
                </c:pt>
                <c:pt idx="2539">
                  <c:v>0</c:v>
                </c:pt>
                <c:pt idx="2540">
                  <c:v>0</c:v>
                </c:pt>
                <c:pt idx="2541">
                  <c:v>0</c:v>
                </c:pt>
                <c:pt idx="2542">
                  <c:v>0</c:v>
                </c:pt>
                <c:pt idx="2543">
                  <c:v>0.2</c:v>
                </c:pt>
                <c:pt idx="2544">
                  <c:v>0</c:v>
                </c:pt>
                <c:pt idx="2545">
                  <c:v>0.2</c:v>
                </c:pt>
                <c:pt idx="2546">
                  <c:v>0</c:v>
                </c:pt>
                <c:pt idx="2547">
                  <c:v>0</c:v>
                </c:pt>
                <c:pt idx="2548">
                  <c:v>0.6</c:v>
                </c:pt>
                <c:pt idx="2549">
                  <c:v>0.2</c:v>
                </c:pt>
                <c:pt idx="2550">
                  <c:v>0.7</c:v>
                </c:pt>
                <c:pt idx="2551">
                  <c:v>0.2</c:v>
                </c:pt>
                <c:pt idx="2552">
                  <c:v>0</c:v>
                </c:pt>
                <c:pt idx="2553">
                  <c:v>0.7</c:v>
                </c:pt>
                <c:pt idx="2554">
                  <c:v>0.3</c:v>
                </c:pt>
                <c:pt idx="2555">
                  <c:v>0</c:v>
                </c:pt>
                <c:pt idx="2556">
                  <c:v>0.2</c:v>
                </c:pt>
                <c:pt idx="2557">
                  <c:v>0.2</c:v>
                </c:pt>
                <c:pt idx="2558">
                  <c:v>0.2</c:v>
                </c:pt>
                <c:pt idx="2559">
                  <c:v>0</c:v>
                </c:pt>
                <c:pt idx="2560">
                  <c:v>0.1</c:v>
                </c:pt>
                <c:pt idx="2561">
                  <c:v>0.2</c:v>
                </c:pt>
                <c:pt idx="2562">
                  <c:v>0.2</c:v>
                </c:pt>
                <c:pt idx="2563">
                  <c:v>0</c:v>
                </c:pt>
                <c:pt idx="2564">
                  <c:v>0.2</c:v>
                </c:pt>
                <c:pt idx="2565">
                  <c:v>0</c:v>
                </c:pt>
                <c:pt idx="2566">
                  <c:v>0.2</c:v>
                </c:pt>
                <c:pt idx="2567">
                  <c:v>0.2</c:v>
                </c:pt>
                <c:pt idx="2568">
                  <c:v>0</c:v>
                </c:pt>
                <c:pt idx="2569">
                  <c:v>0</c:v>
                </c:pt>
                <c:pt idx="2570">
                  <c:v>0</c:v>
                </c:pt>
                <c:pt idx="2571">
                  <c:v>0</c:v>
                </c:pt>
                <c:pt idx="2572">
                  <c:v>0.2</c:v>
                </c:pt>
                <c:pt idx="2573">
                  <c:v>0</c:v>
                </c:pt>
                <c:pt idx="2574">
                  <c:v>0</c:v>
                </c:pt>
                <c:pt idx="2575">
                  <c:v>0.2</c:v>
                </c:pt>
                <c:pt idx="2576">
                  <c:v>0.2</c:v>
                </c:pt>
                <c:pt idx="2577">
                  <c:v>0</c:v>
                </c:pt>
                <c:pt idx="2578">
                  <c:v>0.8</c:v>
                </c:pt>
                <c:pt idx="2579">
                  <c:v>0.8</c:v>
                </c:pt>
                <c:pt idx="2580">
                  <c:v>0.2</c:v>
                </c:pt>
                <c:pt idx="2581">
                  <c:v>0.2</c:v>
                </c:pt>
                <c:pt idx="2582">
                  <c:v>0.2</c:v>
                </c:pt>
                <c:pt idx="2583">
                  <c:v>0</c:v>
                </c:pt>
                <c:pt idx="2584">
                  <c:v>0.3</c:v>
                </c:pt>
                <c:pt idx="2585">
                  <c:v>0.2</c:v>
                </c:pt>
                <c:pt idx="2586">
                  <c:v>0.2</c:v>
                </c:pt>
                <c:pt idx="2587">
                  <c:v>0</c:v>
                </c:pt>
                <c:pt idx="2588">
                  <c:v>0.2</c:v>
                </c:pt>
                <c:pt idx="2589">
                  <c:v>0.2</c:v>
                </c:pt>
                <c:pt idx="2590">
                  <c:v>0.6</c:v>
                </c:pt>
                <c:pt idx="2591">
                  <c:v>0.2</c:v>
                </c:pt>
                <c:pt idx="2592">
                  <c:v>0.2</c:v>
                </c:pt>
                <c:pt idx="2593">
                  <c:v>0.8</c:v>
                </c:pt>
                <c:pt idx="2594">
                  <c:v>0.2</c:v>
                </c:pt>
                <c:pt idx="2595">
                  <c:v>0.2</c:v>
                </c:pt>
                <c:pt idx="2596">
                  <c:v>0.2</c:v>
                </c:pt>
                <c:pt idx="2597">
                  <c:v>0</c:v>
                </c:pt>
                <c:pt idx="2598">
                  <c:v>0</c:v>
                </c:pt>
                <c:pt idx="2599">
                  <c:v>0</c:v>
                </c:pt>
                <c:pt idx="2600">
                  <c:v>0.4</c:v>
                </c:pt>
                <c:pt idx="2601">
                  <c:v>0</c:v>
                </c:pt>
                <c:pt idx="2602">
                  <c:v>0.3</c:v>
                </c:pt>
                <c:pt idx="2603">
                  <c:v>0</c:v>
                </c:pt>
                <c:pt idx="2604">
                  <c:v>0.2</c:v>
                </c:pt>
                <c:pt idx="2605">
                  <c:v>0.2</c:v>
                </c:pt>
                <c:pt idx="2606">
                  <c:v>0</c:v>
                </c:pt>
                <c:pt idx="2607">
                  <c:v>0.2</c:v>
                </c:pt>
                <c:pt idx="2608">
                  <c:v>0</c:v>
                </c:pt>
                <c:pt idx="2609">
                  <c:v>0.2</c:v>
                </c:pt>
                <c:pt idx="2610">
                  <c:v>0</c:v>
                </c:pt>
                <c:pt idx="2611">
                  <c:v>0.2</c:v>
                </c:pt>
                <c:pt idx="2612">
                  <c:v>0.2</c:v>
                </c:pt>
                <c:pt idx="2613">
                  <c:v>0</c:v>
                </c:pt>
                <c:pt idx="2614">
                  <c:v>0</c:v>
                </c:pt>
                <c:pt idx="2615">
                  <c:v>0.2</c:v>
                </c:pt>
                <c:pt idx="2616">
                  <c:v>0</c:v>
                </c:pt>
                <c:pt idx="2617">
                  <c:v>0</c:v>
                </c:pt>
                <c:pt idx="2618">
                  <c:v>0</c:v>
                </c:pt>
                <c:pt idx="2619">
                  <c:v>0</c:v>
                </c:pt>
                <c:pt idx="2620">
                  <c:v>0</c:v>
                </c:pt>
                <c:pt idx="2621">
                  <c:v>0</c:v>
                </c:pt>
                <c:pt idx="2622">
                  <c:v>0</c:v>
                </c:pt>
                <c:pt idx="2623">
                  <c:v>0</c:v>
                </c:pt>
                <c:pt idx="2624">
                  <c:v>0</c:v>
                </c:pt>
                <c:pt idx="2625">
                  <c:v>0.2</c:v>
                </c:pt>
                <c:pt idx="2626">
                  <c:v>0</c:v>
                </c:pt>
                <c:pt idx="2627">
                  <c:v>0</c:v>
                </c:pt>
                <c:pt idx="2628">
                  <c:v>0</c:v>
                </c:pt>
                <c:pt idx="2629">
                  <c:v>0</c:v>
                </c:pt>
                <c:pt idx="2630">
                  <c:v>0.6</c:v>
                </c:pt>
                <c:pt idx="2631">
                  <c:v>0.2</c:v>
                </c:pt>
                <c:pt idx="2632">
                  <c:v>0</c:v>
                </c:pt>
                <c:pt idx="2633">
                  <c:v>0.4</c:v>
                </c:pt>
                <c:pt idx="2634">
                  <c:v>0.7</c:v>
                </c:pt>
                <c:pt idx="2635">
                  <c:v>0</c:v>
                </c:pt>
                <c:pt idx="2636">
                  <c:v>0</c:v>
                </c:pt>
                <c:pt idx="2637">
                  <c:v>0</c:v>
                </c:pt>
                <c:pt idx="2638">
                  <c:v>0.2</c:v>
                </c:pt>
                <c:pt idx="2639">
                  <c:v>0</c:v>
                </c:pt>
                <c:pt idx="2640">
                  <c:v>0</c:v>
                </c:pt>
                <c:pt idx="2641">
                  <c:v>0.2</c:v>
                </c:pt>
                <c:pt idx="2642">
                  <c:v>0.8</c:v>
                </c:pt>
                <c:pt idx="2643">
                  <c:v>0.2</c:v>
                </c:pt>
                <c:pt idx="2644">
                  <c:v>0.8</c:v>
                </c:pt>
                <c:pt idx="2645">
                  <c:v>0.2</c:v>
                </c:pt>
                <c:pt idx="2646">
                  <c:v>0.2</c:v>
                </c:pt>
                <c:pt idx="2647">
                  <c:v>0.45</c:v>
                </c:pt>
                <c:pt idx="2648">
                  <c:v>0.2</c:v>
                </c:pt>
                <c:pt idx="2649">
                  <c:v>0</c:v>
                </c:pt>
                <c:pt idx="2650">
                  <c:v>0</c:v>
                </c:pt>
                <c:pt idx="2651">
                  <c:v>0.4</c:v>
                </c:pt>
                <c:pt idx="2652">
                  <c:v>0</c:v>
                </c:pt>
                <c:pt idx="2653">
                  <c:v>0</c:v>
                </c:pt>
                <c:pt idx="2654">
                  <c:v>0</c:v>
                </c:pt>
                <c:pt idx="2655">
                  <c:v>0.2</c:v>
                </c:pt>
                <c:pt idx="2656">
                  <c:v>0</c:v>
                </c:pt>
                <c:pt idx="2657">
                  <c:v>0.2</c:v>
                </c:pt>
                <c:pt idx="2658">
                  <c:v>0</c:v>
                </c:pt>
                <c:pt idx="2659">
                  <c:v>0.2</c:v>
                </c:pt>
                <c:pt idx="2660">
                  <c:v>0</c:v>
                </c:pt>
                <c:pt idx="2661">
                  <c:v>0.2</c:v>
                </c:pt>
                <c:pt idx="2662">
                  <c:v>0.2</c:v>
                </c:pt>
                <c:pt idx="2663">
                  <c:v>0.4</c:v>
                </c:pt>
                <c:pt idx="2664">
                  <c:v>0.2</c:v>
                </c:pt>
                <c:pt idx="2665">
                  <c:v>0</c:v>
                </c:pt>
                <c:pt idx="2666">
                  <c:v>0.2</c:v>
                </c:pt>
                <c:pt idx="2667">
                  <c:v>0.6</c:v>
                </c:pt>
                <c:pt idx="2668">
                  <c:v>0</c:v>
                </c:pt>
                <c:pt idx="2669">
                  <c:v>0</c:v>
                </c:pt>
                <c:pt idx="2670">
                  <c:v>0</c:v>
                </c:pt>
                <c:pt idx="2671">
                  <c:v>0</c:v>
                </c:pt>
                <c:pt idx="2672">
                  <c:v>0.2</c:v>
                </c:pt>
                <c:pt idx="2673">
                  <c:v>0.2</c:v>
                </c:pt>
                <c:pt idx="2674">
                  <c:v>0</c:v>
                </c:pt>
                <c:pt idx="2675">
                  <c:v>0</c:v>
                </c:pt>
                <c:pt idx="2676">
                  <c:v>0</c:v>
                </c:pt>
                <c:pt idx="2677">
                  <c:v>0</c:v>
                </c:pt>
                <c:pt idx="2678">
                  <c:v>0</c:v>
                </c:pt>
                <c:pt idx="2679">
                  <c:v>0.2</c:v>
                </c:pt>
                <c:pt idx="2680">
                  <c:v>0</c:v>
                </c:pt>
                <c:pt idx="2681">
                  <c:v>0.1</c:v>
                </c:pt>
                <c:pt idx="2682">
                  <c:v>0.1</c:v>
                </c:pt>
                <c:pt idx="2683">
                  <c:v>0.2</c:v>
                </c:pt>
                <c:pt idx="2684">
                  <c:v>0.2</c:v>
                </c:pt>
                <c:pt idx="2685">
                  <c:v>0</c:v>
                </c:pt>
                <c:pt idx="2686">
                  <c:v>0.2</c:v>
                </c:pt>
                <c:pt idx="2687">
                  <c:v>0.3</c:v>
                </c:pt>
                <c:pt idx="2688">
                  <c:v>0.3</c:v>
                </c:pt>
                <c:pt idx="2689">
                  <c:v>0</c:v>
                </c:pt>
                <c:pt idx="2690">
                  <c:v>0</c:v>
                </c:pt>
                <c:pt idx="2691">
                  <c:v>0</c:v>
                </c:pt>
                <c:pt idx="2692">
                  <c:v>0</c:v>
                </c:pt>
                <c:pt idx="2693">
                  <c:v>0.2</c:v>
                </c:pt>
                <c:pt idx="2694">
                  <c:v>0</c:v>
                </c:pt>
                <c:pt idx="2695">
                  <c:v>0</c:v>
                </c:pt>
                <c:pt idx="2696">
                  <c:v>0</c:v>
                </c:pt>
                <c:pt idx="2697">
                  <c:v>0</c:v>
                </c:pt>
                <c:pt idx="2698">
                  <c:v>0.3</c:v>
                </c:pt>
                <c:pt idx="2699">
                  <c:v>0.8</c:v>
                </c:pt>
                <c:pt idx="2700">
                  <c:v>0</c:v>
                </c:pt>
                <c:pt idx="2701">
                  <c:v>0.6</c:v>
                </c:pt>
                <c:pt idx="2702">
                  <c:v>0</c:v>
                </c:pt>
                <c:pt idx="2703">
                  <c:v>0.2</c:v>
                </c:pt>
                <c:pt idx="2704">
                  <c:v>0</c:v>
                </c:pt>
                <c:pt idx="2705">
                  <c:v>0</c:v>
                </c:pt>
                <c:pt idx="2706">
                  <c:v>0</c:v>
                </c:pt>
                <c:pt idx="2707">
                  <c:v>0.2</c:v>
                </c:pt>
                <c:pt idx="2708">
                  <c:v>0</c:v>
                </c:pt>
                <c:pt idx="2709">
                  <c:v>0.1</c:v>
                </c:pt>
                <c:pt idx="2710">
                  <c:v>0.2</c:v>
                </c:pt>
                <c:pt idx="2711">
                  <c:v>0.8</c:v>
                </c:pt>
                <c:pt idx="2712">
                  <c:v>0</c:v>
                </c:pt>
                <c:pt idx="2713">
                  <c:v>0</c:v>
                </c:pt>
                <c:pt idx="2714">
                  <c:v>0.2</c:v>
                </c:pt>
                <c:pt idx="2715">
                  <c:v>0.8</c:v>
                </c:pt>
                <c:pt idx="2716">
                  <c:v>0.2</c:v>
                </c:pt>
                <c:pt idx="2717">
                  <c:v>0.2</c:v>
                </c:pt>
                <c:pt idx="2718">
                  <c:v>0.2</c:v>
                </c:pt>
                <c:pt idx="2719">
                  <c:v>0</c:v>
                </c:pt>
                <c:pt idx="2720">
                  <c:v>0</c:v>
                </c:pt>
                <c:pt idx="2721">
                  <c:v>0.2</c:v>
                </c:pt>
                <c:pt idx="2722">
                  <c:v>0</c:v>
                </c:pt>
                <c:pt idx="2723">
                  <c:v>0.2</c:v>
                </c:pt>
                <c:pt idx="2724">
                  <c:v>0.8</c:v>
                </c:pt>
                <c:pt idx="2725">
                  <c:v>0.2</c:v>
                </c:pt>
                <c:pt idx="2726">
                  <c:v>0</c:v>
                </c:pt>
                <c:pt idx="2727">
                  <c:v>0.2</c:v>
                </c:pt>
                <c:pt idx="2728">
                  <c:v>0</c:v>
                </c:pt>
                <c:pt idx="2729">
                  <c:v>0</c:v>
                </c:pt>
                <c:pt idx="2730">
                  <c:v>0</c:v>
                </c:pt>
                <c:pt idx="2731">
                  <c:v>0.1</c:v>
                </c:pt>
                <c:pt idx="2732">
                  <c:v>0.2</c:v>
                </c:pt>
                <c:pt idx="2733">
                  <c:v>0.7</c:v>
                </c:pt>
                <c:pt idx="2734">
                  <c:v>0</c:v>
                </c:pt>
                <c:pt idx="2735">
                  <c:v>0.2</c:v>
                </c:pt>
                <c:pt idx="2736">
                  <c:v>0</c:v>
                </c:pt>
                <c:pt idx="2737">
                  <c:v>0</c:v>
                </c:pt>
                <c:pt idx="2738">
                  <c:v>0</c:v>
                </c:pt>
                <c:pt idx="2739">
                  <c:v>0.4</c:v>
                </c:pt>
                <c:pt idx="2740">
                  <c:v>0.2</c:v>
                </c:pt>
                <c:pt idx="2741">
                  <c:v>0.2</c:v>
                </c:pt>
                <c:pt idx="2742">
                  <c:v>0</c:v>
                </c:pt>
                <c:pt idx="2743">
                  <c:v>0</c:v>
                </c:pt>
                <c:pt idx="2744">
                  <c:v>0</c:v>
                </c:pt>
                <c:pt idx="2745">
                  <c:v>0</c:v>
                </c:pt>
                <c:pt idx="2746">
                  <c:v>0.2</c:v>
                </c:pt>
                <c:pt idx="2747">
                  <c:v>0.1</c:v>
                </c:pt>
                <c:pt idx="2748">
                  <c:v>0</c:v>
                </c:pt>
                <c:pt idx="2749">
                  <c:v>0.4</c:v>
                </c:pt>
                <c:pt idx="2750">
                  <c:v>0.5</c:v>
                </c:pt>
                <c:pt idx="2751">
                  <c:v>0.2</c:v>
                </c:pt>
                <c:pt idx="2752">
                  <c:v>0</c:v>
                </c:pt>
                <c:pt idx="2753">
                  <c:v>0</c:v>
                </c:pt>
                <c:pt idx="2754">
                  <c:v>0.4</c:v>
                </c:pt>
                <c:pt idx="2755">
                  <c:v>0.2</c:v>
                </c:pt>
                <c:pt idx="2756">
                  <c:v>0.2</c:v>
                </c:pt>
                <c:pt idx="2757">
                  <c:v>0</c:v>
                </c:pt>
                <c:pt idx="2758">
                  <c:v>0.2</c:v>
                </c:pt>
                <c:pt idx="2759">
                  <c:v>0.2</c:v>
                </c:pt>
                <c:pt idx="2760">
                  <c:v>0.2</c:v>
                </c:pt>
                <c:pt idx="2761">
                  <c:v>0.2</c:v>
                </c:pt>
                <c:pt idx="2762">
                  <c:v>0.2</c:v>
                </c:pt>
                <c:pt idx="2763">
                  <c:v>0.2</c:v>
                </c:pt>
                <c:pt idx="2764">
                  <c:v>0.2</c:v>
                </c:pt>
                <c:pt idx="2765">
                  <c:v>0</c:v>
                </c:pt>
                <c:pt idx="2766">
                  <c:v>0.2</c:v>
                </c:pt>
                <c:pt idx="2767">
                  <c:v>0</c:v>
                </c:pt>
                <c:pt idx="2768">
                  <c:v>0.3</c:v>
                </c:pt>
                <c:pt idx="2769">
                  <c:v>0.7</c:v>
                </c:pt>
                <c:pt idx="2770">
                  <c:v>0.2</c:v>
                </c:pt>
                <c:pt idx="2771">
                  <c:v>0.7</c:v>
                </c:pt>
                <c:pt idx="2772">
                  <c:v>0.7</c:v>
                </c:pt>
                <c:pt idx="2773">
                  <c:v>0</c:v>
                </c:pt>
                <c:pt idx="2774">
                  <c:v>0.2</c:v>
                </c:pt>
                <c:pt idx="2775">
                  <c:v>0.2</c:v>
                </c:pt>
                <c:pt idx="2776">
                  <c:v>0</c:v>
                </c:pt>
                <c:pt idx="2777">
                  <c:v>0.2</c:v>
                </c:pt>
                <c:pt idx="2778">
                  <c:v>0</c:v>
                </c:pt>
                <c:pt idx="2779">
                  <c:v>0</c:v>
                </c:pt>
                <c:pt idx="2780">
                  <c:v>0.2</c:v>
                </c:pt>
                <c:pt idx="2781">
                  <c:v>0</c:v>
                </c:pt>
                <c:pt idx="2782">
                  <c:v>0.2</c:v>
                </c:pt>
                <c:pt idx="2783">
                  <c:v>0</c:v>
                </c:pt>
                <c:pt idx="2784">
                  <c:v>0.7</c:v>
                </c:pt>
                <c:pt idx="2785">
                  <c:v>0.3</c:v>
                </c:pt>
                <c:pt idx="2786">
                  <c:v>0</c:v>
                </c:pt>
                <c:pt idx="2787">
                  <c:v>0.2</c:v>
                </c:pt>
                <c:pt idx="2788">
                  <c:v>0.7</c:v>
                </c:pt>
                <c:pt idx="2789">
                  <c:v>0.2</c:v>
                </c:pt>
                <c:pt idx="2790">
                  <c:v>0</c:v>
                </c:pt>
                <c:pt idx="2791">
                  <c:v>0</c:v>
                </c:pt>
                <c:pt idx="2792">
                  <c:v>0.2</c:v>
                </c:pt>
                <c:pt idx="2793">
                  <c:v>0</c:v>
                </c:pt>
                <c:pt idx="2794">
                  <c:v>0.2</c:v>
                </c:pt>
                <c:pt idx="2795">
                  <c:v>0.2</c:v>
                </c:pt>
                <c:pt idx="2796">
                  <c:v>0</c:v>
                </c:pt>
                <c:pt idx="2797">
                  <c:v>0</c:v>
                </c:pt>
                <c:pt idx="2798">
                  <c:v>0.3</c:v>
                </c:pt>
                <c:pt idx="2799">
                  <c:v>0.8</c:v>
                </c:pt>
                <c:pt idx="2800">
                  <c:v>0</c:v>
                </c:pt>
                <c:pt idx="2801">
                  <c:v>0.8</c:v>
                </c:pt>
                <c:pt idx="2802">
                  <c:v>0.7</c:v>
                </c:pt>
                <c:pt idx="2803">
                  <c:v>0.3</c:v>
                </c:pt>
                <c:pt idx="2804">
                  <c:v>0</c:v>
                </c:pt>
                <c:pt idx="2805">
                  <c:v>0</c:v>
                </c:pt>
                <c:pt idx="2806">
                  <c:v>0.3</c:v>
                </c:pt>
                <c:pt idx="2807">
                  <c:v>0.2</c:v>
                </c:pt>
                <c:pt idx="2808">
                  <c:v>0.2</c:v>
                </c:pt>
                <c:pt idx="2809">
                  <c:v>0.2</c:v>
                </c:pt>
                <c:pt idx="2810">
                  <c:v>0.2</c:v>
                </c:pt>
                <c:pt idx="2811">
                  <c:v>0.2</c:v>
                </c:pt>
                <c:pt idx="2812">
                  <c:v>0</c:v>
                </c:pt>
                <c:pt idx="2813">
                  <c:v>0.2</c:v>
                </c:pt>
                <c:pt idx="2814">
                  <c:v>0.2</c:v>
                </c:pt>
                <c:pt idx="2815">
                  <c:v>0</c:v>
                </c:pt>
                <c:pt idx="2816">
                  <c:v>0.2</c:v>
                </c:pt>
                <c:pt idx="2817">
                  <c:v>0</c:v>
                </c:pt>
                <c:pt idx="2818">
                  <c:v>0</c:v>
                </c:pt>
                <c:pt idx="2819">
                  <c:v>0</c:v>
                </c:pt>
                <c:pt idx="2820">
                  <c:v>0.2</c:v>
                </c:pt>
                <c:pt idx="2821">
                  <c:v>0.2</c:v>
                </c:pt>
                <c:pt idx="2822">
                  <c:v>0.2</c:v>
                </c:pt>
                <c:pt idx="2823">
                  <c:v>0.2</c:v>
                </c:pt>
                <c:pt idx="2824">
                  <c:v>0.1</c:v>
                </c:pt>
                <c:pt idx="2825">
                  <c:v>0.2</c:v>
                </c:pt>
                <c:pt idx="2826">
                  <c:v>0</c:v>
                </c:pt>
                <c:pt idx="2827">
                  <c:v>0.2</c:v>
                </c:pt>
                <c:pt idx="2828">
                  <c:v>0.2</c:v>
                </c:pt>
                <c:pt idx="2829">
                  <c:v>0</c:v>
                </c:pt>
                <c:pt idx="2830">
                  <c:v>0.2</c:v>
                </c:pt>
                <c:pt idx="2831">
                  <c:v>0.2</c:v>
                </c:pt>
                <c:pt idx="2832">
                  <c:v>0.2</c:v>
                </c:pt>
                <c:pt idx="2833">
                  <c:v>0</c:v>
                </c:pt>
                <c:pt idx="2834">
                  <c:v>0.2</c:v>
                </c:pt>
                <c:pt idx="2835">
                  <c:v>0</c:v>
                </c:pt>
                <c:pt idx="2836">
                  <c:v>0.2</c:v>
                </c:pt>
                <c:pt idx="2837">
                  <c:v>0.2</c:v>
                </c:pt>
                <c:pt idx="2838">
                  <c:v>0.8</c:v>
                </c:pt>
                <c:pt idx="2839">
                  <c:v>0.7</c:v>
                </c:pt>
                <c:pt idx="2840">
                  <c:v>0.2</c:v>
                </c:pt>
                <c:pt idx="2841">
                  <c:v>0.2</c:v>
                </c:pt>
                <c:pt idx="2842">
                  <c:v>0.2</c:v>
                </c:pt>
                <c:pt idx="2843">
                  <c:v>0.7</c:v>
                </c:pt>
                <c:pt idx="2844">
                  <c:v>0.1</c:v>
                </c:pt>
                <c:pt idx="2845">
                  <c:v>0</c:v>
                </c:pt>
                <c:pt idx="2846">
                  <c:v>0.2</c:v>
                </c:pt>
                <c:pt idx="2847">
                  <c:v>0.2</c:v>
                </c:pt>
                <c:pt idx="2848">
                  <c:v>0</c:v>
                </c:pt>
                <c:pt idx="2849">
                  <c:v>0.2</c:v>
                </c:pt>
                <c:pt idx="2850">
                  <c:v>0.2</c:v>
                </c:pt>
                <c:pt idx="2851">
                  <c:v>0.2</c:v>
                </c:pt>
                <c:pt idx="2852">
                  <c:v>0.2</c:v>
                </c:pt>
                <c:pt idx="2853">
                  <c:v>0.2</c:v>
                </c:pt>
                <c:pt idx="2854">
                  <c:v>0</c:v>
                </c:pt>
                <c:pt idx="2855">
                  <c:v>0.2</c:v>
                </c:pt>
                <c:pt idx="2856">
                  <c:v>0.2</c:v>
                </c:pt>
                <c:pt idx="2857">
                  <c:v>0</c:v>
                </c:pt>
                <c:pt idx="2858">
                  <c:v>0</c:v>
                </c:pt>
                <c:pt idx="2859">
                  <c:v>0</c:v>
                </c:pt>
                <c:pt idx="2860">
                  <c:v>0.2</c:v>
                </c:pt>
                <c:pt idx="2861">
                  <c:v>0.2</c:v>
                </c:pt>
                <c:pt idx="2862">
                  <c:v>0.7</c:v>
                </c:pt>
                <c:pt idx="2863">
                  <c:v>0</c:v>
                </c:pt>
                <c:pt idx="2864">
                  <c:v>0</c:v>
                </c:pt>
                <c:pt idx="2865">
                  <c:v>0</c:v>
                </c:pt>
                <c:pt idx="2866">
                  <c:v>0.4</c:v>
                </c:pt>
                <c:pt idx="2867">
                  <c:v>0</c:v>
                </c:pt>
                <c:pt idx="2868">
                  <c:v>0.2</c:v>
                </c:pt>
                <c:pt idx="2869">
                  <c:v>0.2</c:v>
                </c:pt>
                <c:pt idx="2870">
                  <c:v>0.2</c:v>
                </c:pt>
                <c:pt idx="2871">
                  <c:v>0.7</c:v>
                </c:pt>
                <c:pt idx="2872">
                  <c:v>0</c:v>
                </c:pt>
                <c:pt idx="2873">
                  <c:v>0.2</c:v>
                </c:pt>
                <c:pt idx="2874">
                  <c:v>0</c:v>
                </c:pt>
                <c:pt idx="2875">
                  <c:v>0.2</c:v>
                </c:pt>
                <c:pt idx="2876">
                  <c:v>0.2</c:v>
                </c:pt>
                <c:pt idx="2877">
                  <c:v>0</c:v>
                </c:pt>
                <c:pt idx="2878">
                  <c:v>0.2</c:v>
                </c:pt>
                <c:pt idx="2879">
                  <c:v>0</c:v>
                </c:pt>
                <c:pt idx="2880">
                  <c:v>0</c:v>
                </c:pt>
                <c:pt idx="2881">
                  <c:v>0</c:v>
                </c:pt>
                <c:pt idx="2882">
                  <c:v>0</c:v>
                </c:pt>
                <c:pt idx="2883">
                  <c:v>0</c:v>
                </c:pt>
                <c:pt idx="2884">
                  <c:v>0.2</c:v>
                </c:pt>
                <c:pt idx="2885">
                  <c:v>0</c:v>
                </c:pt>
                <c:pt idx="2886">
                  <c:v>0</c:v>
                </c:pt>
                <c:pt idx="2887">
                  <c:v>0</c:v>
                </c:pt>
                <c:pt idx="2888">
                  <c:v>0.8</c:v>
                </c:pt>
                <c:pt idx="2889">
                  <c:v>0</c:v>
                </c:pt>
                <c:pt idx="2890">
                  <c:v>0</c:v>
                </c:pt>
                <c:pt idx="2891">
                  <c:v>0.2</c:v>
                </c:pt>
                <c:pt idx="2892">
                  <c:v>0</c:v>
                </c:pt>
                <c:pt idx="2893">
                  <c:v>0</c:v>
                </c:pt>
                <c:pt idx="2894">
                  <c:v>0.2</c:v>
                </c:pt>
                <c:pt idx="2895">
                  <c:v>0</c:v>
                </c:pt>
                <c:pt idx="2896">
                  <c:v>0.2</c:v>
                </c:pt>
                <c:pt idx="2897">
                  <c:v>0.2</c:v>
                </c:pt>
                <c:pt idx="2898">
                  <c:v>0.1</c:v>
                </c:pt>
                <c:pt idx="2899">
                  <c:v>0</c:v>
                </c:pt>
                <c:pt idx="2900">
                  <c:v>0.3</c:v>
                </c:pt>
                <c:pt idx="2901">
                  <c:v>0.3</c:v>
                </c:pt>
                <c:pt idx="2902">
                  <c:v>0.2</c:v>
                </c:pt>
                <c:pt idx="2903">
                  <c:v>0.3</c:v>
                </c:pt>
                <c:pt idx="2904">
                  <c:v>0</c:v>
                </c:pt>
                <c:pt idx="2905">
                  <c:v>0</c:v>
                </c:pt>
                <c:pt idx="2906">
                  <c:v>0</c:v>
                </c:pt>
                <c:pt idx="2907">
                  <c:v>0.2</c:v>
                </c:pt>
                <c:pt idx="2908">
                  <c:v>0.2</c:v>
                </c:pt>
                <c:pt idx="2909">
                  <c:v>0</c:v>
                </c:pt>
                <c:pt idx="2910">
                  <c:v>0.4</c:v>
                </c:pt>
                <c:pt idx="2911">
                  <c:v>0</c:v>
                </c:pt>
                <c:pt idx="2912">
                  <c:v>0</c:v>
                </c:pt>
                <c:pt idx="2913">
                  <c:v>0</c:v>
                </c:pt>
                <c:pt idx="2914">
                  <c:v>0</c:v>
                </c:pt>
                <c:pt idx="2915">
                  <c:v>0</c:v>
                </c:pt>
                <c:pt idx="2916">
                  <c:v>0</c:v>
                </c:pt>
                <c:pt idx="2917">
                  <c:v>0.2</c:v>
                </c:pt>
                <c:pt idx="2918">
                  <c:v>0</c:v>
                </c:pt>
                <c:pt idx="2919">
                  <c:v>0</c:v>
                </c:pt>
                <c:pt idx="2920">
                  <c:v>0</c:v>
                </c:pt>
                <c:pt idx="2921">
                  <c:v>0.3</c:v>
                </c:pt>
                <c:pt idx="2922">
                  <c:v>0.2</c:v>
                </c:pt>
                <c:pt idx="2923">
                  <c:v>0</c:v>
                </c:pt>
                <c:pt idx="2924">
                  <c:v>0.7</c:v>
                </c:pt>
                <c:pt idx="2925">
                  <c:v>0.3</c:v>
                </c:pt>
                <c:pt idx="2926">
                  <c:v>0</c:v>
                </c:pt>
                <c:pt idx="2927">
                  <c:v>0.2</c:v>
                </c:pt>
                <c:pt idx="2928">
                  <c:v>0</c:v>
                </c:pt>
                <c:pt idx="2929">
                  <c:v>0</c:v>
                </c:pt>
                <c:pt idx="2930">
                  <c:v>0</c:v>
                </c:pt>
                <c:pt idx="2931">
                  <c:v>0</c:v>
                </c:pt>
                <c:pt idx="2932">
                  <c:v>0</c:v>
                </c:pt>
                <c:pt idx="2933">
                  <c:v>0</c:v>
                </c:pt>
                <c:pt idx="2934">
                  <c:v>0.2</c:v>
                </c:pt>
                <c:pt idx="2935">
                  <c:v>0.2</c:v>
                </c:pt>
                <c:pt idx="2936">
                  <c:v>0</c:v>
                </c:pt>
                <c:pt idx="2937">
                  <c:v>0</c:v>
                </c:pt>
                <c:pt idx="2938">
                  <c:v>0</c:v>
                </c:pt>
                <c:pt idx="2939">
                  <c:v>0.3</c:v>
                </c:pt>
                <c:pt idx="2940">
                  <c:v>0</c:v>
                </c:pt>
                <c:pt idx="2941">
                  <c:v>0</c:v>
                </c:pt>
                <c:pt idx="2942">
                  <c:v>0.8</c:v>
                </c:pt>
                <c:pt idx="2943">
                  <c:v>0.2</c:v>
                </c:pt>
                <c:pt idx="2944">
                  <c:v>0</c:v>
                </c:pt>
                <c:pt idx="2945">
                  <c:v>0</c:v>
                </c:pt>
                <c:pt idx="2946">
                  <c:v>0</c:v>
                </c:pt>
                <c:pt idx="2947">
                  <c:v>0.2</c:v>
                </c:pt>
                <c:pt idx="2948">
                  <c:v>0.7</c:v>
                </c:pt>
                <c:pt idx="2949">
                  <c:v>0</c:v>
                </c:pt>
                <c:pt idx="2950">
                  <c:v>0.2</c:v>
                </c:pt>
                <c:pt idx="2951">
                  <c:v>0.2</c:v>
                </c:pt>
                <c:pt idx="2952">
                  <c:v>0.2</c:v>
                </c:pt>
                <c:pt idx="2953">
                  <c:v>0.2</c:v>
                </c:pt>
                <c:pt idx="2954">
                  <c:v>0</c:v>
                </c:pt>
                <c:pt idx="2955">
                  <c:v>0.2</c:v>
                </c:pt>
                <c:pt idx="2956">
                  <c:v>0.2</c:v>
                </c:pt>
                <c:pt idx="2957">
                  <c:v>0</c:v>
                </c:pt>
                <c:pt idx="2958">
                  <c:v>0</c:v>
                </c:pt>
                <c:pt idx="2959">
                  <c:v>0</c:v>
                </c:pt>
                <c:pt idx="2960">
                  <c:v>0</c:v>
                </c:pt>
                <c:pt idx="2961">
                  <c:v>0.2</c:v>
                </c:pt>
                <c:pt idx="2962">
                  <c:v>0</c:v>
                </c:pt>
                <c:pt idx="2963">
                  <c:v>0.2</c:v>
                </c:pt>
                <c:pt idx="2964">
                  <c:v>0</c:v>
                </c:pt>
                <c:pt idx="2965">
                  <c:v>0</c:v>
                </c:pt>
                <c:pt idx="2966">
                  <c:v>0</c:v>
                </c:pt>
                <c:pt idx="2967">
                  <c:v>0.2</c:v>
                </c:pt>
                <c:pt idx="2968">
                  <c:v>0</c:v>
                </c:pt>
                <c:pt idx="2969">
                  <c:v>0</c:v>
                </c:pt>
                <c:pt idx="2970">
                  <c:v>0</c:v>
                </c:pt>
                <c:pt idx="2971">
                  <c:v>0.2</c:v>
                </c:pt>
                <c:pt idx="2972">
                  <c:v>0.2</c:v>
                </c:pt>
                <c:pt idx="2973">
                  <c:v>0.2</c:v>
                </c:pt>
                <c:pt idx="2974">
                  <c:v>0.2</c:v>
                </c:pt>
                <c:pt idx="2975">
                  <c:v>0.1</c:v>
                </c:pt>
                <c:pt idx="2976">
                  <c:v>0.2</c:v>
                </c:pt>
                <c:pt idx="2977">
                  <c:v>0.2</c:v>
                </c:pt>
                <c:pt idx="2978">
                  <c:v>0</c:v>
                </c:pt>
                <c:pt idx="2979">
                  <c:v>0.4</c:v>
                </c:pt>
                <c:pt idx="2980">
                  <c:v>0</c:v>
                </c:pt>
                <c:pt idx="2981">
                  <c:v>0</c:v>
                </c:pt>
                <c:pt idx="2982">
                  <c:v>0.2</c:v>
                </c:pt>
                <c:pt idx="2983">
                  <c:v>0</c:v>
                </c:pt>
                <c:pt idx="2984">
                  <c:v>0.2</c:v>
                </c:pt>
                <c:pt idx="2985">
                  <c:v>0</c:v>
                </c:pt>
                <c:pt idx="2986">
                  <c:v>0</c:v>
                </c:pt>
                <c:pt idx="2987">
                  <c:v>0.2</c:v>
                </c:pt>
                <c:pt idx="2988">
                  <c:v>0.2</c:v>
                </c:pt>
                <c:pt idx="2989">
                  <c:v>0</c:v>
                </c:pt>
                <c:pt idx="2990">
                  <c:v>0</c:v>
                </c:pt>
                <c:pt idx="2991">
                  <c:v>0</c:v>
                </c:pt>
                <c:pt idx="2992">
                  <c:v>0.2</c:v>
                </c:pt>
                <c:pt idx="2993">
                  <c:v>0.2</c:v>
                </c:pt>
                <c:pt idx="2994">
                  <c:v>0</c:v>
                </c:pt>
                <c:pt idx="2995">
                  <c:v>0.2</c:v>
                </c:pt>
                <c:pt idx="2996">
                  <c:v>0</c:v>
                </c:pt>
                <c:pt idx="2997">
                  <c:v>0.2</c:v>
                </c:pt>
                <c:pt idx="2998">
                  <c:v>0.2</c:v>
                </c:pt>
                <c:pt idx="2999">
                  <c:v>0.2</c:v>
                </c:pt>
                <c:pt idx="3000">
                  <c:v>0.6</c:v>
                </c:pt>
                <c:pt idx="3001">
                  <c:v>0</c:v>
                </c:pt>
                <c:pt idx="3002">
                  <c:v>0</c:v>
                </c:pt>
                <c:pt idx="3003">
                  <c:v>0.2</c:v>
                </c:pt>
                <c:pt idx="3004">
                  <c:v>0.2</c:v>
                </c:pt>
                <c:pt idx="3005">
                  <c:v>0</c:v>
                </c:pt>
                <c:pt idx="3006">
                  <c:v>0</c:v>
                </c:pt>
                <c:pt idx="3007">
                  <c:v>0.2</c:v>
                </c:pt>
                <c:pt idx="3008">
                  <c:v>0.8</c:v>
                </c:pt>
                <c:pt idx="3009">
                  <c:v>0.2</c:v>
                </c:pt>
                <c:pt idx="3010">
                  <c:v>0.2</c:v>
                </c:pt>
                <c:pt idx="3011">
                  <c:v>0.2</c:v>
                </c:pt>
                <c:pt idx="3012">
                  <c:v>0</c:v>
                </c:pt>
                <c:pt idx="3013">
                  <c:v>0.7</c:v>
                </c:pt>
                <c:pt idx="3014">
                  <c:v>0</c:v>
                </c:pt>
                <c:pt idx="3015">
                  <c:v>0</c:v>
                </c:pt>
                <c:pt idx="3016">
                  <c:v>0</c:v>
                </c:pt>
                <c:pt idx="3017">
                  <c:v>0.2</c:v>
                </c:pt>
                <c:pt idx="3018">
                  <c:v>0.2</c:v>
                </c:pt>
                <c:pt idx="3019">
                  <c:v>0.2</c:v>
                </c:pt>
                <c:pt idx="3020">
                  <c:v>0.2</c:v>
                </c:pt>
                <c:pt idx="3021">
                  <c:v>0.2</c:v>
                </c:pt>
                <c:pt idx="3022">
                  <c:v>0.2</c:v>
                </c:pt>
                <c:pt idx="3023">
                  <c:v>0.6</c:v>
                </c:pt>
                <c:pt idx="3024">
                  <c:v>0</c:v>
                </c:pt>
                <c:pt idx="3025">
                  <c:v>0</c:v>
                </c:pt>
                <c:pt idx="3026">
                  <c:v>0</c:v>
                </c:pt>
                <c:pt idx="3027">
                  <c:v>0.3</c:v>
                </c:pt>
                <c:pt idx="3028">
                  <c:v>0</c:v>
                </c:pt>
                <c:pt idx="3029">
                  <c:v>0.2</c:v>
                </c:pt>
                <c:pt idx="3030">
                  <c:v>0</c:v>
                </c:pt>
                <c:pt idx="3031">
                  <c:v>0.2</c:v>
                </c:pt>
                <c:pt idx="3032">
                  <c:v>0.2</c:v>
                </c:pt>
                <c:pt idx="3033">
                  <c:v>0.2</c:v>
                </c:pt>
                <c:pt idx="3034">
                  <c:v>0.2</c:v>
                </c:pt>
                <c:pt idx="3035">
                  <c:v>0.2</c:v>
                </c:pt>
                <c:pt idx="3036">
                  <c:v>0</c:v>
                </c:pt>
                <c:pt idx="3037">
                  <c:v>0</c:v>
                </c:pt>
                <c:pt idx="3038">
                  <c:v>0.2</c:v>
                </c:pt>
                <c:pt idx="3039">
                  <c:v>0</c:v>
                </c:pt>
                <c:pt idx="3040">
                  <c:v>0.2</c:v>
                </c:pt>
                <c:pt idx="3041">
                  <c:v>0</c:v>
                </c:pt>
                <c:pt idx="3042">
                  <c:v>0</c:v>
                </c:pt>
                <c:pt idx="3043">
                  <c:v>0</c:v>
                </c:pt>
                <c:pt idx="3044">
                  <c:v>0</c:v>
                </c:pt>
                <c:pt idx="3045">
                  <c:v>0</c:v>
                </c:pt>
                <c:pt idx="3046">
                  <c:v>0.2</c:v>
                </c:pt>
                <c:pt idx="3047">
                  <c:v>0.2</c:v>
                </c:pt>
                <c:pt idx="3048">
                  <c:v>0</c:v>
                </c:pt>
                <c:pt idx="3049">
                  <c:v>0.7</c:v>
                </c:pt>
                <c:pt idx="3050">
                  <c:v>0</c:v>
                </c:pt>
                <c:pt idx="3051">
                  <c:v>0.8</c:v>
                </c:pt>
                <c:pt idx="3052">
                  <c:v>0</c:v>
                </c:pt>
                <c:pt idx="3053">
                  <c:v>0</c:v>
                </c:pt>
                <c:pt idx="3054">
                  <c:v>0.3</c:v>
                </c:pt>
                <c:pt idx="3055">
                  <c:v>0</c:v>
                </c:pt>
                <c:pt idx="3056">
                  <c:v>0.4</c:v>
                </c:pt>
                <c:pt idx="3057">
                  <c:v>0</c:v>
                </c:pt>
                <c:pt idx="3058">
                  <c:v>0</c:v>
                </c:pt>
                <c:pt idx="3059">
                  <c:v>0.7</c:v>
                </c:pt>
                <c:pt idx="3060">
                  <c:v>0</c:v>
                </c:pt>
                <c:pt idx="3061">
                  <c:v>0.2</c:v>
                </c:pt>
                <c:pt idx="3062">
                  <c:v>0</c:v>
                </c:pt>
                <c:pt idx="3063">
                  <c:v>0</c:v>
                </c:pt>
                <c:pt idx="3064">
                  <c:v>0.2</c:v>
                </c:pt>
                <c:pt idx="3065">
                  <c:v>0</c:v>
                </c:pt>
                <c:pt idx="3066">
                  <c:v>0.2</c:v>
                </c:pt>
                <c:pt idx="3067">
                  <c:v>0.4</c:v>
                </c:pt>
                <c:pt idx="3068">
                  <c:v>0</c:v>
                </c:pt>
                <c:pt idx="3069">
                  <c:v>0.2</c:v>
                </c:pt>
                <c:pt idx="3070">
                  <c:v>0</c:v>
                </c:pt>
                <c:pt idx="3071">
                  <c:v>0.2</c:v>
                </c:pt>
                <c:pt idx="3072">
                  <c:v>0.8</c:v>
                </c:pt>
                <c:pt idx="3073">
                  <c:v>0.2</c:v>
                </c:pt>
                <c:pt idx="3074">
                  <c:v>0.2</c:v>
                </c:pt>
                <c:pt idx="3075">
                  <c:v>0</c:v>
                </c:pt>
                <c:pt idx="3076">
                  <c:v>0</c:v>
                </c:pt>
                <c:pt idx="3077">
                  <c:v>0</c:v>
                </c:pt>
                <c:pt idx="3078">
                  <c:v>0.2</c:v>
                </c:pt>
                <c:pt idx="3079">
                  <c:v>0.2</c:v>
                </c:pt>
                <c:pt idx="3080">
                  <c:v>0.7</c:v>
                </c:pt>
                <c:pt idx="3081">
                  <c:v>0</c:v>
                </c:pt>
                <c:pt idx="3082">
                  <c:v>0.2</c:v>
                </c:pt>
                <c:pt idx="3083">
                  <c:v>0.4</c:v>
                </c:pt>
                <c:pt idx="3084">
                  <c:v>0.2</c:v>
                </c:pt>
                <c:pt idx="3085">
                  <c:v>0.3</c:v>
                </c:pt>
                <c:pt idx="3086">
                  <c:v>0.4</c:v>
                </c:pt>
                <c:pt idx="3087">
                  <c:v>0.2</c:v>
                </c:pt>
                <c:pt idx="3088">
                  <c:v>0</c:v>
                </c:pt>
                <c:pt idx="3089">
                  <c:v>0</c:v>
                </c:pt>
                <c:pt idx="3090">
                  <c:v>0</c:v>
                </c:pt>
                <c:pt idx="3091">
                  <c:v>0.2</c:v>
                </c:pt>
                <c:pt idx="3092">
                  <c:v>0</c:v>
                </c:pt>
                <c:pt idx="3093">
                  <c:v>0.7</c:v>
                </c:pt>
                <c:pt idx="3094">
                  <c:v>0</c:v>
                </c:pt>
                <c:pt idx="3095">
                  <c:v>0</c:v>
                </c:pt>
                <c:pt idx="3096">
                  <c:v>0.2</c:v>
                </c:pt>
                <c:pt idx="3097">
                  <c:v>0.8</c:v>
                </c:pt>
                <c:pt idx="3098">
                  <c:v>0.2</c:v>
                </c:pt>
                <c:pt idx="3099">
                  <c:v>0</c:v>
                </c:pt>
                <c:pt idx="3100">
                  <c:v>0</c:v>
                </c:pt>
                <c:pt idx="3101">
                  <c:v>0.5</c:v>
                </c:pt>
                <c:pt idx="3102">
                  <c:v>0</c:v>
                </c:pt>
                <c:pt idx="3103">
                  <c:v>0.8</c:v>
                </c:pt>
                <c:pt idx="3104">
                  <c:v>0.8</c:v>
                </c:pt>
                <c:pt idx="3105">
                  <c:v>0</c:v>
                </c:pt>
                <c:pt idx="3106">
                  <c:v>0</c:v>
                </c:pt>
                <c:pt idx="3107">
                  <c:v>0.7</c:v>
                </c:pt>
                <c:pt idx="3108">
                  <c:v>0</c:v>
                </c:pt>
                <c:pt idx="3109">
                  <c:v>0</c:v>
                </c:pt>
                <c:pt idx="3110">
                  <c:v>0.8</c:v>
                </c:pt>
                <c:pt idx="3111">
                  <c:v>0.2</c:v>
                </c:pt>
                <c:pt idx="3112">
                  <c:v>0</c:v>
                </c:pt>
                <c:pt idx="3113">
                  <c:v>0.2</c:v>
                </c:pt>
                <c:pt idx="3114">
                  <c:v>0.2</c:v>
                </c:pt>
                <c:pt idx="3115">
                  <c:v>0.2</c:v>
                </c:pt>
                <c:pt idx="3116">
                  <c:v>0.3</c:v>
                </c:pt>
                <c:pt idx="3117">
                  <c:v>0.2</c:v>
                </c:pt>
                <c:pt idx="3118">
                  <c:v>0.7</c:v>
                </c:pt>
                <c:pt idx="3119">
                  <c:v>0.2</c:v>
                </c:pt>
                <c:pt idx="3120">
                  <c:v>0</c:v>
                </c:pt>
                <c:pt idx="3121">
                  <c:v>0</c:v>
                </c:pt>
                <c:pt idx="3122">
                  <c:v>0</c:v>
                </c:pt>
                <c:pt idx="3123">
                  <c:v>0.2</c:v>
                </c:pt>
                <c:pt idx="3124">
                  <c:v>0</c:v>
                </c:pt>
                <c:pt idx="3125">
                  <c:v>0.2</c:v>
                </c:pt>
                <c:pt idx="3126">
                  <c:v>0</c:v>
                </c:pt>
                <c:pt idx="3127">
                  <c:v>0.2</c:v>
                </c:pt>
                <c:pt idx="3128">
                  <c:v>0.2</c:v>
                </c:pt>
                <c:pt idx="3129">
                  <c:v>0</c:v>
                </c:pt>
                <c:pt idx="3130">
                  <c:v>0</c:v>
                </c:pt>
                <c:pt idx="3131">
                  <c:v>0.2</c:v>
                </c:pt>
                <c:pt idx="3132">
                  <c:v>0</c:v>
                </c:pt>
                <c:pt idx="3133">
                  <c:v>0.2</c:v>
                </c:pt>
                <c:pt idx="3134">
                  <c:v>0.8</c:v>
                </c:pt>
                <c:pt idx="3135">
                  <c:v>0.8</c:v>
                </c:pt>
                <c:pt idx="3136">
                  <c:v>0</c:v>
                </c:pt>
                <c:pt idx="3137">
                  <c:v>0.6</c:v>
                </c:pt>
                <c:pt idx="3138">
                  <c:v>0</c:v>
                </c:pt>
                <c:pt idx="3139">
                  <c:v>0</c:v>
                </c:pt>
                <c:pt idx="3140">
                  <c:v>0</c:v>
                </c:pt>
                <c:pt idx="3141">
                  <c:v>0</c:v>
                </c:pt>
                <c:pt idx="3142">
                  <c:v>0</c:v>
                </c:pt>
                <c:pt idx="3143">
                  <c:v>0.2</c:v>
                </c:pt>
                <c:pt idx="3144">
                  <c:v>0.7</c:v>
                </c:pt>
                <c:pt idx="3145">
                  <c:v>0</c:v>
                </c:pt>
                <c:pt idx="3146">
                  <c:v>0.2</c:v>
                </c:pt>
                <c:pt idx="3147">
                  <c:v>0.2</c:v>
                </c:pt>
                <c:pt idx="3148">
                  <c:v>0</c:v>
                </c:pt>
                <c:pt idx="3149">
                  <c:v>0</c:v>
                </c:pt>
                <c:pt idx="3150">
                  <c:v>0</c:v>
                </c:pt>
                <c:pt idx="3151">
                  <c:v>0</c:v>
                </c:pt>
                <c:pt idx="3152">
                  <c:v>0.5</c:v>
                </c:pt>
                <c:pt idx="3153">
                  <c:v>0.2</c:v>
                </c:pt>
                <c:pt idx="3154">
                  <c:v>0.2</c:v>
                </c:pt>
                <c:pt idx="3155">
                  <c:v>0</c:v>
                </c:pt>
                <c:pt idx="3156">
                  <c:v>0</c:v>
                </c:pt>
                <c:pt idx="3157">
                  <c:v>0</c:v>
                </c:pt>
                <c:pt idx="3158">
                  <c:v>0.2</c:v>
                </c:pt>
                <c:pt idx="3159">
                  <c:v>0</c:v>
                </c:pt>
                <c:pt idx="3160">
                  <c:v>0.2</c:v>
                </c:pt>
                <c:pt idx="3161">
                  <c:v>0.2</c:v>
                </c:pt>
                <c:pt idx="3162">
                  <c:v>0</c:v>
                </c:pt>
                <c:pt idx="3163">
                  <c:v>0</c:v>
                </c:pt>
                <c:pt idx="3164">
                  <c:v>0</c:v>
                </c:pt>
                <c:pt idx="3165">
                  <c:v>0</c:v>
                </c:pt>
                <c:pt idx="3166">
                  <c:v>0</c:v>
                </c:pt>
                <c:pt idx="3167">
                  <c:v>0</c:v>
                </c:pt>
                <c:pt idx="3168">
                  <c:v>0</c:v>
                </c:pt>
                <c:pt idx="3169">
                  <c:v>0.2</c:v>
                </c:pt>
                <c:pt idx="3170">
                  <c:v>0.1</c:v>
                </c:pt>
                <c:pt idx="3171">
                  <c:v>0.2</c:v>
                </c:pt>
                <c:pt idx="3172">
                  <c:v>0</c:v>
                </c:pt>
                <c:pt idx="3173">
                  <c:v>0</c:v>
                </c:pt>
                <c:pt idx="3174">
                  <c:v>0</c:v>
                </c:pt>
                <c:pt idx="3175">
                  <c:v>0.2</c:v>
                </c:pt>
                <c:pt idx="3176">
                  <c:v>0</c:v>
                </c:pt>
                <c:pt idx="3177">
                  <c:v>0.2</c:v>
                </c:pt>
                <c:pt idx="3178">
                  <c:v>0.2</c:v>
                </c:pt>
                <c:pt idx="3179">
                  <c:v>0</c:v>
                </c:pt>
                <c:pt idx="3180">
                  <c:v>0.8</c:v>
                </c:pt>
                <c:pt idx="3181">
                  <c:v>0</c:v>
                </c:pt>
                <c:pt idx="3182">
                  <c:v>0</c:v>
                </c:pt>
                <c:pt idx="3183">
                  <c:v>0.4</c:v>
                </c:pt>
                <c:pt idx="3184">
                  <c:v>0.2</c:v>
                </c:pt>
                <c:pt idx="3185">
                  <c:v>0</c:v>
                </c:pt>
                <c:pt idx="3186">
                  <c:v>0</c:v>
                </c:pt>
                <c:pt idx="3187">
                  <c:v>0.15</c:v>
                </c:pt>
                <c:pt idx="3188">
                  <c:v>0</c:v>
                </c:pt>
                <c:pt idx="3189">
                  <c:v>0.2</c:v>
                </c:pt>
                <c:pt idx="3190">
                  <c:v>0</c:v>
                </c:pt>
                <c:pt idx="3191">
                  <c:v>0</c:v>
                </c:pt>
                <c:pt idx="3192">
                  <c:v>0.2</c:v>
                </c:pt>
                <c:pt idx="3193">
                  <c:v>0</c:v>
                </c:pt>
                <c:pt idx="3194">
                  <c:v>0</c:v>
                </c:pt>
                <c:pt idx="3195">
                  <c:v>0</c:v>
                </c:pt>
                <c:pt idx="3196">
                  <c:v>0</c:v>
                </c:pt>
                <c:pt idx="3197">
                  <c:v>0.2</c:v>
                </c:pt>
                <c:pt idx="3198">
                  <c:v>0.2</c:v>
                </c:pt>
                <c:pt idx="3199">
                  <c:v>0.2</c:v>
                </c:pt>
                <c:pt idx="3200">
                  <c:v>0</c:v>
                </c:pt>
                <c:pt idx="3201">
                  <c:v>0</c:v>
                </c:pt>
                <c:pt idx="3202">
                  <c:v>0</c:v>
                </c:pt>
                <c:pt idx="3203">
                  <c:v>0.2</c:v>
                </c:pt>
                <c:pt idx="3204">
                  <c:v>0</c:v>
                </c:pt>
                <c:pt idx="3205">
                  <c:v>0</c:v>
                </c:pt>
                <c:pt idx="3206">
                  <c:v>0.2</c:v>
                </c:pt>
                <c:pt idx="3207">
                  <c:v>0</c:v>
                </c:pt>
                <c:pt idx="3208">
                  <c:v>0</c:v>
                </c:pt>
                <c:pt idx="3209">
                  <c:v>0</c:v>
                </c:pt>
                <c:pt idx="3210">
                  <c:v>0</c:v>
                </c:pt>
                <c:pt idx="3211">
                  <c:v>0</c:v>
                </c:pt>
                <c:pt idx="3212">
                  <c:v>0.2</c:v>
                </c:pt>
                <c:pt idx="3213">
                  <c:v>0.2</c:v>
                </c:pt>
                <c:pt idx="3214">
                  <c:v>0</c:v>
                </c:pt>
                <c:pt idx="3215">
                  <c:v>0</c:v>
                </c:pt>
                <c:pt idx="3216">
                  <c:v>0</c:v>
                </c:pt>
                <c:pt idx="3217">
                  <c:v>0.2</c:v>
                </c:pt>
                <c:pt idx="3218">
                  <c:v>0</c:v>
                </c:pt>
                <c:pt idx="3219">
                  <c:v>0</c:v>
                </c:pt>
                <c:pt idx="3220">
                  <c:v>0</c:v>
                </c:pt>
                <c:pt idx="3221">
                  <c:v>0.2</c:v>
                </c:pt>
                <c:pt idx="3222">
                  <c:v>0</c:v>
                </c:pt>
                <c:pt idx="3223">
                  <c:v>0</c:v>
                </c:pt>
                <c:pt idx="3224">
                  <c:v>0.2</c:v>
                </c:pt>
                <c:pt idx="3225">
                  <c:v>0.2</c:v>
                </c:pt>
                <c:pt idx="3226">
                  <c:v>0.2</c:v>
                </c:pt>
                <c:pt idx="3227">
                  <c:v>0.2</c:v>
                </c:pt>
                <c:pt idx="3228">
                  <c:v>0</c:v>
                </c:pt>
                <c:pt idx="3229">
                  <c:v>0.2</c:v>
                </c:pt>
                <c:pt idx="3230">
                  <c:v>0.2</c:v>
                </c:pt>
                <c:pt idx="3231">
                  <c:v>0</c:v>
                </c:pt>
                <c:pt idx="3232">
                  <c:v>0.2</c:v>
                </c:pt>
                <c:pt idx="3233">
                  <c:v>0</c:v>
                </c:pt>
                <c:pt idx="3234">
                  <c:v>0.2</c:v>
                </c:pt>
                <c:pt idx="3235">
                  <c:v>0</c:v>
                </c:pt>
                <c:pt idx="3236">
                  <c:v>0.7</c:v>
                </c:pt>
                <c:pt idx="3237">
                  <c:v>0</c:v>
                </c:pt>
                <c:pt idx="3238">
                  <c:v>0</c:v>
                </c:pt>
                <c:pt idx="3239">
                  <c:v>0</c:v>
                </c:pt>
                <c:pt idx="3240">
                  <c:v>0</c:v>
                </c:pt>
                <c:pt idx="3241">
                  <c:v>0.2</c:v>
                </c:pt>
                <c:pt idx="3242">
                  <c:v>0.2</c:v>
                </c:pt>
                <c:pt idx="3243">
                  <c:v>0.2</c:v>
                </c:pt>
                <c:pt idx="3244">
                  <c:v>0</c:v>
                </c:pt>
                <c:pt idx="3245">
                  <c:v>0.2</c:v>
                </c:pt>
                <c:pt idx="3246">
                  <c:v>0</c:v>
                </c:pt>
                <c:pt idx="3247">
                  <c:v>0.3</c:v>
                </c:pt>
                <c:pt idx="3248">
                  <c:v>0</c:v>
                </c:pt>
                <c:pt idx="3249">
                  <c:v>0</c:v>
                </c:pt>
                <c:pt idx="3250">
                  <c:v>0.2</c:v>
                </c:pt>
                <c:pt idx="3251">
                  <c:v>0</c:v>
                </c:pt>
                <c:pt idx="3252">
                  <c:v>0.7</c:v>
                </c:pt>
                <c:pt idx="3253">
                  <c:v>0.7</c:v>
                </c:pt>
                <c:pt idx="3254">
                  <c:v>0</c:v>
                </c:pt>
                <c:pt idx="3255">
                  <c:v>0.7</c:v>
                </c:pt>
                <c:pt idx="3256">
                  <c:v>0</c:v>
                </c:pt>
                <c:pt idx="3257">
                  <c:v>0</c:v>
                </c:pt>
                <c:pt idx="3258">
                  <c:v>0.32</c:v>
                </c:pt>
                <c:pt idx="3259">
                  <c:v>0.2</c:v>
                </c:pt>
                <c:pt idx="3260">
                  <c:v>0.7</c:v>
                </c:pt>
                <c:pt idx="3261">
                  <c:v>0</c:v>
                </c:pt>
                <c:pt idx="3262">
                  <c:v>0.1</c:v>
                </c:pt>
                <c:pt idx="3263">
                  <c:v>0</c:v>
                </c:pt>
                <c:pt idx="3264">
                  <c:v>0</c:v>
                </c:pt>
                <c:pt idx="3265">
                  <c:v>0.2</c:v>
                </c:pt>
                <c:pt idx="3266">
                  <c:v>0</c:v>
                </c:pt>
                <c:pt idx="3267">
                  <c:v>0.2</c:v>
                </c:pt>
                <c:pt idx="3268">
                  <c:v>0</c:v>
                </c:pt>
                <c:pt idx="3269">
                  <c:v>0.2</c:v>
                </c:pt>
                <c:pt idx="3270">
                  <c:v>0.2</c:v>
                </c:pt>
                <c:pt idx="3271">
                  <c:v>0.2</c:v>
                </c:pt>
                <c:pt idx="3272">
                  <c:v>0.7</c:v>
                </c:pt>
                <c:pt idx="3273">
                  <c:v>0.2</c:v>
                </c:pt>
                <c:pt idx="3274">
                  <c:v>0.3</c:v>
                </c:pt>
                <c:pt idx="3275">
                  <c:v>0</c:v>
                </c:pt>
                <c:pt idx="3276">
                  <c:v>0.2</c:v>
                </c:pt>
                <c:pt idx="3277">
                  <c:v>0</c:v>
                </c:pt>
                <c:pt idx="3278">
                  <c:v>0</c:v>
                </c:pt>
                <c:pt idx="3279">
                  <c:v>0.2</c:v>
                </c:pt>
                <c:pt idx="3280">
                  <c:v>0</c:v>
                </c:pt>
                <c:pt idx="3281">
                  <c:v>0</c:v>
                </c:pt>
                <c:pt idx="3282">
                  <c:v>0</c:v>
                </c:pt>
                <c:pt idx="3283">
                  <c:v>0.2</c:v>
                </c:pt>
                <c:pt idx="3284">
                  <c:v>0.7</c:v>
                </c:pt>
                <c:pt idx="3285">
                  <c:v>0</c:v>
                </c:pt>
                <c:pt idx="3286">
                  <c:v>0</c:v>
                </c:pt>
                <c:pt idx="3287">
                  <c:v>0.2</c:v>
                </c:pt>
                <c:pt idx="3288">
                  <c:v>0.3</c:v>
                </c:pt>
                <c:pt idx="3289">
                  <c:v>0</c:v>
                </c:pt>
                <c:pt idx="3290">
                  <c:v>0</c:v>
                </c:pt>
                <c:pt idx="3291">
                  <c:v>0</c:v>
                </c:pt>
                <c:pt idx="3292">
                  <c:v>0</c:v>
                </c:pt>
                <c:pt idx="3293">
                  <c:v>0.7</c:v>
                </c:pt>
                <c:pt idx="3294">
                  <c:v>0.8</c:v>
                </c:pt>
                <c:pt idx="3295">
                  <c:v>0.2</c:v>
                </c:pt>
                <c:pt idx="3296">
                  <c:v>0</c:v>
                </c:pt>
                <c:pt idx="3297">
                  <c:v>0</c:v>
                </c:pt>
                <c:pt idx="3298">
                  <c:v>0</c:v>
                </c:pt>
                <c:pt idx="3299">
                  <c:v>0</c:v>
                </c:pt>
                <c:pt idx="3300">
                  <c:v>0</c:v>
                </c:pt>
                <c:pt idx="3301">
                  <c:v>0</c:v>
                </c:pt>
                <c:pt idx="3302">
                  <c:v>0</c:v>
                </c:pt>
                <c:pt idx="3303">
                  <c:v>0</c:v>
                </c:pt>
                <c:pt idx="3304">
                  <c:v>0</c:v>
                </c:pt>
                <c:pt idx="3305">
                  <c:v>0.3</c:v>
                </c:pt>
                <c:pt idx="3306">
                  <c:v>0.1</c:v>
                </c:pt>
                <c:pt idx="3307">
                  <c:v>0.2</c:v>
                </c:pt>
                <c:pt idx="3308">
                  <c:v>0.8</c:v>
                </c:pt>
                <c:pt idx="3309">
                  <c:v>0</c:v>
                </c:pt>
                <c:pt idx="3310">
                  <c:v>0</c:v>
                </c:pt>
                <c:pt idx="3311">
                  <c:v>0</c:v>
                </c:pt>
                <c:pt idx="3312">
                  <c:v>0.2</c:v>
                </c:pt>
                <c:pt idx="3313">
                  <c:v>0</c:v>
                </c:pt>
                <c:pt idx="3314">
                  <c:v>0</c:v>
                </c:pt>
                <c:pt idx="3315">
                  <c:v>0</c:v>
                </c:pt>
                <c:pt idx="3316">
                  <c:v>0</c:v>
                </c:pt>
                <c:pt idx="3317">
                  <c:v>0</c:v>
                </c:pt>
                <c:pt idx="3318">
                  <c:v>0</c:v>
                </c:pt>
                <c:pt idx="3319">
                  <c:v>0.7</c:v>
                </c:pt>
                <c:pt idx="3320">
                  <c:v>0</c:v>
                </c:pt>
                <c:pt idx="3321">
                  <c:v>0</c:v>
                </c:pt>
                <c:pt idx="3322">
                  <c:v>0</c:v>
                </c:pt>
                <c:pt idx="3323">
                  <c:v>0</c:v>
                </c:pt>
                <c:pt idx="3324">
                  <c:v>0</c:v>
                </c:pt>
                <c:pt idx="3325">
                  <c:v>0</c:v>
                </c:pt>
                <c:pt idx="3326">
                  <c:v>0</c:v>
                </c:pt>
                <c:pt idx="3327">
                  <c:v>0</c:v>
                </c:pt>
                <c:pt idx="3328">
                  <c:v>0</c:v>
                </c:pt>
                <c:pt idx="3329">
                  <c:v>0.2</c:v>
                </c:pt>
                <c:pt idx="3330">
                  <c:v>0.2</c:v>
                </c:pt>
                <c:pt idx="3331">
                  <c:v>0.7</c:v>
                </c:pt>
                <c:pt idx="3332">
                  <c:v>0.7</c:v>
                </c:pt>
                <c:pt idx="3333">
                  <c:v>0</c:v>
                </c:pt>
                <c:pt idx="3334">
                  <c:v>0</c:v>
                </c:pt>
                <c:pt idx="3335">
                  <c:v>0.6</c:v>
                </c:pt>
                <c:pt idx="3336">
                  <c:v>0.7</c:v>
                </c:pt>
                <c:pt idx="3337">
                  <c:v>0.2</c:v>
                </c:pt>
                <c:pt idx="3338">
                  <c:v>0</c:v>
                </c:pt>
                <c:pt idx="3339">
                  <c:v>0</c:v>
                </c:pt>
                <c:pt idx="3340">
                  <c:v>0</c:v>
                </c:pt>
                <c:pt idx="3341">
                  <c:v>0.7</c:v>
                </c:pt>
                <c:pt idx="3342">
                  <c:v>0</c:v>
                </c:pt>
                <c:pt idx="3343">
                  <c:v>0.4</c:v>
                </c:pt>
                <c:pt idx="3344">
                  <c:v>0</c:v>
                </c:pt>
                <c:pt idx="3345">
                  <c:v>0.7</c:v>
                </c:pt>
                <c:pt idx="3346">
                  <c:v>0.2</c:v>
                </c:pt>
                <c:pt idx="3347">
                  <c:v>0</c:v>
                </c:pt>
                <c:pt idx="3348">
                  <c:v>0</c:v>
                </c:pt>
                <c:pt idx="3349">
                  <c:v>0</c:v>
                </c:pt>
                <c:pt idx="3350">
                  <c:v>0</c:v>
                </c:pt>
                <c:pt idx="3351">
                  <c:v>0</c:v>
                </c:pt>
                <c:pt idx="3352">
                  <c:v>0.2</c:v>
                </c:pt>
                <c:pt idx="3353">
                  <c:v>0</c:v>
                </c:pt>
                <c:pt idx="3354">
                  <c:v>0.3</c:v>
                </c:pt>
                <c:pt idx="3355">
                  <c:v>0</c:v>
                </c:pt>
                <c:pt idx="3356">
                  <c:v>0.2</c:v>
                </c:pt>
                <c:pt idx="3357">
                  <c:v>0</c:v>
                </c:pt>
                <c:pt idx="3358">
                  <c:v>0</c:v>
                </c:pt>
                <c:pt idx="3359">
                  <c:v>0</c:v>
                </c:pt>
                <c:pt idx="3360">
                  <c:v>0</c:v>
                </c:pt>
                <c:pt idx="3361">
                  <c:v>0.2</c:v>
                </c:pt>
                <c:pt idx="3362">
                  <c:v>0</c:v>
                </c:pt>
                <c:pt idx="3363">
                  <c:v>0.2</c:v>
                </c:pt>
                <c:pt idx="3364">
                  <c:v>0.6</c:v>
                </c:pt>
                <c:pt idx="3365">
                  <c:v>0</c:v>
                </c:pt>
                <c:pt idx="3366">
                  <c:v>0.2</c:v>
                </c:pt>
                <c:pt idx="3367">
                  <c:v>0.2</c:v>
                </c:pt>
                <c:pt idx="3368">
                  <c:v>0</c:v>
                </c:pt>
                <c:pt idx="3369">
                  <c:v>0</c:v>
                </c:pt>
                <c:pt idx="3370">
                  <c:v>0</c:v>
                </c:pt>
                <c:pt idx="3371">
                  <c:v>0.2</c:v>
                </c:pt>
                <c:pt idx="3372">
                  <c:v>0</c:v>
                </c:pt>
                <c:pt idx="3373">
                  <c:v>0.2</c:v>
                </c:pt>
                <c:pt idx="3374">
                  <c:v>0.2</c:v>
                </c:pt>
                <c:pt idx="3375">
                  <c:v>0</c:v>
                </c:pt>
                <c:pt idx="3376">
                  <c:v>0</c:v>
                </c:pt>
                <c:pt idx="3377">
                  <c:v>0</c:v>
                </c:pt>
                <c:pt idx="3378">
                  <c:v>0</c:v>
                </c:pt>
                <c:pt idx="3379">
                  <c:v>0.2</c:v>
                </c:pt>
                <c:pt idx="3380">
                  <c:v>0.2</c:v>
                </c:pt>
                <c:pt idx="3381">
                  <c:v>0.1</c:v>
                </c:pt>
                <c:pt idx="3382">
                  <c:v>0</c:v>
                </c:pt>
                <c:pt idx="3383">
                  <c:v>0.2</c:v>
                </c:pt>
                <c:pt idx="3384">
                  <c:v>0.8</c:v>
                </c:pt>
                <c:pt idx="3385">
                  <c:v>0</c:v>
                </c:pt>
                <c:pt idx="3386">
                  <c:v>0</c:v>
                </c:pt>
                <c:pt idx="3387">
                  <c:v>0.3</c:v>
                </c:pt>
                <c:pt idx="3388">
                  <c:v>0</c:v>
                </c:pt>
                <c:pt idx="3389">
                  <c:v>0.8</c:v>
                </c:pt>
                <c:pt idx="3390">
                  <c:v>0</c:v>
                </c:pt>
                <c:pt idx="3391">
                  <c:v>0</c:v>
                </c:pt>
                <c:pt idx="3392">
                  <c:v>0.8</c:v>
                </c:pt>
                <c:pt idx="3393">
                  <c:v>0.2</c:v>
                </c:pt>
                <c:pt idx="3394">
                  <c:v>0.2</c:v>
                </c:pt>
                <c:pt idx="3395">
                  <c:v>0.7</c:v>
                </c:pt>
                <c:pt idx="3396">
                  <c:v>0.2</c:v>
                </c:pt>
                <c:pt idx="3397">
                  <c:v>0.7</c:v>
                </c:pt>
                <c:pt idx="3398">
                  <c:v>0.2</c:v>
                </c:pt>
                <c:pt idx="3399">
                  <c:v>0.2</c:v>
                </c:pt>
                <c:pt idx="3400">
                  <c:v>0</c:v>
                </c:pt>
                <c:pt idx="3401">
                  <c:v>0</c:v>
                </c:pt>
                <c:pt idx="3402">
                  <c:v>0.2</c:v>
                </c:pt>
                <c:pt idx="3403">
                  <c:v>0.4</c:v>
                </c:pt>
                <c:pt idx="3404">
                  <c:v>0.3</c:v>
                </c:pt>
                <c:pt idx="3405">
                  <c:v>0</c:v>
                </c:pt>
                <c:pt idx="3406">
                  <c:v>0</c:v>
                </c:pt>
                <c:pt idx="3407">
                  <c:v>0</c:v>
                </c:pt>
                <c:pt idx="3408">
                  <c:v>0.2</c:v>
                </c:pt>
                <c:pt idx="3409">
                  <c:v>0</c:v>
                </c:pt>
                <c:pt idx="3410">
                  <c:v>0</c:v>
                </c:pt>
                <c:pt idx="3411">
                  <c:v>0</c:v>
                </c:pt>
                <c:pt idx="3412">
                  <c:v>0</c:v>
                </c:pt>
                <c:pt idx="3413">
                  <c:v>0.2</c:v>
                </c:pt>
                <c:pt idx="3414">
                  <c:v>0</c:v>
                </c:pt>
                <c:pt idx="3415">
                  <c:v>0</c:v>
                </c:pt>
                <c:pt idx="3416">
                  <c:v>0.2</c:v>
                </c:pt>
                <c:pt idx="3417">
                  <c:v>0</c:v>
                </c:pt>
                <c:pt idx="3418">
                  <c:v>0</c:v>
                </c:pt>
                <c:pt idx="3419">
                  <c:v>0</c:v>
                </c:pt>
                <c:pt idx="3420">
                  <c:v>0.2</c:v>
                </c:pt>
                <c:pt idx="3421">
                  <c:v>0.2</c:v>
                </c:pt>
                <c:pt idx="3422">
                  <c:v>0</c:v>
                </c:pt>
                <c:pt idx="3423">
                  <c:v>0</c:v>
                </c:pt>
                <c:pt idx="3424">
                  <c:v>0.2</c:v>
                </c:pt>
                <c:pt idx="3425">
                  <c:v>0</c:v>
                </c:pt>
                <c:pt idx="3426">
                  <c:v>0</c:v>
                </c:pt>
                <c:pt idx="3427">
                  <c:v>0</c:v>
                </c:pt>
                <c:pt idx="3428">
                  <c:v>0.2</c:v>
                </c:pt>
                <c:pt idx="3429">
                  <c:v>0</c:v>
                </c:pt>
                <c:pt idx="3430">
                  <c:v>0.2</c:v>
                </c:pt>
                <c:pt idx="3431">
                  <c:v>0</c:v>
                </c:pt>
                <c:pt idx="3432">
                  <c:v>0</c:v>
                </c:pt>
                <c:pt idx="3433">
                  <c:v>0.2</c:v>
                </c:pt>
                <c:pt idx="3434">
                  <c:v>0.3</c:v>
                </c:pt>
                <c:pt idx="3435">
                  <c:v>0</c:v>
                </c:pt>
                <c:pt idx="3436">
                  <c:v>0.2</c:v>
                </c:pt>
                <c:pt idx="3437">
                  <c:v>0.2</c:v>
                </c:pt>
                <c:pt idx="3438">
                  <c:v>0.2</c:v>
                </c:pt>
                <c:pt idx="3439">
                  <c:v>0.2</c:v>
                </c:pt>
                <c:pt idx="3440">
                  <c:v>0</c:v>
                </c:pt>
                <c:pt idx="3441">
                  <c:v>0</c:v>
                </c:pt>
                <c:pt idx="3442">
                  <c:v>0.7</c:v>
                </c:pt>
                <c:pt idx="3443">
                  <c:v>0</c:v>
                </c:pt>
                <c:pt idx="3444">
                  <c:v>0.8</c:v>
                </c:pt>
                <c:pt idx="3445">
                  <c:v>0.2</c:v>
                </c:pt>
                <c:pt idx="3446">
                  <c:v>0.2</c:v>
                </c:pt>
                <c:pt idx="3447">
                  <c:v>0.2</c:v>
                </c:pt>
                <c:pt idx="3448">
                  <c:v>0</c:v>
                </c:pt>
                <c:pt idx="3449">
                  <c:v>0</c:v>
                </c:pt>
                <c:pt idx="3450">
                  <c:v>0</c:v>
                </c:pt>
                <c:pt idx="3451">
                  <c:v>0.6</c:v>
                </c:pt>
                <c:pt idx="3452">
                  <c:v>0.2</c:v>
                </c:pt>
                <c:pt idx="3453">
                  <c:v>0.2</c:v>
                </c:pt>
                <c:pt idx="3454">
                  <c:v>0.7</c:v>
                </c:pt>
                <c:pt idx="3455">
                  <c:v>0</c:v>
                </c:pt>
                <c:pt idx="3456">
                  <c:v>0.2</c:v>
                </c:pt>
                <c:pt idx="3457">
                  <c:v>0.2</c:v>
                </c:pt>
                <c:pt idx="3458">
                  <c:v>0.2</c:v>
                </c:pt>
                <c:pt idx="3459">
                  <c:v>0.2</c:v>
                </c:pt>
                <c:pt idx="3460">
                  <c:v>0.7</c:v>
                </c:pt>
                <c:pt idx="3461">
                  <c:v>0</c:v>
                </c:pt>
                <c:pt idx="3462">
                  <c:v>0</c:v>
                </c:pt>
                <c:pt idx="3463">
                  <c:v>0.2</c:v>
                </c:pt>
                <c:pt idx="3464">
                  <c:v>0</c:v>
                </c:pt>
                <c:pt idx="3465">
                  <c:v>0</c:v>
                </c:pt>
                <c:pt idx="3466">
                  <c:v>0.2</c:v>
                </c:pt>
                <c:pt idx="3467">
                  <c:v>0</c:v>
                </c:pt>
                <c:pt idx="3468">
                  <c:v>0</c:v>
                </c:pt>
                <c:pt idx="3469">
                  <c:v>0</c:v>
                </c:pt>
                <c:pt idx="3470">
                  <c:v>0.2</c:v>
                </c:pt>
                <c:pt idx="3471">
                  <c:v>0</c:v>
                </c:pt>
                <c:pt idx="3472">
                  <c:v>0</c:v>
                </c:pt>
                <c:pt idx="3473">
                  <c:v>0</c:v>
                </c:pt>
                <c:pt idx="3474">
                  <c:v>0</c:v>
                </c:pt>
                <c:pt idx="3475">
                  <c:v>0</c:v>
                </c:pt>
                <c:pt idx="3476">
                  <c:v>0</c:v>
                </c:pt>
                <c:pt idx="3477">
                  <c:v>0.2</c:v>
                </c:pt>
                <c:pt idx="3478">
                  <c:v>0</c:v>
                </c:pt>
                <c:pt idx="3479">
                  <c:v>0.2</c:v>
                </c:pt>
                <c:pt idx="3480">
                  <c:v>0</c:v>
                </c:pt>
                <c:pt idx="3481">
                  <c:v>0.6</c:v>
                </c:pt>
                <c:pt idx="3482">
                  <c:v>0</c:v>
                </c:pt>
                <c:pt idx="3483">
                  <c:v>0</c:v>
                </c:pt>
                <c:pt idx="3484">
                  <c:v>0.8</c:v>
                </c:pt>
                <c:pt idx="3485">
                  <c:v>0.2</c:v>
                </c:pt>
                <c:pt idx="3486">
                  <c:v>0.2</c:v>
                </c:pt>
                <c:pt idx="3487">
                  <c:v>0</c:v>
                </c:pt>
                <c:pt idx="3488">
                  <c:v>0.2</c:v>
                </c:pt>
                <c:pt idx="3489">
                  <c:v>0</c:v>
                </c:pt>
                <c:pt idx="3490">
                  <c:v>0.7</c:v>
                </c:pt>
                <c:pt idx="3491">
                  <c:v>0.2</c:v>
                </c:pt>
                <c:pt idx="3492">
                  <c:v>0.2</c:v>
                </c:pt>
                <c:pt idx="3493">
                  <c:v>0</c:v>
                </c:pt>
                <c:pt idx="3494">
                  <c:v>0.2</c:v>
                </c:pt>
                <c:pt idx="3495">
                  <c:v>0.2</c:v>
                </c:pt>
                <c:pt idx="3496">
                  <c:v>0.2</c:v>
                </c:pt>
                <c:pt idx="3497">
                  <c:v>0</c:v>
                </c:pt>
                <c:pt idx="3498">
                  <c:v>0.4</c:v>
                </c:pt>
                <c:pt idx="3499">
                  <c:v>0.2</c:v>
                </c:pt>
                <c:pt idx="3500">
                  <c:v>0.6</c:v>
                </c:pt>
                <c:pt idx="3501">
                  <c:v>0.3</c:v>
                </c:pt>
                <c:pt idx="3502">
                  <c:v>0</c:v>
                </c:pt>
                <c:pt idx="3503">
                  <c:v>0.2</c:v>
                </c:pt>
                <c:pt idx="3504">
                  <c:v>0.2</c:v>
                </c:pt>
                <c:pt idx="3505">
                  <c:v>0</c:v>
                </c:pt>
                <c:pt idx="3506">
                  <c:v>0</c:v>
                </c:pt>
                <c:pt idx="3507">
                  <c:v>0.4</c:v>
                </c:pt>
                <c:pt idx="3508">
                  <c:v>0.7</c:v>
                </c:pt>
                <c:pt idx="3509">
                  <c:v>0</c:v>
                </c:pt>
                <c:pt idx="3510">
                  <c:v>0.2</c:v>
                </c:pt>
                <c:pt idx="3511">
                  <c:v>0</c:v>
                </c:pt>
                <c:pt idx="3512">
                  <c:v>0.2</c:v>
                </c:pt>
                <c:pt idx="3513">
                  <c:v>0.2</c:v>
                </c:pt>
                <c:pt idx="3514">
                  <c:v>0</c:v>
                </c:pt>
                <c:pt idx="3515">
                  <c:v>0</c:v>
                </c:pt>
                <c:pt idx="3516">
                  <c:v>0</c:v>
                </c:pt>
                <c:pt idx="3517">
                  <c:v>0</c:v>
                </c:pt>
                <c:pt idx="3518">
                  <c:v>0</c:v>
                </c:pt>
                <c:pt idx="3519">
                  <c:v>0</c:v>
                </c:pt>
                <c:pt idx="3520">
                  <c:v>0.1</c:v>
                </c:pt>
                <c:pt idx="3521">
                  <c:v>0.2</c:v>
                </c:pt>
                <c:pt idx="3522">
                  <c:v>0.2</c:v>
                </c:pt>
                <c:pt idx="3523">
                  <c:v>0.7</c:v>
                </c:pt>
                <c:pt idx="3524">
                  <c:v>0.2</c:v>
                </c:pt>
                <c:pt idx="3525">
                  <c:v>0.2</c:v>
                </c:pt>
                <c:pt idx="3526">
                  <c:v>0.7</c:v>
                </c:pt>
                <c:pt idx="3527">
                  <c:v>0.1</c:v>
                </c:pt>
                <c:pt idx="3528">
                  <c:v>0.2</c:v>
                </c:pt>
                <c:pt idx="3529">
                  <c:v>0</c:v>
                </c:pt>
                <c:pt idx="3530">
                  <c:v>0</c:v>
                </c:pt>
                <c:pt idx="3531">
                  <c:v>0</c:v>
                </c:pt>
                <c:pt idx="3532">
                  <c:v>0</c:v>
                </c:pt>
                <c:pt idx="3533">
                  <c:v>0.2</c:v>
                </c:pt>
                <c:pt idx="3534">
                  <c:v>0.45</c:v>
                </c:pt>
                <c:pt idx="3535">
                  <c:v>0</c:v>
                </c:pt>
                <c:pt idx="3536">
                  <c:v>0</c:v>
                </c:pt>
                <c:pt idx="3537">
                  <c:v>0.7</c:v>
                </c:pt>
                <c:pt idx="3538">
                  <c:v>0</c:v>
                </c:pt>
                <c:pt idx="3539">
                  <c:v>0.2</c:v>
                </c:pt>
                <c:pt idx="3540">
                  <c:v>0</c:v>
                </c:pt>
                <c:pt idx="3541">
                  <c:v>0.2</c:v>
                </c:pt>
                <c:pt idx="3542">
                  <c:v>0.2</c:v>
                </c:pt>
                <c:pt idx="3543">
                  <c:v>0</c:v>
                </c:pt>
                <c:pt idx="3544">
                  <c:v>0.7</c:v>
                </c:pt>
                <c:pt idx="3545">
                  <c:v>0</c:v>
                </c:pt>
                <c:pt idx="3546">
                  <c:v>0.2</c:v>
                </c:pt>
                <c:pt idx="3547">
                  <c:v>0</c:v>
                </c:pt>
                <c:pt idx="3548">
                  <c:v>0</c:v>
                </c:pt>
                <c:pt idx="3549">
                  <c:v>0.2</c:v>
                </c:pt>
                <c:pt idx="3550">
                  <c:v>0.2</c:v>
                </c:pt>
                <c:pt idx="3551">
                  <c:v>0.2</c:v>
                </c:pt>
                <c:pt idx="3552">
                  <c:v>0.7</c:v>
                </c:pt>
                <c:pt idx="3553">
                  <c:v>0</c:v>
                </c:pt>
                <c:pt idx="3554">
                  <c:v>0</c:v>
                </c:pt>
                <c:pt idx="3555">
                  <c:v>0.7</c:v>
                </c:pt>
                <c:pt idx="3556">
                  <c:v>0.6</c:v>
                </c:pt>
                <c:pt idx="3557">
                  <c:v>0</c:v>
                </c:pt>
                <c:pt idx="3558">
                  <c:v>0</c:v>
                </c:pt>
                <c:pt idx="3559">
                  <c:v>0.2</c:v>
                </c:pt>
                <c:pt idx="3560">
                  <c:v>0.2</c:v>
                </c:pt>
                <c:pt idx="3561">
                  <c:v>0</c:v>
                </c:pt>
                <c:pt idx="3562">
                  <c:v>0</c:v>
                </c:pt>
                <c:pt idx="3563">
                  <c:v>0.2</c:v>
                </c:pt>
                <c:pt idx="3564">
                  <c:v>0.5</c:v>
                </c:pt>
                <c:pt idx="3565">
                  <c:v>0.8</c:v>
                </c:pt>
                <c:pt idx="3566">
                  <c:v>0.2</c:v>
                </c:pt>
                <c:pt idx="3567">
                  <c:v>0</c:v>
                </c:pt>
                <c:pt idx="3568">
                  <c:v>0.2</c:v>
                </c:pt>
                <c:pt idx="3569">
                  <c:v>0.7</c:v>
                </c:pt>
                <c:pt idx="3570">
                  <c:v>0.2</c:v>
                </c:pt>
                <c:pt idx="3571">
                  <c:v>0</c:v>
                </c:pt>
                <c:pt idx="3572">
                  <c:v>0.6</c:v>
                </c:pt>
                <c:pt idx="3573">
                  <c:v>0</c:v>
                </c:pt>
                <c:pt idx="3574">
                  <c:v>0</c:v>
                </c:pt>
                <c:pt idx="3575">
                  <c:v>0.2</c:v>
                </c:pt>
                <c:pt idx="3576">
                  <c:v>0</c:v>
                </c:pt>
                <c:pt idx="3577">
                  <c:v>0.2</c:v>
                </c:pt>
                <c:pt idx="3578">
                  <c:v>0.8</c:v>
                </c:pt>
                <c:pt idx="3579">
                  <c:v>0.3</c:v>
                </c:pt>
                <c:pt idx="3580">
                  <c:v>0.2</c:v>
                </c:pt>
                <c:pt idx="3581">
                  <c:v>0</c:v>
                </c:pt>
                <c:pt idx="3582">
                  <c:v>0</c:v>
                </c:pt>
                <c:pt idx="3583">
                  <c:v>0.2</c:v>
                </c:pt>
                <c:pt idx="3584">
                  <c:v>0.6</c:v>
                </c:pt>
                <c:pt idx="3585">
                  <c:v>0</c:v>
                </c:pt>
                <c:pt idx="3586">
                  <c:v>0.2</c:v>
                </c:pt>
                <c:pt idx="3587">
                  <c:v>0</c:v>
                </c:pt>
                <c:pt idx="3588">
                  <c:v>0.2</c:v>
                </c:pt>
                <c:pt idx="3589">
                  <c:v>0.8</c:v>
                </c:pt>
                <c:pt idx="3590">
                  <c:v>0.2</c:v>
                </c:pt>
                <c:pt idx="3591">
                  <c:v>0</c:v>
                </c:pt>
                <c:pt idx="3592">
                  <c:v>0.7</c:v>
                </c:pt>
                <c:pt idx="3593">
                  <c:v>0.2</c:v>
                </c:pt>
                <c:pt idx="3594">
                  <c:v>0</c:v>
                </c:pt>
                <c:pt idx="3595">
                  <c:v>0</c:v>
                </c:pt>
                <c:pt idx="3596">
                  <c:v>0.2</c:v>
                </c:pt>
                <c:pt idx="3597">
                  <c:v>0.2</c:v>
                </c:pt>
                <c:pt idx="3598">
                  <c:v>0.2</c:v>
                </c:pt>
                <c:pt idx="3599">
                  <c:v>0.3</c:v>
                </c:pt>
                <c:pt idx="3600">
                  <c:v>0</c:v>
                </c:pt>
                <c:pt idx="3601">
                  <c:v>0.2</c:v>
                </c:pt>
                <c:pt idx="3602">
                  <c:v>0</c:v>
                </c:pt>
                <c:pt idx="3603">
                  <c:v>0</c:v>
                </c:pt>
                <c:pt idx="3604">
                  <c:v>0</c:v>
                </c:pt>
                <c:pt idx="3605">
                  <c:v>0</c:v>
                </c:pt>
                <c:pt idx="3606">
                  <c:v>0</c:v>
                </c:pt>
                <c:pt idx="3607">
                  <c:v>0</c:v>
                </c:pt>
                <c:pt idx="3608">
                  <c:v>0</c:v>
                </c:pt>
                <c:pt idx="3609">
                  <c:v>0.2</c:v>
                </c:pt>
                <c:pt idx="3610">
                  <c:v>0.2</c:v>
                </c:pt>
                <c:pt idx="3611">
                  <c:v>0</c:v>
                </c:pt>
                <c:pt idx="3612">
                  <c:v>0</c:v>
                </c:pt>
                <c:pt idx="3613">
                  <c:v>0.2</c:v>
                </c:pt>
                <c:pt idx="3614">
                  <c:v>0</c:v>
                </c:pt>
                <c:pt idx="3615">
                  <c:v>0</c:v>
                </c:pt>
                <c:pt idx="3616">
                  <c:v>0.2</c:v>
                </c:pt>
                <c:pt idx="3617">
                  <c:v>0</c:v>
                </c:pt>
                <c:pt idx="3618">
                  <c:v>0</c:v>
                </c:pt>
                <c:pt idx="3619">
                  <c:v>0.2</c:v>
                </c:pt>
                <c:pt idx="3620">
                  <c:v>0.2</c:v>
                </c:pt>
                <c:pt idx="3621">
                  <c:v>0</c:v>
                </c:pt>
                <c:pt idx="3622">
                  <c:v>0</c:v>
                </c:pt>
                <c:pt idx="3623">
                  <c:v>0</c:v>
                </c:pt>
                <c:pt idx="3624">
                  <c:v>0</c:v>
                </c:pt>
                <c:pt idx="3625">
                  <c:v>0</c:v>
                </c:pt>
                <c:pt idx="3626">
                  <c:v>0</c:v>
                </c:pt>
                <c:pt idx="3627">
                  <c:v>0.2</c:v>
                </c:pt>
                <c:pt idx="3628">
                  <c:v>0</c:v>
                </c:pt>
                <c:pt idx="3629">
                  <c:v>0.2</c:v>
                </c:pt>
                <c:pt idx="3630">
                  <c:v>0.2</c:v>
                </c:pt>
                <c:pt idx="3631">
                  <c:v>0</c:v>
                </c:pt>
                <c:pt idx="3632">
                  <c:v>0.7</c:v>
                </c:pt>
                <c:pt idx="3633">
                  <c:v>0.2</c:v>
                </c:pt>
                <c:pt idx="3634">
                  <c:v>0.2</c:v>
                </c:pt>
                <c:pt idx="3635">
                  <c:v>0</c:v>
                </c:pt>
                <c:pt idx="3636">
                  <c:v>0</c:v>
                </c:pt>
                <c:pt idx="3637">
                  <c:v>0.2</c:v>
                </c:pt>
                <c:pt idx="3638">
                  <c:v>0.2</c:v>
                </c:pt>
                <c:pt idx="3639">
                  <c:v>0.2</c:v>
                </c:pt>
                <c:pt idx="3640">
                  <c:v>0.2</c:v>
                </c:pt>
                <c:pt idx="3641">
                  <c:v>0</c:v>
                </c:pt>
                <c:pt idx="3642">
                  <c:v>0.5</c:v>
                </c:pt>
                <c:pt idx="3643">
                  <c:v>0</c:v>
                </c:pt>
                <c:pt idx="3644">
                  <c:v>0</c:v>
                </c:pt>
                <c:pt idx="3645">
                  <c:v>0</c:v>
                </c:pt>
                <c:pt idx="3646">
                  <c:v>0.2</c:v>
                </c:pt>
                <c:pt idx="3647">
                  <c:v>0.2</c:v>
                </c:pt>
                <c:pt idx="3648">
                  <c:v>0</c:v>
                </c:pt>
                <c:pt idx="3649">
                  <c:v>0</c:v>
                </c:pt>
                <c:pt idx="3650">
                  <c:v>0.3</c:v>
                </c:pt>
                <c:pt idx="3651">
                  <c:v>0.2</c:v>
                </c:pt>
                <c:pt idx="3652">
                  <c:v>0.2</c:v>
                </c:pt>
                <c:pt idx="3653">
                  <c:v>0</c:v>
                </c:pt>
                <c:pt idx="3654">
                  <c:v>0.2</c:v>
                </c:pt>
                <c:pt idx="3655">
                  <c:v>0</c:v>
                </c:pt>
                <c:pt idx="3656">
                  <c:v>0</c:v>
                </c:pt>
                <c:pt idx="3657">
                  <c:v>0.4</c:v>
                </c:pt>
                <c:pt idx="3658">
                  <c:v>0.2</c:v>
                </c:pt>
                <c:pt idx="3659">
                  <c:v>0.2</c:v>
                </c:pt>
                <c:pt idx="3660">
                  <c:v>0.2</c:v>
                </c:pt>
                <c:pt idx="3661">
                  <c:v>0.2</c:v>
                </c:pt>
                <c:pt idx="3662">
                  <c:v>0</c:v>
                </c:pt>
                <c:pt idx="3663">
                  <c:v>0.2</c:v>
                </c:pt>
                <c:pt idx="3664">
                  <c:v>0</c:v>
                </c:pt>
                <c:pt idx="3665">
                  <c:v>0.7</c:v>
                </c:pt>
                <c:pt idx="3666">
                  <c:v>0.2</c:v>
                </c:pt>
                <c:pt idx="3667">
                  <c:v>0.8</c:v>
                </c:pt>
                <c:pt idx="3668">
                  <c:v>0</c:v>
                </c:pt>
                <c:pt idx="3669">
                  <c:v>0.2</c:v>
                </c:pt>
                <c:pt idx="3670">
                  <c:v>0.8</c:v>
                </c:pt>
                <c:pt idx="3671">
                  <c:v>0.2</c:v>
                </c:pt>
                <c:pt idx="3672">
                  <c:v>0.2</c:v>
                </c:pt>
                <c:pt idx="3673">
                  <c:v>0.2</c:v>
                </c:pt>
                <c:pt idx="3674">
                  <c:v>0.2</c:v>
                </c:pt>
                <c:pt idx="3675">
                  <c:v>0.8</c:v>
                </c:pt>
                <c:pt idx="3676">
                  <c:v>0</c:v>
                </c:pt>
                <c:pt idx="3677">
                  <c:v>0</c:v>
                </c:pt>
                <c:pt idx="3678">
                  <c:v>0</c:v>
                </c:pt>
                <c:pt idx="3679">
                  <c:v>0</c:v>
                </c:pt>
                <c:pt idx="3680">
                  <c:v>0</c:v>
                </c:pt>
                <c:pt idx="3681">
                  <c:v>0.2</c:v>
                </c:pt>
                <c:pt idx="3682">
                  <c:v>0.2</c:v>
                </c:pt>
                <c:pt idx="3683">
                  <c:v>0.4</c:v>
                </c:pt>
                <c:pt idx="3684">
                  <c:v>0.2</c:v>
                </c:pt>
                <c:pt idx="3685">
                  <c:v>0</c:v>
                </c:pt>
                <c:pt idx="3686">
                  <c:v>0.7</c:v>
                </c:pt>
                <c:pt idx="3687">
                  <c:v>0</c:v>
                </c:pt>
                <c:pt idx="3688">
                  <c:v>0.7</c:v>
                </c:pt>
                <c:pt idx="3689">
                  <c:v>0.2</c:v>
                </c:pt>
                <c:pt idx="3690">
                  <c:v>0.2</c:v>
                </c:pt>
                <c:pt idx="3691">
                  <c:v>0</c:v>
                </c:pt>
                <c:pt idx="3692">
                  <c:v>0</c:v>
                </c:pt>
                <c:pt idx="3693">
                  <c:v>0.2</c:v>
                </c:pt>
                <c:pt idx="3694">
                  <c:v>0</c:v>
                </c:pt>
                <c:pt idx="3695">
                  <c:v>0.2</c:v>
                </c:pt>
                <c:pt idx="3696">
                  <c:v>0.3</c:v>
                </c:pt>
                <c:pt idx="3697">
                  <c:v>0.2</c:v>
                </c:pt>
                <c:pt idx="3698">
                  <c:v>0.4</c:v>
                </c:pt>
                <c:pt idx="3699">
                  <c:v>0.8</c:v>
                </c:pt>
                <c:pt idx="3700">
                  <c:v>0.4</c:v>
                </c:pt>
                <c:pt idx="3701">
                  <c:v>0.2</c:v>
                </c:pt>
                <c:pt idx="3702">
                  <c:v>0.2</c:v>
                </c:pt>
                <c:pt idx="3703">
                  <c:v>0</c:v>
                </c:pt>
                <c:pt idx="3704">
                  <c:v>0.2</c:v>
                </c:pt>
                <c:pt idx="3705">
                  <c:v>0</c:v>
                </c:pt>
                <c:pt idx="3706">
                  <c:v>0.8</c:v>
                </c:pt>
                <c:pt idx="3707">
                  <c:v>0</c:v>
                </c:pt>
                <c:pt idx="3708">
                  <c:v>0.7</c:v>
                </c:pt>
                <c:pt idx="3709">
                  <c:v>0.2</c:v>
                </c:pt>
                <c:pt idx="3710">
                  <c:v>0.2</c:v>
                </c:pt>
                <c:pt idx="3711">
                  <c:v>0.2</c:v>
                </c:pt>
                <c:pt idx="3712">
                  <c:v>0.2</c:v>
                </c:pt>
                <c:pt idx="3713">
                  <c:v>0.2</c:v>
                </c:pt>
                <c:pt idx="3714">
                  <c:v>0.2</c:v>
                </c:pt>
                <c:pt idx="3715">
                  <c:v>0.7</c:v>
                </c:pt>
                <c:pt idx="3716">
                  <c:v>0.2</c:v>
                </c:pt>
                <c:pt idx="3717">
                  <c:v>0.2</c:v>
                </c:pt>
                <c:pt idx="3718">
                  <c:v>0</c:v>
                </c:pt>
                <c:pt idx="3719">
                  <c:v>0.2</c:v>
                </c:pt>
                <c:pt idx="3720">
                  <c:v>0.2</c:v>
                </c:pt>
                <c:pt idx="3721">
                  <c:v>0.2</c:v>
                </c:pt>
                <c:pt idx="3722">
                  <c:v>0</c:v>
                </c:pt>
                <c:pt idx="3723">
                  <c:v>0</c:v>
                </c:pt>
                <c:pt idx="3724">
                  <c:v>0.2</c:v>
                </c:pt>
                <c:pt idx="3725">
                  <c:v>0.2</c:v>
                </c:pt>
                <c:pt idx="3726">
                  <c:v>0.7</c:v>
                </c:pt>
                <c:pt idx="3727">
                  <c:v>0.3</c:v>
                </c:pt>
                <c:pt idx="3728">
                  <c:v>0</c:v>
                </c:pt>
                <c:pt idx="3729">
                  <c:v>0.7</c:v>
                </c:pt>
                <c:pt idx="3730">
                  <c:v>0</c:v>
                </c:pt>
                <c:pt idx="3731">
                  <c:v>0.2</c:v>
                </c:pt>
                <c:pt idx="3732">
                  <c:v>0</c:v>
                </c:pt>
                <c:pt idx="3733">
                  <c:v>0.2</c:v>
                </c:pt>
                <c:pt idx="3734">
                  <c:v>0</c:v>
                </c:pt>
                <c:pt idx="3735">
                  <c:v>0</c:v>
                </c:pt>
                <c:pt idx="3736">
                  <c:v>0.2</c:v>
                </c:pt>
                <c:pt idx="3737">
                  <c:v>0</c:v>
                </c:pt>
                <c:pt idx="3738">
                  <c:v>0.3</c:v>
                </c:pt>
                <c:pt idx="3739">
                  <c:v>0.2</c:v>
                </c:pt>
                <c:pt idx="3740">
                  <c:v>0</c:v>
                </c:pt>
                <c:pt idx="3741">
                  <c:v>0</c:v>
                </c:pt>
                <c:pt idx="3742">
                  <c:v>0.2</c:v>
                </c:pt>
                <c:pt idx="3743">
                  <c:v>0</c:v>
                </c:pt>
                <c:pt idx="3744">
                  <c:v>0</c:v>
                </c:pt>
                <c:pt idx="3745">
                  <c:v>0.2</c:v>
                </c:pt>
                <c:pt idx="3746">
                  <c:v>0</c:v>
                </c:pt>
                <c:pt idx="3747">
                  <c:v>0.2</c:v>
                </c:pt>
                <c:pt idx="3748">
                  <c:v>0.2</c:v>
                </c:pt>
                <c:pt idx="3749">
                  <c:v>0</c:v>
                </c:pt>
                <c:pt idx="3750">
                  <c:v>0</c:v>
                </c:pt>
                <c:pt idx="3751">
                  <c:v>0.2</c:v>
                </c:pt>
                <c:pt idx="3752">
                  <c:v>0.2</c:v>
                </c:pt>
                <c:pt idx="3753">
                  <c:v>0</c:v>
                </c:pt>
                <c:pt idx="3754">
                  <c:v>0</c:v>
                </c:pt>
                <c:pt idx="3755">
                  <c:v>0.2</c:v>
                </c:pt>
                <c:pt idx="3756">
                  <c:v>0</c:v>
                </c:pt>
                <c:pt idx="3757">
                  <c:v>0.1</c:v>
                </c:pt>
                <c:pt idx="3758">
                  <c:v>0</c:v>
                </c:pt>
                <c:pt idx="3759">
                  <c:v>0.2</c:v>
                </c:pt>
                <c:pt idx="3760">
                  <c:v>0</c:v>
                </c:pt>
                <c:pt idx="3761">
                  <c:v>0.2</c:v>
                </c:pt>
                <c:pt idx="3762">
                  <c:v>0</c:v>
                </c:pt>
                <c:pt idx="3763">
                  <c:v>0</c:v>
                </c:pt>
                <c:pt idx="3764">
                  <c:v>0</c:v>
                </c:pt>
                <c:pt idx="3765">
                  <c:v>0</c:v>
                </c:pt>
                <c:pt idx="3766">
                  <c:v>0</c:v>
                </c:pt>
                <c:pt idx="3767">
                  <c:v>0</c:v>
                </c:pt>
                <c:pt idx="3768">
                  <c:v>0.2</c:v>
                </c:pt>
                <c:pt idx="3769">
                  <c:v>0.2</c:v>
                </c:pt>
                <c:pt idx="3770">
                  <c:v>0</c:v>
                </c:pt>
                <c:pt idx="3771">
                  <c:v>0.1</c:v>
                </c:pt>
                <c:pt idx="3772">
                  <c:v>0</c:v>
                </c:pt>
                <c:pt idx="3773">
                  <c:v>0</c:v>
                </c:pt>
                <c:pt idx="3774">
                  <c:v>0.2</c:v>
                </c:pt>
                <c:pt idx="3775">
                  <c:v>0.2</c:v>
                </c:pt>
                <c:pt idx="3776">
                  <c:v>0.8</c:v>
                </c:pt>
                <c:pt idx="3777">
                  <c:v>0.4</c:v>
                </c:pt>
                <c:pt idx="3778">
                  <c:v>0</c:v>
                </c:pt>
                <c:pt idx="3779">
                  <c:v>0.2</c:v>
                </c:pt>
                <c:pt idx="3780">
                  <c:v>0.1</c:v>
                </c:pt>
                <c:pt idx="3781">
                  <c:v>0</c:v>
                </c:pt>
                <c:pt idx="3782">
                  <c:v>0</c:v>
                </c:pt>
                <c:pt idx="3783">
                  <c:v>0</c:v>
                </c:pt>
                <c:pt idx="3784">
                  <c:v>0.2</c:v>
                </c:pt>
                <c:pt idx="3785">
                  <c:v>0.3</c:v>
                </c:pt>
                <c:pt idx="3786">
                  <c:v>0</c:v>
                </c:pt>
                <c:pt idx="3787">
                  <c:v>0.7</c:v>
                </c:pt>
                <c:pt idx="3788">
                  <c:v>0.2</c:v>
                </c:pt>
                <c:pt idx="3789">
                  <c:v>0.2</c:v>
                </c:pt>
                <c:pt idx="3790">
                  <c:v>0.2</c:v>
                </c:pt>
                <c:pt idx="3791">
                  <c:v>0.2</c:v>
                </c:pt>
                <c:pt idx="3792">
                  <c:v>0.8</c:v>
                </c:pt>
                <c:pt idx="3793">
                  <c:v>0</c:v>
                </c:pt>
                <c:pt idx="3794">
                  <c:v>0</c:v>
                </c:pt>
                <c:pt idx="3795">
                  <c:v>0</c:v>
                </c:pt>
                <c:pt idx="3796">
                  <c:v>0.7</c:v>
                </c:pt>
                <c:pt idx="3797">
                  <c:v>0.2</c:v>
                </c:pt>
                <c:pt idx="3798">
                  <c:v>0</c:v>
                </c:pt>
                <c:pt idx="3799">
                  <c:v>0.2</c:v>
                </c:pt>
                <c:pt idx="3800">
                  <c:v>0.2</c:v>
                </c:pt>
                <c:pt idx="3801">
                  <c:v>0.2</c:v>
                </c:pt>
                <c:pt idx="3802">
                  <c:v>0.2</c:v>
                </c:pt>
                <c:pt idx="3803">
                  <c:v>0.2</c:v>
                </c:pt>
                <c:pt idx="3804">
                  <c:v>0.2</c:v>
                </c:pt>
                <c:pt idx="3805">
                  <c:v>0.2</c:v>
                </c:pt>
                <c:pt idx="3806">
                  <c:v>0.3</c:v>
                </c:pt>
                <c:pt idx="3807">
                  <c:v>0</c:v>
                </c:pt>
                <c:pt idx="3808">
                  <c:v>0</c:v>
                </c:pt>
                <c:pt idx="3809">
                  <c:v>0</c:v>
                </c:pt>
                <c:pt idx="3810">
                  <c:v>0</c:v>
                </c:pt>
                <c:pt idx="3811">
                  <c:v>0.2</c:v>
                </c:pt>
                <c:pt idx="3812">
                  <c:v>0.2</c:v>
                </c:pt>
                <c:pt idx="3813">
                  <c:v>0.2</c:v>
                </c:pt>
                <c:pt idx="3814">
                  <c:v>0</c:v>
                </c:pt>
                <c:pt idx="3815">
                  <c:v>0.2</c:v>
                </c:pt>
                <c:pt idx="3816">
                  <c:v>0.2</c:v>
                </c:pt>
                <c:pt idx="3817">
                  <c:v>0</c:v>
                </c:pt>
                <c:pt idx="3818">
                  <c:v>0</c:v>
                </c:pt>
                <c:pt idx="3819">
                  <c:v>0.2</c:v>
                </c:pt>
                <c:pt idx="3820">
                  <c:v>0.7</c:v>
                </c:pt>
                <c:pt idx="3821">
                  <c:v>0.7</c:v>
                </c:pt>
                <c:pt idx="3822">
                  <c:v>0.2</c:v>
                </c:pt>
                <c:pt idx="3823">
                  <c:v>0.2</c:v>
                </c:pt>
                <c:pt idx="3824">
                  <c:v>0</c:v>
                </c:pt>
                <c:pt idx="3825">
                  <c:v>0.4</c:v>
                </c:pt>
                <c:pt idx="3826">
                  <c:v>0.7</c:v>
                </c:pt>
                <c:pt idx="3827">
                  <c:v>0.8</c:v>
                </c:pt>
                <c:pt idx="3828">
                  <c:v>0.2</c:v>
                </c:pt>
                <c:pt idx="3829">
                  <c:v>0</c:v>
                </c:pt>
                <c:pt idx="3830">
                  <c:v>0.2</c:v>
                </c:pt>
                <c:pt idx="3831">
                  <c:v>0.45</c:v>
                </c:pt>
                <c:pt idx="3832">
                  <c:v>0.4</c:v>
                </c:pt>
                <c:pt idx="3833">
                  <c:v>0</c:v>
                </c:pt>
                <c:pt idx="3834">
                  <c:v>0</c:v>
                </c:pt>
                <c:pt idx="3835">
                  <c:v>0</c:v>
                </c:pt>
                <c:pt idx="3836">
                  <c:v>0</c:v>
                </c:pt>
                <c:pt idx="3837">
                  <c:v>0.2</c:v>
                </c:pt>
                <c:pt idx="3838">
                  <c:v>0.2</c:v>
                </c:pt>
                <c:pt idx="3839">
                  <c:v>0.2</c:v>
                </c:pt>
                <c:pt idx="3840">
                  <c:v>0.2</c:v>
                </c:pt>
                <c:pt idx="3841">
                  <c:v>0</c:v>
                </c:pt>
                <c:pt idx="3842">
                  <c:v>0</c:v>
                </c:pt>
                <c:pt idx="3843">
                  <c:v>0</c:v>
                </c:pt>
                <c:pt idx="3844">
                  <c:v>0</c:v>
                </c:pt>
                <c:pt idx="3845">
                  <c:v>0.2</c:v>
                </c:pt>
                <c:pt idx="3846">
                  <c:v>0.2</c:v>
                </c:pt>
                <c:pt idx="3847">
                  <c:v>0.6</c:v>
                </c:pt>
                <c:pt idx="3848">
                  <c:v>0</c:v>
                </c:pt>
                <c:pt idx="3849">
                  <c:v>0</c:v>
                </c:pt>
                <c:pt idx="3850">
                  <c:v>0.2</c:v>
                </c:pt>
                <c:pt idx="3851">
                  <c:v>0</c:v>
                </c:pt>
                <c:pt idx="3852">
                  <c:v>0</c:v>
                </c:pt>
                <c:pt idx="3853">
                  <c:v>0.2</c:v>
                </c:pt>
                <c:pt idx="3854">
                  <c:v>0</c:v>
                </c:pt>
                <c:pt idx="3855">
                  <c:v>0</c:v>
                </c:pt>
                <c:pt idx="3856">
                  <c:v>0.2</c:v>
                </c:pt>
                <c:pt idx="3857">
                  <c:v>0</c:v>
                </c:pt>
                <c:pt idx="3858">
                  <c:v>0.2</c:v>
                </c:pt>
                <c:pt idx="3859">
                  <c:v>0</c:v>
                </c:pt>
                <c:pt idx="3860">
                  <c:v>0.2</c:v>
                </c:pt>
                <c:pt idx="3861">
                  <c:v>0.2</c:v>
                </c:pt>
                <c:pt idx="3862">
                  <c:v>0.3</c:v>
                </c:pt>
                <c:pt idx="3863">
                  <c:v>0</c:v>
                </c:pt>
                <c:pt idx="3864">
                  <c:v>0.7</c:v>
                </c:pt>
                <c:pt idx="3865">
                  <c:v>0.7</c:v>
                </c:pt>
                <c:pt idx="3866">
                  <c:v>0</c:v>
                </c:pt>
                <c:pt idx="3867">
                  <c:v>0</c:v>
                </c:pt>
                <c:pt idx="3868">
                  <c:v>0</c:v>
                </c:pt>
                <c:pt idx="3869">
                  <c:v>0</c:v>
                </c:pt>
                <c:pt idx="3870">
                  <c:v>0</c:v>
                </c:pt>
                <c:pt idx="3871">
                  <c:v>0</c:v>
                </c:pt>
                <c:pt idx="3872">
                  <c:v>0.2</c:v>
                </c:pt>
                <c:pt idx="3873">
                  <c:v>0</c:v>
                </c:pt>
                <c:pt idx="3874">
                  <c:v>0</c:v>
                </c:pt>
                <c:pt idx="3875">
                  <c:v>0.2</c:v>
                </c:pt>
                <c:pt idx="3876">
                  <c:v>0</c:v>
                </c:pt>
                <c:pt idx="3877">
                  <c:v>0.3</c:v>
                </c:pt>
                <c:pt idx="3878">
                  <c:v>0.45</c:v>
                </c:pt>
                <c:pt idx="3879">
                  <c:v>0.2</c:v>
                </c:pt>
                <c:pt idx="3880">
                  <c:v>0.7</c:v>
                </c:pt>
                <c:pt idx="3881">
                  <c:v>0</c:v>
                </c:pt>
                <c:pt idx="3882">
                  <c:v>0.2</c:v>
                </c:pt>
                <c:pt idx="3883">
                  <c:v>0.7</c:v>
                </c:pt>
                <c:pt idx="3884">
                  <c:v>0.6</c:v>
                </c:pt>
                <c:pt idx="3885">
                  <c:v>0.2</c:v>
                </c:pt>
                <c:pt idx="3886">
                  <c:v>0</c:v>
                </c:pt>
                <c:pt idx="3887">
                  <c:v>0.2</c:v>
                </c:pt>
                <c:pt idx="3888">
                  <c:v>0.8</c:v>
                </c:pt>
                <c:pt idx="3889">
                  <c:v>0</c:v>
                </c:pt>
                <c:pt idx="3890">
                  <c:v>0.8</c:v>
                </c:pt>
                <c:pt idx="3891">
                  <c:v>0.2</c:v>
                </c:pt>
                <c:pt idx="3892">
                  <c:v>0</c:v>
                </c:pt>
                <c:pt idx="3893">
                  <c:v>0</c:v>
                </c:pt>
                <c:pt idx="3894">
                  <c:v>0</c:v>
                </c:pt>
                <c:pt idx="3895">
                  <c:v>0</c:v>
                </c:pt>
                <c:pt idx="3896">
                  <c:v>0</c:v>
                </c:pt>
                <c:pt idx="3897">
                  <c:v>0</c:v>
                </c:pt>
                <c:pt idx="3898">
                  <c:v>0.4</c:v>
                </c:pt>
                <c:pt idx="3899">
                  <c:v>0.3</c:v>
                </c:pt>
                <c:pt idx="3900">
                  <c:v>0</c:v>
                </c:pt>
                <c:pt idx="3901">
                  <c:v>0</c:v>
                </c:pt>
                <c:pt idx="3902">
                  <c:v>0</c:v>
                </c:pt>
                <c:pt idx="3903">
                  <c:v>0</c:v>
                </c:pt>
                <c:pt idx="3904">
                  <c:v>0</c:v>
                </c:pt>
                <c:pt idx="3905">
                  <c:v>0</c:v>
                </c:pt>
                <c:pt idx="3906">
                  <c:v>0.2</c:v>
                </c:pt>
                <c:pt idx="3907">
                  <c:v>0</c:v>
                </c:pt>
                <c:pt idx="3908">
                  <c:v>0.2</c:v>
                </c:pt>
                <c:pt idx="3909">
                  <c:v>0.2</c:v>
                </c:pt>
                <c:pt idx="3910">
                  <c:v>0.4</c:v>
                </c:pt>
                <c:pt idx="3911">
                  <c:v>0</c:v>
                </c:pt>
                <c:pt idx="3912">
                  <c:v>0.2</c:v>
                </c:pt>
                <c:pt idx="3913">
                  <c:v>0</c:v>
                </c:pt>
                <c:pt idx="3914">
                  <c:v>0.6</c:v>
                </c:pt>
                <c:pt idx="3915">
                  <c:v>0</c:v>
                </c:pt>
                <c:pt idx="3916">
                  <c:v>0</c:v>
                </c:pt>
                <c:pt idx="3917">
                  <c:v>0.8</c:v>
                </c:pt>
                <c:pt idx="3918">
                  <c:v>0</c:v>
                </c:pt>
                <c:pt idx="3919">
                  <c:v>0.2</c:v>
                </c:pt>
                <c:pt idx="3920">
                  <c:v>0</c:v>
                </c:pt>
                <c:pt idx="3921">
                  <c:v>0.6</c:v>
                </c:pt>
                <c:pt idx="3922">
                  <c:v>0.2</c:v>
                </c:pt>
                <c:pt idx="3923">
                  <c:v>0.3</c:v>
                </c:pt>
                <c:pt idx="3924">
                  <c:v>0</c:v>
                </c:pt>
                <c:pt idx="3925">
                  <c:v>0</c:v>
                </c:pt>
                <c:pt idx="3926">
                  <c:v>0.2</c:v>
                </c:pt>
                <c:pt idx="3927">
                  <c:v>0</c:v>
                </c:pt>
                <c:pt idx="3928">
                  <c:v>0.2</c:v>
                </c:pt>
                <c:pt idx="3929">
                  <c:v>0.2</c:v>
                </c:pt>
                <c:pt idx="3930">
                  <c:v>0.2</c:v>
                </c:pt>
                <c:pt idx="3931">
                  <c:v>0.2</c:v>
                </c:pt>
                <c:pt idx="3932">
                  <c:v>0.2</c:v>
                </c:pt>
                <c:pt idx="3933">
                  <c:v>0.2</c:v>
                </c:pt>
                <c:pt idx="3934">
                  <c:v>0</c:v>
                </c:pt>
                <c:pt idx="3935">
                  <c:v>0.7</c:v>
                </c:pt>
                <c:pt idx="3936">
                  <c:v>0.15</c:v>
                </c:pt>
                <c:pt idx="3937">
                  <c:v>0.8</c:v>
                </c:pt>
                <c:pt idx="3938">
                  <c:v>0.2</c:v>
                </c:pt>
                <c:pt idx="3939">
                  <c:v>0</c:v>
                </c:pt>
                <c:pt idx="3940">
                  <c:v>0</c:v>
                </c:pt>
                <c:pt idx="3941">
                  <c:v>0.2</c:v>
                </c:pt>
                <c:pt idx="3942">
                  <c:v>0.7</c:v>
                </c:pt>
                <c:pt idx="3943">
                  <c:v>0</c:v>
                </c:pt>
                <c:pt idx="3944">
                  <c:v>0</c:v>
                </c:pt>
                <c:pt idx="3945">
                  <c:v>0</c:v>
                </c:pt>
                <c:pt idx="3946">
                  <c:v>0.2</c:v>
                </c:pt>
                <c:pt idx="3947">
                  <c:v>0</c:v>
                </c:pt>
                <c:pt idx="3948">
                  <c:v>0.2</c:v>
                </c:pt>
                <c:pt idx="3949">
                  <c:v>0</c:v>
                </c:pt>
                <c:pt idx="3950">
                  <c:v>0.2</c:v>
                </c:pt>
                <c:pt idx="3951">
                  <c:v>0.2</c:v>
                </c:pt>
                <c:pt idx="3952">
                  <c:v>0.2</c:v>
                </c:pt>
                <c:pt idx="3953">
                  <c:v>0.7</c:v>
                </c:pt>
                <c:pt idx="3954">
                  <c:v>0.2</c:v>
                </c:pt>
                <c:pt idx="3955">
                  <c:v>0.2</c:v>
                </c:pt>
                <c:pt idx="3956">
                  <c:v>0</c:v>
                </c:pt>
                <c:pt idx="3957">
                  <c:v>0</c:v>
                </c:pt>
                <c:pt idx="3958">
                  <c:v>0.2</c:v>
                </c:pt>
                <c:pt idx="3959">
                  <c:v>0</c:v>
                </c:pt>
                <c:pt idx="3960">
                  <c:v>0.2</c:v>
                </c:pt>
                <c:pt idx="3961">
                  <c:v>0.5</c:v>
                </c:pt>
                <c:pt idx="3962">
                  <c:v>0.2</c:v>
                </c:pt>
                <c:pt idx="3963">
                  <c:v>0.2</c:v>
                </c:pt>
                <c:pt idx="3964">
                  <c:v>0.2</c:v>
                </c:pt>
                <c:pt idx="3965">
                  <c:v>0.2</c:v>
                </c:pt>
                <c:pt idx="3966">
                  <c:v>0</c:v>
                </c:pt>
                <c:pt idx="3967">
                  <c:v>0.2</c:v>
                </c:pt>
                <c:pt idx="3968">
                  <c:v>0</c:v>
                </c:pt>
                <c:pt idx="3969">
                  <c:v>0.2</c:v>
                </c:pt>
                <c:pt idx="3970">
                  <c:v>0</c:v>
                </c:pt>
                <c:pt idx="3971">
                  <c:v>0.2</c:v>
                </c:pt>
                <c:pt idx="3972">
                  <c:v>0.8</c:v>
                </c:pt>
                <c:pt idx="3973">
                  <c:v>0.2</c:v>
                </c:pt>
                <c:pt idx="3974">
                  <c:v>0</c:v>
                </c:pt>
                <c:pt idx="3975">
                  <c:v>0</c:v>
                </c:pt>
                <c:pt idx="3976">
                  <c:v>0</c:v>
                </c:pt>
                <c:pt idx="3977">
                  <c:v>0.4</c:v>
                </c:pt>
                <c:pt idx="3978">
                  <c:v>0</c:v>
                </c:pt>
                <c:pt idx="3979">
                  <c:v>0.2</c:v>
                </c:pt>
                <c:pt idx="3980">
                  <c:v>0.2</c:v>
                </c:pt>
                <c:pt idx="3981">
                  <c:v>0.2</c:v>
                </c:pt>
                <c:pt idx="3982">
                  <c:v>0</c:v>
                </c:pt>
                <c:pt idx="3983">
                  <c:v>0</c:v>
                </c:pt>
                <c:pt idx="3984">
                  <c:v>0.2</c:v>
                </c:pt>
                <c:pt idx="3985">
                  <c:v>0.2</c:v>
                </c:pt>
                <c:pt idx="3986">
                  <c:v>0.2</c:v>
                </c:pt>
                <c:pt idx="3987">
                  <c:v>0.2</c:v>
                </c:pt>
                <c:pt idx="3988">
                  <c:v>0</c:v>
                </c:pt>
                <c:pt idx="3989">
                  <c:v>0</c:v>
                </c:pt>
                <c:pt idx="3990">
                  <c:v>0</c:v>
                </c:pt>
                <c:pt idx="3991">
                  <c:v>0</c:v>
                </c:pt>
                <c:pt idx="3992">
                  <c:v>0.2</c:v>
                </c:pt>
                <c:pt idx="3993">
                  <c:v>0.8</c:v>
                </c:pt>
                <c:pt idx="3994">
                  <c:v>0.2</c:v>
                </c:pt>
                <c:pt idx="3995">
                  <c:v>0.2</c:v>
                </c:pt>
                <c:pt idx="3996">
                  <c:v>0.7</c:v>
                </c:pt>
                <c:pt idx="3997">
                  <c:v>0</c:v>
                </c:pt>
                <c:pt idx="3998">
                  <c:v>0</c:v>
                </c:pt>
                <c:pt idx="3999">
                  <c:v>0</c:v>
                </c:pt>
                <c:pt idx="4000">
                  <c:v>0.7</c:v>
                </c:pt>
                <c:pt idx="4001">
                  <c:v>0.2</c:v>
                </c:pt>
                <c:pt idx="4002">
                  <c:v>0</c:v>
                </c:pt>
                <c:pt idx="4003">
                  <c:v>0.2</c:v>
                </c:pt>
                <c:pt idx="4004">
                  <c:v>0</c:v>
                </c:pt>
                <c:pt idx="4005">
                  <c:v>0</c:v>
                </c:pt>
                <c:pt idx="4006">
                  <c:v>0</c:v>
                </c:pt>
                <c:pt idx="4007">
                  <c:v>0</c:v>
                </c:pt>
                <c:pt idx="4008">
                  <c:v>0.2</c:v>
                </c:pt>
                <c:pt idx="4009">
                  <c:v>0.2</c:v>
                </c:pt>
                <c:pt idx="4010">
                  <c:v>0.15</c:v>
                </c:pt>
                <c:pt idx="4011">
                  <c:v>0</c:v>
                </c:pt>
                <c:pt idx="4012">
                  <c:v>0</c:v>
                </c:pt>
                <c:pt idx="4013">
                  <c:v>0.4</c:v>
                </c:pt>
                <c:pt idx="4014">
                  <c:v>0.2</c:v>
                </c:pt>
                <c:pt idx="4015">
                  <c:v>0</c:v>
                </c:pt>
                <c:pt idx="4016">
                  <c:v>0</c:v>
                </c:pt>
                <c:pt idx="4017">
                  <c:v>0.2</c:v>
                </c:pt>
                <c:pt idx="4018">
                  <c:v>0</c:v>
                </c:pt>
                <c:pt idx="4019">
                  <c:v>0</c:v>
                </c:pt>
                <c:pt idx="4020">
                  <c:v>0.2</c:v>
                </c:pt>
                <c:pt idx="4021">
                  <c:v>0.2</c:v>
                </c:pt>
                <c:pt idx="4022">
                  <c:v>0.2</c:v>
                </c:pt>
                <c:pt idx="4023">
                  <c:v>0.2</c:v>
                </c:pt>
                <c:pt idx="4024">
                  <c:v>0</c:v>
                </c:pt>
                <c:pt idx="4025">
                  <c:v>0</c:v>
                </c:pt>
                <c:pt idx="4026">
                  <c:v>0</c:v>
                </c:pt>
                <c:pt idx="4027">
                  <c:v>0</c:v>
                </c:pt>
                <c:pt idx="4028">
                  <c:v>0</c:v>
                </c:pt>
                <c:pt idx="4029">
                  <c:v>0</c:v>
                </c:pt>
                <c:pt idx="4030">
                  <c:v>0.2</c:v>
                </c:pt>
                <c:pt idx="4031">
                  <c:v>0.2</c:v>
                </c:pt>
                <c:pt idx="4032">
                  <c:v>0</c:v>
                </c:pt>
                <c:pt idx="4033">
                  <c:v>0</c:v>
                </c:pt>
                <c:pt idx="4034">
                  <c:v>0</c:v>
                </c:pt>
                <c:pt idx="4035">
                  <c:v>0</c:v>
                </c:pt>
                <c:pt idx="4036">
                  <c:v>0.2</c:v>
                </c:pt>
                <c:pt idx="4037">
                  <c:v>0</c:v>
                </c:pt>
                <c:pt idx="4038">
                  <c:v>0.15</c:v>
                </c:pt>
                <c:pt idx="4039">
                  <c:v>0</c:v>
                </c:pt>
                <c:pt idx="4040">
                  <c:v>0.2</c:v>
                </c:pt>
                <c:pt idx="4041">
                  <c:v>0</c:v>
                </c:pt>
                <c:pt idx="4042">
                  <c:v>0</c:v>
                </c:pt>
                <c:pt idx="4043">
                  <c:v>0.2</c:v>
                </c:pt>
                <c:pt idx="4044">
                  <c:v>0.2</c:v>
                </c:pt>
                <c:pt idx="4045">
                  <c:v>0.2</c:v>
                </c:pt>
                <c:pt idx="4046">
                  <c:v>0.7</c:v>
                </c:pt>
                <c:pt idx="4047">
                  <c:v>0</c:v>
                </c:pt>
                <c:pt idx="4048">
                  <c:v>0</c:v>
                </c:pt>
                <c:pt idx="4049">
                  <c:v>0</c:v>
                </c:pt>
                <c:pt idx="4050">
                  <c:v>0.2</c:v>
                </c:pt>
                <c:pt idx="4051">
                  <c:v>0.2</c:v>
                </c:pt>
                <c:pt idx="4052">
                  <c:v>0.2</c:v>
                </c:pt>
                <c:pt idx="4053">
                  <c:v>0.2</c:v>
                </c:pt>
                <c:pt idx="4054">
                  <c:v>0</c:v>
                </c:pt>
                <c:pt idx="4055">
                  <c:v>0.2</c:v>
                </c:pt>
                <c:pt idx="4056">
                  <c:v>0.7</c:v>
                </c:pt>
                <c:pt idx="4057">
                  <c:v>0.7</c:v>
                </c:pt>
                <c:pt idx="4058">
                  <c:v>0</c:v>
                </c:pt>
                <c:pt idx="4059">
                  <c:v>0.2</c:v>
                </c:pt>
                <c:pt idx="4060">
                  <c:v>0.2</c:v>
                </c:pt>
                <c:pt idx="4061">
                  <c:v>0</c:v>
                </c:pt>
                <c:pt idx="4062">
                  <c:v>0</c:v>
                </c:pt>
                <c:pt idx="4063">
                  <c:v>0</c:v>
                </c:pt>
                <c:pt idx="4064">
                  <c:v>0</c:v>
                </c:pt>
                <c:pt idx="4065">
                  <c:v>0.2</c:v>
                </c:pt>
                <c:pt idx="4066">
                  <c:v>0.8</c:v>
                </c:pt>
                <c:pt idx="4067">
                  <c:v>0.8</c:v>
                </c:pt>
                <c:pt idx="4068">
                  <c:v>0.2</c:v>
                </c:pt>
                <c:pt idx="4069">
                  <c:v>0.2</c:v>
                </c:pt>
                <c:pt idx="4070">
                  <c:v>0.2</c:v>
                </c:pt>
                <c:pt idx="4071">
                  <c:v>0</c:v>
                </c:pt>
                <c:pt idx="4072">
                  <c:v>0.1</c:v>
                </c:pt>
                <c:pt idx="4073">
                  <c:v>0</c:v>
                </c:pt>
                <c:pt idx="4074">
                  <c:v>0.2</c:v>
                </c:pt>
                <c:pt idx="4075">
                  <c:v>0</c:v>
                </c:pt>
                <c:pt idx="4076">
                  <c:v>0</c:v>
                </c:pt>
                <c:pt idx="4077">
                  <c:v>0</c:v>
                </c:pt>
                <c:pt idx="4078">
                  <c:v>0</c:v>
                </c:pt>
                <c:pt idx="4079">
                  <c:v>0</c:v>
                </c:pt>
                <c:pt idx="4080">
                  <c:v>0.4</c:v>
                </c:pt>
                <c:pt idx="4081">
                  <c:v>0.7</c:v>
                </c:pt>
                <c:pt idx="4082">
                  <c:v>0</c:v>
                </c:pt>
                <c:pt idx="4083">
                  <c:v>0.3</c:v>
                </c:pt>
                <c:pt idx="4084">
                  <c:v>0.2</c:v>
                </c:pt>
                <c:pt idx="4085">
                  <c:v>0</c:v>
                </c:pt>
                <c:pt idx="4086">
                  <c:v>0</c:v>
                </c:pt>
                <c:pt idx="4087">
                  <c:v>0</c:v>
                </c:pt>
                <c:pt idx="4088">
                  <c:v>0.2</c:v>
                </c:pt>
                <c:pt idx="4089">
                  <c:v>0</c:v>
                </c:pt>
                <c:pt idx="4090">
                  <c:v>0</c:v>
                </c:pt>
                <c:pt idx="4091">
                  <c:v>0.2</c:v>
                </c:pt>
                <c:pt idx="4092">
                  <c:v>0</c:v>
                </c:pt>
                <c:pt idx="4093">
                  <c:v>0.2</c:v>
                </c:pt>
                <c:pt idx="4094">
                  <c:v>0.2</c:v>
                </c:pt>
                <c:pt idx="4095">
                  <c:v>0.2</c:v>
                </c:pt>
                <c:pt idx="4096">
                  <c:v>0.2</c:v>
                </c:pt>
                <c:pt idx="4097">
                  <c:v>0.7</c:v>
                </c:pt>
                <c:pt idx="4098">
                  <c:v>0.2</c:v>
                </c:pt>
                <c:pt idx="4099">
                  <c:v>0.2</c:v>
                </c:pt>
                <c:pt idx="4100">
                  <c:v>0.2</c:v>
                </c:pt>
                <c:pt idx="4101">
                  <c:v>0.2</c:v>
                </c:pt>
                <c:pt idx="4102">
                  <c:v>0</c:v>
                </c:pt>
                <c:pt idx="4103">
                  <c:v>0</c:v>
                </c:pt>
                <c:pt idx="4104">
                  <c:v>0.7</c:v>
                </c:pt>
                <c:pt idx="4105">
                  <c:v>0.2</c:v>
                </c:pt>
                <c:pt idx="4106">
                  <c:v>0</c:v>
                </c:pt>
                <c:pt idx="4107">
                  <c:v>0.2</c:v>
                </c:pt>
                <c:pt idx="4108">
                  <c:v>0</c:v>
                </c:pt>
                <c:pt idx="4109">
                  <c:v>0.2</c:v>
                </c:pt>
                <c:pt idx="4110">
                  <c:v>0</c:v>
                </c:pt>
                <c:pt idx="4111">
                  <c:v>0</c:v>
                </c:pt>
                <c:pt idx="4112">
                  <c:v>0</c:v>
                </c:pt>
                <c:pt idx="4113">
                  <c:v>0.2</c:v>
                </c:pt>
                <c:pt idx="4114">
                  <c:v>0.2</c:v>
                </c:pt>
                <c:pt idx="4115">
                  <c:v>0.2</c:v>
                </c:pt>
                <c:pt idx="4116">
                  <c:v>0.2</c:v>
                </c:pt>
                <c:pt idx="4117">
                  <c:v>0</c:v>
                </c:pt>
                <c:pt idx="4118">
                  <c:v>0</c:v>
                </c:pt>
                <c:pt idx="4119">
                  <c:v>0.2</c:v>
                </c:pt>
                <c:pt idx="4120">
                  <c:v>0.2</c:v>
                </c:pt>
                <c:pt idx="4121">
                  <c:v>0.2</c:v>
                </c:pt>
                <c:pt idx="4122">
                  <c:v>0.2</c:v>
                </c:pt>
                <c:pt idx="4123">
                  <c:v>0.7</c:v>
                </c:pt>
                <c:pt idx="4124">
                  <c:v>0.3</c:v>
                </c:pt>
                <c:pt idx="4125">
                  <c:v>0.2</c:v>
                </c:pt>
                <c:pt idx="4126">
                  <c:v>0.2</c:v>
                </c:pt>
                <c:pt idx="4127">
                  <c:v>0.2</c:v>
                </c:pt>
                <c:pt idx="4128">
                  <c:v>0.3</c:v>
                </c:pt>
                <c:pt idx="4129">
                  <c:v>0</c:v>
                </c:pt>
                <c:pt idx="4130">
                  <c:v>0</c:v>
                </c:pt>
                <c:pt idx="4131">
                  <c:v>0.3</c:v>
                </c:pt>
                <c:pt idx="4132">
                  <c:v>0.1</c:v>
                </c:pt>
                <c:pt idx="4133">
                  <c:v>0.1</c:v>
                </c:pt>
                <c:pt idx="4134">
                  <c:v>0</c:v>
                </c:pt>
                <c:pt idx="4135">
                  <c:v>0.1</c:v>
                </c:pt>
                <c:pt idx="4136">
                  <c:v>0</c:v>
                </c:pt>
                <c:pt idx="4137">
                  <c:v>0.2</c:v>
                </c:pt>
                <c:pt idx="4138">
                  <c:v>0</c:v>
                </c:pt>
                <c:pt idx="4139">
                  <c:v>0</c:v>
                </c:pt>
                <c:pt idx="4140">
                  <c:v>0</c:v>
                </c:pt>
                <c:pt idx="4141">
                  <c:v>0</c:v>
                </c:pt>
                <c:pt idx="4142">
                  <c:v>0</c:v>
                </c:pt>
                <c:pt idx="4143">
                  <c:v>0.7</c:v>
                </c:pt>
                <c:pt idx="4144">
                  <c:v>0</c:v>
                </c:pt>
                <c:pt idx="4145">
                  <c:v>0</c:v>
                </c:pt>
                <c:pt idx="4146">
                  <c:v>0</c:v>
                </c:pt>
                <c:pt idx="4147">
                  <c:v>0</c:v>
                </c:pt>
                <c:pt idx="4148">
                  <c:v>0.7</c:v>
                </c:pt>
                <c:pt idx="4149">
                  <c:v>0.2</c:v>
                </c:pt>
                <c:pt idx="4150">
                  <c:v>0</c:v>
                </c:pt>
                <c:pt idx="4151">
                  <c:v>0</c:v>
                </c:pt>
                <c:pt idx="4152">
                  <c:v>0</c:v>
                </c:pt>
                <c:pt idx="4153">
                  <c:v>0</c:v>
                </c:pt>
                <c:pt idx="4154">
                  <c:v>0.2</c:v>
                </c:pt>
                <c:pt idx="4155">
                  <c:v>0</c:v>
                </c:pt>
                <c:pt idx="4156">
                  <c:v>0.3</c:v>
                </c:pt>
                <c:pt idx="4157">
                  <c:v>0.2</c:v>
                </c:pt>
                <c:pt idx="4158">
                  <c:v>0.2</c:v>
                </c:pt>
                <c:pt idx="4159">
                  <c:v>0.2</c:v>
                </c:pt>
                <c:pt idx="4160">
                  <c:v>0.2</c:v>
                </c:pt>
                <c:pt idx="4161">
                  <c:v>0</c:v>
                </c:pt>
                <c:pt idx="4162">
                  <c:v>0</c:v>
                </c:pt>
                <c:pt idx="4163">
                  <c:v>0</c:v>
                </c:pt>
                <c:pt idx="4164">
                  <c:v>0.2</c:v>
                </c:pt>
                <c:pt idx="4165">
                  <c:v>0</c:v>
                </c:pt>
                <c:pt idx="4166">
                  <c:v>0</c:v>
                </c:pt>
                <c:pt idx="4167">
                  <c:v>0</c:v>
                </c:pt>
                <c:pt idx="4168">
                  <c:v>0</c:v>
                </c:pt>
                <c:pt idx="4169">
                  <c:v>0.2</c:v>
                </c:pt>
                <c:pt idx="4170">
                  <c:v>0</c:v>
                </c:pt>
                <c:pt idx="4171">
                  <c:v>0</c:v>
                </c:pt>
                <c:pt idx="4172">
                  <c:v>0.3</c:v>
                </c:pt>
                <c:pt idx="4173">
                  <c:v>0</c:v>
                </c:pt>
                <c:pt idx="4174">
                  <c:v>0.2</c:v>
                </c:pt>
                <c:pt idx="4175">
                  <c:v>0.2</c:v>
                </c:pt>
                <c:pt idx="4176">
                  <c:v>0</c:v>
                </c:pt>
                <c:pt idx="4177">
                  <c:v>0</c:v>
                </c:pt>
                <c:pt idx="4178">
                  <c:v>0</c:v>
                </c:pt>
                <c:pt idx="4179">
                  <c:v>0.2</c:v>
                </c:pt>
                <c:pt idx="4180">
                  <c:v>0</c:v>
                </c:pt>
                <c:pt idx="4181">
                  <c:v>0.2</c:v>
                </c:pt>
                <c:pt idx="4182">
                  <c:v>0.2</c:v>
                </c:pt>
                <c:pt idx="4183">
                  <c:v>0</c:v>
                </c:pt>
                <c:pt idx="4184">
                  <c:v>0</c:v>
                </c:pt>
                <c:pt idx="4185">
                  <c:v>0</c:v>
                </c:pt>
                <c:pt idx="4186">
                  <c:v>0.2</c:v>
                </c:pt>
                <c:pt idx="4187">
                  <c:v>0.2</c:v>
                </c:pt>
                <c:pt idx="4188">
                  <c:v>0</c:v>
                </c:pt>
                <c:pt idx="4189">
                  <c:v>0.2</c:v>
                </c:pt>
                <c:pt idx="4190">
                  <c:v>0.2</c:v>
                </c:pt>
                <c:pt idx="4191">
                  <c:v>0</c:v>
                </c:pt>
                <c:pt idx="4192">
                  <c:v>0.2</c:v>
                </c:pt>
                <c:pt idx="4193">
                  <c:v>0.2</c:v>
                </c:pt>
                <c:pt idx="4194">
                  <c:v>0.6</c:v>
                </c:pt>
                <c:pt idx="4195">
                  <c:v>0.2</c:v>
                </c:pt>
                <c:pt idx="4196">
                  <c:v>0</c:v>
                </c:pt>
                <c:pt idx="4197">
                  <c:v>0</c:v>
                </c:pt>
                <c:pt idx="4198">
                  <c:v>0.2</c:v>
                </c:pt>
                <c:pt idx="4199">
                  <c:v>0.2</c:v>
                </c:pt>
                <c:pt idx="4200">
                  <c:v>0.3</c:v>
                </c:pt>
                <c:pt idx="4201">
                  <c:v>0.2</c:v>
                </c:pt>
                <c:pt idx="4202">
                  <c:v>0.2</c:v>
                </c:pt>
                <c:pt idx="4203">
                  <c:v>0.6</c:v>
                </c:pt>
                <c:pt idx="4204">
                  <c:v>0.2</c:v>
                </c:pt>
                <c:pt idx="4205">
                  <c:v>0.2</c:v>
                </c:pt>
                <c:pt idx="4206">
                  <c:v>0.2</c:v>
                </c:pt>
                <c:pt idx="4207">
                  <c:v>0.2</c:v>
                </c:pt>
                <c:pt idx="4208">
                  <c:v>0</c:v>
                </c:pt>
                <c:pt idx="4209">
                  <c:v>0</c:v>
                </c:pt>
                <c:pt idx="4210">
                  <c:v>0</c:v>
                </c:pt>
                <c:pt idx="4211">
                  <c:v>0</c:v>
                </c:pt>
                <c:pt idx="4212">
                  <c:v>0.2</c:v>
                </c:pt>
                <c:pt idx="4213">
                  <c:v>0.3</c:v>
                </c:pt>
                <c:pt idx="4214">
                  <c:v>0</c:v>
                </c:pt>
                <c:pt idx="4215">
                  <c:v>0.2</c:v>
                </c:pt>
                <c:pt idx="4216">
                  <c:v>0.2</c:v>
                </c:pt>
                <c:pt idx="4217">
                  <c:v>0.2</c:v>
                </c:pt>
                <c:pt idx="4218">
                  <c:v>0.2</c:v>
                </c:pt>
                <c:pt idx="4219">
                  <c:v>0.8</c:v>
                </c:pt>
                <c:pt idx="4220">
                  <c:v>0</c:v>
                </c:pt>
                <c:pt idx="4221">
                  <c:v>0</c:v>
                </c:pt>
                <c:pt idx="4222">
                  <c:v>0.2</c:v>
                </c:pt>
                <c:pt idx="4223">
                  <c:v>0</c:v>
                </c:pt>
                <c:pt idx="4224">
                  <c:v>0.1</c:v>
                </c:pt>
                <c:pt idx="4225">
                  <c:v>0</c:v>
                </c:pt>
                <c:pt idx="4226">
                  <c:v>0.3</c:v>
                </c:pt>
                <c:pt idx="4227">
                  <c:v>0.3</c:v>
                </c:pt>
                <c:pt idx="4228">
                  <c:v>0.8</c:v>
                </c:pt>
                <c:pt idx="4229">
                  <c:v>0</c:v>
                </c:pt>
                <c:pt idx="4230">
                  <c:v>0</c:v>
                </c:pt>
                <c:pt idx="4231">
                  <c:v>0</c:v>
                </c:pt>
                <c:pt idx="4232">
                  <c:v>0.2</c:v>
                </c:pt>
                <c:pt idx="4233">
                  <c:v>0.2</c:v>
                </c:pt>
                <c:pt idx="4234">
                  <c:v>0.2</c:v>
                </c:pt>
                <c:pt idx="4235">
                  <c:v>0</c:v>
                </c:pt>
                <c:pt idx="4236">
                  <c:v>0</c:v>
                </c:pt>
                <c:pt idx="4237">
                  <c:v>0.2</c:v>
                </c:pt>
                <c:pt idx="4238">
                  <c:v>0.2</c:v>
                </c:pt>
                <c:pt idx="4239">
                  <c:v>0</c:v>
                </c:pt>
                <c:pt idx="4240">
                  <c:v>0</c:v>
                </c:pt>
                <c:pt idx="4241">
                  <c:v>0.2</c:v>
                </c:pt>
                <c:pt idx="4242">
                  <c:v>0.8</c:v>
                </c:pt>
                <c:pt idx="4243">
                  <c:v>0.2</c:v>
                </c:pt>
                <c:pt idx="4244">
                  <c:v>0.2</c:v>
                </c:pt>
                <c:pt idx="4245">
                  <c:v>0.2</c:v>
                </c:pt>
                <c:pt idx="4246">
                  <c:v>0</c:v>
                </c:pt>
                <c:pt idx="4247">
                  <c:v>0.2</c:v>
                </c:pt>
                <c:pt idx="4248">
                  <c:v>0.8</c:v>
                </c:pt>
                <c:pt idx="4249">
                  <c:v>0</c:v>
                </c:pt>
                <c:pt idx="4250">
                  <c:v>0</c:v>
                </c:pt>
                <c:pt idx="4251">
                  <c:v>0</c:v>
                </c:pt>
                <c:pt idx="4252">
                  <c:v>0.2</c:v>
                </c:pt>
                <c:pt idx="4253">
                  <c:v>0.2</c:v>
                </c:pt>
                <c:pt idx="4254">
                  <c:v>0.3</c:v>
                </c:pt>
                <c:pt idx="4255">
                  <c:v>0.2</c:v>
                </c:pt>
                <c:pt idx="4256">
                  <c:v>0.2</c:v>
                </c:pt>
                <c:pt idx="4257">
                  <c:v>0.2</c:v>
                </c:pt>
                <c:pt idx="4258">
                  <c:v>0.3</c:v>
                </c:pt>
                <c:pt idx="4259">
                  <c:v>0.2</c:v>
                </c:pt>
                <c:pt idx="4260">
                  <c:v>0.6</c:v>
                </c:pt>
                <c:pt idx="4261">
                  <c:v>0</c:v>
                </c:pt>
                <c:pt idx="4262">
                  <c:v>0</c:v>
                </c:pt>
                <c:pt idx="4263">
                  <c:v>0.15</c:v>
                </c:pt>
                <c:pt idx="4264">
                  <c:v>0.2</c:v>
                </c:pt>
                <c:pt idx="4265">
                  <c:v>0.3</c:v>
                </c:pt>
                <c:pt idx="4266">
                  <c:v>0.2</c:v>
                </c:pt>
                <c:pt idx="4267">
                  <c:v>0</c:v>
                </c:pt>
                <c:pt idx="4268">
                  <c:v>0.1</c:v>
                </c:pt>
                <c:pt idx="4269">
                  <c:v>0.3</c:v>
                </c:pt>
                <c:pt idx="4270">
                  <c:v>0</c:v>
                </c:pt>
                <c:pt idx="4271">
                  <c:v>0</c:v>
                </c:pt>
                <c:pt idx="4272">
                  <c:v>0</c:v>
                </c:pt>
                <c:pt idx="4273">
                  <c:v>0.2</c:v>
                </c:pt>
                <c:pt idx="4274">
                  <c:v>0</c:v>
                </c:pt>
                <c:pt idx="4275">
                  <c:v>0</c:v>
                </c:pt>
                <c:pt idx="4276">
                  <c:v>0.2</c:v>
                </c:pt>
                <c:pt idx="4277">
                  <c:v>0.2</c:v>
                </c:pt>
                <c:pt idx="4278">
                  <c:v>0</c:v>
                </c:pt>
                <c:pt idx="4279">
                  <c:v>0.2</c:v>
                </c:pt>
                <c:pt idx="4280">
                  <c:v>0.2</c:v>
                </c:pt>
                <c:pt idx="4281">
                  <c:v>0.2</c:v>
                </c:pt>
                <c:pt idx="4282">
                  <c:v>0.8</c:v>
                </c:pt>
                <c:pt idx="4283">
                  <c:v>0</c:v>
                </c:pt>
                <c:pt idx="4284">
                  <c:v>0</c:v>
                </c:pt>
                <c:pt idx="4285">
                  <c:v>0.2</c:v>
                </c:pt>
                <c:pt idx="4286">
                  <c:v>0</c:v>
                </c:pt>
                <c:pt idx="4287">
                  <c:v>0.5</c:v>
                </c:pt>
                <c:pt idx="4288">
                  <c:v>0.7</c:v>
                </c:pt>
                <c:pt idx="4289">
                  <c:v>0.2</c:v>
                </c:pt>
                <c:pt idx="4290">
                  <c:v>0.6</c:v>
                </c:pt>
                <c:pt idx="4291">
                  <c:v>0.2</c:v>
                </c:pt>
                <c:pt idx="4292">
                  <c:v>0.32</c:v>
                </c:pt>
                <c:pt idx="4293">
                  <c:v>0.2</c:v>
                </c:pt>
                <c:pt idx="4294">
                  <c:v>0</c:v>
                </c:pt>
                <c:pt idx="4295">
                  <c:v>0</c:v>
                </c:pt>
                <c:pt idx="4296">
                  <c:v>0</c:v>
                </c:pt>
                <c:pt idx="4297">
                  <c:v>0</c:v>
                </c:pt>
                <c:pt idx="4298">
                  <c:v>0</c:v>
                </c:pt>
                <c:pt idx="4299">
                  <c:v>0</c:v>
                </c:pt>
                <c:pt idx="4300">
                  <c:v>0</c:v>
                </c:pt>
                <c:pt idx="4301">
                  <c:v>0.2</c:v>
                </c:pt>
                <c:pt idx="4302">
                  <c:v>0</c:v>
                </c:pt>
                <c:pt idx="4303">
                  <c:v>0</c:v>
                </c:pt>
                <c:pt idx="4304">
                  <c:v>0.2</c:v>
                </c:pt>
                <c:pt idx="4305">
                  <c:v>0.2</c:v>
                </c:pt>
                <c:pt idx="4306">
                  <c:v>0.8</c:v>
                </c:pt>
                <c:pt idx="4307">
                  <c:v>0.6</c:v>
                </c:pt>
                <c:pt idx="4308">
                  <c:v>0</c:v>
                </c:pt>
                <c:pt idx="4309">
                  <c:v>0</c:v>
                </c:pt>
                <c:pt idx="4310">
                  <c:v>0.2</c:v>
                </c:pt>
                <c:pt idx="4311">
                  <c:v>0.2</c:v>
                </c:pt>
                <c:pt idx="4312">
                  <c:v>0</c:v>
                </c:pt>
                <c:pt idx="4313">
                  <c:v>0</c:v>
                </c:pt>
                <c:pt idx="4314">
                  <c:v>0</c:v>
                </c:pt>
                <c:pt idx="4315">
                  <c:v>0.7</c:v>
                </c:pt>
                <c:pt idx="4316">
                  <c:v>0</c:v>
                </c:pt>
                <c:pt idx="4317">
                  <c:v>0.2</c:v>
                </c:pt>
                <c:pt idx="4318">
                  <c:v>0.2</c:v>
                </c:pt>
                <c:pt idx="4319">
                  <c:v>0.2</c:v>
                </c:pt>
                <c:pt idx="4320">
                  <c:v>0.8</c:v>
                </c:pt>
                <c:pt idx="4321">
                  <c:v>0</c:v>
                </c:pt>
                <c:pt idx="4322">
                  <c:v>0.2</c:v>
                </c:pt>
                <c:pt idx="4323">
                  <c:v>0</c:v>
                </c:pt>
                <c:pt idx="4324">
                  <c:v>0</c:v>
                </c:pt>
                <c:pt idx="4325">
                  <c:v>0.2</c:v>
                </c:pt>
                <c:pt idx="4326">
                  <c:v>0.2</c:v>
                </c:pt>
                <c:pt idx="4327">
                  <c:v>0.2</c:v>
                </c:pt>
                <c:pt idx="4328">
                  <c:v>0.2</c:v>
                </c:pt>
                <c:pt idx="4329">
                  <c:v>0</c:v>
                </c:pt>
                <c:pt idx="4330">
                  <c:v>0</c:v>
                </c:pt>
                <c:pt idx="4331">
                  <c:v>0</c:v>
                </c:pt>
                <c:pt idx="4332">
                  <c:v>0.3</c:v>
                </c:pt>
                <c:pt idx="4333">
                  <c:v>0.5</c:v>
                </c:pt>
                <c:pt idx="4334">
                  <c:v>0.7</c:v>
                </c:pt>
                <c:pt idx="4335">
                  <c:v>0.2</c:v>
                </c:pt>
                <c:pt idx="4336">
                  <c:v>0</c:v>
                </c:pt>
                <c:pt idx="4337">
                  <c:v>0.4</c:v>
                </c:pt>
                <c:pt idx="4338">
                  <c:v>0.2</c:v>
                </c:pt>
                <c:pt idx="4339">
                  <c:v>0</c:v>
                </c:pt>
                <c:pt idx="4340">
                  <c:v>0</c:v>
                </c:pt>
                <c:pt idx="4341">
                  <c:v>0.2</c:v>
                </c:pt>
                <c:pt idx="4342">
                  <c:v>0</c:v>
                </c:pt>
                <c:pt idx="4343">
                  <c:v>0</c:v>
                </c:pt>
                <c:pt idx="4344">
                  <c:v>0.2</c:v>
                </c:pt>
                <c:pt idx="4345">
                  <c:v>0</c:v>
                </c:pt>
                <c:pt idx="4346">
                  <c:v>0</c:v>
                </c:pt>
                <c:pt idx="4347">
                  <c:v>0</c:v>
                </c:pt>
                <c:pt idx="4348">
                  <c:v>0.2</c:v>
                </c:pt>
                <c:pt idx="4349">
                  <c:v>0</c:v>
                </c:pt>
                <c:pt idx="4350">
                  <c:v>0</c:v>
                </c:pt>
                <c:pt idx="4351">
                  <c:v>0.2</c:v>
                </c:pt>
                <c:pt idx="4352">
                  <c:v>0.2</c:v>
                </c:pt>
                <c:pt idx="4353">
                  <c:v>0.4</c:v>
                </c:pt>
                <c:pt idx="4354">
                  <c:v>0.2</c:v>
                </c:pt>
                <c:pt idx="4355">
                  <c:v>0.3</c:v>
                </c:pt>
                <c:pt idx="4356">
                  <c:v>0.2</c:v>
                </c:pt>
                <c:pt idx="4357">
                  <c:v>0.8</c:v>
                </c:pt>
                <c:pt idx="4358">
                  <c:v>0.2</c:v>
                </c:pt>
                <c:pt idx="4359">
                  <c:v>0</c:v>
                </c:pt>
                <c:pt idx="4360">
                  <c:v>0.2</c:v>
                </c:pt>
                <c:pt idx="4361">
                  <c:v>0.2</c:v>
                </c:pt>
                <c:pt idx="4362">
                  <c:v>0</c:v>
                </c:pt>
                <c:pt idx="4363">
                  <c:v>0.2</c:v>
                </c:pt>
                <c:pt idx="4364">
                  <c:v>0.2</c:v>
                </c:pt>
                <c:pt idx="4365">
                  <c:v>0</c:v>
                </c:pt>
                <c:pt idx="4366">
                  <c:v>0</c:v>
                </c:pt>
                <c:pt idx="4367">
                  <c:v>0</c:v>
                </c:pt>
                <c:pt idx="4368">
                  <c:v>0</c:v>
                </c:pt>
                <c:pt idx="4369">
                  <c:v>0</c:v>
                </c:pt>
                <c:pt idx="4370">
                  <c:v>0.2</c:v>
                </c:pt>
                <c:pt idx="4371">
                  <c:v>0.2</c:v>
                </c:pt>
                <c:pt idx="4372">
                  <c:v>0</c:v>
                </c:pt>
                <c:pt idx="4373">
                  <c:v>0</c:v>
                </c:pt>
                <c:pt idx="4374">
                  <c:v>0.2</c:v>
                </c:pt>
                <c:pt idx="4375">
                  <c:v>0.2</c:v>
                </c:pt>
                <c:pt idx="4376">
                  <c:v>0.2</c:v>
                </c:pt>
                <c:pt idx="4377">
                  <c:v>0</c:v>
                </c:pt>
                <c:pt idx="4378">
                  <c:v>0.2</c:v>
                </c:pt>
                <c:pt idx="4379">
                  <c:v>0.8</c:v>
                </c:pt>
                <c:pt idx="4380">
                  <c:v>0.2</c:v>
                </c:pt>
                <c:pt idx="4381">
                  <c:v>0.2</c:v>
                </c:pt>
                <c:pt idx="4382">
                  <c:v>0</c:v>
                </c:pt>
                <c:pt idx="4383">
                  <c:v>0</c:v>
                </c:pt>
                <c:pt idx="4384">
                  <c:v>0</c:v>
                </c:pt>
                <c:pt idx="4385">
                  <c:v>0</c:v>
                </c:pt>
                <c:pt idx="4386">
                  <c:v>0</c:v>
                </c:pt>
                <c:pt idx="4387">
                  <c:v>0.2</c:v>
                </c:pt>
                <c:pt idx="4388">
                  <c:v>0</c:v>
                </c:pt>
                <c:pt idx="4389">
                  <c:v>0.2</c:v>
                </c:pt>
                <c:pt idx="4390">
                  <c:v>0</c:v>
                </c:pt>
                <c:pt idx="4391">
                  <c:v>0.45</c:v>
                </c:pt>
                <c:pt idx="4392">
                  <c:v>0</c:v>
                </c:pt>
                <c:pt idx="4393">
                  <c:v>0.5</c:v>
                </c:pt>
                <c:pt idx="4394">
                  <c:v>0.6</c:v>
                </c:pt>
                <c:pt idx="4395">
                  <c:v>0.2</c:v>
                </c:pt>
                <c:pt idx="4396">
                  <c:v>0</c:v>
                </c:pt>
                <c:pt idx="4397">
                  <c:v>0</c:v>
                </c:pt>
                <c:pt idx="4398">
                  <c:v>0</c:v>
                </c:pt>
                <c:pt idx="4399">
                  <c:v>0</c:v>
                </c:pt>
                <c:pt idx="4400">
                  <c:v>0</c:v>
                </c:pt>
                <c:pt idx="4401">
                  <c:v>0.6</c:v>
                </c:pt>
                <c:pt idx="4402">
                  <c:v>0.2</c:v>
                </c:pt>
                <c:pt idx="4403">
                  <c:v>0.2</c:v>
                </c:pt>
                <c:pt idx="4404">
                  <c:v>0.2</c:v>
                </c:pt>
                <c:pt idx="4405">
                  <c:v>0</c:v>
                </c:pt>
                <c:pt idx="4406">
                  <c:v>0</c:v>
                </c:pt>
                <c:pt idx="4407">
                  <c:v>0.2</c:v>
                </c:pt>
                <c:pt idx="4408">
                  <c:v>0.8</c:v>
                </c:pt>
                <c:pt idx="4409">
                  <c:v>0.4</c:v>
                </c:pt>
                <c:pt idx="4410">
                  <c:v>0.4</c:v>
                </c:pt>
                <c:pt idx="4411">
                  <c:v>0.2</c:v>
                </c:pt>
                <c:pt idx="4412">
                  <c:v>0</c:v>
                </c:pt>
                <c:pt idx="4413">
                  <c:v>0.2</c:v>
                </c:pt>
                <c:pt idx="4414">
                  <c:v>0.2</c:v>
                </c:pt>
                <c:pt idx="4415">
                  <c:v>0</c:v>
                </c:pt>
                <c:pt idx="4416">
                  <c:v>0</c:v>
                </c:pt>
                <c:pt idx="4417">
                  <c:v>0</c:v>
                </c:pt>
                <c:pt idx="4418">
                  <c:v>0</c:v>
                </c:pt>
                <c:pt idx="4419">
                  <c:v>0.2</c:v>
                </c:pt>
                <c:pt idx="4420">
                  <c:v>0.2</c:v>
                </c:pt>
                <c:pt idx="4421">
                  <c:v>0.2</c:v>
                </c:pt>
                <c:pt idx="4422">
                  <c:v>0.2</c:v>
                </c:pt>
                <c:pt idx="4423">
                  <c:v>0.2</c:v>
                </c:pt>
                <c:pt idx="4424">
                  <c:v>0.7</c:v>
                </c:pt>
                <c:pt idx="4425">
                  <c:v>0.2</c:v>
                </c:pt>
                <c:pt idx="4426">
                  <c:v>0.2</c:v>
                </c:pt>
                <c:pt idx="4427">
                  <c:v>0.2</c:v>
                </c:pt>
                <c:pt idx="4428">
                  <c:v>0.2</c:v>
                </c:pt>
                <c:pt idx="4429">
                  <c:v>0</c:v>
                </c:pt>
                <c:pt idx="4430">
                  <c:v>0</c:v>
                </c:pt>
                <c:pt idx="4431">
                  <c:v>0</c:v>
                </c:pt>
                <c:pt idx="4432">
                  <c:v>0</c:v>
                </c:pt>
                <c:pt idx="4433">
                  <c:v>0.5</c:v>
                </c:pt>
                <c:pt idx="4434">
                  <c:v>0</c:v>
                </c:pt>
                <c:pt idx="4435">
                  <c:v>0</c:v>
                </c:pt>
                <c:pt idx="4436">
                  <c:v>0</c:v>
                </c:pt>
                <c:pt idx="4437">
                  <c:v>0.2</c:v>
                </c:pt>
                <c:pt idx="4438">
                  <c:v>0.2</c:v>
                </c:pt>
                <c:pt idx="4439">
                  <c:v>0</c:v>
                </c:pt>
                <c:pt idx="4440">
                  <c:v>0.2</c:v>
                </c:pt>
                <c:pt idx="4441">
                  <c:v>0.2</c:v>
                </c:pt>
                <c:pt idx="4442">
                  <c:v>0.2</c:v>
                </c:pt>
                <c:pt idx="4443">
                  <c:v>0.1</c:v>
                </c:pt>
                <c:pt idx="4444">
                  <c:v>0</c:v>
                </c:pt>
                <c:pt idx="4445">
                  <c:v>0</c:v>
                </c:pt>
                <c:pt idx="4446">
                  <c:v>0.2</c:v>
                </c:pt>
                <c:pt idx="4447">
                  <c:v>0.2</c:v>
                </c:pt>
                <c:pt idx="4448">
                  <c:v>0.3</c:v>
                </c:pt>
                <c:pt idx="4449">
                  <c:v>0.2</c:v>
                </c:pt>
                <c:pt idx="4450">
                  <c:v>0.4</c:v>
                </c:pt>
                <c:pt idx="4451">
                  <c:v>0.2</c:v>
                </c:pt>
                <c:pt idx="4452">
                  <c:v>0.2</c:v>
                </c:pt>
                <c:pt idx="4453">
                  <c:v>0.2</c:v>
                </c:pt>
                <c:pt idx="4454">
                  <c:v>0.2</c:v>
                </c:pt>
                <c:pt idx="4455">
                  <c:v>0.2</c:v>
                </c:pt>
                <c:pt idx="4456">
                  <c:v>0</c:v>
                </c:pt>
                <c:pt idx="4457">
                  <c:v>0.2</c:v>
                </c:pt>
                <c:pt idx="4458">
                  <c:v>0.7</c:v>
                </c:pt>
                <c:pt idx="4459">
                  <c:v>0.2</c:v>
                </c:pt>
                <c:pt idx="4460">
                  <c:v>0.2</c:v>
                </c:pt>
                <c:pt idx="4461">
                  <c:v>0</c:v>
                </c:pt>
                <c:pt idx="4462">
                  <c:v>0</c:v>
                </c:pt>
                <c:pt idx="4463">
                  <c:v>0</c:v>
                </c:pt>
                <c:pt idx="4464">
                  <c:v>0.2</c:v>
                </c:pt>
                <c:pt idx="4465">
                  <c:v>0</c:v>
                </c:pt>
                <c:pt idx="4466">
                  <c:v>0</c:v>
                </c:pt>
                <c:pt idx="4467">
                  <c:v>0</c:v>
                </c:pt>
                <c:pt idx="4468">
                  <c:v>0</c:v>
                </c:pt>
                <c:pt idx="4469">
                  <c:v>0</c:v>
                </c:pt>
                <c:pt idx="4470">
                  <c:v>0</c:v>
                </c:pt>
                <c:pt idx="4471">
                  <c:v>0</c:v>
                </c:pt>
                <c:pt idx="4472">
                  <c:v>0.2</c:v>
                </c:pt>
                <c:pt idx="4473">
                  <c:v>0.2</c:v>
                </c:pt>
                <c:pt idx="4474">
                  <c:v>0.2</c:v>
                </c:pt>
                <c:pt idx="4475">
                  <c:v>0.3</c:v>
                </c:pt>
                <c:pt idx="4476">
                  <c:v>0.2</c:v>
                </c:pt>
                <c:pt idx="4477">
                  <c:v>0</c:v>
                </c:pt>
                <c:pt idx="4478">
                  <c:v>0.45</c:v>
                </c:pt>
                <c:pt idx="4479">
                  <c:v>0.7</c:v>
                </c:pt>
                <c:pt idx="4480">
                  <c:v>0.2</c:v>
                </c:pt>
                <c:pt idx="4481">
                  <c:v>0.2</c:v>
                </c:pt>
                <c:pt idx="4482">
                  <c:v>0.2</c:v>
                </c:pt>
                <c:pt idx="4483">
                  <c:v>0</c:v>
                </c:pt>
                <c:pt idx="4484">
                  <c:v>0.8</c:v>
                </c:pt>
                <c:pt idx="4485">
                  <c:v>0</c:v>
                </c:pt>
                <c:pt idx="4486">
                  <c:v>0</c:v>
                </c:pt>
                <c:pt idx="4487">
                  <c:v>0.2</c:v>
                </c:pt>
                <c:pt idx="4488">
                  <c:v>0.32</c:v>
                </c:pt>
                <c:pt idx="4489">
                  <c:v>0.2</c:v>
                </c:pt>
                <c:pt idx="4490">
                  <c:v>0.2</c:v>
                </c:pt>
                <c:pt idx="4491">
                  <c:v>0.2</c:v>
                </c:pt>
                <c:pt idx="4492">
                  <c:v>0</c:v>
                </c:pt>
                <c:pt idx="4493">
                  <c:v>0</c:v>
                </c:pt>
                <c:pt idx="4494">
                  <c:v>0.2</c:v>
                </c:pt>
                <c:pt idx="4495">
                  <c:v>0</c:v>
                </c:pt>
                <c:pt idx="4496">
                  <c:v>0.15</c:v>
                </c:pt>
                <c:pt idx="4497">
                  <c:v>0</c:v>
                </c:pt>
                <c:pt idx="4498">
                  <c:v>0</c:v>
                </c:pt>
                <c:pt idx="4499">
                  <c:v>0</c:v>
                </c:pt>
                <c:pt idx="4500">
                  <c:v>0.2</c:v>
                </c:pt>
                <c:pt idx="4501">
                  <c:v>0</c:v>
                </c:pt>
                <c:pt idx="4502">
                  <c:v>0</c:v>
                </c:pt>
                <c:pt idx="4503">
                  <c:v>0</c:v>
                </c:pt>
                <c:pt idx="4504">
                  <c:v>0</c:v>
                </c:pt>
                <c:pt idx="4505">
                  <c:v>0.2</c:v>
                </c:pt>
                <c:pt idx="4506">
                  <c:v>0.7</c:v>
                </c:pt>
                <c:pt idx="4507">
                  <c:v>0.2</c:v>
                </c:pt>
                <c:pt idx="4508">
                  <c:v>0.2</c:v>
                </c:pt>
                <c:pt idx="4509">
                  <c:v>0.2</c:v>
                </c:pt>
                <c:pt idx="4510">
                  <c:v>0</c:v>
                </c:pt>
                <c:pt idx="4511">
                  <c:v>0</c:v>
                </c:pt>
                <c:pt idx="4512">
                  <c:v>0</c:v>
                </c:pt>
                <c:pt idx="4513">
                  <c:v>0</c:v>
                </c:pt>
                <c:pt idx="4514">
                  <c:v>0</c:v>
                </c:pt>
                <c:pt idx="4515">
                  <c:v>0</c:v>
                </c:pt>
                <c:pt idx="4516">
                  <c:v>0</c:v>
                </c:pt>
                <c:pt idx="4517">
                  <c:v>0</c:v>
                </c:pt>
                <c:pt idx="4518">
                  <c:v>0</c:v>
                </c:pt>
                <c:pt idx="4519">
                  <c:v>0</c:v>
                </c:pt>
                <c:pt idx="4520">
                  <c:v>0.2</c:v>
                </c:pt>
                <c:pt idx="4521">
                  <c:v>0.2</c:v>
                </c:pt>
                <c:pt idx="4522">
                  <c:v>0</c:v>
                </c:pt>
                <c:pt idx="4523">
                  <c:v>0</c:v>
                </c:pt>
                <c:pt idx="4524">
                  <c:v>0.2</c:v>
                </c:pt>
                <c:pt idx="4525">
                  <c:v>0.6</c:v>
                </c:pt>
                <c:pt idx="4526">
                  <c:v>0.32</c:v>
                </c:pt>
                <c:pt idx="4527">
                  <c:v>0</c:v>
                </c:pt>
                <c:pt idx="4528">
                  <c:v>0.15</c:v>
                </c:pt>
                <c:pt idx="4529">
                  <c:v>0.2</c:v>
                </c:pt>
                <c:pt idx="4530">
                  <c:v>0</c:v>
                </c:pt>
                <c:pt idx="4531">
                  <c:v>0</c:v>
                </c:pt>
                <c:pt idx="4532">
                  <c:v>0.2</c:v>
                </c:pt>
                <c:pt idx="4533">
                  <c:v>0</c:v>
                </c:pt>
                <c:pt idx="4534">
                  <c:v>0</c:v>
                </c:pt>
                <c:pt idx="4535">
                  <c:v>0</c:v>
                </c:pt>
                <c:pt idx="4536">
                  <c:v>0</c:v>
                </c:pt>
                <c:pt idx="4537">
                  <c:v>0</c:v>
                </c:pt>
                <c:pt idx="4538">
                  <c:v>0.2</c:v>
                </c:pt>
                <c:pt idx="4539">
                  <c:v>0.2</c:v>
                </c:pt>
                <c:pt idx="4540">
                  <c:v>0.2</c:v>
                </c:pt>
                <c:pt idx="4541">
                  <c:v>0.2</c:v>
                </c:pt>
                <c:pt idx="4542">
                  <c:v>0</c:v>
                </c:pt>
                <c:pt idx="4543">
                  <c:v>0</c:v>
                </c:pt>
                <c:pt idx="4544">
                  <c:v>0.4</c:v>
                </c:pt>
                <c:pt idx="4545">
                  <c:v>0</c:v>
                </c:pt>
                <c:pt idx="4546">
                  <c:v>0</c:v>
                </c:pt>
                <c:pt idx="4547">
                  <c:v>0.2</c:v>
                </c:pt>
                <c:pt idx="4548">
                  <c:v>0</c:v>
                </c:pt>
                <c:pt idx="4549">
                  <c:v>0.2</c:v>
                </c:pt>
                <c:pt idx="4550">
                  <c:v>0</c:v>
                </c:pt>
                <c:pt idx="4551">
                  <c:v>0</c:v>
                </c:pt>
                <c:pt idx="4552">
                  <c:v>0</c:v>
                </c:pt>
                <c:pt idx="4553">
                  <c:v>0</c:v>
                </c:pt>
                <c:pt idx="4554">
                  <c:v>0</c:v>
                </c:pt>
                <c:pt idx="4555">
                  <c:v>0.2</c:v>
                </c:pt>
                <c:pt idx="4556">
                  <c:v>0</c:v>
                </c:pt>
                <c:pt idx="4557">
                  <c:v>0</c:v>
                </c:pt>
                <c:pt idx="4558">
                  <c:v>0</c:v>
                </c:pt>
                <c:pt idx="4559">
                  <c:v>0</c:v>
                </c:pt>
                <c:pt idx="4560">
                  <c:v>0</c:v>
                </c:pt>
                <c:pt idx="4561">
                  <c:v>0</c:v>
                </c:pt>
                <c:pt idx="4562">
                  <c:v>0.2</c:v>
                </c:pt>
                <c:pt idx="4563">
                  <c:v>0.2</c:v>
                </c:pt>
                <c:pt idx="4564">
                  <c:v>0.2</c:v>
                </c:pt>
                <c:pt idx="4565">
                  <c:v>0</c:v>
                </c:pt>
                <c:pt idx="4566">
                  <c:v>0</c:v>
                </c:pt>
                <c:pt idx="4567">
                  <c:v>0.2</c:v>
                </c:pt>
                <c:pt idx="4568">
                  <c:v>0</c:v>
                </c:pt>
                <c:pt idx="4569">
                  <c:v>0</c:v>
                </c:pt>
                <c:pt idx="4570">
                  <c:v>0.2</c:v>
                </c:pt>
                <c:pt idx="4571">
                  <c:v>0.2</c:v>
                </c:pt>
                <c:pt idx="4572">
                  <c:v>0.6</c:v>
                </c:pt>
                <c:pt idx="4573">
                  <c:v>0.8</c:v>
                </c:pt>
                <c:pt idx="4574">
                  <c:v>0</c:v>
                </c:pt>
                <c:pt idx="4575">
                  <c:v>0</c:v>
                </c:pt>
                <c:pt idx="4576">
                  <c:v>0.2</c:v>
                </c:pt>
                <c:pt idx="4577">
                  <c:v>0</c:v>
                </c:pt>
                <c:pt idx="4578">
                  <c:v>0</c:v>
                </c:pt>
                <c:pt idx="4579">
                  <c:v>0.2</c:v>
                </c:pt>
                <c:pt idx="4580">
                  <c:v>0.2</c:v>
                </c:pt>
                <c:pt idx="4581">
                  <c:v>0</c:v>
                </c:pt>
                <c:pt idx="4582">
                  <c:v>0</c:v>
                </c:pt>
                <c:pt idx="4583">
                  <c:v>0</c:v>
                </c:pt>
                <c:pt idx="4584">
                  <c:v>0.2</c:v>
                </c:pt>
                <c:pt idx="4585">
                  <c:v>0</c:v>
                </c:pt>
                <c:pt idx="4586">
                  <c:v>0.2</c:v>
                </c:pt>
                <c:pt idx="4587">
                  <c:v>0</c:v>
                </c:pt>
                <c:pt idx="4588">
                  <c:v>0.2</c:v>
                </c:pt>
                <c:pt idx="4589">
                  <c:v>0</c:v>
                </c:pt>
                <c:pt idx="4590">
                  <c:v>0</c:v>
                </c:pt>
                <c:pt idx="4591">
                  <c:v>0</c:v>
                </c:pt>
                <c:pt idx="4592">
                  <c:v>0.6</c:v>
                </c:pt>
                <c:pt idx="4593">
                  <c:v>0</c:v>
                </c:pt>
                <c:pt idx="4594">
                  <c:v>0.2</c:v>
                </c:pt>
                <c:pt idx="4595">
                  <c:v>0.2</c:v>
                </c:pt>
                <c:pt idx="4596">
                  <c:v>0.2</c:v>
                </c:pt>
                <c:pt idx="4597">
                  <c:v>0</c:v>
                </c:pt>
                <c:pt idx="4598">
                  <c:v>0.2</c:v>
                </c:pt>
                <c:pt idx="4599">
                  <c:v>0.4</c:v>
                </c:pt>
                <c:pt idx="4600">
                  <c:v>0.2</c:v>
                </c:pt>
                <c:pt idx="4601">
                  <c:v>0.2</c:v>
                </c:pt>
                <c:pt idx="4602">
                  <c:v>0.7</c:v>
                </c:pt>
                <c:pt idx="4603">
                  <c:v>0.4</c:v>
                </c:pt>
                <c:pt idx="4604">
                  <c:v>0.2</c:v>
                </c:pt>
                <c:pt idx="4605">
                  <c:v>0.2</c:v>
                </c:pt>
                <c:pt idx="4606">
                  <c:v>0.2</c:v>
                </c:pt>
                <c:pt idx="4607">
                  <c:v>0</c:v>
                </c:pt>
                <c:pt idx="4608">
                  <c:v>0</c:v>
                </c:pt>
                <c:pt idx="4609">
                  <c:v>0</c:v>
                </c:pt>
                <c:pt idx="4610">
                  <c:v>0</c:v>
                </c:pt>
                <c:pt idx="4611">
                  <c:v>0</c:v>
                </c:pt>
                <c:pt idx="4612">
                  <c:v>0.1</c:v>
                </c:pt>
                <c:pt idx="4613">
                  <c:v>0</c:v>
                </c:pt>
                <c:pt idx="4614">
                  <c:v>0</c:v>
                </c:pt>
                <c:pt idx="4615">
                  <c:v>0</c:v>
                </c:pt>
                <c:pt idx="4616">
                  <c:v>0</c:v>
                </c:pt>
                <c:pt idx="4617">
                  <c:v>0.2</c:v>
                </c:pt>
                <c:pt idx="4618">
                  <c:v>0</c:v>
                </c:pt>
                <c:pt idx="4619">
                  <c:v>0.7</c:v>
                </c:pt>
                <c:pt idx="4620">
                  <c:v>0</c:v>
                </c:pt>
                <c:pt idx="4621">
                  <c:v>0</c:v>
                </c:pt>
                <c:pt idx="4622">
                  <c:v>0</c:v>
                </c:pt>
                <c:pt idx="4623">
                  <c:v>0</c:v>
                </c:pt>
                <c:pt idx="4624">
                  <c:v>0</c:v>
                </c:pt>
                <c:pt idx="4625">
                  <c:v>0</c:v>
                </c:pt>
                <c:pt idx="4626">
                  <c:v>0.2</c:v>
                </c:pt>
                <c:pt idx="4627">
                  <c:v>0</c:v>
                </c:pt>
                <c:pt idx="4628">
                  <c:v>0</c:v>
                </c:pt>
                <c:pt idx="4629">
                  <c:v>0</c:v>
                </c:pt>
                <c:pt idx="4630">
                  <c:v>0</c:v>
                </c:pt>
                <c:pt idx="4631">
                  <c:v>0.2</c:v>
                </c:pt>
                <c:pt idx="4632">
                  <c:v>0.7</c:v>
                </c:pt>
                <c:pt idx="4633">
                  <c:v>0.2</c:v>
                </c:pt>
                <c:pt idx="4634">
                  <c:v>0.8</c:v>
                </c:pt>
                <c:pt idx="4635">
                  <c:v>0</c:v>
                </c:pt>
                <c:pt idx="4636">
                  <c:v>0</c:v>
                </c:pt>
                <c:pt idx="4637">
                  <c:v>0.2</c:v>
                </c:pt>
                <c:pt idx="4638">
                  <c:v>0.2</c:v>
                </c:pt>
                <c:pt idx="4639">
                  <c:v>0.6</c:v>
                </c:pt>
                <c:pt idx="4640">
                  <c:v>0.5</c:v>
                </c:pt>
                <c:pt idx="4641">
                  <c:v>0.2</c:v>
                </c:pt>
                <c:pt idx="4642">
                  <c:v>0</c:v>
                </c:pt>
                <c:pt idx="4643">
                  <c:v>0</c:v>
                </c:pt>
                <c:pt idx="4644">
                  <c:v>0.2</c:v>
                </c:pt>
                <c:pt idx="4645">
                  <c:v>0.6</c:v>
                </c:pt>
                <c:pt idx="4646">
                  <c:v>0.5</c:v>
                </c:pt>
                <c:pt idx="4647">
                  <c:v>0.2</c:v>
                </c:pt>
                <c:pt idx="4648">
                  <c:v>0</c:v>
                </c:pt>
                <c:pt idx="4649">
                  <c:v>0</c:v>
                </c:pt>
                <c:pt idx="4650">
                  <c:v>0</c:v>
                </c:pt>
                <c:pt idx="4651">
                  <c:v>0</c:v>
                </c:pt>
                <c:pt idx="4652">
                  <c:v>0</c:v>
                </c:pt>
                <c:pt idx="4653">
                  <c:v>0</c:v>
                </c:pt>
                <c:pt idx="4654">
                  <c:v>0.2</c:v>
                </c:pt>
                <c:pt idx="4655">
                  <c:v>0.2</c:v>
                </c:pt>
                <c:pt idx="4656">
                  <c:v>0.2</c:v>
                </c:pt>
                <c:pt idx="4657">
                  <c:v>0.2</c:v>
                </c:pt>
                <c:pt idx="4658">
                  <c:v>0.2</c:v>
                </c:pt>
                <c:pt idx="4659">
                  <c:v>0.2</c:v>
                </c:pt>
                <c:pt idx="4660">
                  <c:v>0.2</c:v>
                </c:pt>
                <c:pt idx="4661">
                  <c:v>0.2</c:v>
                </c:pt>
                <c:pt idx="4662">
                  <c:v>0.2</c:v>
                </c:pt>
                <c:pt idx="4663">
                  <c:v>0</c:v>
                </c:pt>
                <c:pt idx="4664">
                  <c:v>0</c:v>
                </c:pt>
                <c:pt idx="4665">
                  <c:v>0</c:v>
                </c:pt>
                <c:pt idx="4666">
                  <c:v>0</c:v>
                </c:pt>
                <c:pt idx="4667">
                  <c:v>0.2</c:v>
                </c:pt>
                <c:pt idx="4668">
                  <c:v>0</c:v>
                </c:pt>
                <c:pt idx="4669">
                  <c:v>0</c:v>
                </c:pt>
                <c:pt idx="4670">
                  <c:v>0</c:v>
                </c:pt>
                <c:pt idx="4671">
                  <c:v>0.2</c:v>
                </c:pt>
                <c:pt idx="4672">
                  <c:v>0.2</c:v>
                </c:pt>
                <c:pt idx="4673">
                  <c:v>0.2</c:v>
                </c:pt>
                <c:pt idx="4674">
                  <c:v>0.2</c:v>
                </c:pt>
                <c:pt idx="4675">
                  <c:v>0</c:v>
                </c:pt>
                <c:pt idx="4676">
                  <c:v>0.4</c:v>
                </c:pt>
                <c:pt idx="4677">
                  <c:v>0</c:v>
                </c:pt>
                <c:pt idx="4678">
                  <c:v>0</c:v>
                </c:pt>
                <c:pt idx="4679">
                  <c:v>0.2</c:v>
                </c:pt>
                <c:pt idx="4680">
                  <c:v>0</c:v>
                </c:pt>
                <c:pt idx="4681">
                  <c:v>0.2</c:v>
                </c:pt>
                <c:pt idx="4682">
                  <c:v>0.2</c:v>
                </c:pt>
                <c:pt idx="4683">
                  <c:v>0.2</c:v>
                </c:pt>
                <c:pt idx="4684">
                  <c:v>0.2</c:v>
                </c:pt>
                <c:pt idx="4685">
                  <c:v>0.2</c:v>
                </c:pt>
                <c:pt idx="4686">
                  <c:v>0.2</c:v>
                </c:pt>
                <c:pt idx="4687">
                  <c:v>0</c:v>
                </c:pt>
                <c:pt idx="4688">
                  <c:v>0.2</c:v>
                </c:pt>
                <c:pt idx="4689">
                  <c:v>0</c:v>
                </c:pt>
                <c:pt idx="4690">
                  <c:v>0.2</c:v>
                </c:pt>
                <c:pt idx="4691">
                  <c:v>0</c:v>
                </c:pt>
                <c:pt idx="4692">
                  <c:v>0.45</c:v>
                </c:pt>
                <c:pt idx="4693">
                  <c:v>0</c:v>
                </c:pt>
                <c:pt idx="4694">
                  <c:v>0.2</c:v>
                </c:pt>
                <c:pt idx="4695">
                  <c:v>0</c:v>
                </c:pt>
                <c:pt idx="4696">
                  <c:v>0</c:v>
                </c:pt>
                <c:pt idx="4697">
                  <c:v>0.4</c:v>
                </c:pt>
                <c:pt idx="4698">
                  <c:v>0</c:v>
                </c:pt>
                <c:pt idx="4699">
                  <c:v>0</c:v>
                </c:pt>
                <c:pt idx="4700">
                  <c:v>0</c:v>
                </c:pt>
                <c:pt idx="4701">
                  <c:v>0</c:v>
                </c:pt>
                <c:pt idx="4702">
                  <c:v>0</c:v>
                </c:pt>
                <c:pt idx="4703">
                  <c:v>0</c:v>
                </c:pt>
                <c:pt idx="4704">
                  <c:v>0</c:v>
                </c:pt>
                <c:pt idx="4705">
                  <c:v>0</c:v>
                </c:pt>
                <c:pt idx="4706">
                  <c:v>0</c:v>
                </c:pt>
                <c:pt idx="4707">
                  <c:v>0.2</c:v>
                </c:pt>
                <c:pt idx="4708">
                  <c:v>0.7</c:v>
                </c:pt>
                <c:pt idx="4709">
                  <c:v>0.5</c:v>
                </c:pt>
                <c:pt idx="4710">
                  <c:v>0</c:v>
                </c:pt>
                <c:pt idx="4711">
                  <c:v>0.2</c:v>
                </c:pt>
                <c:pt idx="4712">
                  <c:v>0</c:v>
                </c:pt>
                <c:pt idx="4713">
                  <c:v>0</c:v>
                </c:pt>
                <c:pt idx="4714">
                  <c:v>0</c:v>
                </c:pt>
                <c:pt idx="4715">
                  <c:v>0</c:v>
                </c:pt>
                <c:pt idx="4716">
                  <c:v>0</c:v>
                </c:pt>
                <c:pt idx="4717">
                  <c:v>0</c:v>
                </c:pt>
                <c:pt idx="4718">
                  <c:v>0</c:v>
                </c:pt>
                <c:pt idx="4719">
                  <c:v>0.2</c:v>
                </c:pt>
                <c:pt idx="4720">
                  <c:v>0</c:v>
                </c:pt>
                <c:pt idx="4721">
                  <c:v>0</c:v>
                </c:pt>
                <c:pt idx="4722">
                  <c:v>0.2</c:v>
                </c:pt>
                <c:pt idx="4723">
                  <c:v>0.2</c:v>
                </c:pt>
                <c:pt idx="4724">
                  <c:v>0</c:v>
                </c:pt>
                <c:pt idx="4725">
                  <c:v>0</c:v>
                </c:pt>
                <c:pt idx="4726">
                  <c:v>0</c:v>
                </c:pt>
                <c:pt idx="4727">
                  <c:v>0</c:v>
                </c:pt>
                <c:pt idx="4728">
                  <c:v>0</c:v>
                </c:pt>
                <c:pt idx="4729">
                  <c:v>0.7</c:v>
                </c:pt>
                <c:pt idx="4730">
                  <c:v>0.3</c:v>
                </c:pt>
                <c:pt idx="4731">
                  <c:v>0.2</c:v>
                </c:pt>
                <c:pt idx="4732">
                  <c:v>0</c:v>
                </c:pt>
                <c:pt idx="4733">
                  <c:v>0</c:v>
                </c:pt>
                <c:pt idx="4734">
                  <c:v>0</c:v>
                </c:pt>
                <c:pt idx="4735">
                  <c:v>0</c:v>
                </c:pt>
                <c:pt idx="4736">
                  <c:v>0</c:v>
                </c:pt>
                <c:pt idx="4737">
                  <c:v>0</c:v>
                </c:pt>
                <c:pt idx="4738">
                  <c:v>0</c:v>
                </c:pt>
                <c:pt idx="4739">
                  <c:v>0</c:v>
                </c:pt>
                <c:pt idx="4740">
                  <c:v>0.2</c:v>
                </c:pt>
                <c:pt idx="4741">
                  <c:v>0.2</c:v>
                </c:pt>
                <c:pt idx="4742">
                  <c:v>0.2</c:v>
                </c:pt>
                <c:pt idx="4743">
                  <c:v>0</c:v>
                </c:pt>
                <c:pt idx="4744">
                  <c:v>0</c:v>
                </c:pt>
                <c:pt idx="4745">
                  <c:v>0.2</c:v>
                </c:pt>
                <c:pt idx="4746">
                  <c:v>0.2</c:v>
                </c:pt>
                <c:pt idx="4747">
                  <c:v>0</c:v>
                </c:pt>
                <c:pt idx="4748">
                  <c:v>0</c:v>
                </c:pt>
                <c:pt idx="4749">
                  <c:v>0</c:v>
                </c:pt>
                <c:pt idx="4750">
                  <c:v>0</c:v>
                </c:pt>
                <c:pt idx="4751">
                  <c:v>0</c:v>
                </c:pt>
                <c:pt idx="4752">
                  <c:v>0</c:v>
                </c:pt>
                <c:pt idx="4753">
                  <c:v>0</c:v>
                </c:pt>
                <c:pt idx="4754">
                  <c:v>0</c:v>
                </c:pt>
                <c:pt idx="4755">
                  <c:v>0</c:v>
                </c:pt>
                <c:pt idx="4756">
                  <c:v>0</c:v>
                </c:pt>
                <c:pt idx="4757">
                  <c:v>0</c:v>
                </c:pt>
                <c:pt idx="4758">
                  <c:v>0.2</c:v>
                </c:pt>
                <c:pt idx="4759">
                  <c:v>0.2</c:v>
                </c:pt>
                <c:pt idx="4760">
                  <c:v>0</c:v>
                </c:pt>
                <c:pt idx="4761">
                  <c:v>0</c:v>
                </c:pt>
                <c:pt idx="4762">
                  <c:v>0.2</c:v>
                </c:pt>
                <c:pt idx="4763">
                  <c:v>0.7</c:v>
                </c:pt>
                <c:pt idx="4764">
                  <c:v>0</c:v>
                </c:pt>
                <c:pt idx="4765">
                  <c:v>0</c:v>
                </c:pt>
                <c:pt idx="4766">
                  <c:v>0.2</c:v>
                </c:pt>
                <c:pt idx="4767">
                  <c:v>0.7</c:v>
                </c:pt>
                <c:pt idx="4768">
                  <c:v>0.2</c:v>
                </c:pt>
                <c:pt idx="4769">
                  <c:v>0.1</c:v>
                </c:pt>
                <c:pt idx="4770">
                  <c:v>0</c:v>
                </c:pt>
                <c:pt idx="4771">
                  <c:v>0</c:v>
                </c:pt>
                <c:pt idx="4772">
                  <c:v>0</c:v>
                </c:pt>
                <c:pt idx="4773">
                  <c:v>0.2</c:v>
                </c:pt>
                <c:pt idx="4774">
                  <c:v>0</c:v>
                </c:pt>
                <c:pt idx="4775">
                  <c:v>0</c:v>
                </c:pt>
                <c:pt idx="4776">
                  <c:v>0</c:v>
                </c:pt>
                <c:pt idx="4777">
                  <c:v>0</c:v>
                </c:pt>
                <c:pt idx="4778">
                  <c:v>0.7</c:v>
                </c:pt>
                <c:pt idx="4779">
                  <c:v>0.2</c:v>
                </c:pt>
                <c:pt idx="4780">
                  <c:v>0.2</c:v>
                </c:pt>
                <c:pt idx="4781">
                  <c:v>0</c:v>
                </c:pt>
                <c:pt idx="4782">
                  <c:v>0</c:v>
                </c:pt>
                <c:pt idx="4783">
                  <c:v>0</c:v>
                </c:pt>
                <c:pt idx="4784">
                  <c:v>0</c:v>
                </c:pt>
                <c:pt idx="4785">
                  <c:v>0.3</c:v>
                </c:pt>
                <c:pt idx="4786">
                  <c:v>0.8</c:v>
                </c:pt>
                <c:pt idx="4787">
                  <c:v>0.2</c:v>
                </c:pt>
                <c:pt idx="4788">
                  <c:v>0</c:v>
                </c:pt>
                <c:pt idx="4789">
                  <c:v>0</c:v>
                </c:pt>
                <c:pt idx="4790">
                  <c:v>0</c:v>
                </c:pt>
                <c:pt idx="4791">
                  <c:v>0</c:v>
                </c:pt>
                <c:pt idx="4792">
                  <c:v>0.2</c:v>
                </c:pt>
                <c:pt idx="4793">
                  <c:v>0.2</c:v>
                </c:pt>
                <c:pt idx="4794">
                  <c:v>0.2</c:v>
                </c:pt>
                <c:pt idx="4795">
                  <c:v>0.2</c:v>
                </c:pt>
                <c:pt idx="4796">
                  <c:v>0.2</c:v>
                </c:pt>
                <c:pt idx="4797">
                  <c:v>0.2</c:v>
                </c:pt>
                <c:pt idx="4798">
                  <c:v>0</c:v>
                </c:pt>
                <c:pt idx="4799">
                  <c:v>0</c:v>
                </c:pt>
                <c:pt idx="4800">
                  <c:v>0</c:v>
                </c:pt>
                <c:pt idx="4801">
                  <c:v>0.2</c:v>
                </c:pt>
                <c:pt idx="4802">
                  <c:v>0.2</c:v>
                </c:pt>
                <c:pt idx="4803">
                  <c:v>0.5</c:v>
                </c:pt>
                <c:pt idx="4804">
                  <c:v>0.2</c:v>
                </c:pt>
                <c:pt idx="4805">
                  <c:v>0.4</c:v>
                </c:pt>
                <c:pt idx="4806">
                  <c:v>0.2</c:v>
                </c:pt>
                <c:pt idx="4807">
                  <c:v>0.2</c:v>
                </c:pt>
                <c:pt idx="4808">
                  <c:v>0.7</c:v>
                </c:pt>
                <c:pt idx="4809">
                  <c:v>0.2</c:v>
                </c:pt>
                <c:pt idx="4810">
                  <c:v>0</c:v>
                </c:pt>
                <c:pt idx="4811">
                  <c:v>0</c:v>
                </c:pt>
                <c:pt idx="4812">
                  <c:v>0.2</c:v>
                </c:pt>
                <c:pt idx="4813">
                  <c:v>0</c:v>
                </c:pt>
                <c:pt idx="4814">
                  <c:v>0</c:v>
                </c:pt>
                <c:pt idx="4815">
                  <c:v>0</c:v>
                </c:pt>
                <c:pt idx="4816">
                  <c:v>0</c:v>
                </c:pt>
                <c:pt idx="4817">
                  <c:v>0</c:v>
                </c:pt>
                <c:pt idx="4818">
                  <c:v>0</c:v>
                </c:pt>
                <c:pt idx="4819">
                  <c:v>0.4</c:v>
                </c:pt>
                <c:pt idx="4820">
                  <c:v>0.2</c:v>
                </c:pt>
                <c:pt idx="4821">
                  <c:v>0.1</c:v>
                </c:pt>
                <c:pt idx="4822">
                  <c:v>0.7</c:v>
                </c:pt>
                <c:pt idx="4823">
                  <c:v>0.1</c:v>
                </c:pt>
                <c:pt idx="4824">
                  <c:v>0.2</c:v>
                </c:pt>
                <c:pt idx="4825">
                  <c:v>0.2</c:v>
                </c:pt>
                <c:pt idx="4826">
                  <c:v>0.2</c:v>
                </c:pt>
                <c:pt idx="4827">
                  <c:v>0.4</c:v>
                </c:pt>
                <c:pt idx="4828">
                  <c:v>0.8</c:v>
                </c:pt>
                <c:pt idx="4829">
                  <c:v>0</c:v>
                </c:pt>
                <c:pt idx="4830">
                  <c:v>0</c:v>
                </c:pt>
                <c:pt idx="4831">
                  <c:v>0</c:v>
                </c:pt>
                <c:pt idx="4832">
                  <c:v>0</c:v>
                </c:pt>
                <c:pt idx="4833">
                  <c:v>0</c:v>
                </c:pt>
                <c:pt idx="4834">
                  <c:v>0</c:v>
                </c:pt>
                <c:pt idx="4835">
                  <c:v>0</c:v>
                </c:pt>
                <c:pt idx="4836">
                  <c:v>0</c:v>
                </c:pt>
                <c:pt idx="4837">
                  <c:v>0</c:v>
                </c:pt>
                <c:pt idx="4838">
                  <c:v>0</c:v>
                </c:pt>
                <c:pt idx="4839">
                  <c:v>0.2</c:v>
                </c:pt>
                <c:pt idx="4840">
                  <c:v>0.2</c:v>
                </c:pt>
                <c:pt idx="4841">
                  <c:v>0</c:v>
                </c:pt>
                <c:pt idx="4842">
                  <c:v>0.2</c:v>
                </c:pt>
                <c:pt idx="4843">
                  <c:v>0</c:v>
                </c:pt>
                <c:pt idx="4844">
                  <c:v>0</c:v>
                </c:pt>
                <c:pt idx="4845">
                  <c:v>0</c:v>
                </c:pt>
                <c:pt idx="4846">
                  <c:v>0</c:v>
                </c:pt>
                <c:pt idx="4847">
                  <c:v>0</c:v>
                </c:pt>
                <c:pt idx="4848">
                  <c:v>0</c:v>
                </c:pt>
                <c:pt idx="4849">
                  <c:v>0</c:v>
                </c:pt>
                <c:pt idx="4850">
                  <c:v>0</c:v>
                </c:pt>
                <c:pt idx="4851">
                  <c:v>0</c:v>
                </c:pt>
                <c:pt idx="4852">
                  <c:v>0</c:v>
                </c:pt>
                <c:pt idx="4853">
                  <c:v>0</c:v>
                </c:pt>
                <c:pt idx="4854">
                  <c:v>0</c:v>
                </c:pt>
                <c:pt idx="4855">
                  <c:v>0.2</c:v>
                </c:pt>
                <c:pt idx="4856">
                  <c:v>0.7</c:v>
                </c:pt>
                <c:pt idx="4857">
                  <c:v>0.7</c:v>
                </c:pt>
                <c:pt idx="4858">
                  <c:v>0</c:v>
                </c:pt>
                <c:pt idx="4859">
                  <c:v>0.2</c:v>
                </c:pt>
                <c:pt idx="4860">
                  <c:v>0.2</c:v>
                </c:pt>
                <c:pt idx="4861">
                  <c:v>0</c:v>
                </c:pt>
                <c:pt idx="4862">
                  <c:v>0</c:v>
                </c:pt>
                <c:pt idx="4863">
                  <c:v>0.2</c:v>
                </c:pt>
                <c:pt idx="4864">
                  <c:v>0.2</c:v>
                </c:pt>
                <c:pt idx="4865">
                  <c:v>0.8</c:v>
                </c:pt>
                <c:pt idx="4866">
                  <c:v>0.3</c:v>
                </c:pt>
                <c:pt idx="4867">
                  <c:v>0.2</c:v>
                </c:pt>
                <c:pt idx="4868">
                  <c:v>0.2</c:v>
                </c:pt>
                <c:pt idx="4869">
                  <c:v>0.2</c:v>
                </c:pt>
                <c:pt idx="4870">
                  <c:v>0.2</c:v>
                </c:pt>
                <c:pt idx="4871">
                  <c:v>0</c:v>
                </c:pt>
                <c:pt idx="4872">
                  <c:v>0.2</c:v>
                </c:pt>
                <c:pt idx="4873">
                  <c:v>0.2</c:v>
                </c:pt>
                <c:pt idx="4874">
                  <c:v>0.2</c:v>
                </c:pt>
                <c:pt idx="4875">
                  <c:v>0.2</c:v>
                </c:pt>
                <c:pt idx="4876">
                  <c:v>0.2</c:v>
                </c:pt>
                <c:pt idx="4877">
                  <c:v>0.4</c:v>
                </c:pt>
                <c:pt idx="4878">
                  <c:v>0</c:v>
                </c:pt>
                <c:pt idx="4879">
                  <c:v>0.2</c:v>
                </c:pt>
                <c:pt idx="4880">
                  <c:v>0.2</c:v>
                </c:pt>
                <c:pt idx="4881">
                  <c:v>0</c:v>
                </c:pt>
                <c:pt idx="4882">
                  <c:v>0</c:v>
                </c:pt>
                <c:pt idx="4883">
                  <c:v>0.4</c:v>
                </c:pt>
                <c:pt idx="4884">
                  <c:v>0</c:v>
                </c:pt>
                <c:pt idx="4885">
                  <c:v>0</c:v>
                </c:pt>
                <c:pt idx="4886">
                  <c:v>0.2</c:v>
                </c:pt>
                <c:pt idx="4887">
                  <c:v>0.2</c:v>
                </c:pt>
                <c:pt idx="4888">
                  <c:v>0.2</c:v>
                </c:pt>
                <c:pt idx="4889">
                  <c:v>0</c:v>
                </c:pt>
                <c:pt idx="4890">
                  <c:v>0</c:v>
                </c:pt>
                <c:pt idx="4891">
                  <c:v>0.2</c:v>
                </c:pt>
                <c:pt idx="4892">
                  <c:v>0</c:v>
                </c:pt>
                <c:pt idx="4893">
                  <c:v>0.8</c:v>
                </c:pt>
                <c:pt idx="4894">
                  <c:v>0.2</c:v>
                </c:pt>
                <c:pt idx="4895">
                  <c:v>0.8</c:v>
                </c:pt>
                <c:pt idx="4896">
                  <c:v>0.2</c:v>
                </c:pt>
                <c:pt idx="4897">
                  <c:v>0.2</c:v>
                </c:pt>
                <c:pt idx="4898">
                  <c:v>0.8</c:v>
                </c:pt>
                <c:pt idx="4899">
                  <c:v>0</c:v>
                </c:pt>
                <c:pt idx="4900">
                  <c:v>0</c:v>
                </c:pt>
                <c:pt idx="4901">
                  <c:v>0</c:v>
                </c:pt>
                <c:pt idx="4902">
                  <c:v>0</c:v>
                </c:pt>
                <c:pt idx="4903">
                  <c:v>0</c:v>
                </c:pt>
                <c:pt idx="4904">
                  <c:v>0</c:v>
                </c:pt>
                <c:pt idx="4905">
                  <c:v>0</c:v>
                </c:pt>
                <c:pt idx="4906">
                  <c:v>0</c:v>
                </c:pt>
                <c:pt idx="4907">
                  <c:v>0.2</c:v>
                </c:pt>
                <c:pt idx="4908">
                  <c:v>0.2</c:v>
                </c:pt>
                <c:pt idx="4909">
                  <c:v>0</c:v>
                </c:pt>
                <c:pt idx="4910">
                  <c:v>0</c:v>
                </c:pt>
                <c:pt idx="4911">
                  <c:v>0</c:v>
                </c:pt>
                <c:pt idx="4912">
                  <c:v>0</c:v>
                </c:pt>
                <c:pt idx="4913">
                  <c:v>0</c:v>
                </c:pt>
                <c:pt idx="4914">
                  <c:v>0.2</c:v>
                </c:pt>
                <c:pt idx="4915">
                  <c:v>0</c:v>
                </c:pt>
                <c:pt idx="4916">
                  <c:v>0.1</c:v>
                </c:pt>
                <c:pt idx="4917">
                  <c:v>0</c:v>
                </c:pt>
                <c:pt idx="4918">
                  <c:v>0</c:v>
                </c:pt>
                <c:pt idx="4919">
                  <c:v>0.2</c:v>
                </c:pt>
                <c:pt idx="4920">
                  <c:v>0.2</c:v>
                </c:pt>
                <c:pt idx="4921">
                  <c:v>0</c:v>
                </c:pt>
                <c:pt idx="4922">
                  <c:v>0</c:v>
                </c:pt>
                <c:pt idx="4923">
                  <c:v>0</c:v>
                </c:pt>
                <c:pt idx="4924">
                  <c:v>0</c:v>
                </c:pt>
                <c:pt idx="4925">
                  <c:v>0.2</c:v>
                </c:pt>
                <c:pt idx="4926">
                  <c:v>0</c:v>
                </c:pt>
                <c:pt idx="4927">
                  <c:v>0</c:v>
                </c:pt>
                <c:pt idx="4928">
                  <c:v>0</c:v>
                </c:pt>
                <c:pt idx="4929">
                  <c:v>0</c:v>
                </c:pt>
                <c:pt idx="4930">
                  <c:v>0.2</c:v>
                </c:pt>
                <c:pt idx="4931">
                  <c:v>0.8</c:v>
                </c:pt>
                <c:pt idx="4932">
                  <c:v>0.2</c:v>
                </c:pt>
                <c:pt idx="4933">
                  <c:v>0</c:v>
                </c:pt>
                <c:pt idx="4934">
                  <c:v>0</c:v>
                </c:pt>
                <c:pt idx="4935">
                  <c:v>0</c:v>
                </c:pt>
                <c:pt idx="4936">
                  <c:v>0</c:v>
                </c:pt>
                <c:pt idx="4937">
                  <c:v>0</c:v>
                </c:pt>
                <c:pt idx="4938">
                  <c:v>0.2</c:v>
                </c:pt>
                <c:pt idx="4939">
                  <c:v>0.2</c:v>
                </c:pt>
                <c:pt idx="4940">
                  <c:v>0.2</c:v>
                </c:pt>
                <c:pt idx="4941">
                  <c:v>0.2</c:v>
                </c:pt>
                <c:pt idx="4942">
                  <c:v>0.2</c:v>
                </c:pt>
                <c:pt idx="4943">
                  <c:v>0.3</c:v>
                </c:pt>
                <c:pt idx="4944">
                  <c:v>0</c:v>
                </c:pt>
                <c:pt idx="4945">
                  <c:v>0.2</c:v>
                </c:pt>
                <c:pt idx="4946">
                  <c:v>0</c:v>
                </c:pt>
                <c:pt idx="4947">
                  <c:v>0.2</c:v>
                </c:pt>
                <c:pt idx="4948">
                  <c:v>0</c:v>
                </c:pt>
                <c:pt idx="4949">
                  <c:v>0</c:v>
                </c:pt>
                <c:pt idx="4950">
                  <c:v>0</c:v>
                </c:pt>
                <c:pt idx="4951">
                  <c:v>0</c:v>
                </c:pt>
                <c:pt idx="4952">
                  <c:v>0</c:v>
                </c:pt>
                <c:pt idx="4953">
                  <c:v>0</c:v>
                </c:pt>
                <c:pt idx="4954">
                  <c:v>0</c:v>
                </c:pt>
                <c:pt idx="4955">
                  <c:v>0</c:v>
                </c:pt>
                <c:pt idx="4956">
                  <c:v>0.4</c:v>
                </c:pt>
                <c:pt idx="4957">
                  <c:v>0.2</c:v>
                </c:pt>
                <c:pt idx="4958">
                  <c:v>0</c:v>
                </c:pt>
                <c:pt idx="4959">
                  <c:v>0.2</c:v>
                </c:pt>
                <c:pt idx="4960">
                  <c:v>0.15</c:v>
                </c:pt>
                <c:pt idx="4961">
                  <c:v>0</c:v>
                </c:pt>
                <c:pt idx="4962">
                  <c:v>0.1</c:v>
                </c:pt>
                <c:pt idx="4963">
                  <c:v>0</c:v>
                </c:pt>
                <c:pt idx="4964">
                  <c:v>0.2</c:v>
                </c:pt>
                <c:pt idx="4965">
                  <c:v>0.4</c:v>
                </c:pt>
                <c:pt idx="4966">
                  <c:v>0.2</c:v>
                </c:pt>
                <c:pt idx="4967">
                  <c:v>0.2</c:v>
                </c:pt>
                <c:pt idx="4968">
                  <c:v>0.2</c:v>
                </c:pt>
                <c:pt idx="4969">
                  <c:v>0.7</c:v>
                </c:pt>
                <c:pt idx="4970">
                  <c:v>0.2</c:v>
                </c:pt>
                <c:pt idx="4971">
                  <c:v>0</c:v>
                </c:pt>
                <c:pt idx="4972">
                  <c:v>0</c:v>
                </c:pt>
                <c:pt idx="4973">
                  <c:v>0</c:v>
                </c:pt>
                <c:pt idx="4974">
                  <c:v>0.2</c:v>
                </c:pt>
                <c:pt idx="4975">
                  <c:v>0</c:v>
                </c:pt>
                <c:pt idx="4976">
                  <c:v>0.2</c:v>
                </c:pt>
                <c:pt idx="4977">
                  <c:v>0.8</c:v>
                </c:pt>
                <c:pt idx="4978">
                  <c:v>0.8</c:v>
                </c:pt>
                <c:pt idx="4979">
                  <c:v>0.2</c:v>
                </c:pt>
                <c:pt idx="4980">
                  <c:v>0.3</c:v>
                </c:pt>
                <c:pt idx="4981">
                  <c:v>0.2</c:v>
                </c:pt>
                <c:pt idx="4982">
                  <c:v>0.2</c:v>
                </c:pt>
                <c:pt idx="4983">
                  <c:v>0</c:v>
                </c:pt>
                <c:pt idx="4984">
                  <c:v>0.2</c:v>
                </c:pt>
                <c:pt idx="4985">
                  <c:v>0.2</c:v>
                </c:pt>
                <c:pt idx="4986">
                  <c:v>0</c:v>
                </c:pt>
                <c:pt idx="4987">
                  <c:v>0</c:v>
                </c:pt>
                <c:pt idx="4988">
                  <c:v>0</c:v>
                </c:pt>
                <c:pt idx="4989">
                  <c:v>0</c:v>
                </c:pt>
                <c:pt idx="4990">
                  <c:v>0</c:v>
                </c:pt>
                <c:pt idx="4991">
                  <c:v>0</c:v>
                </c:pt>
                <c:pt idx="4992">
                  <c:v>0.2</c:v>
                </c:pt>
                <c:pt idx="4993">
                  <c:v>0</c:v>
                </c:pt>
                <c:pt idx="4994">
                  <c:v>0</c:v>
                </c:pt>
                <c:pt idx="4995">
                  <c:v>0</c:v>
                </c:pt>
                <c:pt idx="4996">
                  <c:v>0</c:v>
                </c:pt>
                <c:pt idx="4997">
                  <c:v>0.2</c:v>
                </c:pt>
                <c:pt idx="4998">
                  <c:v>0</c:v>
                </c:pt>
                <c:pt idx="4999">
                  <c:v>0.3</c:v>
                </c:pt>
                <c:pt idx="5000">
                  <c:v>0.2</c:v>
                </c:pt>
                <c:pt idx="5001">
                  <c:v>0</c:v>
                </c:pt>
                <c:pt idx="5002">
                  <c:v>0.2</c:v>
                </c:pt>
                <c:pt idx="5003">
                  <c:v>0.8</c:v>
                </c:pt>
                <c:pt idx="5004">
                  <c:v>0</c:v>
                </c:pt>
                <c:pt idx="5005">
                  <c:v>0.8</c:v>
                </c:pt>
                <c:pt idx="5006">
                  <c:v>0</c:v>
                </c:pt>
                <c:pt idx="5007">
                  <c:v>0</c:v>
                </c:pt>
                <c:pt idx="5008">
                  <c:v>0</c:v>
                </c:pt>
                <c:pt idx="5009">
                  <c:v>0</c:v>
                </c:pt>
                <c:pt idx="5010">
                  <c:v>0.5</c:v>
                </c:pt>
                <c:pt idx="5011">
                  <c:v>0.7</c:v>
                </c:pt>
                <c:pt idx="5012">
                  <c:v>0.7</c:v>
                </c:pt>
                <c:pt idx="5013">
                  <c:v>0</c:v>
                </c:pt>
                <c:pt idx="5014">
                  <c:v>0</c:v>
                </c:pt>
                <c:pt idx="5015">
                  <c:v>0</c:v>
                </c:pt>
                <c:pt idx="5016">
                  <c:v>0</c:v>
                </c:pt>
                <c:pt idx="5017">
                  <c:v>0</c:v>
                </c:pt>
                <c:pt idx="5018">
                  <c:v>0</c:v>
                </c:pt>
                <c:pt idx="5019">
                  <c:v>0</c:v>
                </c:pt>
                <c:pt idx="5020">
                  <c:v>0.2</c:v>
                </c:pt>
                <c:pt idx="5021">
                  <c:v>0</c:v>
                </c:pt>
                <c:pt idx="5022">
                  <c:v>0.2</c:v>
                </c:pt>
                <c:pt idx="5023">
                  <c:v>0.2</c:v>
                </c:pt>
                <c:pt idx="5024">
                  <c:v>0.2</c:v>
                </c:pt>
                <c:pt idx="5025">
                  <c:v>0.6</c:v>
                </c:pt>
                <c:pt idx="5026">
                  <c:v>0.2</c:v>
                </c:pt>
                <c:pt idx="5027">
                  <c:v>0.4</c:v>
                </c:pt>
                <c:pt idx="5028">
                  <c:v>0.2</c:v>
                </c:pt>
                <c:pt idx="5029">
                  <c:v>0.2</c:v>
                </c:pt>
                <c:pt idx="5030">
                  <c:v>0.2</c:v>
                </c:pt>
                <c:pt idx="5031">
                  <c:v>0</c:v>
                </c:pt>
                <c:pt idx="5032">
                  <c:v>0.2</c:v>
                </c:pt>
                <c:pt idx="5033">
                  <c:v>0</c:v>
                </c:pt>
                <c:pt idx="5034">
                  <c:v>0</c:v>
                </c:pt>
                <c:pt idx="5035">
                  <c:v>0.2</c:v>
                </c:pt>
                <c:pt idx="5036">
                  <c:v>0</c:v>
                </c:pt>
                <c:pt idx="5037">
                  <c:v>0</c:v>
                </c:pt>
                <c:pt idx="5038">
                  <c:v>0</c:v>
                </c:pt>
                <c:pt idx="5039">
                  <c:v>0</c:v>
                </c:pt>
                <c:pt idx="5040">
                  <c:v>0</c:v>
                </c:pt>
                <c:pt idx="5041">
                  <c:v>0</c:v>
                </c:pt>
                <c:pt idx="5042">
                  <c:v>0.5</c:v>
                </c:pt>
                <c:pt idx="5043">
                  <c:v>0.2</c:v>
                </c:pt>
                <c:pt idx="5044">
                  <c:v>0</c:v>
                </c:pt>
                <c:pt idx="5045">
                  <c:v>0</c:v>
                </c:pt>
                <c:pt idx="5046">
                  <c:v>0</c:v>
                </c:pt>
                <c:pt idx="5047">
                  <c:v>0.2</c:v>
                </c:pt>
                <c:pt idx="5048">
                  <c:v>0.2</c:v>
                </c:pt>
                <c:pt idx="5049">
                  <c:v>0</c:v>
                </c:pt>
                <c:pt idx="5050">
                  <c:v>0</c:v>
                </c:pt>
                <c:pt idx="5051">
                  <c:v>0.5</c:v>
                </c:pt>
                <c:pt idx="5052">
                  <c:v>0</c:v>
                </c:pt>
                <c:pt idx="5053">
                  <c:v>0.2</c:v>
                </c:pt>
                <c:pt idx="5054">
                  <c:v>0.2</c:v>
                </c:pt>
                <c:pt idx="5055">
                  <c:v>0.2</c:v>
                </c:pt>
                <c:pt idx="5056">
                  <c:v>0.2</c:v>
                </c:pt>
                <c:pt idx="5057">
                  <c:v>0.7</c:v>
                </c:pt>
                <c:pt idx="5058">
                  <c:v>0.2</c:v>
                </c:pt>
                <c:pt idx="5059">
                  <c:v>0.7</c:v>
                </c:pt>
                <c:pt idx="5060">
                  <c:v>0</c:v>
                </c:pt>
                <c:pt idx="5061">
                  <c:v>0.2</c:v>
                </c:pt>
                <c:pt idx="5062">
                  <c:v>0</c:v>
                </c:pt>
                <c:pt idx="5063">
                  <c:v>0.4</c:v>
                </c:pt>
                <c:pt idx="5064">
                  <c:v>0</c:v>
                </c:pt>
                <c:pt idx="5065">
                  <c:v>0</c:v>
                </c:pt>
                <c:pt idx="5066">
                  <c:v>0</c:v>
                </c:pt>
                <c:pt idx="5067">
                  <c:v>0</c:v>
                </c:pt>
                <c:pt idx="5068">
                  <c:v>0.2</c:v>
                </c:pt>
                <c:pt idx="5069">
                  <c:v>0.2</c:v>
                </c:pt>
                <c:pt idx="5070">
                  <c:v>0</c:v>
                </c:pt>
                <c:pt idx="5071">
                  <c:v>0</c:v>
                </c:pt>
                <c:pt idx="5072">
                  <c:v>0.2</c:v>
                </c:pt>
                <c:pt idx="5073">
                  <c:v>0.3</c:v>
                </c:pt>
                <c:pt idx="5074">
                  <c:v>0.2</c:v>
                </c:pt>
                <c:pt idx="5075">
                  <c:v>0.7</c:v>
                </c:pt>
                <c:pt idx="5076">
                  <c:v>0</c:v>
                </c:pt>
                <c:pt idx="5077">
                  <c:v>0</c:v>
                </c:pt>
                <c:pt idx="5078">
                  <c:v>0</c:v>
                </c:pt>
                <c:pt idx="5079">
                  <c:v>0</c:v>
                </c:pt>
                <c:pt idx="5080">
                  <c:v>0.2</c:v>
                </c:pt>
                <c:pt idx="5081">
                  <c:v>0</c:v>
                </c:pt>
                <c:pt idx="5082">
                  <c:v>0.3</c:v>
                </c:pt>
                <c:pt idx="5083">
                  <c:v>0.2</c:v>
                </c:pt>
                <c:pt idx="5084">
                  <c:v>0.3</c:v>
                </c:pt>
                <c:pt idx="5085">
                  <c:v>0</c:v>
                </c:pt>
                <c:pt idx="5086">
                  <c:v>0.2</c:v>
                </c:pt>
                <c:pt idx="5087">
                  <c:v>0.2</c:v>
                </c:pt>
                <c:pt idx="5088">
                  <c:v>0.2</c:v>
                </c:pt>
                <c:pt idx="5089">
                  <c:v>0</c:v>
                </c:pt>
                <c:pt idx="5090">
                  <c:v>0</c:v>
                </c:pt>
                <c:pt idx="5091">
                  <c:v>0.2</c:v>
                </c:pt>
                <c:pt idx="5092">
                  <c:v>0</c:v>
                </c:pt>
                <c:pt idx="5093">
                  <c:v>0.6</c:v>
                </c:pt>
                <c:pt idx="5094">
                  <c:v>0</c:v>
                </c:pt>
                <c:pt idx="5095">
                  <c:v>0</c:v>
                </c:pt>
                <c:pt idx="5096">
                  <c:v>0.2</c:v>
                </c:pt>
                <c:pt idx="5097">
                  <c:v>0.2</c:v>
                </c:pt>
                <c:pt idx="5098">
                  <c:v>0.2</c:v>
                </c:pt>
                <c:pt idx="5099">
                  <c:v>0.2</c:v>
                </c:pt>
                <c:pt idx="5100">
                  <c:v>0</c:v>
                </c:pt>
                <c:pt idx="5101">
                  <c:v>0</c:v>
                </c:pt>
                <c:pt idx="5102">
                  <c:v>0</c:v>
                </c:pt>
                <c:pt idx="5103">
                  <c:v>0</c:v>
                </c:pt>
                <c:pt idx="5104">
                  <c:v>0.2</c:v>
                </c:pt>
                <c:pt idx="5105">
                  <c:v>0.2</c:v>
                </c:pt>
                <c:pt idx="5106">
                  <c:v>0.2</c:v>
                </c:pt>
                <c:pt idx="5107">
                  <c:v>0.2</c:v>
                </c:pt>
                <c:pt idx="5108">
                  <c:v>0.2</c:v>
                </c:pt>
                <c:pt idx="5109">
                  <c:v>0.2</c:v>
                </c:pt>
                <c:pt idx="5110">
                  <c:v>0.2</c:v>
                </c:pt>
                <c:pt idx="5111">
                  <c:v>0</c:v>
                </c:pt>
                <c:pt idx="5112">
                  <c:v>0.2</c:v>
                </c:pt>
                <c:pt idx="5113">
                  <c:v>0.2</c:v>
                </c:pt>
                <c:pt idx="5114">
                  <c:v>0</c:v>
                </c:pt>
                <c:pt idx="5115">
                  <c:v>0</c:v>
                </c:pt>
                <c:pt idx="5116">
                  <c:v>0.2</c:v>
                </c:pt>
                <c:pt idx="5117">
                  <c:v>0.8</c:v>
                </c:pt>
                <c:pt idx="5118">
                  <c:v>0.8</c:v>
                </c:pt>
                <c:pt idx="5119">
                  <c:v>0</c:v>
                </c:pt>
                <c:pt idx="5120">
                  <c:v>0.2</c:v>
                </c:pt>
                <c:pt idx="5121">
                  <c:v>0.2</c:v>
                </c:pt>
                <c:pt idx="5122">
                  <c:v>0.2</c:v>
                </c:pt>
                <c:pt idx="5123">
                  <c:v>0.2</c:v>
                </c:pt>
                <c:pt idx="5124">
                  <c:v>0.2</c:v>
                </c:pt>
                <c:pt idx="5125">
                  <c:v>0.2</c:v>
                </c:pt>
                <c:pt idx="5126">
                  <c:v>0.2</c:v>
                </c:pt>
                <c:pt idx="5127">
                  <c:v>0</c:v>
                </c:pt>
                <c:pt idx="5128">
                  <c:v>0</c:v>
                </c:pt>
                <c:pt idx="5129">
                  <c:v>0.2</c:v>
                </c:pt>
                <c:pt idx="5130">
                  <c:v>0</c:v>
                </c:pt>
                <c:pt idx="5131">
                  <c:v>0</c:v>
                </c:pt>
                <c:pt idx="5132">
                  <c:v>0</c:v>
                </c:pt>
                <c:pt idx="5133">
                  <c:v>0</c:v>
                </c:pt>
                <c:pt idx="5134">
                  <c:v>0</c:v>
                </c:pt>
                <c:pt idx="5135">
                  <c:v>0.2</c:v>
                </c:pt>
                <c:pt idx="5136">
                  <c:v>0.8</c:v>
                </c:pt>
                <c:pt idx="5137">
                  <c:v>0.2</c:v>
                </c:pt>
                <c:pt idx="5138">
                  <c:v>0.2</c:v>
                </c:pt>
                <c:pt idx="5139">
                  <c:v>0.8</c:v>
                </c:pt>
                <c:pt idx="5140">
                  <c:v>0</c:v>
                </c:pt>
                <c:pt idx="5141">
                  <c:v>0.2</c:v>
                </c:pt>
                <c:pt idx="5142">
                  <c:v>0.2</c:v>
                </c:pt>
                <c:pt idx="5143">
                  <c:v>0</c:v>
                </c:pt>
                <c:pt idx="5144">
                  <c:v>0.2</c:v>
                </c:pt>
                <c:pt idx="5145">
                  <c:v>0.8</c:v>
                </c:pt>
                <c:pt idx="5146">
                  <c:v>0</c:v>
                </c:pt>
                <c:pt idx="5147">
                  <c:v>0</c:v>
                </c:pt>
                <c:pt idx="5148">
                  <c:v>0.2</c:v>
                </c:pt>
                <c:pt idx="5149">
                  <c:v>0.3</c:v>
                </c:pt>
                <c:pt idx="5150">
                  <c:v>0.2</c:v>
                </c:pt>
                <c:pt idx="5151">
                  <c:v>0</c:v>
                </c:pt>
                <c:pt idx="5152">
                  <c:v>0</c:v>
                </c:pt>
                <c:pt idx="5153">
                  <c:v>0</c:v>
                </c:pt>
                <c:pt idx="5154">
                  <c:v>0.4</c:v>
                </c:pt>
                <c:pt idx="5155">
                  <c:v>0</c:v>
                </c:pt>
                <c:pt idx="5156">
                  <c:v>0.2</c:v>
                </c:pt>
                <c:pt idx="5157">
                  <c:v>0</c:v>
                </c:pt>
                <c:pt idx="5158">
                  <c:v>0</c:v>
                </c:pt>
                <c:pt idx="5159">
                  <c:v>0</c:v>
                </c:pt>
                <c:pt idx="5160">
                  <c:v>0</c:v>
                </c:pt>
                <c:pt idx="5161">
                  <c:v>0</c:v>
                </c:pt>
                <c:pt idx="5162">
                  <c:v>0.2</c:v>
                </c:pt>
                <c:pt idx="5163">
                  <c:v>0.2</c:v>
                </c:pt>
                <c:pt idx="5164">
                  <c:v>0</c:v>
                </c:pt>
                <c:pt idx="5165">
                  <c:v>0.3</c:v>
                </c:pt>
                <c:pt idx="5166">
                  <c:v>0</c:v>
                </c:pt>
                <c:pt idx="5167">
                  <c:v>0.2</c:v>
                </c:pt>
                <c:pt idx="5168">
                  <c:v>0.2</c:v>
                </c:pt>
                <c:pt idx="5169">
                  <c:v>0.2</c:v>
                </c:pt>
                <c:pt idx="5170">
                  <c:v>0.6</c:v>
                </c:pt>
                <c:pt idx="5171">
                  <c:v>0</c:v>
                </c:pt>
                <c:pt idx="5172">
                  <c:v>0.2</c:v>
                </c:pt>
                <c:pt idx="5173">
                  <c:v>0</c:v>
                </c:pt>
                <c:pt idx="5174">
                  <c:v>0</c:v>
                </c:pt>
                <c:pt idx="5175">
                  <c:v>0.2</c:v>
                </c:pt>
                <c:pt idx="5176">
                  <c:v>0</c:v>
                </c:pt>
                <c:pt idx="5177">
                  <c:v>0</c:v>
                </c:pt>
                <c:pt idx="5178">
                  <c:v>0</c:v>
                </c:pt>
                <c:pt idx="5179">
                  <c:v>0</c:v>
                </c:pt>
                <c:pt idx="5180">
                  <c:v>0</c:v>
                </c:pt>
                <c:pt idx="5181">
                  <c:v>0.2</c:v>
                </c:pt>
                <c:pt idx="5182">
                  <c:v>0</c:v>
                </c:pt>
                <c:pt idx="5183">
                  <c:v>0.2</c:v>
                </c:pt>
                <c:pt idx="5184">
                  <c:v>0</c:v>
                </c:pt>
                <c:pt idx="5185">
                  <c:v>0</c:v>
                </c:pt>
                <c:pt idx="5186">
                  <c:v>0.2</c:v>
                </c:pt>
                <c:pt idx="5187">
                  <c:v>0.2</c:v>
                </c:pt>
                <c:pt idx="5188">
                  <c:v>0.2</c:v>
                </c:pt>
                <c:pt idx="5189">
                  <c:v>0.2</c:v>
                </c:pt>
                <c:pt idx="5190">
                  <c:v>0.2</c:v>
                </c:pt>
                <c:pt idx="5191">
                  <c:v>0</c:v>
                </c:pt>
                <c:pt idx="5192">
                  <c:v>0</c:v>
                </c:pt>
                <c:pt idx="5193">
                  <c:v>0</c:v>
                </c:pt>
                <c:pt idx="5194">
                  <c:v>0</c:v>
                </c:pt>
                <c:pt idx="5195">
                  <c:v>0</c:v>
                </c:pt>
                <c:pt idx="5196">
                  <c:v>0</c:v>
                </c:pt>
                <c:pt idx="5197">
                  <c:v>0.2</c:v>
                </c:pt>
                <c:pt idx="5198">
                  <c:v>0.2</c:v>
                </c:pt>
                <c:pt idx="5199">
                  <c:v>0.4</c:v>
                </c:pt>
                <c:pt idx="5200">
                  <c:v>0</c:v>
                </c:pt>
                <c:pt idx="5201">
                  <c:v>0</c:v>
                </c:pt>
                <c:pt idx="5202">
                  <c:v>0</c:v>
                </c:pt>
                <c:pt idx="5203">
                  <c:v>0</c:v>
                </c:pt>
                <c:pt idx="5204">
                  <c:v>0.2</c:v>
                </c:pt>
                <c:pt idx="5205">
                  <c:v>0.4</c:v>
                </c:pt>
                <c:pt idx="5206">
                  <c:v>0.2</c:v>
                </c:pt>
                <c:pt idx="5207">
                  <c:v>0.2</c:v>
                </c:pt>
                <c:pt idx="5208">
                  <c:v>0.2</c:v>
                </c:pt>
                <c:pt idx="5209">
                  <c:v>0.6</c:v>
                </c:pt>
                <c:pt idx="5210">
                  <c:v>0.8</c:v>
                </c:pt>
                <c:pt idx="5211">
                  <c:v>0</c:v>
                </c:pt>
                <c:pt idx="5212">
                  <c:v>0.4</c:v>
                </c:pt>
                <c:pt idx="5213">
                  <c:v>0.2</c:v>
                </c:pt>
                <c:pt idx="5214">
                  <c:v>0</c:v>
                </c:pt>
                <c:pt idx="5215">
                  <c:v>0</c:v>
                </c:pt>
                <c:pt idx="5216">
                  <c:v>0.2</c:v>
                </c:pt>
                <c:pt idx="5217">
                  <c:v>0.7</c:v>
                </c:pt>
                <c:pt idx="5218">
                  <c:v>0.2</c:v>
                </c:pt>
                <c:pt idx="5219">
                  <c:v>0</c:v>
                </c:pt>
                <c:pt idx="5220">
                  <c:v>0.2</c:v>
                </c:pt>
                <c:pt idx="5221">
                  <c:v>0.2</c:v>
                </c:pt>
                <c:pt idx="5222">
                  <c:v>0</c:v>
                </c:pt>
                <c:pt idx="5223">
                  <c:v>0</c:v>
                </c:pt>
                <c:pt idx="5224">
                  <c:v>0</c:v>
                </c:pt>
                <c:pt idx="5225">
                  <c:v>0.7</c:v>
                </c:pt>
                <c:pt idx="5226">
                  <c:v>0.2</c:v>
                </c:pt>
                <c:pt idx="5227">
                  <c:v>0.15</c:v>
                </c:pt>
                <c:pt idx="5228">
                  <c:v>0.2</c:v>
                </c:pt>
                <c:pt idx="5229">
                  <c:v>0</c:v>
                </c:pt>
                <c:pt idx="5230">
                  <c:v>0</c:v>
                </c:pt>
                <c:pt idx="5231">
                  <c:v>0</c:v>
                </c:pt>
                <c:pt idx="5232">
                  <c:v>0.2</c:v>
                </c:pt>
                <c:pt idx="5233">
                  <c:v>0.2</c:v>
                </c:pt>
                <c:pt idx="5234">
                  <c:v>0.3</c:v>
                </c:pt>
                <c:pt idx="5235">
                  <c:v>0.2</c:v>
                </c:pt>
                <c:pt idx="5236">
                  <c:v>0.2</c:v>
                </c:pt>
                <c:pt idx="5237">
                  <c:v>0.2</c:v>
                </c:pt>
                <c:pt idx="5238">
                  <c:v>0</c:v>
                </c:pt>
                <c:pt idx="5239">
                  <c:v>0</c:v>
                </c:pt>
                <c:pt idx="5240">
                  <c:v>0.2</c:v>
                </c:pt>
                <c:pt idx="5241">
                  <c:v>0.2</c:v>
                </c:pt>
                <c:pt idx="5242">
                  <c:v>0.2</c:v>
                </c:pt>
                <c:pt idx="5243">
                  <c:v>0</c:v>
                </c:pt>
                <c:pt idx="5244">
                  <c:v>0</c:v>
                </c:pt>
                <c:pt idx="5245">
                  <c:v>0.2</c:v>
                </c:pt>
                <c:pt idx="5246">
                  <c:v>0.2</c:v>
                </c:pt>
                <c:pt idx="5247">
                  <c:v>0.2</c:v>
                </c:pt>
                <c:pt idx="5248">
                  <c:v>0</c:v>
                </c:pt>
                <c:pt idx="5249">
                  <c:v>0.2</c:v>
                </c:pt>
                <c:pt idx="5250">
                  <c:v>0.2</c:v>
                </c:pt>
                <c:pt idx="5251">
                  <c:v>0</c:v>
                </c:pt>
                <c:pt idx="5252">
                  <c:v>0.2</c:v>
                </c:pt>
                <c:pt idx="5253">
                  <c:v>0.2</c:v>
                </c:pt>
                <c:pt idx="5254">
                  <c:v>0.2</c:v>
                </c:pt>
                <c:pt idx="5255">
                  <c:v>0</c:v>
                </c:pt>
                <c:pt idx="5256">
                  <c:v>0</c:v>
                </c:pt>
                <c:pt idx="5257">
                  <c:v>0</c:v>
                </c:pt>
                <c:pt idx="5258">
                  <c:v>0.7</c:v>
                </c:pt>
                <c:pt idx="5259">
                  <c:v>0.2</c:v>
                </c:pt>
                <c:pt idx="5260">
                  <c:v>0.2</c:v>
                </c:pt>
                <c:pt idx="5261">
                  <c:v>0</c:v>
                </c:pt>
                <c:pt idx="5262">
                  <c:v>0</c:v>
                </c:pt>
                <c:pt idx="5263">
                  <c:v>0</c:v>
                </c:pt>
                <c:pt idx="5264">
                  <c:v>0</c:v>
                </c:pt>
                <c:pt idx="5265">
                  <c:v>0</c:v>
                </c:pt>
                <c:pt idx="5266">
                  <c:v>0</c:v>
                </c:pt>
                <c:pt idx="5267">
                  <c:v>0</c:v>
                </c:pt>
                <c:pt idx="5268">
                  <c:v>0</c:v>
                </c:pt>
                <c:pt idx="5269">
                  <c:v>0</c:v>
                </c:pt>
                <c:pt idx="5270">
                  <c:v>0</c:v>
                </c:pt>
                <c:pt idx="5271">
                  <c:v>0</c:v>
                </c:pt>
                <c:pt idx="5272">
                  <c:v>0</c:v>
                </c:pt>
                <c:pt idx="5273">
                  <c:v>0</c:v>
                </c:pt>
                <c:pt idx="5274">
                  <c:v>0</c:v>
                </c:pt>
                <c:pt idx="5275">
                  <c:v>0.2</c:v>
                </c:pt>
                <c:pt idx="5276">
                  <c:v>0.2</c:v>
                </c:pt>
                <c:pt idx="5277">
                  <c:v>0</c:v>
                </c:pt>
                <c:pt idx="5278">
                  <c:v>0.6</c:v>
                </c:pt>
                <c:pt idx="5279">
                  <c:v>0</c:v>
                </c:pt>
                <c:pt idx="5280">
                  <c:v>0.2</c:v>
                </c:pt>
                <c:pt idx="5281">
                  <c:v>0.2</c:v>
                </c:pt>
                <c:pt idx="5282">
                  <c:v>0</c:v>
                </c:pt>
                <c:pt idx="5283">
                  <c:v>0</c:v>
                </c:pt>
                <c:pt idx="5284">
                  <c:v>0.8</c:v>
                </c:pt>
                <c:pt idx="5285">
                  <c:v>0.6</c:v>
                </c:pt>
                <c:pt idx="5286">
                  <c:v>0.2</c:v>
                </c:pt>
                <c:pt idx="5287">
                  <c:v>0.7</c:v>
                </c:pt>
                <c:pt idx="5288">
                  <c:v>0.2</c:v>
                </c:pt>
                <c:pt idx="5289">
                  <c:v>0.2</c:v>
                </c:pt>
                <c:pt idx="5290">
                  <c:v>0</c:v>
                </c:pt>
                <c:pt idx="5291">
                  <c:v>0.2</c:v>
                </c:pt>
                <c:pt idx="5292">
                  <c:v>0.2</c:v>
                </c:pt>
                <c:pt idx="5293">
                  <c:v>0</c:v>
                </c:pt>
                <c:pt idx="5294">
                  <c:v>0.2</c:v>
                </c:pt>
                <c:pt idx="5295">
                  <c:v>0.2</c:v>
                </c:pt>
                <c:pt idx="5296">
                  <c:v>0.2</c:v>
                </c:pt>
                <c:pt idx="5297">
                  <c:v>0.2</c:v>
                </c:pt>
                <c:pt idx="5298">
                  <c:v>0.2</c:v>
                </c:pt>
                <c:pt idx="5299">
                  <c:v>0.6</c:v>
                </c:pt>
                <c:pt idx="5300">
                  <c:v>0</c:v>
                </c:pt>
                <c:pt idx="5301">
                  <c:v>0.2</c:v>
                </c:pt>
                <c:pt idx="5302">
                  <c:v>0.2</c:v>
                </c:pt>
                <c:pt idx="5303">
                  <c:v>0</c:v>
                </c:pt>
                <c:pt idx="5304">
                  <c:v>0</c:v>
                </c:pt>
                <c:pt idx="5305">
                  <c:v>0</c:v>
                </c:pt>
                <c:pt idx="5306">
                  <c:v>0</c:v>
                </c:pt>
                <c:pt idx="5307">
                  <c:v>0</c:v>
                </c:pt>
                <c:pt idx="5308">
                  <c:v>0.2</c:v>
                </c:pt>
                <c:pt idx="5309">
                  <c:v>0.8</c:v>
                </c:pt>
                <c:pt idx="5310">
                  <c:v>0</c:v>
                </c:pt>
                <c:pt idx="5311">
                  <c:v>0.2</c:v>
                </c:pt>
                <c:pt idx="5312">
                  <c:v>0</c:v>
                </c:pt>
                <c:pt idx="5313">
                  <c:v>0.2</c:v>
                </c:pt>
                <c:pt idx="5314">
                  <c:v>0.5</c:v>
                </c:pt>
                <c:pt idx="5315">
                  <c:v>0.2</c:v>
                </c:pt>
                <c:pt idx="5316">
                  <c:v>0.4</c:v>
                </c:pt>
                <c:pt idx="5317">
                  <c:v>0</c:v>
                </c:pt>
                <c:pt idx="5318">
                  <c:v>0</c:v>
                </c:pt>
                <c:pt idx="5319">
                  <c:v>0.2</c:v>
                </c:pt>
                <c:pt idx="5320">
                  <c:v>0.2</c:v>
                </c:pt>
                <c:pt idx="5321">
                  <c:v>0.2</c:v>
                </c:pt>
                <c:pt idx="5322">
                  <c:v>0.2</c:v>
                </c:pt>
                <c:pt idx="5323">
                  <c:v>0.7</c:v>
                </c:pt>
                <c:pt idx="5324">
                  <c:v>0.2</c:v>
                </c:pt>
                <c:pt idx="5325">
                  <c:v>0.4</c:v>
                </c:pt>
                <c:pt idx="5326">
                  <c:v>0</c:v>
                </c:pt>
                <c:pt idx="5327">
                  <c:v>0</c:v>
                </c:pt>
                <c:pt idx="5328">
                  <c:v>0</c:v>
                </c:pt>
                <c:pt idx="5329">
                  <c:v>0</c:v>
                </c:pt>
                <c:pt idx="5330">
                  <c:v>0.2</c:v>
                </c:pt>
                <c:pt idx="5331">
                  <c:v>0.7</c:v>
                </c:pt>
                <c:pt idx="5332">
                  <c:v>0.45</c:v>
                </c:pt>
                <c:pt idx="5333">
                  <c:v>0</c:v>
                </c:pt>
                <c:pt idx="5334">
                  <c:v>0</c:v>
                </c:pt>
                <c:pt idx="5335">
                  <c:v>0.2</c:v>
                </c:pt>
                <c:pt idx="5336">
                  <c:v>0.2</c:v>
                </c:pt>
                <c:pt idx="5337">
                  <c:v>0.2</c:v>
                </c:pt>
                <c:pt idx="5338">
                  <c:v>0.7</c:v>
                </c:pt>
                <c:pt idx="5339">
                  <c:v>0</c:v>
                </c:pt>
                <c:pt idx="5340">
                  <c:v>0</c:v>
                </c:pt>
                <c:pt idx="5341">
                  <c:v>0.4</c:v>
                </c:pt>
                <c:pt idx="5342">
                  <c:v>0.2</c:v>
                </c:pt>
                <c:pt idx="5343">
                  <c:v>0.2</c:v>
                </c:pt>
                <c:pt idx="5344">
                  <c:v>0</c:v>
                </c:pt>
                <c:pt idx="5345">
                  <c:v>0.2</c:v>
                </c:pt>
                <c:pt idx="5346">
                  <c:v>0.2</c:v>
                </c:pt>
                <c:pt idx="5347">
                  <c:v>0</c:v>
                </c:pt>
                <c:pt idx="5348">
                  <c:v>0.2</c:v>
                </c:pt>
                <c:pt idx="5349">
                  <c:v>0.2</c:v>
                </c:pt>
                <c:pt idx="5350">
                  <c:v>0</c:v>
                </c:pt>
                <c:pt idx="5351">
                  <c:v>0.2</c:v>
                </c:pt>
                <c:pt idx="5352">
                  <c:v>0</c:v>
                </c:pt>
                <c:pt idx="5353">
                  <c:v>0</c:v>
                </c:pt>
                <c:pt idx="5354">
                  <c:v>0</c:v>
                </c:pt>
                <c:pt idx="5355">
                  <c:v>0.2</c:v>
                </c:pt>
                <c:pt idx="5356">
                  <c:v>0.7</c:v>
                </c:pt>
                <c:pt idx="5357">
                  <c:v>0.2</c:v>
                </c:pt>
                <c:pt idx="5358">
                  <c:v>0.2</c:v>
                </c:pt>
                <c:pt idx="5359">
                  <c:v>0.2</c:v>
                </c:pt>
                <c:pt idx="5360">
                  <c:v>0</c:v>
                </c:pt>
                <c:pt idx="5361">
                  <c:v>0</c:v>
                </c:pt>
                <c:pt idx="5362">
                  <c:v>0.1</c:v>
                </c:pt>
                <c:pt idx="5363">
                  <c:v>0</c:v>
                </c:pt>
                <c:pt idx="5364">
                  <c:v>0</c:v>
                </c:pt>
                <c:pt idx="5365">
                  <c:v>0</c:v>
                </c:pt>
                <c:pt idx="5366">
                  <c:v>0</c:v>
                </c:pt>
                <c:pt idx="5367">
                  <c:v>0</c:v>
                </c:pt>
                <c:pt idx="5368">
                  <c:v>0</c:v>
                </c:pt>
                <c:pt idx="5369">
                  <c:v>0</c:v>
                </c:pt>
                <c:pt idx="5370">
                  <c:v>0</c:v>
                </c:pt>
                <c:pt idx="5371">
                  <c:v>0.2</c:v>
                </c:pt>
                <c:pt idx="5372">
                  <c:v>0</c:v>
                </c:pt>
                <c:pt idx="5373">
                  <c:v>0</c:v>
                </c:pt>
                <c:pt idx="5374">
                  <c:v>0.2</c:v>
                </c:pt>
                <c:pt idx="5375">
                  <c:v>0.2</c:v>
                </c:pt>
                <c:pt idx="5376">
                  <c:v>0</c:v>
                </c:pt>
                <c:pt idx="5377">
                  <c:v>0</c:v>
                </c:pt>
                <c:pt idx="5378">
                  <c:v>0.4</c:v>
                </c:pt>
                <c:pt idx="5379">
                  <c:v>0</c:v>
                </c:pt>
                <c:pt idx="5380">
                  <c:v>0</c:v>
                </c:pt>
                <c:pt idx="5381">
                  <c:v>0.2</c:v>
                </c:pt>
                <c:pt idx="5382">
                  <c:v>0.2</c:v>
                </c:pt>
                <c:pt idx="5383">
                  <c:v>0.8</c:v>
                </c:pt>
                <c:pt idx="5384">
                  <c:v>0.6</c:v>
                </c:pt>
                <c:pt idx="5385">
                  <c:v>0</c:v>
                </c:pt>
                <c:pt idx="5386">
                  <c:v>0</c:v>
                </c:pt>
                <c:pt idx="5387">
                  <c:v>0</c:v>
                </c:pt>
                <c:pt idx="5388">
                  <c:v>0</c:v>
                </c:pt>
                <c:pt idx="5389">
                  <c:v>0</c:v>
                </c:pt>
                <c:pt idx="5390">
                  <c:v>0.8</c:v>
                </c:pt>
                <c:pt idx="5391">
                  <c:v>0</c:v>
                </c:pt>
                <c:pt idx="5392">
                  <c:v>0</c:v>
                </c:pt>
                <c:pt idx="5393">
                  <c:v>0.3</c:v>
                </c:pt>
                <c:pt idx="5394">
                  <c:v>0.2</c:v>
                </c:pt>
                <c:pt idx="5395">
                  <c:v>0.2</c:v>
                </c:pt>
                <c:pt idx="5396">
                  <c:v>0.2</c:v>
                </c:pt>
                <c:pt idx="5397">
                  <c:v>0</c:v>
                </c:pt>
                <c:pt idx="5398">
                  <c:v>0</c:v>
                </c:pt>
                <c:pt idx="5399">
                  <c:v>0</c:v>
                </c:pt>
                <c:pt idx="5400">
                  <c:v>0.2</c:v>
                </c:pt>
                <c:pt idx="5401">
                  <c:v>0</c:v>
                </c:pt>
                <c:pt idx="5402">
                  <c:v>0</c:v>
                </c:pt>
                <c:pt idx="5403">
                  <c:v>0</c:v>
                </c:pt>
                <c:pt idx="5404">
                  <c:v>0</c:v>
                </c:pt>
                <c:pt idx="5405">
                  <c:v>0.2</c:v>
                </c:pt>
                <c:pt idx="5406">
                  <c:v>0</c:v>
                </c:pt>
                <c:pt idx="5407">
                  <c:v>0.2</c:v>
                </c:pt>
                <c:pt idx="5408">
                  <c:v>0</c:v>
                </c:pt>
                <c:pt idx="5409">
                  <c:v>0</c:v>
                </c:pt>
                <c:pt idx="5410">
                  <c:v>0</c:v>
                </c:pt>
                <c:pt idx="5411">
                  <c:v>0.2</c:v>
                </c:pt>
                <c:pt idx="5412">
                  <c:v>0.2</c:v>
                </c:pt>
                <c:pt idx="5413">
                  <c:v>0</c:v>
                </c:pt>
                <c:pt idx="5414">
                  <c:v>0.2</c:v>
                </c:pt>
                <c:pt idx="5415">
                  <c:v>0.7</c:v>
                </c:pt>
                <c:pt idx="5416">
                  <c:v>0.2</c:v>
                </c:pt>
                <c:pt idx="5417">
                  <c:v>0.2</c:v>
                </c:pt>
                <c:pt idx="5418">
                  <c:v>0.2</c:v>
                </c:pt>
                <c:pt idx="5419">
                  <c:v>0</c:v>
                </c:pt>
                <c:pt idx="5420">
                  <c:v>0</c:v>
                </c:pt>
                <c:pt idx="5421">
                  <c:v>0</c:v>
                </c:pt>
                <c:pt idx="5422">
                  <c:v>0.7</c:v>
                </c:pt>
                <c:pt idx="5423">
                  <c:v>0.7</c:v>
                </c:pt>
                <c:pt idx="5424">
                  <c:v>0.2</c:v>
                </c:pt>
                <c:pt idx="5425">
                  <c:v>0.2</c:v>
                </c:pt>
                <c:pt idx="5426">
                  <c:v>0</c:v>
                </c:pt>
                <c:pt idx="5427">
                  <c:v>0</c:v>
                </c:pt>
                <c:pt idx="5428">
                  <c:v>0</c:v>
                </c:pt>
                <c:pt idx="5429">
                  <c:v>0</c:v>
                </c:pt>
                <c:pt idx="5430">
                  <c:v>0</c:v>
                </c:pt>
                <c:pt idx="5431">
                  <c:v>0</c:v>
                </c:pt>
                <c:pt idx="5432">
                  <c:v>0.7</c:v>
                </c:pt>
                <c:pt idx="5433">
                  <c:v>0.2</c:v>
                </c:pt>
                <c:pt idx="5434">
                  <c:v>0</c:v>
                </c:pt>
                <c:pt idx="5435">
                  <c:v>0</c:v>
                </c:pt>
                <c:pt idx="5436">
                  <c:v>0.2</c:v>
                </c:pt>
                <c:pt idx="5437">
                  <c:v>0.2</c:v>
                </c:pt>
                <c:pt idx="5438">
                  <c:v>0</c:v>
                </c:pt>
                <c:pt idx="5439">
                  <c:v>0</c:v>
                </c:pt>
                <c:pt idx="5440">
                  <c:v>0</c:v>
                </c:pt>
                <c:pt idx="5441">
                  <c:v>0</c:v>
                </c:pt>
                <c:pt idx="5442">
                  <c:v>0</c:v>
                </c:pt>
                <c:pt idx="5443">
                  <c:v>0</c:v>
                </c:pt>
                <c:pt idx="5444">
                  <c:v>0</c:v>
                </c:pt>
                <c:pt idx="5445">
                  <c:v>0</c:v>
                </c:pt>
                <c:pt idx="5446">
                  <c:v>0.2</c:v>
                </c:pt>
                <c:pt idx="5447">
                  <c:v>0</c:v>
                </c:pt>
                <c:pt idx="5448">
                  <c:v>0.2</c:v>
                </c:pt>
                <c:pt idx="5449">
                  <c:v>0</c:v>
                </c:pt>
                <c:pt idx="5450">
                  <c:v>0</c:v>
                </c:pt>
                <c:pt idx="5451">
                  <c:v>0.2</c:v>
                </c:pt>
                <c:pt idx="5452">
                  <c:v>0.8</c:v>
                </c:pt>
                <c:pt idx="5453">
                  <c:v>0</c:v>
                </c:pt>
                <c:pt idx="5454">
                  <c:v>0</c:v>
                </c:pt>
                <c:pt idx="5455">
                  <c:v>0.2</c:v>
                </c:pt>
                <c:pt idx="5456">
                  <c:v>0.7</c:v>
                </c:pt>
                <c:pt idx="5457">
                  <c:v>0</c:v>
                </c:pt>
                <c:pt idx="5458">
                  <c:v>0</c:v>
                </c:pt>
                <c:pt idx="5459">
                  <c:v>0.2</c:v>
                </c:pt>
                <c:pt idx="5460">
                  <c:v>0.4</c:v>
                </c:pt>
                <c:pt idx="5461">
                  <c:v>0.2</c:v>
                </c:pt>
                <c:pt idx="5462">
                  <c:v>0.2</c:v>
                </c:pt>
                <c:pt idx="5463">
                  <c:v>0.2</c:v>
                </c:pt>
                <c:pt idx="5464">
                  <c:v>0</c:v>
                </c:pt>
                <c:pt idx="5465">
                  <c:v>0</c:v>
                </c:pt>
                <c:pt idx="5466">
                  <c:v>0</c:v>
                </c:pt>
                <c:pt idx="5467">
                  <c:v>0.7</c:v>
                </c:pt>
                <c:pt idx="5468">
                  <c:v>0.2</c:v>
                </c:pt>
                <c:pt idx="5469">
                  <c:v>0.4</c:v>
                </c:pt>
                <c:pt idx="5470">
                  <c:v>0.6</c:v>
                </c:pt>
                <c:pt idx="5471">
                  <c:v>0.8</c:v>
                </c:pt>
                <c:pt idx="5472">
                  <c:v>0</c:v>
                </c:pt>
                <c:pt idx="5473">
                  <c:v>0.2</c:v>
                </c:pt>
                <c:pt idx="5474">
                  <c:v>0</c:v>
                </c:pt>
                <c:pt idx="5475">
                  <c:v>0.4</c:v>
                </c:pt>
                <c:pt idx="5476">
                  <c:v>0.2</c:v>
                </c:pt>
                <c:pt idx="5477">
                  <c:v>0.4</c:v>
                </c:pt>
                <c:pt idx="5478">
                  <c:v>0</c:v>
                </c:pt>
                <c:pt idx="5479">
                  <c:v>0.3</c:v>
                </c:pt>
                <c:pt idx="5480">
                  <c:v>0</c:v>
                </c:pt>
                <c:pt idx="5481">
                  <c:v>0</c:v>
                </c:pt>
                <c:pt idx="5482">
                  <c:v>0</c:v>
                </c:pt>
                <c:pt idx="5483">
                  <c:v>0</c:v>
                </c:pt>
                <c:pt idx="5484">
                  <c:v>0.2</c:v>
                </c:pt>
                <c:pt idx="5485">
                  <c:v>0.8</c:v>
                </c:pt>
                <c:pt idx="5486">
                  <c:v>0</c:v>
                </c:pt>
                <c:pt idx="5487">
                  <c:v>0</c:v>
                </c:pt>
                <c:pt idx="5488">
                  <c:v>0.2</c:v>
                </c:pt>
                <c:pt idx="5489">
                  <c:v>0.2</c:v>
                </c:pt>
                <c:pt idx="5490">
                  <c:v>0.2</c:v>
                </c:pt>
                <c:pt idx="5491">
                  <c:v>0.8</c:v>
                </c:pt>
                <c:pt idx="5492">
                  <c:v>0.2</c:v>
                </c:pt>
                <c:pt idx="5493">
                  <c:v>0.4</c:v>
                </c:pt>
                <c:pt idx="5494">
                  <c:v>0.3</c:v>
                </c:pt>
                <c:pt idx="5495">
                  <c:v>0.2</c:v>
                </c:pt>
                <c:pt idx="5496">
                  <c:v>0</c:v>
                </c:pt>
                <c:pt idx="5497">
                  <c:v>0</c:v>
                </c:pt>
                <c:pt idx="5498">
                  <c:v>0.1</c:v>
                </c:pt>
                <c:pt idx="5499">
                  <c:v>0</c:v>
                </c:pt>
                <c:pt idx="5500">
                  <c:v>0</c:v>
                </c:pt>
                <c:pt idx="5501">
                  <c:v>0</c:v>
                </c:pt>
                <c:pt idx="5502">
                  <c:v>0.2</c:v>
                </c:pt>
                <c:pt idx="5503">
                  <c:v>0</c:v>
                </c:pt>
                <c:pt idx="5504">
                  <c:v>0</c:v>
                </c:pt>
                <c:pt idx="5505">
                  <c:v>0</c:v>
                </c:pt>
                <c:pt idx="5506">
                  <c:v>0.2</c:v>
                </c:pt>
                <c:pt idx="5507">
                  <c:v>0.2</c:v>
                </c:pt>
                <c:pt idx="5508">
                  <c:v>0</c:v>
                </c:pt>
                <c:pt idx="5509">
                  <c:v>0</c:v>
                </c:pt>
                <c:pt idx="5510">
                  <c:v>0.2</c:v>
                </c:pt>
                <c:pt idx="5511">
                  <c:v>0</c:v>
                </c:pt>
                <c:pt idx="5512">
                  <c:v>0.2</c:v>
                </c:pt>
                <c:pt idx="5513">
                  <c:v>0.2</c:v>
                </c:pt>
                <c:pt idx="5514">
                  <c:v>0.8</c:v>
                </c:pt>
                <c:pt idx="5515">
                  <c:v>0.2</c:v>
                </c:pt>
                <c:pt idx="5516">
                  <c:v>0</c:v>
                </c:pt>
                <c:pt idx="5517">
                  <c:v>0</c:v>
                </c:pt>
                <c:pt idx="5518">
                  <c:v>0.1</c:v>
                </c:pt>
                <c:pt idx="5519">
                  <c:v>0</c:v>
                </c:pt>
                <c:pt idx="5520">
                  <c:v>0.2</c:v>
                </c:pt>
                <c:pt idx="5521">
                  <c:v>0</c:v>
                </c:pt>
                <c:pt idx="5522">
                  <c:v>0.2</c:v>
                </c:pt>
                <c:pt idx="5523">
                  <c:v>0.2</c:v>
                </c:pt>
                <c:pt idx="5524">
                  <c:v>0.2</c:v>
                </c:pt>
                <c:pt idx="5525">
                  <c:v>0</c:v>
                </c:pt>
                <c:pt idx="5526">
                  <c:v>0.2</c:v>
                </c:pt>
                <c:pt idx="5527">
                  <c:v>0.7</c:v>
                </c:pt>
                <c:pt idx="5528">
                  <c:v>0.4</c:v>
                </c:pt>
                <c:pt idx="5529">
                  <c:v>0.2</c:v>
                </c:pt>
                <c:pt idx="5530">
                  <c:v>0</c:v>
                </c:pt>
                <c:pt idx="5531">
                  <c:v>0.2</c:v>
                </c:pt>
                <c:pt idx="5532">
                  <c:v>0</c:v>
                </c:pt>
                <c:pt idx="5533">
                  <c:v>0</c:v>
                </c:pt>
                <c:pt idx="5534">
                  <c:v>0</c:v>
                </c:pt>
                <c:pt idx="5535">
                  <c:v>0.2</c:v>
                </c:pt>
                <c:pt idx="5536">
                  <c:v>0.2</c:v>
                </c:pt>
                <c:pt idx="5537">
                  <c:v>0</c:v>
                </c:pt>
                <c:pt idx="5538">
                  <c:v>0</c:v>
                </c:pt>
                <c:pt idx="5539">
                  <c:v>0.2</c:v>
                </c:pt>
                <c:pt idx="5540">
                  <c:v>0</c:v>
                </c:pt>
                <c:pt idx="5541">
                  <c:v>0</c:v>
                </c:pt>
                <c:pt idx="5542">
                  <c:v>0</c:v>
                </c:pt>
                <c:pt idx="5543">
                  <c:v>0.2</c:v>
                </c:pt>
                <c:pt idx="5544">
                  <c:v>0</c:v>
                </c:pt>
                <c:pt idx="5545">
                  <c:v>0</c:v>
                </c:pt>
                <c:pt idx="5546">
                  <c:v>0.2</c:v>
                </c:pt>
                <c:pt idx="5547">
                  <c:v>0</c:v>
                </c:pt>
                <c:pt idx="5548">
                  <c:v>0.2</c:v>
                </c:pt>
                <c:pt idx="5549">
                  <c:v>0.2</c:v>
                </c:pt>
                <c:pt idx="5550">
                  <c:v>0</c:v>
                </c:pt>
                <c:pt idx="5551">
                  <c:v>0.2</c:v>
                </c:pt>
                <c:pt idx="5552">
                  <c:v>0</c:v>
                </c:pt>
                <c:pt idx="5553">
                  <c:v>0</c:v>
                </c:pt>
                <c:pt idx="5554">
                  <c:v>0.2</c:v>
                </c:pt>
                <c:pt idx="5555">
                  <c:v>0.2</c:v>
                </c:pt>
                <c:pt idx="5556">
                  <c:v>0</c:v>
                </c:pt>
                <c:pt idx="5557">
                  <c:v>0</c:v>
                </c:pt>
                <c:pt idx="5558">
                  <c:v>0</c:v>
                </c:pt>
                <c:pt idx="5559">
                  <c:v>0</c:v>
                </c:pt>
                <c:pt idx="5560">
                  <c:v>0</c:v>
                </c:pt>
                <c:pt idx="5561">
                  <c:v>0</c:v>
                </c:pt>
                <c:pt idx="5562">
                  <c:v>0</c:v>
                </c:pt>
                <c:pt idx="5563">
                  <c:v>0</c:v>
                </c:pt>
                <c:pt idx="5564">
                  <c:v>0.3</c:v>
                </c:pt>
                <c:pt idx="5565">
                  <c:v>0</c:v>
                </c:pt>
                <c:pt idx="5566">
                  <c:v>0.2</c:v>
                </c:pt>
                <c:pt idx="5567">
                  <c:v>0.2</c:v>
                </c:pt>
                <c:pt idx="5568">
                  <c:v>0.2</c:v>
                </c:pt>
                <c:pt idx="5569">
                  <c:v>0.2</c:v>
                </c:pt>
                <c:pt idx="5570">
                  <c:v>0</c:v>
                </c:pt>
                <c:pt idx="5571">
                  <c:v>0</c:v>
                </c:pt>
                <c:pt idx="5572">
                  <c:v>0</c:v>
                </c:pt>
                <c:pt idx="5573">
                  <c:v>0</c:v>
                </c:pt>
                <c:pt idx="5574">
                  <c:v>0</c:v>
                </c:pt>
                <c:pt idx="5575">
                  <c:v>0</c:v>
                </c:pt>
                <c:pt idx="5576">
                  <c:v>0</c:v>
                </c:pt>
                <c:pt idx="5577">
                  <c:v>0.2</c:v>
                </c:pt>
                <c:pt idx="5578">
                  <c:v>0.2</c:v>
                </c:pt>
                <c:pt idx="5579">
                  <c:v>0</c:v>
                </c:pt>
                <c:pt idx="5580">
                  <c:v>0</c:v>
                </c:pt>
                <c:pt idx="5581">
                  <c:v>0</c:v>
                </c:pt>
                <c:pt idx="5582">
                  <c:v>0</c:v>
                </c:pt>
                <c:pt idx="5583">
                  <c:v>0</c:v>
                </c:pt>
                <c:pt idx="5584">
                  <c:v>0</c:v>
                </c:pt>
                <c:pt idx="5585">
                  <c:v>0</c:v>
                </c:pt>
                <c:pt idx="5586">
                  <c:v>0</c:v>
                </c:pt>
                <c:pt idx="5587">
                  <c:v>0</c:v>
                </c:pt>
                <c:pt idx="5588">
                  <c:v>0.2</c:v>
                </c:pt>
                <c:pt idx="5589">
                  <c:v>0</c:v>
                </c:pt>
                <c:pt idx="5590">
                  <c:v>0.2</c:v>
                </c:pt>
                <c:pt idx="5591">
                  <c:v>0.8</c:v>
                </c:pt>
                <c:pt idx="5592">
                  <c:v>0.2</c:v>
                </c:pt>
                <c:pt idx="5593">
                  <c:v>0</c:v>
                </c:pt>
                <c:pt idx="5594">
                  <c:v>0</c:v>
                </c:pt>
                <c:pt idx="5595">
                  <c:v>0.15</c:v>
                </c:pt>
                <c:pt idx="5596">
                  <c:v>0</c:v>
                </c:pt>
                <c:pt idx="5597">
                  <c:v>0.2</c:v>
                </c:pt>
                <c:pt idx="5598">
                  <c:v>0.4</c:v>
                </c:pt>
                <c:pt idx="5599">
                  <c:v>0.4</c:v>
                </c:pt>
                <c:pt idx="5600">
                  <c:v>0.4</c:v>
                </c:pt>
                <c:pt idx="5601">
                  <c:v>0</c:v>
                </c:pt>
                <c:pt idx="5602">
                  <c:v>0</c:v>
                </c:pt>
                <c:pt idx="5603">
                  <c:v>0</c:v>
                </c:pt>
                <c:pt idx="5604">
                  <c:v>0</c:v>
                </c:pt>
                <c:pt idx="5605">
                  <c:v>0.2</c:v>
                </c:pt>
                <c:pt idx="5606">
                  <c:v>0.2</c:v>
                </c:pt>
                <c:pt idx="5607">
                  <c:v>0.2</c:v>
                </c:pt>
                <c:pt idx="5608">
                  <c:v>0</c:v>
                </c:pt>
                <c:pt idx="5609">
                  <c:v>0.2</c:v>
                </c:pt>
                <c:pt idx="5610">
                  <c:v>0.2</c:v>
                </c:pt>
                <c:pt idx="5611">
                  <c:v>0</c:v>
                </c:pt>
                <c:pt idx="5612">
                  <c:v>0.7</c:v>
                </c:pt>
                <c:pt idx="5613">
                  <c:v>0.2</c:v>
                </c:pt>
                <c:pt idx="5614">
                  <c:v>0</c:v>
                </c:pt>
                <c:pt idx="5615">
                  <c:v>0.2</c:v>
                </c:pt>
                <c:pt idx="5616">
                  <c:v>0</c:v>
                </c:pt>
                <c:pt idx="5617">
                  <c:v>0</c:v>
                </c:pt>
                <c:pt idx="5618">
                  <c:v>0.2</c:v>
                </c:pt>
                <c:pt idx="5619">
                  <c:v>0.2</c:v>
                </c:pt>
                <c:pt idx="5620">
                  <c:v>0.2</c:v>
                </c:pt>
                <c:pt idx="5621">
                  <c:v>0</c:v>
                </c:pt>
                <c:pt idx="5622">
                  <c:v>0</c:v>
                </c:pt>
                <c:pt idx="5623">
                  <c:v>0</c:v>
                </c:pt>
                <c:pt idx="5624">
                  <c:v>0</c:v>
                </c:pt>
                <c:pt idx="5625">
                  <c:v>0</c:v>
                </c:pt>
                <c:pt idx="5626">
                  <c:v>0.32</c:v>
                </c:pt>
                <c:pt idx="5627">
                  <c:v>0</c:v>
                </c:pt>
                <c:pt idx="5628">
                  <c:v>0.2</c:v>
                </c:pt>
                <c:pt idx="5629">
                  <c:v>0</c:v>
                </c:pt>
                <c:pt idx="5630">
                  <c:v>0.2</c:v>
                </c:pt>
                <c:pt idx="5631">
                  <c:v>0.2</c:v>
                </c:pt>
                <c:pt idx="5632">
                  <c:v>0.2</c:v>
                </c:pt>
                <c:pt idx="5633">
                  <c:v>0</c:v>
                </c:pt>
                <c:pt idx="5634">
                  <c:v>0</c:v>
                </c:pt>
                <c:pt idx="5635">
                  <c:v>0</c:v>
                </c:pt>
                <c:pt idx="5636">
                  <c:v>0.2</c:v>
                </c:pt>
                <c:pt idx="5637">
                  <c:v>0</c:v>
                </c:pt>
                <c:pt idx="5638">
                  <c:v>0.2</c:v>
                </c:pt>
                <c:pt idx="5639">
                  <c:v>0.2</c:v>
                </c:pt>
                <c:pt idx="5640">
                  <c:v>0.2</c:v>
                </c:pt>
                <c:pt idx="5641">
                  <c:v>0.4</c:v>
                </c:pt>
                <c:pt idx="5642">
                  <c:v>0.8</c:v>
                </c:pt>
                <c:pt idx="5643">
                  <c:v>0.8</c:v>
                </c:pt>
                <c:pt idx="5644">
                  <c:v>0.6</c:v>
                </c:pt>
                <c:pt idx="5645">
                  <c:v>0</c:v>
                </c:pt>
                <c:pt idx="5646">
                  <c:v>0</c:v>
                </c:pt>
                <c:pt idx="5647">
                  <c:v>0.1</c:v>
                </c:pt>
                <c:pt idx="5648">
                  <c:v>0</c:v>
                </c:pt>
                <c:pt idx="5649">
                  <c:v>0</c:v>
                </c:pt>
                <c:pt idx="5650">
                  <c:v>0.5</c:v>
                </c:pt>
                <c:pt idx="5651">
                  <c:v>0.2</c:v>
                </c:pt>
                <c:pt idx="5652">
                  <c:v>0.2</c:v>
                </c:pt>
                <c:pt idx="5653">
                  <c:v>0</c:v>
                </c:pt>
                <c:pt idx="5654">
                  <c:v>0</c:v>
                </c:pt>
                <c:pt idx="5655">
                  <c:v>0</c:v>
                </c:pt>
                <c:pt idx="5656">
                  <c:v>0</c:v>
                </c:pt>
                <c:pt idx="5657">
                  <c:v>0</c:v>
                </c:pt>
                <c:pt idx="5658">
                  <c:v>0.2</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0.2</c:v>
                </c:pt>
                <c:pt idx="5672">
                  <c:v>0.2</c:v>
                </c:pt>
                <c:pt idx="5673">
                  <c:v>0.2</c:v>
                </c:pt>
                <c:pt idx="5674">
                  <c:v>0</c:v>
                </c:pt>
                <c:pt idx="5675">
                  <c:v>0</c:v>
                </c:pt>
                <c:pt idx="5676">
                  <c:v>0</c:v>
                </c:pt>
                <c:pt idx="5677">
                  <c:v>0.2</c:v>
                </c:pt>
                <c:pt idx="5678">
                  <c:v>0</c:v>
                </c:pt>
                <c:pt idx="5679">
                  <c:v>0.2</c:v>
                </c:pt>
                <c:pt idx="5680">
                  <c:v>0</c:v>
                </c:pt>
                <c:pt idx="5681">
                  <c:v>0.2</c:v>
                </c:pt>
                <c:pt idx="5682">
                  <c:v>0</c:v>
                </c:pt>
                <c:pt idx="5683">
                  <c:v>0</c:v>
                </c:pt>
                <c:pt idx="5684">
                  <c:v>0</c:v>
                </c:pt>
                <c:pt idx="5685">
                  <c:v>0</c:v>
                </c:pt>
                <c:pt idx="5686">
                  <c:v>0</c:v>
                </c:pt>
                <c:pt idx="5687">
                  <c:v>0</c:v>
                </c:pt>
                <c:pt idx="5688">
                  <c:v>0</c:v>
                </c:pt>
                <c:pt idx="5689">
                  <c:v>0</c:v>
                </c:pt>
                <c:pt idx="5690">
                  <c:v>0.2</c:v>
                </c:pt>
                <c:pt idx="5691">
                  <c:v>0.2</c:v>
                </c:pt>
                <c:pt idx="5692">
                  <c:v>0</c:v>
                </c:pt>
                <c:pt idx="5693">
                  <c:v>0</c:v>
                </c:pt>
                <c:pt idx="5694">
                  <c:v>0</c:v>
                </c:pt>
                <c:pt idx="5695">
                  <c:v>0.2</c:v>
                </c:pt>
                <c:pt idx="5696">
                  <c:v>0</c:v>
                </c:pt>
                <c:pt idx="5697">
                  <c:v>0</c:v>
                </c:pt>
                <c:pt idx="5698">
                  <c:v>0.2</c:v>
                </c:pt>
                <c:pt idx="5699">
                  <c:v>0.3</c:v>
                </c:pt>
                <c:pt idx="5700">
                  <c:v>0.2</c:v>
                </c:pt>
                <c:pt idx="5701">
                  <c:v>0</c:v>
                </c:pt>
                <c:pt idx="5702">
                  <c:v>0</c:v>
                </c:pt>
                <c:pt idx="5703">
                  <c:v>0</c:v>
                </c:pt>
                <c:pt idx="5704">
                  <c:v>0</c:v>
                </c:pt>
                <c:pt idx="5705">
                  <c:v>0</c:v>
                </c:pt>
                <c:pt idx="5706">
                  <c:v>0.2</c:v>
                </c:pt>
                <c:pt idx="5707">
                  <c:v>0.2</c:v>
                </c:pt>
                <c:pt idx="5708">
                  <c:v>0.2</c:v>
                </c:pt>
                <c:pt idx="5709">
                  <c:v>0</c:v>
                </c:pt>
                <c:pt idx="5710">
                  <c:v>0</c:v>
                </c:pt>
                <c:pt idx="5711">
                  <c:v>0.2</c:v>
                </c:pt>
                <c:pt idx="5712">
                  <c:v>0.3</c:v>
                </c:pt>
                <c:pt idx="5713">
                  <c:v>0.4</c:v>
                </c:pt>
                <c:pt idx="5714">
                  <c:v>0.2</c:v>
                </c:pt>
                <c:pt idx="5715">
                  <c:v>0.2</c:v>
                </c:pt>
                <c:pt idx="5716">
                  <c:v>0.2</c:v>
                </c:pt>
                <c:pt idx="5717">
                  <c:v>0</c:v>
                </c:pt>
                <c:pt idx="5718">
                  <c:v>0</c:v>
                </c:pt>
                <c:pt idx="5719">
                  <c:v>0</c:v>
                </c:pt>
                <c:pt idx="5720">
                  <c:v>0</c:v>
                </c:pt>
                <c:pt idx="5721">
                  <c:v>0</c:v>
                </c:pt>
                <c:pt idx="5722">
                  <c:v>0.2</c:v>
                </c:pt>
                <c:pt idx="5723">
                  <c:v>0</c:v>
                </c:pt>
                <c:pt idx="5724">
                  <c:v>0.6</c:v>
                </c:pt>
                <c:pt idx="5725">
                  <c:v>0.2</c:v>
                </c:pt>
                <c:pt idx="5726">
                  <c:v>0</c:v>
                </c:pt>
                <c:pt idx="5727">
                  <c:v>0</c:v>
                </c:pt>
                <c:pt idx="5728">
                  <c:v>0</c:v>
                </c:pt>
                <c:pt idx="5729">
                  <c:v>0.2</c:v>
                </c:pt>
                <c:pt idx="5730">
                  <c:v>0</c:v>
                </c:pt>
                <c:pt idx="5731">
                  <c:v>0</c:v>
                </c:pt>
                <c:pt idx="5732">
                  <c:v>0.2</c:v>
                </c:pt>
                <c:pt idx="5733">
                  <c:v>0.2</c:v>
                </c:pt>
                <c:pt idx="5734">
                  <c:v>0.2</c:v>
                </c:pt>
                <c:pt idx="5735">
                  <c:v>0</c:v>
                </c:pt>
                <c:pt idx="5736">
                  <c:v>0</c:v>
                </c:pt>
                <c:pt idx="5737">
                  <c:v>0</c:v>
                </c:pt>
                <c:pt idx="5738">
                  <c:v>0</c:v>
                </c:pt>
                <c:pt idx="5739">
                  <c:v>0</c:v>
                </c:pt>
                <c:pt idx="5740">
                  <c:v>0.2</c:v>
                </c:pt>
                <c:pt idx="5741">
                  <c:v>0</c:v>
                </c:pt>
                <c:pt idx="5742">
                  <c:v>0</c:v>
                </c:pt>
                <c:pt idx="5743">
                  <c:v>0.2</c:v>
                </c:pt>
                <c:pt idx="5744">
                  <c:v>0</c:v>
                </c:pt>
                <c:pt idx="5745">
                  <c:v>0</c:v>
                </c:pt>
                <c:pt idx="5746">
                  <c:v>0</c:v>
                </c:pt>
                <c:pt idx="5747">
                  <c:v>0</c:v>
                </c:pt>
                <c:pt idx="5748">
                  <c:v>0</c:v>
                </c:pt>
                <c:pt idx="5749">
                  <c:v>0</c:v>
                </c:pt>
                <c:pt idx="5750">
                  <c:v>0.7</c:v>
                </c:pt>
                <c:pt idx="5751">
                  <c:v>0</c:v>
                </c:pt>
                <c:pt idx="5752">
                  <c:v>0.2</c:v>
                </c:pt>
                <c:pt idx="5753">
                  <c:v>0.2</c:v>
                </c:pt>
                <c:pt idx="5754">
                  <c:v>0.2</c:v>
                </c:pt>
                <c:pt idx="5755">
                  <c:v>0.2</c:v>
                </c:pt>
                <c:pt idx="5756">
                  <c:v>0.6</c:v>
                </c:pt>
                <c:pt idx="5757">
                  <c:v>0.2</c:v>
                </c:pt>
                <c:pt idx="5758">
                  <c:v>0</c:v>
                </c:pt>
                <c:pt idx="5759">
                  <c:v>0</c:v>
                </c:pt>
                <c:pt idx="5760">
                  <c:v>0.2</c:v>
                </c:pt>
                <c:pt idx="5761">
                  <c:v>0</c:v>
                </c:pt>
                <c:pt idx="5762">
                  <c:v>0.2</c:v>
                </c:pt>
                <c:pt idx="5763">
                  <c:v>0.7</c:v>
                </c:pt>
                <c:pt idx="5764">
                  <c:v>0</c:v>
                </c:pt>
                <c:pt idx="5765">
                  <c:v>0.2</c:v>
                </c:pt>
                <c:pt idx="5766">
                  <c:v>0.2</c:v>
                </c:pt>
                <c:pt idx="5767">
                  <c:v>0</c:v>
                </c:pt>
                <c:pt idx="5768">
                  <c:v>0</c:v>
                </c:pt>
                <c:pt idx="5769">
                  <c:v>0.2</c:v>
                </c:pt>
                <c:pt idx="5770">
                  <c:v>0</c:v>
                </c:pt>
                <c:pt idx="5771">
                  <c:v>0</c:v>
                </c:pt>
                <c:pt idx="5772">
                  <c:v>0.2</c:v>
                </c:pt>
                <c:pt idx="5773">
                  <c:v>0</c:v>
                </c:pt>
                <c:pt idx="5774">
                  <c:v>0</c:v>
                </c:pt>
                <c:pt idx="5775">
                  <c:v>0.15</c:v>
                </c:pt>
                <c:pt idx="5776">
                  <c:v>0.2</c:v>
                </c:pt>
                <c:pt idx="5777">
                  <c:v>0.2</c:v>
                </c:pt>
                <c:pt idx="5778">
                  <c:v>0</c:v>
                </c:pt>
                <c:pt idx="5779">
                  <c:v>0</c:v>
                </c:pt>
                <c:pt idx="5780">
                  <c:v>0.2</c:v>
                </c:pt>
                <c:pt idx="5781">
                  <c:v>0</c:v>
                </c:pt>
                <c:pt idx="5782">
                  <c:v>0</c:v>
                </c:pt>
                <c:pt idx="5783">
                  <c:v>0</c:v>
                </c:pt>
                <c:pt idx="5784">
                  <c:v>0.2</c:v>
                </c:pt>
                <c:pt idx="5785">
                  <c:v>0</c:v>
                </c:pt>
                <c:pt idx="5786">
                  <c:v>0</c:v>
                </c:pt>
                <c:pt idx="5787">
                  <c:v>0</c:v>
                </c:pt>
                <c:pt idx="5788">
                  <c:v>0.2</c:v>
                </c:pt>
                <c:pt idx="5789">
                  <c:v>0.4</c:v>
                </c:pt>
                <c:pt idx="5790">
                  <c:v>0.7</c:v>
                </c:pt>
                <c:pt idx="5791">
                  <c:v>0.2</c:v>
                </c:pt>
                <c:pt idx="5792">
                  <c:v>0</c:v>
                </c:pt>
                <c:pt idx="5793">
                  <c:v>0</c:v>
                </c:pt>
                <c:pt idx="5794">
                  <c:v>0.2</c:v>
                </c:pt>
                <c:pt idx="5795">
                  <c:v>0.2</c:v>
                </c:pt>
                <c:pt idx="5796">
                  <c:v>0.7</c:v>
                </c:pt>
                <c:pt idx="5797">
                  <c:v>0</c:v>
                </c:pt>
                <c:pt idx="5798">
                  <c:v>0.1</c:v>
                </c:pt>
                <c:pt idx="5799">
                  <c:v>0</c:v>
                </c:pt>
                <c:pt idx="5800">
                  <c:v>0.2</c:v>
                </c:pt>
                <c:pt idx="5801">
                  <c:v>0.7</c:v>
                </c:pt>
                <c:pt idx="5802">
                  <c:v>0.2</c:v>
                </c:pt>
                <c:pt idx="5803">
                  <c:v>0.7</c:v>
                </c:pt>
                <c:pt idx="5804">
                  <c:v>0.2</c:v>
                </c:pt>
                <c:pt idx="5805">
                  <c:v>0</c:v>
                </c:pt>
                <c:pt idx="5806">
                  <c:v>0.2</c:v>
                </c:pt>
                <c:pt idx="5807">
                  <c:v>0.2</c:v>
                </c:pt>
                <c:pt idx="5808">
                  <c:v>0.5</c:v>
                </c:pt>
                <c:pt idx="5809">
                  <c:v>0.5</c:v>
                </c:pt>
                <c:pt idx="5810">
                  <c:v>0.2</c:v>
                </c:pt>
                <c:pt idx="5811">
                  <c:v>0.2</c:v>
                </c:pt>
                <c:pt idx="5812">
                  <c:v>0.2</c:v>
                </c:pt>
                <c:pt idx="5813">
                  <c:v>0</c:v>
                </c:pt>
                <c:pt idx="5814">
                  <c:v>0</c:v>
                </c:pt>
                <c:pt idx="5815">
                  <c:v>0</c:v>
                </c:pt>
                <c:pt idx="5816">
                  <c:v>0</c:v>
                </c:pt>
                <c:pt idx="5817">
                  <c:v>0</c:v>
                </c:pt>
                <c:pt idx="5818">
                  <c:v>0.7</c:v>
                </c:pt>
                <c:pt idx="5819">
                  <c:v>0</c:v>
                </c:pt>
                <c:pt idx="5820">
                  <c:v>0.2</c:v>
                </c:pt>
                <c:pt idx="5821">
                  <c:v>0</c:v>
                </c:pt>
                <c:pt idx="5822">
                  <c:v>0</c:v>
                </c:pt>
                <c:pt idx="5823">
                  <c:v>0</c:v>
                </c:pt>
                <c:pt idx="5824">
                  <c:v>0</c:v>
                </c:pt>
                <c:pt idx="5825">
                  <c:v>0.6</c:v>
                </c:pt>
                <c:pt idx="5826">
                  <c:v>0.2</c:v>
                </c:pt>
                <c:pt idx="5827">
                  <c:v>0</c:v>
                </c:pt>
                <c:pt idx="5828">
                  <c:v>0.2</c:v>
                </c:pt>
                <c:pt idx="5829">
                  <c:v>0.4</c:v>
                </c:pt>
                <c:pt idx="5830">
                  <c:v>0.4</c:v>
                </c:pt>
                <c:pt idx="5831">
                  <c:v>0.7</c:v>
                </c:pt>
                <c:pt idx="5832">
                  <c:v>0.4</c:v>
                </c:pt>
                <c:pt idx="5833">
                  <c:v>0</c:v>
                </c:pt>
                <c:pt idx="5834">
                  <c:v>0</c:v>
                </c:pt>
                <c:pt idx="5835">
                  <c:v>0</c:v>
                </c:pt>
                <c:pt idx="5836">
                  <c:v>0</c:v>
                </c:pt>
                <c:pt idx="5837">
                  <c:v>0</c:v>
                </c:pt>
                <c:pt idx="5838">
                  <c:v>0</c:v>
                </c:pt>
                <c:pt idx="5839">
                  <c:v>0</c:v>
                </c:pt>
                <c:pt idx="5840">
                  <c:v>0</c:v>
                </c:pt>
                <c:pt idx="5841">
                  <c:v>0.2</c:v>
                </c:pt>
                <c:pt idx="5842">
                  <c:v>0.3</c:v>
                </c:pt>
                <c:pt idx="5843">
                  <c:v>0.2</c:v>
                </c:pt>
                <c:pt idx="5844">
                  <c:v>0.2</c:v>
                </c:pt>
                <c:pt idx="5845">
                  <c:v>0.2</c:v>
                </c:pt>
                <c:pt idx="5846">
                  <c:v>0</c:v>
                </c:pt>
                <c:pt idx="5847">
                  <c:v>0</c:v>
                </c:pt>
                <c:pt idx="5848">
                  <c:v>0</c:v>
                </c:pt>
                <c:pt idx="5849">
                  <c:v>0</c:v>
                </c:pt>
                <c:pt idx="5850">
                  <c:v>0</c:v>
                </c:pt>
                <c:pt idx="5851">
                  <c:v>0.2</c:v>
                </c:pt>
                <c:pt idx="5852">
                  <c:v>0.7</c:v>
                </c:pt>
                <c:pt idx="5853">
                  <c:v>0.2</c:v>
                </c:pt>
                <c:pt idx="5854">
                  <c:v>0.2</c:v>
                </c:pt>
                <c:pt idx="5855">
                  <c:v>0</c:v>
                </c:pt>
                <c:pt idx="5856">
                  <c:v>0.2</c:v>
                </c:pt>
                <c:pt idx="5857">
                  <c:v>0.2</c:v>
                </c:pt>
                <c:pt idx="5858">
                  <c:v>0</c:v>
                </c:pt>
                <c:pt idx="5859">
                  <c:v>0</c:v>
                </c:pt>
                <c:pt idx="5860">
                  <c:v>0.4</c:v>
                </c:pt>
                <c:pt idx="5861">
                  <c:v>0.2</c:v>
                </c:pt>
                <c:pt idx="5862">
                  <c:v>0</c:v>
                </c:pt>
                <c:pt idx="5863">
                  <c:v>0.6</c:v>
                </c:pt>
                <c:pt idx="5864">
                  <c:v>0.6</c:v>
                </c:pt>
                <c:pt idx="5865">
                  <c:v>0</c:v>
                </c:pt>
                <c:pt idx="5866">
                  <c:v>0</c:v>
                </c:pt>
                <c:pt idx="5867">
                  <c:v>0</c:v>
                </c:pt>
                <c:pt idx="5868">
                  <c:v>0.2</c:v>
                </c:pt>
                <c:pt idx="5869">
                  <c:v>0.2</c:v>
                </c:pt>
                <c:pt idx="5870">
                  <c:v>0</c:v>
                </c:pt>
                <c:pt idx="5871">
                  <c:v>0</c:v>
                </c:pt>
                <c:pt idx="5872">
                  <c:v>0.3</c:v>
                </c:pt>
                <c:pt idx="5873">
                  <c:v>0</c:v>
                </c:pt>
                <c:pt idx="5874">
                  <c:v>0</c:v>
                </c:pt>
                <c:pt idx="5875">
                  <c:v>0</c:v>
                </c:pt>
                <c:pt idx="5876">
                  <c:v>0.2</c:v>
                </c:pt>
                <c:pt idx="5877">
                  <c:v>0</c:v>
                </c:pt>
                <c:pt idx="5878">
                  <c:v>0</c:v>
                </c:pt>
                <c:pt idx="5879">
                  <c:v>0</c:v>
                </c:pt>
                <c:pt idx="5880">
                  <c:v>0</c:v>
                </c:pt>
                <c:pt idx="5881">
                  <c:v>0</c:v>
                </c:pt>
                <c:pt idx="5882">
                  <c:v>0.2</c:v>
                </c:pt>
                <c:pt idx="5883">
                  <c:v>0.2</c:v>
                </c:pt>
                <c:pt idx="5884">
                  <c:v>0.2</c:v>
                </c:pt>
                <c:pt idx="5885">
                  <c:v>0.2</c:v>
                </c:pt>
                <c:pt idx="5886">
                  <c:v>0.2</c:v>
                </c:pt>
                <c:pt idx="5887">
                  <c:v>0.32</c:v>
                </c:pt>
                <c:pt idx="5888">
                  <c:v>0.8</c:v>
                </c:pt>
                <c:pt idx="5889">
                  <c:v>0.2</c:v>
                </c:pt>
                <c:pt idx="5890">
                  <c:v>0.2</c:v>
                </c:pt>
                <c:pt idx="5891">
                  <c:v>0.2</c:v>
                </c:pt>
                <c:pt idx="5892">
                  <c:v>0.2</c:v>
                </c:pt>
                <c:pt idx="5893">
                  <c:v>0</c:v>
                </c:pt>
                <c:pt idx="5894">
                  <c:v>0</c:v>
                </c:pt>
                <c:pt idx="5895">
                  <c:v>0</c:v>
                </c:pt>
                <c:pt idx="5896">
                  <c:v>0.5</c:v>
                </c:pt>
                <c:pt idx="5897">
                  <c:v>0</c:v>
                </c:pt>
                <c:pt idx="5898">
                  <c:v>0.2</c:v>
                </c:pt>
                <c:pt idx="5899">
                  <c:v>0.2</c:v>
                </c:pt>
                <c:pt idx="5900">
                  <c:v>0.3</c:v>
                </c:pt>
                <c:pt idx="5901">
                  <c:v>0.8</c:v>
                </c:pt>
                <c:pt idx="5902">
                  <c:v>0</c:v>
                </c:pt>
                <c:pt idx="5903">
                  <c:v>0</c:v>
                </c:pt>
                <c:pt idx="5904">
                  <c:v>0.7</c:v>
                </c:pt>
                <c:pt idx="5905">
                  <c:v>0</c:v>
                </c:pt>
                <c:pt idx="5906">
                  <c:v>0</c:v>
                </c:pt>
                <c:pt idx="5907">
                  <c:v>0</c:v>
                </c:pt>
                <c:pt idx="5908">
                  <c:v>0</c:v>
                </c:pt>
                <c:pt idx="5909">
                  <c:v>0</c:v>
                </c:pt>
                <c:pt idx="5910">
                  <c:v>0</c:v>
                </c:pt>
                <c:pt idx="5911">
                  <c:v>0</c:v>
                </c:pt>
                <c:pt idx="5912">
                  <c:v>0</c:v>
                </c:pt>
                <c:pt idx="5913">
                  <c:v>0.2</c:v>
                </c:pt>
                <c:pt idx="5914">
                  <c:v>0.2</c:v>
                </c:pt>
                <c:pt idx="5915">
                  <c:v>0.2</c:v>
                </c:pt>
                <c:pt idx="5916">
                  <c:v>0.2</c:v>
                </c:pt>
                <c:pt idx="5917">
                  <c:v>0</c:v>
                </c:pt>
                <c:pt idx="5918">
                  <c:v>0.2</c:v>
                </c:pt>
                <c:pt idx="5919">
                  <c:v>0</c:v>
                </c:pt>
                <c:pt idx="5920">
                  <c:v>0</c:v>
                </c:pt>
                <c:pt idx="5921">
                  <c:v>0</c:v>
                </c:pt>
                <c:pt idx="5922">
                  <c:v>0</c:v>
                </c:pt>
                <c:pt idx="5923">
                  <c:v>0</c:v>
                </c:pt>
                <c:pt idx="5924">
                  <c:v>0</c:v>
                </c:pt>
                <c:pt idx="5925">
                  <c:v>0</c:v>
                </c:pt>
                <c:pt idx="5926">
                  <c:v>0</c:v>
                </c:pt>
                <c:pt idx="5927">
                  <c:v>0</c:v>
                </c:pt>
                <c:pt idx="5928">
                  <c:v>0</c:v>
                </c:pt>
                <c:pt idx="5929">
                  <c:v>0</c:v>
                </c:pt>
                <c:pt idx="5930">
                  <c:v>0</c:v>
                </c:pt>
                <c:pt idx="5931">
                  <c:v>0</c:v>
                </c:pt>
                <c:pt idx="5932">
                  <c:v>0</c:v>
                </c:pt>
                <c:pt idx="5933">
                  <c:v>0</c:v>
                </c:pt>
                <c:pt idx="5934">
                  <c:v>0.2</c:v>
                </c:pt>
                <c:pt idx="5935">
                  <c:v>0.2</c:v>
                </c:pt>
                <c:pt idx="5936">
                  <c:v>0</c:v>
                </c:pt>
                <c:pt idx="5937">
                  <c:v>0</c:v>
                </c:pt>
                <c:pt idx="5938">
                  <c:v>0</c:v>
                </c:pt>
                <c:pt idx="5939">
                  <c:v>0</c:v>
                </c:pt>
                <c:pt idx="5940">
                  <c:v>0</c:v>
                </c:pt>
                <c:pt idx="5941">
                  <c:v>0.2</c:v>
                </c:pt>
                <c:pt idx="5942">
                  <c:v>0</c:v>
                </c:pt>
                <c:pt idx="5943">
                  <c:v>0</c:v>
                </c:pt>
                <c:pt idx="5944">
                  <c:v>0.2</c:v>
                </c:pt>
                <c:pt idx="5945">
                  <c:v>0.2</c:v>
                </c:pt>
                <c:pt idx="5946">
                  <c:v>0</c:v>
                </c:pt>
                <c:pt idx="5947">
                  <c:v>0.8</c:v>
                </c:pt>
                <c:pt idx="5948">
                  <c:v>0</c:v>
                </c:pt>
                <c:pt idx="5949">
                  <c:v>0</c:v>
                </c:pt>
                <c:pt idx="5950">
                  <c:v>0</c:v>
                </c:pt>
                <c:pt idx="5951">
                  <c:v>0.2</c:v>
                </c:pt>
                <c:pt idx="5952">
                  <c:v>0.2</c:v>
                </c:pt>
                <c:pt idx="5953">
                  <c:v>0</c:v>
                </c:pt>
                <c:pt idx="5954">
                  <c:v>0.2</c:v>
                </c:pt>
                <c:pt idx="5955">
                  <c:v>0</c:v>
                </c:pt>
                <c:pt idx="5956">
                  <c:v>0</c:v>
                </c:pt>
                <c:pt idx="5957">
                  <c:v>0</c:v>
                </c:pt>
                <c:pt idx="5958">
                  <c:v>0</c:v>
                </c:pt>
                <c:pt idx="5959">
                  <c:v>0</c:v>
                </c:pt>
                <c:pt idx="5960">
                  <c:v>0</c:v>
                </c:pt>
                <c:pt idx="5961">
                  <c:v>0.2</c:v>
                </c:pt>
                <c:pt idx="5962">
                  <c:v>0.2</c:v>
                </c:pt>
                <c:pt idx="5963">
                  <c:v>0.2</c:v>
                </c:pt>
                <c:pt idx="5964">
                  <c:v>0.7</c:v>
                </c:pt>
                <c:pt idx="5965">
                  <c:v>0.2</c:v>
                </c:pt>
                <c:pt idx="5966">
                  <c:v>0</c:v>
                </c:pt>
                <c:pt idx="5967">
                  <c:v>0.6</c:v>
                </c:pt>
                <c:pt idx="5968">
                  <c:v>0.2</c:v>
                </c:pt>
                <c:pt idx="5969">
                  <c:v>0.2</c:v>
                </c:pt>
                <c:pt idx="5970">
                  <c:v>0.7</c:v>
                </c:pt>
                <c:pt idx="5971">
                  <c:v>0.3</c:v>
                </c:pt>
                <c:pt idx="5972">
                  <c:v>0.3</c:v>
                </c:pt>
                <c:pt idx="5973">
                  <c:v>0</c:v>
                </c:pt>
                <c:pt idx="5974">
                  <c:v>0.2</c:v>
                </c:pt>
                <c:pt idx="5975">
                  <c:v>0.2</c:v>
                </c:pt>
                <c:pt idx="5976">
                  <c:v>0.2</c:v>
                </c:pt>
                <c:pt idx="5977">
                  <c:v>0.2</c:v>
                </c:pt>
                <c:pt idx="5978">
                  <c:v>0.2</c:v>
                </c:pt>
                <c:pt idx="5979">
                  <c:v>0.5</c:v>
                </c:pt>
                <c:pt idx="5980">
                  <c:v>0</c:v>
                </c:pt>
                <c:pt idx="5981">
                  <c:v>0</c:v>
                </c:pt>
                <c:pt idx="5982">
                  <c:v>0</c:v>
                </c:pt>
                <c:pt idx="5983">
                  <c:v>0.2</c:v>
                </c:pt>
                <c:pt idx="5984">
                  <c:v>0.2</c:v>
                </c:pt>
                <c:pt idx="5985">
                  <c:v>0.7</c:v>
                </c:pt>
                <c:pt idx="5986">
                  <c:v>0.2</c:v>
                </c:pt>
                <c:pt idx="5987">
                  <c:v>0</c:v>
                </c:pt>
                <c:pt idx="5988">
                  <c:v>0</c:v>
                </c:pt>
                <c:pt idx="5989">
                  <c:v>0</c:v>
                </c:pt>
                <c:pt idx="5990">
                  <c:v>0</c:v>
                </c:pt>
                <c:pt idx="5991">
                  <c:v>0.2</c:v>
                </c:pt>
                <c:pt idx="5992">
                  <c:v>0</c:v>
                </c:pt>
                <c:pt idx="5993">
                  <c:v>0.2</c:v>
                </c:pt>
                <c:pt idx="5994">
                  <c:v>0.7</c:v>
                </c:pt>
                <c:pt idx="5995">
                  <c:v>0.4</c:v>
                </c:pt>
                <c:pt idx="5996">
                  <c:v>0.2</c:v>
                </c:pt>
                <c:pt idx="5997">
                  <c:v>0.32</c:v>
                </c:pt>
                <c:pt idx="5998">
                  <c:v>0.2</c:v>
                </c:pt>
                <c:pt idx="5999">
                  <c:v>0</c:v>
                </c:pt>
                <c:pt idx="6000">
                  <c:v>0.2</c:v>
                </c:pt>
                <c:pt idx="6001">
                  <c:v>0.2</c:v>
                </c:pt>
                <c:pt idx="6002">
                  <c:v>0.2</c:v>
                </c:pt>
                <c:pt idx="6003">
                  <c:v>0</c:v>
                </c:pt>
                <c:pt idx="6004">
                  <c:v>0.2</c:v>
                </c:pt>
                <c:pt idx="6005">
                  <c:v>0</c:v>
                </c:pt>
                <c:pt idx="6006">
                  <c:v>0.2</c:v>
                </c:pt>
                <c:pt idx="6007">
                  <c:v>0</c:v>
                </c:pt>
                <c:pt idx="6008">
                  <c:v>0.2</c:v>
                </c:pt>
                <c:pt idx="6009">
                  <c:v>0</c:v>
                </c:pt>
                <c:pt idx="6010">
                  <c:v>0</c:v>
                </c:pt>
                <c:pt idx="6011">
                  <c:v>0</c:v>
                </c:pt>
                <c:pt idx="6012">
                  <c:v>0</c:v>
                </c:pt>
                <c:pt idx="6013">
                  <c:v>0.2</c:v>
                </c:pt>
                <c:pt idx="6014">
                  <c:v>0.2</c:v>
                </c:pt>
                <c:pt idx="6015">
                  <c:v>0</c:v>
                </c:pt>
                <c:pt idx="6016">
                  <c:v>0</c:v>
                </c:pt>
                <c:pt idx="6017">
                  <c:v>0.2</c:v>
                </c:pt>
                <c:pt idx="6018">
                  <c:v>0</c:v>
                </c:pt>
                <c:pt idx="6019">
                  <c:v>0</c:v>
                </c:pt>
                <c:pt idx="6020">
                  <c:v>0.2</c:v>
                </c:pt>
                <c:pt idx="6021">
                  <c:v>0</c:v>
                </c:pt>
                <c:pt idx="6022">
                  <c:v>0</c:v>
                </c:pt>
                <c:pt idx="6023">
                  <c:v>0</c:v>
                </c:pt>
                <c:pt idx="6024">
                  <c:v>0</c:v>
                </c:pt>
                <c:pt idx="6025">
                  <c:v>0.15</c:v>
                </c:pt>
                <c:pt idx="6026">
                  <c:v>0.2</c:v>
                </c:pt>
                <c:pt idx="6027">
                  <c:v>0.6</c:v>
                </c:pt>
                <c:pt idx="6028">
                  <c:v>0.2</c:v>
                </c:pt>
                <c:pt idx="6029">
                  <c:v>0</c:v>
                </c:pt>
                <c:pt idx="6030">
                  <c:v>0.8</c:v>
                </c:pt>
                <c:pt idx="6031">
                  <c:v>0.2</c:v>
                </c:pt>
                <c:pt idx="6032">
                  <c:v>0.8</c:v>
                </c:pt>
                <c:pt idx="6033">
                  <c:v>0</c:v>
                </c:pt>
                <c:pt idx="6034">
                  <c:v>0.2</c:v>
                </c:pt>
                <c:pt idx="6035">
                  <c:v>0.2</c:v>
                </c:pt>
                <c:pt idx="6036">
                  <c:v>0.2</c:v>
                </c:pt>
                <c:pt idx="6037">
                  <c:v>0</c:v>
                </c:pt>
                <c:pt idx="6038">
                  <c:v>0.7</c:v>
                </c:pt>
                <c:pt idx="6039">
                  <c:v>0.2</c:v>
                </c:pt>
                <c:pt idx="6040">
                  <c:v>0.2</c:v>
                </c:pt>
                <c:pt idx="6041">
                  <c:v>0</c:v>
                </c:pt>
                <c:pt idx="6042">
                  <c:v>0</c:v>
                </c:pt>
                <c:pt idx="6043">
                  <c:v>0</c:v>
                </c:pt>
                <c:pt idx="6044">
                  <c:v>0.2</c:v>
                </c:pt>
                <c:pt idx="6045">
                  <c:v>0</c:v>
                </c:pt>
                <c:pt idx="6046">
                  <c:v>0.2</c:v>
                </c:pt>
                <c:pt idx="6047">
                  <c:v>0.2</c:v>
                </c:pt>
                <c:pt idx="6048">
                  <c:v>0.7</c:v>
                </c:pt>
                <c:pt idx="6049">
                  <c:v>0.2</c:v>
                </c:pt>
                <c:pt idx="6050">
                  <c:v>0.2</c:v>
                </c:pt>
                <c:pt idx="6051">
                  <c:v>0.4</c:v>
                </c:pt>
                <c:pt idx="6052">
                  <c:v>0</c:v>
                </c:pt>
                <c:pt idx="6053">
                  <c:v>0.2</c:v>
                </c:pt>
                <c:pt idx="6054">
                  <c:v>0</c:v>
                </c:pt>
                <c:pt idx="6055">
                  <c:v>0</c:v>
                </c:pt>
                <c:pt idx="6056">
                  <c:v>0.8</c:v>
                </c:pt>
                <c:pt idx="6057">
                  <c:v>0.2</c:v>
                </c:pt>
                <c:pt idx="6058">
                  <c:v>0.2</c:v>
                </c:pt>
                <c:pt idx="6059">
                  <c:v>0.6</c:v>
                </c:pt>
                <c:pt idx="6060">
                  <c:v>0.2</c:v>
                </c:pt>
                <c:pt idx="6061">
                  <c:v>0</c:v>
                </c:pt>
                <c:pt idx="6062">
                  <c:v>0</c:v>
                </c:pt>
                <c:pt idx="6063">
                  <c:v>0</c:v>
                </c:pt>
                <c:pt idx="6064">
                  <c:v>0.7</c:v>
                </c:pt>
                <c:pt idx="6065">
                  <c:v>0.4</c:v>
                </c:pt>
                <c:pt idx="6066">
                  <c:v>0</c:v>
                </c:pt>
                <c:pt idx="6067">
                  <c:v>0</c:v>
                </c:pt>
                <c:pt idx="6068">
                  <c:v>0.2</c:v>
                </c:pt>
                <c:pt idx="6069">
                  <c:v>0.2</c:v>
                </c:pt>
                <c:pt idx="6070">
                  <c:v>0.8</c:v>
                </c:pt>
                <c:pt idx="6071">
                  <c:v>0</c:v>
                </c:pt>
                <c:pt idx="6072">
                  <c:v>0</c:v>
                </c:pt>
                <c:pt idx="6073">
                  <c:v>0.2</c:v>
                </c:pt>
                <c:pt idx="6074">
                  <c:v>0</c:v>
                </c:pt>
                <c:pt idx="6075">
                  <c:v>0</c:v>
                </c:pt>
                <c:pt idx="6076">
                  <c:v>0.2</c:v>
                </c:pt>
                <c:pt idx="6077">
                  <c:v>0.8</c:v>
                </c:pt>
                <c:pt idx="6078">
                  <c:v>0.3</c:v>
                </c:pt>
                <c:pt idx="6079">
                  <c:v>0.2</c:v>
                </c:pt>
                <c:pt idx="6080">
                  <c:v>0</c:v>
                </c:pt>
                <c:pt idx="6081">
                  <c:v>0.7</c:v>
                </c:pt>
                <c:pt idx="6082">
                  <c:v>0.2</c:v>
                </c:pt>
                <c:pt idx="6083">
                  <c:v>0</c:v>
                </c:pt>
                <c:pt idx="6084">
                  <c:v>0</c:v>
                </c:pt>
                <c:pt idx="6085">
                  <c:v>0</c:v>
                </c:pt>
                <c:pt idx="6086">
                  <c:v>0</c:v>
                </c:pt>
                <c:pt idx="6087">
                  <c:v>0</c:v>
                </c:pt>
                <c:pt idx="6088">
                  <c:v>0</c:v>
                </c:pt>
                <c:pt idx="6089">
                  <c:v>0</c:v>
                </c:pt>
                <c:pt idx="6090">
                  <c:v>0</c:v>
                </c:pt>
                <c:pt idx="6091">
                  <c:v>0.2</c:v>
                </c:pt>
                <c:pt idx="6092">
                  <c:v>0</c:v>
                </c:pt>
                <c:pt idx="6093">
                  <c:v>0</c:v>
                </c:pt>
                <c:pt idx="6094">
                  <c:v>0.2</c:v>
                </c:pt>
                <c:pt idx="6095">
                  <c:v>0.2</c:v>
                </c:pt>
                <c:pt idx="6096">
                  <c:v>0.2</c:v>
                </c:pt>
                <c:pt idx="6097">
                  <c:v>0.2</c:v>
                </c:pt>
                <c:pt idx="6098">
                  <c:v>0</c:v>
                </c:pt>
                <c:pt idx="6099">
                  <c:v>0</c:v>
                </c:pt>
                <c:pt idx="6100">
                  <c:v>0</c:v>
                </c:pt>
                <c:pt idx="6101">
                  <c:v>0</c:v>
                </c:pt>
                <c:pt idx="6102">
                  <c:v>0.2</c:v>
                </c:pt>
                <c:pt idx="6103">
                  <c:v>0.2</c:v>
                </c:pt>
                <c:pt idx="6104">
                  <c:v>0</c:v>
                </c:pt>
                <c:pt idx="6105">
                  <c:v>0.2</c:v>
                </c:pt>
                <c:pt idx="6106">
                  <c:v>0</c:v>
                </c:pt>
                <c:pt idx="6107">
                  <c:v>0.2</c:v>
                </c:pt>
                <c:pt idx="6108">
                  <c:v>0.2</c:v>
                </c:pt>
                <c:pt idx="6109">
                  <c:v>0.2</c:v>
                </c:pt>
                <c:pt idx="6110">
                  <c:v>0</c:v>
                </c:pt>
                <c:pt idx="6111">
                  <c:v>0.8</c:v>
                </c:pt>
                <c:pt idx="6112">
                  <c:v>0.2</c:v>
                </c:pt>
                <c:pt idx="6113">
                  <c:v>0</c:v>
                </c:pt>
                <c:pt idx="6114">
                  <c:v>0.2</c:v>
                </c:pt>
                <c:pt idx="6115">
                  <c:v>0.2</c:v>
                </c:pt>
                <c:pt idx="6116">
                  <c:v>0.3</c:v>
                </c:pt>
                <c:pt idx="6117">
                  <c:v>0</c:v>
                </c:pt>
                <c:pt idx="6118">
                  <c:v>0</c:v>
                </c:pt>
                <c:pt idx="6119">
                  <c:v>0.2</c:v>
                </c:pt>
                <c:pt idx="6120">
                  <c:v>0.2</c:v>
                </c:pt>
                <c:pt idx="6121">
                  <c:v>0</c:v>
                </c:pt>
                <c:pt idx="6122">
                  <c:v>0.2</c:v>
                </c:pt>
                <c:pt idx="6123">
                  <c:v>0.2</c:v>
                </c:pt>
                <c:pt idx="6124">
                  <c:v>0.2</c:v>
                </c:pt>
                <c:pt idx="6125">
                  <c:v>0.2</c:v>
                </c:pt>
                <c:pt idx="6126">
                  <c:v>0.7</c:v>
                </c:pt>
                <c:pt idx="6127">
                  <c:v>0</c:v>
                </c:pt>
                <c:pt idx="6128">
                  <c:v>0</c:v>
                </c:pt>
                <c:pt idx="6129">
                  <c:v>0.2</c:v>
                </c:pt>
                <c:pt idx="6130">
                  <c:v>0</c:v>
                </c:pt>
                <c:pt idx="6131">
                  <c:v>0</c:v>
                </c:pt>
                <c:pt idx="6132">
                  <c:v>0.2</c:v>
                </c:pt>
                <c:pt idx="6133">
                  <c:v>0</c:v>
                </c:pt>
                <c:pt idx="6134">
                  <c:v>0</c:v>
                </c:pt>
                <c:pt idx="6135">
                  <c:v>0</c:v>
                </c:pt>
                <c:pt idx="6136">
                  <c:v>0</c:v>
                </c:pt>
                <c:pt idx="6137">
                  <c:v>0.2</c:v>
                </c:pt>
                <c:pt idx="6138">
                  <c:v>0</c:v>
                </c:pt>
                <c:pt idx="6139">
                  <c:v>0</c:v>
                </c:pt>
                <c:pt idx="6140">
                  <c:v>0</c:v>
                </c:pt>
                <c:pt idx="6141">
                  <c:v>0</c:v>
                </c:pt>
                <c:pt idx="6142">
                  <c:v>0</c:v>
                </c:pt>
                <c:pt idx="6143">
                  <c:v>0</c:v>
                </c:pt>
                <c:pt idx="6144">
                  <c:v>0.7</c:v>
                </c:pt>
                <c:pt idx="6145">
                  <c:v>0.2</c:v>
                </c:pt>
                <c:pt idx="6146">
                  <c:v>0.4</c:v>
                </c:pt>
                <c:pt idx="6147">
                  <c:v>0.2</c:v>
                </c:pt>
                <c:pt idx="6148">
                  <c:v>0.2</c:v>
                </c:pt>
                <c:pt idx="6149">
                  <c:v>0.8</c:v>
                </c:pt>
                <c:pt idx="6150">
                  <c:v>0.2</c:v>
                </c:pt>
                <c:pt idx="6151">
                  <c:v>0.1</c:v>
                </c:pt>
                <c:pt idx="6152">
                  <c:v>0.6</c:v>
                </c:pt>
                <c:pt idx="6153">
                  <c:v>0</c:v>
                </c:pt>
                <c:pt idx="6154">
                  <c:v>0.2</c:v>
                </c:pt>
                <c:pt idx="6155">
                  <c:v>0.2</c:v>
                </c:pt>
                <c:pt idx="6156">
                  <c:v>0.2</c:v>
                </c:pt>
                <c:pt idx="6157">
                  <c:v>0</c:v>
                </c:pt>
                <c:pt idx="6158">
                  <c:v>0</c:v>
                </c:pt>
                <c:pt idx="6159">
                  <c:v>0.8</c:v>
                </c:pt>
                <c:pt idx="6160">
                  <c:v>0.8</c:v>
                </c:pt>
                <c:pt idx="6161">
                  <c:v>0.2</c:v>
                </c:pt>
                <c:pt idx="6162">
                  <c:v>0.2</c:v>
                </c:pt>
                <c:pt idx="6163">
                  <c:v>0.2</c:v>
                </c:pt>
                <c:pt idx="6164">
                  <c:v>0.2</c:v>
                </c:pt>
                <c:pt idx="6165">
                  <c:v>0.6</c:v>
                </c:pt>
                <c:pt idx="6166">
                  <c:v>0.8</c:v>
                </c:pt>
                <c:pt idx="6167">
                  <c:v>0.2</c:v>
                </c:pt>
                <c:pt idx="6168">
                  <c:v>0</c:v>
                </c:pt>
                <c:pt idx="6169">
                  <c:v>0.15</c:v>
                </c:pt>
                <c:pt idx="6170">
                  <c:v>0</c:v>
                </c:pt>
                <c:pt idx="6171">
                  <c:v>0</c:v>
                </c:pt>
                <c:pt idx="6172">
                  <c:v>0.2</c:v>
                </c:pt>
                <c:pt idx="6173">
                  <c:v>0</c:v>
                </c:pt>
                <c:pt idx="6174">
                  <c:v>0</c:v>
                </c:pt>
                <c:pt idx="6175">
                  <c:v>0</c:v>
                </c:pt>
                <c:pt idx="6176">
                  <c:v>0.15</c:v>
                </c:pt>
                <c:pt idx="6177">
                  <c:v>0.2</c:v>
                </c:pt>
                <c:pt idx="6178">
                  <c:v>0</c:v>
                </c:pt>
                <c:pt idx="6179">
                  <c:v>0.2</c:v>
                </c:pt>
                <c:pt idx="6180">
                  <c:v>0.1</c:v>
                </c:pt>
                <c:pt idx="6181">
                  <c:v>0</c:v>
                </c:pt>
                <c:pt idx="6182">
                  <c:v>0.2</c:v>
                </c:pt>
                <c:pt idx="6183">
                  <c:v>0.2</c:v>
                </c:pt>
                <c:pt idx="6184">
                  <c:v>0.2</c:v>
                </c:pt>
                <c:pt idx="6185">
                  <c:v>0</c:v>
                </c:pt>
                <c:pt idx="6186">
                  <c:v>0.2</c:v>
                </c:pt>
                <c:pt idx="6187">
                  <c:v>0.7</c:v>
                </c:pt>
                <c:pt idx="6188">
                  <c:v>0.2</c:v>
                </c:pt>
                <c:pt idx="6189">
                  <c:v>0.2</c:v>
                </c:pt>
                <c:pt idx="6190">
                  <c:v>0</c:v>
                </c:pt>
                <c:pt idx="6191">
                  <c:v>0</c:v>
                </c:pt>
                <c:pt idx="6192">
                  <c:v>0</c:v>
                </c:pt>
                <c:pt idx="6193">
                  <c:v>0</c:v>
                </c:pt>
                <c:pt idx="6194">
                  <c:v>0</c:v>
                </c:pt>
                <c:pt idx="6195">
                  <c:v>0</c:v>
                </c:pt>
                <c:pt idx="6196">
                  <c:v>0.6</c:v>
                </c:pt>
                <c:pt idx="6197">
                  <c:v>0</c:v>
                </c:pt>
                <c:pt idx="6198">
                  <c:v>0.7</c:v>
                </c:pt>
                <c:pt idx="6199">
                  <c:v>0.2</c:v>
                </c:pt>
                <c:pt idx="6200">
                  <c:v>0.2</c:v>
                </c:pt>
                <c:pt idx="6201">
                  <c:v>0</c:v>
                </c:pt>
                <c:pt idx="6202">
                  <c:v>0.2</c:v>
                </c:pt>
                <c:pt idx="6203">
                  <c:v>0</c:v>
                </c:pt>
                <c:pt idx="6204">
                  <c:v>0</c:v>
                </c:pt>
                <c:pt idx="6205">
                  <c:v>0.1</c:v>
                </c:pt>
                <c:pt idx="6206">
                  <c:v>0.4</c:v>
                </c:pt>
                <c:pt idx="6207">
                  <c:v>0.2</c:v>
                </c:pt>
                <c:pt idx="6208">
                  <c:v>0</c:v>
                </c:pt>
                <c:pt idx="6209">
                  <c:v>0</c:v>
                </c:pt>
                <c:pt idx="6210">
                  <c:v>0.2</c:v>
                </c:pt>
                <c:pt idx="6211">
                  <c:v>0.2</c:v>
                </c:pt>
                <c:pt idx="6212">
                  <c:v>0.6</c:v>
                </c:pt>
                <c:pt idx="6213">
                  <c:v>0.6</c:v>
                </c:pt>
                <c:pt idx="6214">
                  <c:v>0.3</c:v>
                </c:pt>
                <c:pt idx="6215">
                  <c:v>0</c:v>
                </c:pt>
                <c:pt idx="6216">
                  <c:v>0</c:v>
                </c:pt>
                <c:pt idx="6217">
                  <c:v>0</c:v>
                </c:pt>
                <c:pt idx="6218">
                  <c:v>0</c:v>
                </c:pt>
                <c:pt idx="6219">
                  <c:v>0</c:v>
                </c:pt>
                <c:pt idx="6220">
                  <c:v>0</c:v>
                </c:pt>
                <c:pt idx="6221">
                  <c:v>0.2</c:v>
                </c:pt>
                <c:pt idx="6222">
                  <c:v>0.2</c:v>
                </c:pt>
                <c:pt idx="6223">
                  <c:v>0.2</c:v>
                </c:pt>
                <c:pt idx="6224">
                  <c:v>0.2</c:v>
                </c:pt>
                <c:pt idx="6225">
                  <c:v>0.7</c:v>
                </c:pt>
                <c:pt idx="6226">
                  <c:v>0.7</c:v>
                </c:pt>
                <c:pt idx="6227">
                  <c:v>0.2</c:v>
                </c:pt>
                <c:pt idx="6228">
                  <c:v>0.2</c:v>
                </c:pt>
                <c:pt idx="6229">
                  <c:v>0.2</c:v>
                </c:pt>
                <c:pt idx="6230">
                  <c:v>0</c:v>
                </c:pt>
                <c:pt idx="6231">
                  <c:v>0</c:v>
                </c:pt>
                <c:pt idx="6232">
                  <c:v>0</c:v>
                </c:pt>
                <c:pt idx="6233">
                  <c:v>0.2</c:v>
                </c:pt>
                <c:pt idx="6234">
                  <c:v>0</c:v>
                </c:pt>
                <c:pt idx="6235">
                  <c:v>0.2</c:v>
                </c:pt>
                <c:pt idx="6236">
                  <c:v>0.2</c:v>
                </c:pt>
                <c:pt idx="6237">
                  <c:v>0</c:v>
                </c:pt>
                <c:pt idx="6238">
                  <c:v>0</c:v>
                </c:pt>
                <c:pt idx="6239">
                  <c:v>0</c:v>
                </c:pt>
                <c:pt idx="6240">
                  <c:v>0.2</c:v>
                </c:pt>
                <c:pt idx="6241">
                  <c:v>0.2</c:v>
                </c:pt>
                <c:pt idx="6242">
                  <c:v>0.2</c:v>
                </c:pt>
                <c:pt idx="6243">
                  <c:v>0</c:v>
                </c:pt>
                <c:pt idx="6244">
                  <c:v>0</c:v>
                </c:pt>
                <c:pt idx="6245">
                  <c:v>0.2</c:v>
                </c:pt>
                <c:pt idx="6246">
                  <c:v>0</c:v>
                </c:pt>
                <c:pt idx="6247">
                  <c:v>0.2</c:v>
                </c:pt>
                <c:pt idx="6248">
                  <c:v>0</c:v>
                </c:pt>
                <c:pt idx="6249">
                  <c:v>0</c:v>
                </c:pt>
                <c:pt idx="6250">
                  <c:v>0.2</c:v>
                </c:pt>
                <c:pt idx="6251">
                  <c:v>0</c:v>
                </c:pt>
                <c:pt idx="6252">
                  <c:v>0.2</c:v>
                </c:pt>
                <c:pt idx="6253">
                  <c:v>0.8</c:v>
                </c:pt>
                <c:pt idx="6254">
                  <c:v>0.32</c:v>
                </c:pt>
                <c:pt idx="6255">
                  <c:v>0.2</c:v>
                </c:pt>
                <c:pt idx="6256">
                  <c:v>0.3</c:v>
                </c:pt>
                <c:pt idx="6257">
                  <c:v>0</c:v>
                </c:pt>
                <c:pt idx="6258">
                  <c:v>0.2</c:v>
                </c:pt>
                <c:pt idx="6259">
                  <c:v>0.2</c:v>
                </c:pt>
                <c:pt idx="6260">
                  <c:v>0.2</c:v>
                </c:pt>
                <c:pt idx="6261">
                  <c:v>0.5</c:v>
                </c:pt>
                <c:pt idx="6262">
                  <c:v>0</c:v>
                </c:pt>
                <c:pt idx="6263">
                  <c:v>0</c:v>
                </c:pt>
                <c:pt idx="6264">
                  <c:v>0.2</c:v>
                </c:pt>
                <c:pt idx="6265">
                  <c:v>0</c:v>
                </c:pt>
                <c:pt idx="6266">
                  <c:v>0.2</c:v>
                </c:pt>
                <c:pt idx="6267">
                  <c:v>0</c:v>
                </c:pt>
                <c:pt idx="6268">
                  <c:v>0</c:v>
                </c:pt>
                <c:pt idx="6269">
                  <c:v>0</c:v>
                </c:pt>
                <c:pt idx="6270">
                  <c:v>0</c:v>
                </c:pt>
                <c:pt idx="6271">
                  <c:v>0</c:v>
                </c:pt>
                <c:pt idx="6272">
                  <c:v>0</c:v>
                </c:pt>
                <c:pt idx="6273">
                  <c:v>0</c:v>
                </c:pt>
                <c:pt idx="6274">
                  <c:v>0.2</c:v>
                </c:pt>
                <c:pt idx="6275">
                  <c:v>0.2</c:v>
                </c:pt>
                <c:pt idx="6276">
                  <c:v>0.2</c:v>
                </c:pt>
                <c:pt idx="6277">
                  <c:v>0.8</c:v>
                </c:pt>
                <c:pt idx="6278">
                  <c:v>0</c:v>
                </c:pt>
                <c:pt idx="6279">
                  <c:v>0</c:v>
                </c:pt>
                <c:pt idx="6280">
                  <c:v>0</c:v>
                </c:pt>
                <c:pt idx="6281">
                  <c:v>0.2</c:v>
                </c:pt>
                <c:pt idx="6282">
                  <c:v>0.2</c:v>
                </c:pt>
                <c:pt idx="6283">
                  <c:v>0.2</c:v>
                </c:pt>
                <c:pt idx="6284">
                  <c:v>0.7</c:v>
                </c:pt>
                <c:pt idx="6285">
                  <c:v>0.2</c:v>
                </c:pt>
                <c:pt idx="6286">
                  <c:v>0</c:v>
                </c:pt>
                <c:pt idx="6287">
                  <c:v>0.6</c:v>
                </c:pt>
                <c:pt idx="6288">
                  <c:v>0.2</c:v>
                </c:pt>
                <c:pt idx="6289">
                  <c:v>0.2</c:v>
                </c:pt>
                <c:pt idx="6290">
                  <c:v>0</c:v>
                </c:pt>
                <c:pt idx="6291">
                  <c:v>0.2</c:v>
                </c:pt>
                <c:pt idx="6292">
                  <c:v>0</c:v>
                </c:pt>
                <c:pt idx="6293">
                  <c:v>0</c:v>
                </c:pt>
                <c:pt idx="6294">
                  <c:v>0</c:v>
                </c:pt>
                <c:pt idx="6295">
                  <c:v>0</c:v>
                </c:pt>
                <c:pt idx="6296">
                  <c:v>0</c:v>
                </c:pt>
                <c:pt idx="6297">
                  <c:v>0</c:v>
                </c:pt>
                <c:pt idx="6298">
                  <c:v>0</c:v>
                </c:pt>
                <c:pt idx="6299">
                  <c:v>0.2</c:v>
                </c:pt>
                <c:pt idx="6300">
                  <c:v>0.2</c:v>
                </c:pt>
                <c:pt idx="6301">
                  <c:v>0.2</c:v>
                </c:pt>
                <c:pt idx="6302">
                  <c:v>0.2</c:v>
                </c:pt>
                <c:pt idx="6303">
                  <c:v>0.4</c:v>
                </c:pt>
                <c:pt idx="6304">
                  <c:v>0.2</c:v>
                </c:pt>
                <c:pt idx="6305">
                  <c:v>0.2</c:v>
                </c:pt>
                <c:pt idx="6306">
                  <c:v>0.3</c:v>
                </c:pt>
                <c:pt idx="6307">
                  <c:v>0</c:v>
                </c:pt>
                <c:pt idx="6308">
                  <c:v>0.2</c:v>
                </c:pt>
                <c:pt idx="6309">
                  <c:v>0.2</c:v>
                </c:pt>
                <c:pt idx="6310">
                  <c:v>0.2</c:v>
                </c:pt>
                <c:pt idx="6311">
                  <c:v>0.2</c:v>
                </c:pt>
                <c:pt idx="6312">
                  <c:v>0.7</c:v>
                </c:pt>
                <c:pt idx="6313">
                  <c:v>0.2</c:v>
                </c:pt>
                <c:pt idx="6314">
                  <c:v>0</c:v>
                </c:pt>
                <c:pt idx="6315">
                  <c:v>0</c:v>
                </c:pt>
                <c:pt idx="6316">
                  <c:v>0</c:v>
                </c:pt>
                <c:pt idx="6317">
                  <c:v>0</c:v>
                </c:pt>
                <c:pt idx="6318">
                  <c:v>0.2</c:v>
                </c:pt>
                <c:pt idx="6319">
                  <c:v>0.2</c:v>
                </c:pt>
                <c:pt idx="6320">
                  <c:v>0</c:v>
                </c:pt>
                <c:pt idx="6321">
                  <c:v>0</c:v>
                </c:pt>
                <c:pt idx="6322">
                  <c:v>0.2</c:v>
                </c:pt>
                <c:pt idx="6323">
                  <c:v>0.4</c:v>
                </c:pt>
                <c:pt idx="6324">
                  <c:v>0.2</c:v>
                </c:pt>
                <c:pt idx="6325">
                  <c:v>0.2</c:v>
                </c:pt>
                <c:pt idx="6326">
                  <c:v>0.2</c:v>
                </c:pt>
                <c:pt idx="6327">
                  <c:v>0</c:v>
                </c:pt>
                <c:pt idx="6328">
                  <c:v>0</c:v>
                </c:pt>
                <c:pt idx="6329">
                  <c:v>0</c:v>
                </c:pt>
                <c:pt idx="6330">
                  <c:v>0</c:v>
                </c:pt>
                <c:pt idx="6331">
                  <c:v>0.7</c:v>
                </c:pt>
                <c:pt idx="6332">
                  <c:v>0</c:v>
                </c:pt>
                <c:pt idx="6333">
                  <c:v>0</c:v>
                </c:pt>
                <c:pt idx="6334">
                  <c:v>0</c:v>
                </c:pt>
                <c:pt idx="6335">
                  <c:v>0</c:v>
                </c:pt>
                <c:pt idx="6336">
                  <c:v>0.2</c:v>
                </c:pt>
                <c:pt idx="6337">
                  <c:v>0.2</c:v>
                </c:pt>
                <c:pt idx="6338">
                  <c:v>0.2</c:v>
                </c:pt>
                <c:pt idx="6339">
                  <c:v>0.2</c:v>
                </c:pt>
                <c:pt idx="6340">
                  <c:v>0</c:v>
                </c:pt>
                <c:pt idx="6341">
                  <c:v>0</c:v>
                </c:pt>
                <c:pt idx="6342">
                  <c:v>0.2</c:v>
                </c:pt>
                <c:pt idx="6343">
                  <c:v>0.7</c:v>
                </c:pt>
                <c:pt idx="6344">
                  <c:v>0.2</c:v>
                </c:pt>
                <c:pt idx="6345">
                  <c:v>0.2</c:v>
                </c:pt>
                <c:pt idx="6346">
                  <c:v>0.2</c:v>
                </c:pt>
                <c:pt idx="6347">
                  <c:v>0.2</c:v>
                </c:pt>
                <c:pt idx="6348">
                  <c:v>0.2</c:v>
                </c:pt>
                <c:pt idx="6349">
                  <c:v>0.2</c:v>
                </c:pt>
                <c:pt idx="6350">
                  <c:v>0</c:v>
                </c:pt>
                <c:pt idx="6351">
                  <c:v>0</c:v>
                </c:pt>
                <c:pt idx="6352">
                  <c:v>0</c:v>
                </c:pt>
                <c:pt idx="6353">
                  <c:v>0</c:v>
                </c:pt>
                <c:pt idx="6354">
                  <c:v>0</c:v>
                </c:pt>
                <c:pt idx="6355">
                  <c:v>0</c:v>
                </c:pt>
                <c:pt idx="6356">
                  <c:v>0</c:v>
                </c:pt>
                <c:pt idx="6357">
                  <c:v>0</c:v>
                </c:pt>
                <c:pt idx="6358">
                  <c:v>0</c:v>
                </c:pt>
                <c:pt idx="6359">
                  <c:v>0.7</c:v>
                </c:pt>
                <c:pt idx="6360">
                  <c:v>0.2</c:v>
                </c:pt>
                <c:pt idx="6361">
                  <c:v>0.2</c:v>
                </c:pt>
                <c:pt idx="6362">
                  <c:v>0.7</c:v>
                </c:pt>
                <c:pt idx="6363">
                  <c:v>0.2</c:v>
                </c:pt>
                <c:pt idx="6364">
                  <c:v>0.2</c:v>
                </c:pt>
                <c:pt idx="6365">
                  <c:v>0</c:v>
                </c:pt>
                <c:pt idx="6366">
                  <c:v>0</c:v>
                </c:pt>
                <c:pt idx="6367">
                  <c:v>0.2</c:v>
                </c:pt>
                <c:pt idx="6368">
                  <c:v>0</c:v>
                </c:pt>
                <c:pt idx="6369">
                  <c:v>0</c:v>
                </c:pt>
                <c:pt idx="6370">
                  <c:v>0</c:v>
                </c:pt>
                <c:pt idx="6371">
                  <c:v>0</c:v>
                </c:pt>
                <c:pt idx="6372">
                  <c:v>0.2</c:v>
                </c:pt>
                <c:pt idx="6373">
                  <c:v>0.8</c:v>
                </c:pt>
                <c:pt idx="6374">
                  <c:v>0.2</c:v>
                </c:pt>
                <c:pt idx="6375">
                  <c:v>0</c:v>
                </c:pt>
                <c:pt idx="6376">
                  <c:v>0</c:v>
                </c:pt>
                <c:pt idx="6377">
                  <c:v>0.2</c:v>
                </c:pt>
                <c:pt idx="6378">
                  <c:v>0</c:v>
                </c:pt>
                <c:pt idx="6379">
                  <c:v>0</c:v>
                </c:pt>
                <c:pt idx="6380">
                  <c:v>0</c:v>
                </c:pt>
                <c:pt idx="6381">
                  <c:v>0</c:v>
                </c:pt>
                <c:pt idx="6382">
                  <c:v>0.2</c:v>
                </c:pt>
                <c:pt idx="6383">
                  <c:v>0.7</c:v>
                </c:pt>
                <c:pt idx="6384">
                  <c:v>0.2</c:v>
                </c:pt>
                <c:pt idx="6385">
                  <c:v>0.2</c:v>
                </c:pt>
                <c:pt idx="6386">
                  <c:v>0</c:v>
                </c:pt>
                <c:pt idx="6387">
                  <c:v>0</c:v>
                </c:pt>
                <c:pt idx="6388">
                  <c:v>0</c:v>
                </c:pt>
                <c:pt idx="6389">
                  <c:v>0</c:v>
                </c:pt>
                <c:pt idx="6390">
                  <c:v>0</c:v>
                </c:pt>
                <c:pt idx="6391">
                  <c:v>0</c:v>
                </c:pt>
                <c:pt idx="6392">
                  <c:v>0</c:v>
                </c:pt>
                <c:pt idx="6393">
                  <c:v>0</c:v>
                </c:pt>
                <c:pt idx="6394">
                  <c:v>0</c:v>
                </c:pt>
                <c:pt idx="6395">
                  <c:v>0</c:v>
                </c:pt>
                <c:pt idx="6396">
                  <c:v>0.3</c:v>
                </c:pt>
                <c:pt idx="6397">
                  <c:v>0</c:v>
                </c:pt>
                <c:pt idx="6398">
                  <c:v>0</c:v>
                </c:pt>
                <c:pt idx="6399">
                  <c:v>0</c:v>
                </c:pt>
                <c:pt idx="6400">
                  <c:v>0</c:v>
                </c:pt>
                <c:pt idx="6401">
                  <c:v>0.8</c:v>
                </c:pt>
                <c:pt idx="6402">
                  <c:v>0.2</c:v>
                </c:pt>
                <c:pt idx="6403">
                  <c:v>0.2</c:v>
                </c:pt>
                <c:pt idx="6404">
                  <c:v>0.2</c:v>
                </c:pt>
                <c:pt idx="6405">
                  <c:v>0.2</c:v>
                </c:pt>
                <c:pt idx="6406">
                  <c:v>0.2</c:v>
                </c:pt>
                <c:pt idx="6407">
                  <c:v>0.2</c:v>
                </c:pt>
                <c:pt idx="6408">
                  <c:v>0.2</c:v>
                </c:pt>
                <c:pt idx="6409">
                  <c:v>0.2</c:v>
                </c:pt>
                <c:pt idx="6410">
                  <c:v>0</c:v>
                </c:pt>
                <c:pt idx="6411">
                  <c:v>0</c:v>
                </c:pt>
                <c:pt idx="6412">
                  <c:v>0</c:v>
                </c:pt>
                <c:pt idx="6413">
                  <c:v>0.4</c:v>
                </c:pt>
                <c:pt idx="6414">
                  <c:v>0.2</c:v>
                </c:pt>
                <c:pt idx="6415">
                  <c:v>0.2</c:v>
                </c:pt>
                <c:pt idx="6416">
                  <c:v>0.7</c:v>
                </c:pt>
                <c:pt idx="6417">
                  <c:v>0</c:v>
                </c:pt>
                <c:pt idx="6418">
                  <c:v>0</c:v>
                </c:pt>
                <c:pt idx="6419">
                  <c:v>0.2</c:v>
                </c:pt>
                <c:pt idx="6420">
                  <c:v>0</c:v>
                </c:pt>
                <c:pt idx="6421">
                  <c:v>0</c:v>
                </c:pt>
                <c:pt idx="6422">
                  <c:v>0.2</c:v>
                </c:pt>
                <c:pt idx="6423">
                  <c:v>0</c:v>
                </c:pt>
                <c:pt idx="6424">
                  <c:v>0.2</c:v>
                </c:pt>
                <c:pt idx="6425">
                  <c:v>0.4</c:v>
                </c:pt>
                <c:pt idx="6426">
                  <c:v>0.2</c:v>
                </c:pt>
                <c:pt idx="6427">
                  <c:v>0.2</c:v>
                </c:pt>
                <c:pt idx="6428">
                  <c:v>0.2</c:v>
                </c:pt>
                <c:pt idx="6429">
                  <c:v>0.2</c:v>
                </c:pt>
                <c:pt idx="6430">
                  <c:v>0.2</c:v>
                </c:pt>
                <c:pt idx="6431">
                  <c:v>0.2</c:v>
                </c:pt>
                <c:pt idx="6432">
                  <c:v>0</c:v>
                </c:pt>
                <c:pt idx="6433">
                  <c:v>0.2</c:v>
                </c:pt>
                <c:pt idx="6434">
                  <c:v>0.2</c:v>
                </c:pt>
                <c:pt idx="6435">
                  <c:v>0.2</c:v>
                </c:pt>
                <c:pt idx="6436">
                  <c:v>0</c:v>
                </c:pt>
                <c:pt idx="6437">
                  <c:v>0</c:v>
                </c:pt>
                <c:pt idx="6438">
                  <c:v>0.2</c:v>
                </c:pt>
                <c:pt idx="6439">
                  <c:v>0.2</c:v>
                </c:pt>
                <c:pt idx="6440">
                  <c:v>0</c:v>
                </c:pt>
                <c:pt idx="6441">
                  <c:v>0.2</c:v>
                </c:pt>
                <c:pt idx="6442">
                  <c:v>0.2</c:v>
                </c:pt>
                <c:pt idx="6443">
                  <c:v>0</c:v>
                </c:pt>
                <c:pt idx="6444">
                  <c:v>0.1</c:v>
                </c:pt>
                <c:pt idx="6445">
                  <c:v>0</c:v>
                </c:pt>
                <c:pt idx="6446">
                  <c:v>0.2</c:v>
                </c:pt>
                <c:pt idx="6447">
                  <c:v>0.2</c:v>
                </c:pt>
                <c:pt idx="6448">
                  <c:v>0.2</c:v>
                </c:pt>
                <c:pt idx="6449">
                  <c:v>0.2</c:v>
                </c:pt>
                <c:pt idx="6450">
                  <c:v>0</c:v>
                </c:pt>
                <c:pt idx="6451">
                  <c:v>0</c:v>
                </c:pt>
                <c:pt idx="6452">
                  <c:v>0.2</c:v>
                </c:pt>
                <c:pt idx="6453">
                  <c:v>0</c:v>
                </c:pt>
                <c:pt idx="6454">
                  <c:v>0</c:v>
                </c:pt>
                <c:pt idx="6455">
                  <c:v>0</c:v>
                </c:pt>
                <c:pt idx="6456">
                  <c:v>0</c:v>
                </c:pt>
                <c:pt idx="6457">
                  <c:v>0</c:v>
                </c:pt>
                <c:pt idx="6458">
                  <c:v>0</c:v>
                </c:pt>
                <c:pt idx="6459">
                  <c:v>0</c:v>
                </c:pt>
                <c:pt idx="6460">
                  <c:v>0.8</c:v>
                </c:pt>
                <c:pt idx="6461">
                  <c:v>0.2</c:v>
                </c:pt>
                <c:pt idx="6462">
                  <c:v>0.2</c:v>
                </c:pt>
                <c:pt idx="6463">
                  <c:v>0.5</c:v>
                </c:pt>
                <c:pt idx="6464">
                  <c:v>0.2</c:v>
                </c:pt>
                <c:pt idx="6465">
                  <c:v>0.2</c:v>
                </c:pt>
                <c:pt idx="6466">
                  <c:v>0</c:v>
                </c:pt>
                <c:pt idx="6467">
                  <c:v>0.6</c:v>
                </c:pt>
                <c:pt idx="6468">
                  <c:v>0</c:v>
                </c:pt>
                <c:pt idx="6469">
                  <c:v>0</c:v>
                </c:pt>
                <c:pt idx="6470">
                  <c:v>0</c:v>
                </c:pt>
                <c:pt idx="6471">
                  <c:v>0.2</c:v>
                </c:pt>
                <c:pt idx="6472">
                  <c:v>0</c:v>
                </c:pt>
                <c:pt idx="6473">
                  <c:v>0</c:v>
                </c:pt>
                <c:pt idx="6474">
                  <c:v>0.2</c:v>
                </c:pt>
                <c:pt idx="6475">
                  <c:v>0.2</c:v>
                </c:pt>
                <c:pt idx="6476">
                  <c:v>0.7</c:v>
                </c:pt>
                <c:pt idx="6477">
                  <c:v>0.2</c:v>
                </c:pt>
                <c:pt idx="6478">
                  <c:v>0.2</c:v>
                </c:pt>
                <c:pt idx="6479">
                  <c:v>0.2</c:v>
                </c:pt>
                <c:pt idx="6480">
                  <c:v>0.2</c:v>
                </c:pt>
                <c:pt idx="6481">
                  <c:v>0.2</c:v>
                </c:pt>
                <c:pt idx="6482">
                  <c:v>0.2</c:v>
                </c:pt>
                <c:pt idx="6483">
                  <c:v>0.2</c:v>
                </c:pt>
                <c:pt idx="6484">
                  <c:v>0.8</c:v>
                </c:pt>
                <c:pt idx="6485">
                  <c:v>0</c:v>
                </c:pt>
                <c:pt idx="6486">
                  <c:v>0</c:v>
                </c:pt>
                <c:pt idx="6487">
                  <c:v>0.2</c:v>
                </c:pt>
                <c:pt idx="6488">
                  <c:v>0</c:v>
                </c:pt>
                <c:pt idx="6489">
                  <c:v>0.2</c:v>
                </c:pt>
                <c:pt idx="6490">
                  <c:v>0</c:v>
                </c:pt>
                <c:pt idx="6491">
                  <c:v>0.2</c:v>
                </c:pt>
                <c:pt idx="6492">
                  <c:v>0.2</c:v>
                </c:pt>
                <c:pt idx="6493">
                  <c:v>0.2</c:v>
                </c:pt>
                <c:pt idx="6494">
                  <c:v>0.2</c:v>
                </c:pt>
                <c:pt idx="6495">
                  <c:v>0.2</c:v>
                </c:pt>
                <c:pt idx="6496">
                  <c:v>0.2</c:v>
                </c:pt>
                <c:pt idx="6497">
                  <c:v>0.7</c:v>
                </c:pt>
                <c:pt idx="6498">
                  <c:v>0.2</c:v>
                </c:pt>
                <c:pt idx="6499">
                  <c:v>0.2</c:v>
                </c:pt>
                <c:pt idx="6500">
                  <c:v>0</c:v>
                </c:pt>
                <c:pt idx="6501">
                  <c:v>0</c:v>
                </c:pt>
                <c:pt idx="6502">
                  <c:v>0.5</c:v>
                </c:pt>
                <c:pt idx="6503">
                  <c:v>0.7</c:v>
                </c:pt>
                <c:pt idx="6504">
                  <c:v>0.2</c:v>
                </c:pt>
                <c:pt idx="6505">
                  <c:v>0</c:v>
                </c:pt>
                <c:pt idx="6506">
                  <c:v>0.2</c:v>
                </c:pt>
                <c:pt idx="6507">
                  <c:v>0.2</c:v>
                </c:pt>
                <c:pt idx="6508">
                  <c:v>0.2</c:v>
                </c:pt>
                <c:pt idx="6509">
                  <c:v>0.32</c:v>
                </c:pt>
                <c:pt idx="6510">
                  <c:v>0.2</c:v>
                </c:pt>
                <c:pt idx="6511">
                  <c:v>0.2</c:v>
                </c:pt>
                <c:pt idx="6512">
                  <c:v>0.2</c:v>
                </c:pt>
                <c:pt idx="6513">
                  <c:v>0</c:v>
                </c:pt>
                <c:pt idx="6514">
                  <c:v>0.2</c:v>
                </c:pt>
                <c:pt idx="6515">
                  <c:v>0.3</c:v>
                </c:pt>
                <c:pt idx="6516">
                  <c:v>0</c:v>
                </c:pt>
                <c:pt idx="6517">
                  <c:v>0</c:v>
                </c:pt>
                <c:pt idx="6518">
                  <c:v>0.2</c:v>
                </c:pt>
                <c:pt idx="6519">
                  <c:v>0.2</c:v>
                </c:pt>
                <c:pt idx="6520">
                  <c:v>0.2</c:v>
                </c:pt>
                <c:pt idx="6521">
                  <c:v>0</c:v>
                </c:pt>
                <c:pt idx="6522">
                  <c:v>0</c:v>
                </c:pt>
                <c:pt idx="6523">
                  <c:v>0</c:v>
                </c:pt>
                <c:pt idx="6524">
                  <c:v>0</c:v>
                </c:pt>
                <c:pt idx="6525">
                  <c:v>0.7</c:v>
                </c:pt>
                <c:pt idx="6526">
                  <c:v>0.2</c:v>
                </c:pt>
                <c:pt idx="6527">
                  <c:v>0.2</c:v>
                </c:pt>
                <c:pt idx="6528">
                  <c:v>0</c:v>
                </c:pt>
                <c:pt idx="6529">
                  <c:v>0</c:v>
                </c:pt>
                <c:pt idx="6530">
                  <c:v>0.2</c:v>
                </c:pt>
                <c:pt idx="6531">
                  <c:v>0.2</c:v>
                </c:pt>
                <c:pt idx="6532">
                  <c:v>0</c:v>
                </c:pt>
                <c:pt idx="6533">
                  <c:v>0.8</c:v>
                </c:pt>
                <c:pt idx="6534">
                  <c:v>0</c:v>
                </c:pt>
                <c:pt idx="6535">
                  <c:v>0</c:v>
                </c:pt>
                <c:pt idx="6536">
                  <c:v>0.2</c:v>
                </c:pt>
                <c:pt idx="6537">
                  <c:v>0</c:v>
                </c:pt>
                <c:pt idx="6538">
                  <c:v>0.2</c:v>
                </c:pt>
                <c:pt idx="6539">
                  <c:v>0.15</c:v>
                </c:pt>
                <c:pt idx="6540">
                  <c:v>0</c:v>
                </c:pt>
                <c:pt idx="6541">
                  <c:v>0</c:v>
                </c:pt>
                <c:pt idx="6542">
                  <c:v>0.2</c:v>
                </c:pt>
                <c:pt idx="6543">
                  <c:v>0.2</c:v>
                </c:pt>
                <c:pt idx="6544">
                  <c:v>0.2</c:v>
                </c:pt>
                <c:pt idx="6545">
                  <c:v>0</c:v>
                </c:pt>
                <c:pt idx="6546">
                  <c:v>0</c:v>
                </c:pt>
                <c:pt idx="6547">
                  <c:v>0</c:v>
                </c:pt>
                <c:pt idx="6548">
                  <c:v>0</c:v>
                </c:pt>
                <c:pt idx="6549">
                  <c:v>0</c:v>
                </c:pt>
                <c:pt idx="6550">
                  <c:v>0</c:v>
                </c:pt>
                <c:pt idx="6551">
                  <c:v>0</c:v>
                </c:pt>
                <c:pt idx="6552">
                  <c:v>0.3</c:v>
                </c:pt>
                <c:pt idx="6553">
                  <c:v>0.4</c:v>
                </c:pt>
                <c:pt idx="6554">
                  <c:v>0.2</c:v>
                </c:pt>
                <c:pt idx="6555">
                  <c:v>0</c:v>
                </c:pt>
                <c:pt idx="6556">
                  <c:v>0</c:v>
                </c:pt>
                <c:pt idx="6557">
                  <c:v>0.2</c:v>
                </c:pt>
                <c:pt idx="6558">
                  <c:v>0</c:v>
                </c:pt>
                <c:pt idx="6559">
                  <c:v>0.2</c:v>
                </c:pt>
                <c:pt idx="6560">
                  <c:v>0.2</c:v>
                </c:pt>
                <c:pt idx="6561">
                  <c:v>0</c:v>
                </c:pt>
                <c:pt idx="6562">
                  <c:v>0</c:v>
                </c:pt>
                <c:pt idx="6563">
                  <c:v>0</c:v>
                </c:pt>
                <c:pt idx="6564">
                  <c:v>0</c:v>
                </c:pt>
                <c:pt idx="6565">
                  <c:v>0.3</c:v>
                </c:pt>
                <c:pt idx="6566">
                  <c:v>0.15</c:v>
                </c:pt>
                <c:pt idx="6567">
                  <c:v>0.2</c:v>
                </c:pt>
                <c:pt idx="6568">
                  <c:v>0.2</c:v>
                </c:pt>
                <c:pt idx="6569">
                  <c:v>0</c:v>
                </c:pt>
                <c:pt idx="6570">
                  <c:v>0</c:v>
                </c:pt>
                <c:pt idx="6571">
                  <c:v>0</c:v>
                </c:pt>
                <c:pt idx="6572">
                  <c:v>0</c:v>
                </c:pt>
                <c:pt idx="6573">
                  <c:v>0.7</c:v>
                </c:pt>
                <c:pt idx="6574">
                  <c:v>0.2</c:v>
                </c:pt>
                <c:pt idx="6575">
                  <c:v>0.2</c:v>
                </c:pt>
                <c:pt idx="6576">
                  <c:v>0</c:v>
                </c:pt>
                <c:pt idx="6577">
                  <c:v>0.8</c:v>
                </c:pt>
                <c:pt idx="6578">
                  <c:v>0.8</c:v>
                </c:pt>
                <c:pt idx="6579">
                  <c:v>0</c:v>
                </c:pt>
                <c:pt idx="6580">
                  <c:v>0</c:v>
                </c:pt>
                <c:pt idx="6581">
                  <c:v>0</c:v>
                </c:pt>
                <c:pt idx="6582">
                  <c:v>0.2</c:v>
                </c:pt>
                <c:pt idx="6583">
                  <c:v>0.4</c:v>
                </c:pt>
                <c:pt idx="6584">
                  <c:v>0.2</c:v>
                </c:pt>
                <c:pt idx="6585">
                  <c:v>0.2</c:v>
                </c:pt>
                <c:pt idx="6586">
                  <c:v>0.2</c:v>
                </c:pt>
                <c:pt idx="6587">
                  <c:v>0.2</c:v>
                </c:pt>
                <c:pt idx="6588">
                  <c:v>0.2</c:v>
                </c:pt>
                <c:pt idx="6589">
                  <c:v>0.2</c:v>
                </c:pt>
                <c:pt idx="6590">
                  <c:v>0.2</c:v>
                </c:pt>
                <c:pt idx="6591">
                  <c:v>0.2</c:v>
                </c:pt>
                <c:pt idx="6592">
                  <c:v>0.2</c:v>
                </c:pt>
                <c:pt idx="6593">
                  <c:v>0.8</c:v>
                </c:pt>
                <c:pt idx="6594">
                  <c:v>0</c:v>
                </c:pt>
                <c:pt idx="6595">
                  <c:v>0</c:v>
                </c:pt>
                <c:pt idx="6596">
                  <c:v>0.2</c:v>
                </c:pt>
                <c:pt idx="6597">
                  <c:v>0.2</c:v>
                </c:pt>
                <c:pt idx="6598">
                  <c:v>0</c:v>
                </c:pt>
                <c:pt idx="6599">
                  <c:v>0</c:v>
                </c:pt>
                <c:pt idx="6600">
                  <c:v>0.2</c:v>
                </c:pt>
                <c:pt idx="6601">
                  <c:v>0.7</c:v>
                </c:pt>
                <c:pt idx="6602">
                  <c:v>0.2</c:v>
                </c:pt>
                <c:pt idx="6603">
                  <c:v>0.2</c:v>
                </c:pt>
                <c:pt idx="6604">
                  <c:v>0</c:v>
                </c:pt>
                <c:pt idx="6605">
                  <c:v>0</c:v>
                </c:pt>
                <c:pt idx="6606">
                  <c:v>0.2</c:v>
                </c:pt>
                <c:pt idx="6607">
                  <c:v>0</c:v>
                </c:pt>
                <c:pt idx="6608">
                  <c:v>0</c:v>
                </c:pt>
                <c:pt idx="6609">
                  <c:v>0</c:v>
                </c:pt>
                <c:pt idx="6610">
                  <c:v>0.8</c:v>
                </c:pt>
                <c:pt idx="6611">
                  <c:v>0.8</c:v>
                </c:pt>
                <c:pt idx="6612">
                  <c:v>0.2</c:v>
                </c:pt>
                <c:pt idx="6613">
                  <c:v>0.8</c:v>
                </c:pt>
                <c:pt idx="6614">
                  <c:v>0</c:v>
                </c:pt>
                <c:pt idx="6615">
                  <c:v>0</c:v>
                </c:pt>
                <c:pt idx="6616">
                  <c:v>0.2</c:v>
                </c:pt>
                <c:pt idx="6617">
                  <c:v>0.2</c:v>
                </c:pt>
                <c:pt idx="6618">
                  <c:v>0</c:v>
                </c:pt>
                <c:pt idx="6619">
                  <c:v>0</c:v>
                </c:pt>
                <c:pt idx="6620">
                  <c:v>0.2</c:v>
                </c:pt>
                <c:pt idx="6621">
                  <c:v>0</c:v>
                </c:pt>
                <c:pt idx="6622">
                  <c:v>0.2</c:v>
                </c:pt>
                <c:pt idx="6623">
                  <c:v>0.5</c:v>
                </c:pt>
                <c:pt idx="6624">
                  <c:v>0</c:v>
                </c:pt>
                <c:pt idx="6625">
                  <c:v>0.8</c:v>
                </c:pt>
                <c:pt idx="6626">
                  <c:v>0</c:v>
                </c:pt>
                <c:pt idx="6627">
                  <c:v>0.2</c:v>
                </c:pt>
                <c:pt idx="6628">
                  <c:v>0</c:v>
                </c:pt>
                <c:pt idx="6629">
                  <c:v>0</c:v>
                </c:pt>
                <c:pt idx="6630">
                  <c:v>0.2</c:v>
                </c:pt>
                <c:pt idx="6631">
                  <c:v>0.2</c:v>
                </c:pt>
                <c:pt idx="6632">
                  <c:v>0</c:v>
                </c:pt>
                <c:pt idx="6633">
                  <c:v>0.2</c:v>
                </c:pt>
                <c:pt idx="6634">
                  <c:v>0.2</c:v>
                </c:pt>
                <c:pt idx="6635">
                  <c:v>0.7</c:v>
                </c:pt>
                <c:pt idx="6636">
                  <c:v>0.2</c:v>
                </c:pt>
                <c:pt idx="6637">
                  <c:v>0.7</c:v>
                </c:pt>
                <c:pt idx="6638">
                  <c:v>0.2</c:v>
                </c:pt>
                <c:pt idx="6639">
                  <c:v>0</c:v>
                </c:pt>
                <c:pt idx="6640">
                  <c:v>0</c:v>
                </c:pt>
                <c:pt idx="6641">
                  <c:v>0</c:v>
                </c:pt>
                <c:pt idx="6642">
                  <c:v>0.2</c:v>
                </c:pt>
                <c:pt idx="6643">
                  <c:v>0</c:v>
                </c:pt>
                <c:pt idx="6644">
                  <c:v>0.2</c:v>
                </c:pt>
                <c:pt idx="6645">
                  <c:v>0.2</c:v>
                </c:pt>
                <c:pt idx="6646">
                  <c:v>0</c:v>
                </c:pt>
                <c:pt idx="6647">
                  <c:v>0</c:v>
                </c:pt>
                <c:pt idx="6648">
                  <c:v>0</c:v>
                </c:pt>
                <c:pt idx="6649">
                  <c:v>0.2</c:v>
                </c:pt>
                <c:pt idx="6650">
                  <c:v>0.8</c:v>
                </c:pt>
                <c:pt idx="6651">
                  <c:v>0</c:v>
                </c:pt>
                <c:pt idx="6652">
                  <c:v>0</c:v>
                </c:pt>
                <c:pt idx="6653">
                  <c:v>0</c:v>
                </c:pt>
                <c:pt idx="6654">
                  <c:v>0.8</c:v>
                </c:pt>
                <c:pt idx="6655">
                  <c:v>0.2</c:v>
                </c:pt>
                <c:pt idx="6656">
                  <c:v>0</c:v>
                </c:pt>
                <c:pt idx="6657">
                  <c:v>0.2</c:v>
                </c:pt>
                <c:pt idx="6658">
                  <c:v>0</c:v>
                </c:pt>
                <c:pt idx="6659">
                  <c:v>0</c:v>
                </c:pt>
                <c:pt idx="6660">
                  <c:v>0.2</c:v>
                </c:pt>
                <c:pt idx="6661">
                  <c:v>0.7</c:v>
                </c:pt>
                <c:pt idx="6662">
                  <c:v>0</c:v>
                </c:pt>
                <c:pt idx="6663">
                  <c:v>0.2</c:v>
                </c:pt>
                <c:pt idx="6664">
                  <c:v>0</c:v>
                </c:pt>
                <c:pt idx="6665">
                  <c:v>0</c:v>
                </c:pt>
                <c:pt idx="6666">
                  <c:v>0</c:v>
                </c:pt>
                <c:pt idx="6667">
                  <c:v>0</c:v>
                </c:pt>
                <c:pt idx="6668">
                  <c:v>0.3</c:v>
                </c:pt>
                <c:pt idx="6669">
                  <c:v>0.2</c:v>
                </c:pt>
                <c:pt idx="6670">
                  <c:v>0</c:v>
                </c:pt>
                <c:pt idx="6671">
                  <c:v>0</c:v>
                </c:pt>
                <c:pt idx="6672">
                  <c:v>0</c:v>
                </c:pt>
                <c:pt idx="6673">
                  <c:v>0.15</c:v>
                </c:pt>
                <c:pt idx="6674">
                  <c:v>0.2</c:v>
                </c:pt>
                <c:pt idx="6675">
                  <c:v>0</c:v>
                </c:pt>
                <c:pt idx="6676">
                  <c:v>0.2</c:v>
                </c:pt>
                <c:pt idx="6677">
                  <c:v>0.2</c:v>
                </c:pt>
                <c:pt idx="6678">
                  <c:v>0</c:v>
                </c:pt>
                <c:pt idx="6679">
                  <c:v>0</c:v>
                </c:pt>
                <c:pt idx="6680">
                  <c:v>0.6</c:v>
                </c:pt>
                <c:pt idx="6681">
                  <c:v>0</c:v>
                </c:pt>
                <c:pt idx="6682">
                  <c:v>0.6</c:v>
                </c:pt>
                <c:pt idx="6683">
                  <c:v>0.2</c:v>
                </c:pt>
                <c:pt idx="6684">
                  <c:v>0.2</c:v>
                </c:pt>
                <c:pt idx="6685">
                  <c:v>0</c:v>
                </c:pt>
                <c:pt idx="6686">
                  <c:v>0</c:v>
                </c:pt>
                <c:pt idx="6687">
                  <c:v>0.2</c:v>
                </c:pt>
                <c:pt idx="6688">
                  <c:v>0</c:v>
                </c:pt>
                <c:pt idx="6689">
                  <c:v>0</c:v>
                </c:pt>
                <c:pt idx="6690">
                  <c:v>0</c:v>
                </c:pt>
                <c:pt idx="6691">
                  <c:v>0</c:v>
                </c:pt>
                <c:pt idx="6692">
                  <c:v>0</c:v>
                </c:pt>
                <c:pt idx="6693">
                  <c:v>0</c:v>
                </c:pt>
                <c:pt idx="6694">
                  <c:v>0.2</c:v>
                </c:pt>
                <c:pt idx="6695">
                  <c:v>0.2</c:v>
                </c:pt>
                <c:pt idx="6696">
                  <c:v>0.8</c:v>
                </c:pt>
                <c:pt idx="6697">
                  <c:v>0</c:v>
                </c:pt>
                <c:pt idx="6698">
                  <c:v>0</c:v>
                </c:pt>
                <c:pt idx="6699">
                  <c:v>0</c:v>
                </c:pt>
                <c:pt idx="6700">
                  <c:v>0.7</c:v>
                </c:pt>
                <c:pt idx="6701">
                  <c:v>0.3</c:v>
                </c:pt>
                <c:pt idx="6702">
                  <c:v>0.8</c:v>
                </c:pt>
                <c:pt idx="6703">
                  <c:v>0.32</c:v>
                </c:pt>
                <c:pt idx="6704">
                  <c:v>0.8</c:v>
                </c:pt>
                <c:pt idx="6705">
                  <c:v>0.2</c:v>
                </c:pt>
                <c:pt idx="6706">
                  <c:v>0</c:v>
                </c:pt>
                <c:pt idx="6707">
                  <c:v>0.2</c:v>
                </c:pt>
                <c:pt idx="6708">
                  <c:v>0</c:v>
                </c:pt>
                <c:pt idx="6709">
                  <c:v>0.2</c:v>
                </c:pt>
                <c:pt idx="6710">
                  <c:v>0</c:v>
                </c:pt>
                <c:pt idx="6711">
                  <c:v>0</c:v>
                </c:pt>
                <c:pt idx="6712">
                  <c:v>0</c:v>
                </c:pt>
                <c:pt idx="6713">
                  <c:v>0.1</c:v>
                </c:pt>
                <c:pt idx="6714">
                  <c:v>0</c:v>
                </c:pt>
                <c:pt idx="6715">
                  <c:v>0.32</c:v>
                </c:pt>
                <c:pt idx="6716">
                  <c:v>0.2</c:v>
                </c:pt>
                <c:pt idx="6717">
                  <c:v>0.2</c:v>
                </c:pt>
                <c:pt idx="6718">
                  <c:v>0</c:v>
                </c:pt>
                <c:pt idx="6719">
                  <c:v>0</c:v>
                </c:pt>
                <c:pt idx="6720">
                  <c:v>0.4</c:v>
                </c:pt>
                <c:pt idx="6721">
                  <c:v>0.5</c:v>
                </c:pt>
                <c:pt idx="6722">
                  <c:v>0</c:v>
                </c:pt>
                <c:pt idx="6723">
                  <c:v>0</c:v>
                </c:pt>
                <c:pt idx="6724">
                  <c:v>0.2</c:v>
                </c:pt>
                <c:pt idx="6725">
                  <c:v>0.2</c:v>
                </c:pt>
                <c:pt idx="6726">
                  <c:v>0.2</c:v>
                </c:pt>
                <c:pt idx="6727">
                  <c:v>0</c:v>
                </c:pt>
                <c:pt idx="6728">
                  <c:v>0.2</c:v>
                </c:pt>
                <c:pt idx="6729">
                  <c:v>0.2</c:v>
                </c:pt>
                <c:pt idx="6730">
                  <c:v>0</c:v>
                </c:pt>
                <c:pt idx="6731">
                  <c:v>0.2</c:v>
                </c:pt>
                <c:pt idx="6732">
                  <c:v>0</c:v>
                </c:pt>
                <c:pt idx="6733">
                  <c:v>0</c:v>
                </c:pt>
                <c:pt idx="6734">
                  <c:v>0</c:v>
                </c:pt>
                <c:pt idx="6735">
                  <c:v>0.4</c:v>
                </c:pt>
                <c:pt idx="6736">
                  <c:v>0.7</c:v>
                </c:pt>
                <c:pt idx="6737">
                  <c:v>0.2</c:v>
                </c:pt>
                <c:pt idx="6738">
                  <c:v>0.2</c:v>
                </c:pt>
                <c:pt idx="6739">
                  <c:v>0</c:v>
                </c:pt>
                <c:pt idx="6740">
                  <c:v>0</c:v>
                </c:pt>
                <c:pt idx="6741">
                  <c:v>0</c:v>
                </c:pt>
                <c:pt idx="6742">
                  <c:v>0.2</c:v>
                </c:pt>
                <c:pt idx="6743">
                  <c:v>0.2</c:v>
                </c:pt>
                <c:pt idx="6744">
                  <c:v>0.2</c:v>
                </c:pt>
                <c:pt idx="6745">
                  <c:v>0.2</c:v>
                </c:pt>
                <c:pt idx="6746">
                  <c:v>0.2</c:v>
                </c:pt>
                <c:pt idx="6747">
                  <c:v>0</c:v>
                </c:pt>
                <c:pt idx="6748">
                  <c:v>0</c:v>
                </c:pt>
                <c:pt idx="6749">
                  <c:v>0.2</c:v>
                </c:pt>
                <c:pt idx="6750">
                  <c:v>0</c:v>
                </c:pt>
                <c:pt idx="6751">
                  <c:v>0</c:v>
                </c:pt>
                <c:pt idx="6752">
                  <c:v>0.2</c:v>
                </c:pt>
                <c:pt idx="6753">
                  <c:v>0.1</c:v>
                </c:pt>
                <c:pt idx="6754">
                  <c:v>0</c:v>
                </c:pt>
                <c:pt idx="6755">
                  <c:v>0.2</c:v>
                </c:pt>
                <c:pt idx="6756">
                  <c:v>0.2</c:v>
                </c:pt>
                <c:pt idx="6757">
                  <c:v>0.7</c:v>
                </c:pt>
                <c:pt idx="6758">
                  <c:v>0.7</c:v>
                </c:pt>
                <c:pt idx="6759">
                  <c:v>0.2</c:v>
                </c:pt>
                <c:pt idx="6760">
                  <c:v>0.2</c:v>
                </c:pt>
                <c:pt idx="6761">
                  <c:v>0</c:v>
                </c:pt>
                <c:pt idx="6762">
                  <c:v>0</c:v>
                </c:pt>
                <c:pt idx="6763">
                  <c:v>0</c:v>
                </c:pt>
                <c:pt idx="6764">
                  <c:v>0</c:v>
                </c:pt>
                <c:pt idx="6765">
                  <c:v>0</c:v>
                </c:pt>
                <c:pt idx="6766">
                  <c:v>0.2</c:v>
                </c:pt>
                <c:pt idx="6767">
                  <c:v>0</c:v>
                </c:pt>
                <c:pt idx="6768">
                  <c:v>0</c:v>
                </c:pt>
                <c:pt idx="6769">
                  <c:v>0</c:v>
                </c:pt>
                <c:pt idx="6770">
                  <c:v>0</c:v>
                </c:pt>
                <c:pt idx="6771">
                  <c:v>0.2</c:v>
                </c:pt>
                <c:pt idx="6772">
                  <c:v>0</c:v>
                </c:pt>
                <c:pt idx="6773">
                  <c:v>0</c:v>
                </c:pt>
                <c:pt idx="6774">
                  <c:v>0.2</c:v>
                </c:pt>
                <c:pt idx="6775">
                  <c:v>0.3</c:v>
                </c:pt>
                <c:pt idx="6776">
                  <c:v>0.3</c:v>
                </c:pt>
                <c:pt idx="6777">
                  <c:v>0.2</c:v>
                </c:pt>
                <c:pt idx="6778">
                  <c:v>0.2</c:v>
                </c:pt>
                <c:pt idx="6779">
                  <c:v>0.2</c:v>
                </c:pt>
                <c:pt idx="6780">
                  <c:v>0</c:v>
                </c:pt>
                <c:pt idx="6781">
                  <c:v>0.2</c:v>
                </c:pt>
                <c:pt idx="6782">
                  <c:v>0</c:v>
                </c:pt>
                <c:pt idx="6783">
                  <c:v>0</c:v>
                </c:pt>
                <c:pt idx="6784">
                  <c:v>0</c:v>
                </c:pt>
                <c:pt idx="6785">
                  <c:v>0</c:v>
                </c:pt>
                <c:pt idx="6786">
                  <c:v>0</c:v>
                </c:pt>
                <c:pt idx="6787">
                  <c:v>0</c:v>
                </c:pt>
                <c:pt idx="6788">
                  <c:v>0</c:v>
                </c:pt>
                <c:pt idx="6789">
                  <c:v>0.2</c:v>
                </c:pt>
                <c:pt idx="6790">
                  <c:v>0.7</c:v>
                </c:pt>
                <c:pt idx="6791">
                  <c:v>0.2</c:v>
                </c:pt>
                <c:pt idx="6792">
                  <c:v>0.2</c:v>
                </c:pt>
                <c:pt idx="6793">
                  <c:v>0</c:v>
                </c:pt>
                <c:pt idx="6794">
                  <c:v>0</c:v>
                </c:pt>
                <c:pt idx="6795">
                  <c:v>0</c:v>
                </c:pt>
                <c:pt idx="6796">
                  <c:v>0</c:v>
                </c:pt>
                <c:pt idx="6797">
                  <c:v>0</c:v>
                </c:pt>
                <c:pt idx="6798">
                  <c:v>0</c:v>
                </c:pt>
                <c:pt idx="6799">
                  <c:v>0</c:v>
                </c:pt>
                <c:pt idx="6800">
                  <c:v>0.2</c:v>
                </c:pt>
                <c:pt idx="6801">
                  <c:v>0.8</c:v>
                </c:pt>
                <c:pt idx="6802">
                  <c:v>0</c:v>
                </c:pt>
                <c:pt idx="6803">
                  <c:v>0</c:v>
                </c:pt>
                <c:pt idx="6804">
                  <c:v>0</c:v>
                </c:pt>
                <c:pt idx="6805">
                  <c:v>0</c:v>
                </c:pt>
                <c:pt idx="6806">
                  <c:v>0</c:v>
                </c:pt>
                <c:pt idx="6807">
                  <c:v>0</c:v>
                </c:pt>
                <c:pt idx="6808">
                  <c:v>0</c:v>
                </c:pt>
                <c:pt idx="6809">
                  <c:v>0</c:v>
                </c:pt>
                <c:pt idx="6810">
                  <c:v>0</c:v>
                </c:pt>
                <c:pt idx="6811">
                  <c:v>0</c:v>
                </c:pt>
                <c:pt idx="6812">
                  <c:v>0</c:v>
                </c:pt>
                <c:pt idx="6813">
                  <c:v>0.15</c:v>
                </c:pt>
                <c:pt idx="6814">
                  <c:v>0.2</c:v>
                </c:pt>
                <c:pt idx="6815">
                  <c:v>0.2</c:v>
                </c:pt>
                <c:pt idx="6816">
                  <c:v>0.2</c:v>
                </c:pt>
                <c:pt idx="6817">
                  <c:v>0.2</c:v>
                </c:pt>
                <c:pt idx="6818">
                  <c:v>0.7</c:v>
                </c:pt>
                <c:pt idx="6819">
                  <c:v>0.2</c:v>
                </c:pt>
                <c:pt idx="6820">
                  <c:v>0</c:v>
                </c:pt>
                <c:pt idx="6821">
                  <c:v>0.2</c:v>
                </c:pt>
                <c:pt idx="6822">
                  <c:v>0.2</c:v>
                </c:pt>
                <c:pt idx="6823">
                  <c:v>0.4</c:v>
                </c:pt>
                <c:pt idx="6824">
                  <c:v>0.2</c:v>
                </c:pt>
                <c:pt idx="6825">
                  <c:v>0.2</c:v>
                </c:pt>
                <c:pt idx="6826">
                  <c:v>0</c:v>
                </c:pt>
                <c:pt idx="6827">
                  <c:v>0</c:v>
                </c:pt>
                <c:pt idx="6828">
                  <c:v>0</c:v>
                </c:pt>
                <c:pt idx="6829">
                  <c:v>0.2</c:v>
                </c:pt>
                <c:pt idx="6830">
                  <c:v>0</c:v>
                </c:pt>
                <c:pt idx="6831">
                  <c:v>0</c:v>
                </c:pt>
                <c:pt idx="6832">
                  <c:v>0.2</c:v>
                </c:pt>
                <c:pt idx="6833">
                  <c:v>0.8</c:v>
                </c:pt>
                <c:pt idx="6834">
                  <c:v>0.2</c:v>
                </c:pt>
                <c:pt idx="6835">
                  <c:v>0.2</c:v>
                </c:pt>
                <c:pt idx="6836">
                  <c:v>0.3</c:v>
                </c:pt>
                <c:pt idx="6837">
                  <c:v>0</c:v>
                </c:pt>
                <c:pt idx="6838">
                  <c:v>0.2</c:v>
                </c:pt>
                <c:pt idx="6839">
                  <c:v>0</c:v>
                </c:pt>
                <c:pt idx="6840">
                  <c:v>0</c:v>
                </c:pt>
                <c:pt idx="6841">
                  <c:v>0</c:v>
                </c:pt>
                <c:pt idx="6842">
                  <c:v>0</c:v>
                </c:pt>
                <c:pt idx="6843">
                  <c:v>0.2</c:v>
                </c:pt>
                <c:pt idx="6844">
                  <c:v>0</c:v>
                </c:pt>
                <c:pt idx="6845">
                  <c:v>0</c:v>
                </c:pt>
                <c:pt idx="6846">
                  <c:v>0.2</c:v>
                </c:pt>
                <c:pt idx="6847">
                  <c:v>0</c:v>
                </c:pt>
                <c:pt idx="6848">
                  <c:v>0</c:v>
                </c:pt>
                <c:pt idx="6849">
                  <c:v>0</c:v>
                </c:pt>
                <c:pt idx="6850">
                  <c:v>0</c:v>
                </c:pt>
                <c:pt idx="6851">
                  <c:v>0.2</c:v>
                </c:pt>
                <c:pt idx="6852">
                  <c:v>0.8</c:v>
                </c:pt>
                <c:pt idx="6853">
                  <c:v>0</c:v>
                </c:pt>
                <c:pt idx="6854">
                  <c:v>0</c:v>
                </c:pt>
                <c:pt idx="6855">
                  <c:v>0</c:v>
                </c:pt>
                <c:pt idx="6856">
                  <c:v>0.8</c:v>
                </c:pt>
                <c:pt idx="6857">
                  <c:v>0</c:v>
                </c:pt>
                <c:pt idx="6858">
                  <c:v>0.8</c:v>
                </c:pt>
                <c:pt idx="6859">
                  <c:v>0.2</c:v>
                </c:pt>
                <c:pt idx="6860">
                  <c:v>0.6</c:v>
                </c:pt>
                <c:pt idx="6861">
                  <c:v>0.2</c:v>
                </c:pt>
                <c:pt idx="6862">
                  <c:v>0</c:v>
                </c:pt>
                <c:pt idx="6863">
                  <c:v>0.2</c:v>
                </c:pt>
                <c:pt idx="6864">
                  <c:v>0</c:v>
                </c:pt>
                <c:pt idx="6865">
                  <c:v>0.7</c:v>
                </c:pt>
                <c:pt idx="6866">
                  <c:v>0.2</c:v>
                </c:pt>
                <c:pt idx="6867">
                  <c:v>0</c:v>
                </c:pt>
                <c:pt idx="6868">
                  <c:v>0.2</c:v>
                </c:pt>
                <c:pt idx="6869">
                  <c:v>0.7</c:v>
                </c:pt>
                <c:pt idx="6870">
                  <c:v>0</c:v>
                </c:pt>
                <c:pt idx="6871">
                  <c:v>0</c:v>
                </c:pt>
                <c:pt idx="6872">
                  <c:v>0.2</c:v>
                </c:pt>
                <c:pt idx="6873">
                  <c:v>0</c:v>
                </c:pt>
                <c:pt idx="6874">
                  <c:v>0</c:v>
                </c:pt>
                <c:pt idx="6875">
                  <c:v>0</c:v>
                </c:pt>
                <c:pt idx="6876">
                  <c:v>0.2</c:v>
                </c:pt>
                <c:pt idx="6877">
                  <c:v>0</c:v>
                </c:pt>
                <c:pt idx="6878">
                  <c:v>0.2</c:v>
                </c:pt>
                <c:pt idx="6879">
                  <c:v>0</c:v>
                </c:pt>
                <c:pt idx="6880">
                  <c:v>0</c:v>
                </c:pt>
                <c:pt idx="6881">
                  <c:v>0.2</c:v>
                </c:pt>
                <c:pt idx="6882">
                  <c:v>0</c:v>
                </c:pt>
                <c:pt idx="6883">
                  <c:v>0</c:v>
                </c:pt>
                <c:pt idx="6884">
                  <c:v>0</c:v>
                </c:pt>
                <c:pt idx="6885">
                  <c:v>0</c:v>
                </c:pt>
                <c:pt idx="6886">
                  <c:v>0.2</c:v>
                </c:pt>
                <c:pt idx="6887">
                  <c:v>0.2</c:v>
                </c:pt>
                <c:pt idx="6888">
                  <c:v>0</c:v>
                </c:pt>
                <c:pt idx="6889">
                  <c:v>0</c:v>
                </c:pt>
                <c:pt idx="6890">
                  <c:v>0</c:v>
                </c:pt>
                <c:pt idx="6891">
                  <c:v>0</c:v>
                </c:pt>
                <c:pt idx="6892">
                  <c:v>0</c:v>
                </c:pt>
                <c:pt idx="6893">
                  <c:v>0</c:v>
                </c:pt>
                <c:pt idx="6894">
                  <c:v>0</c:v>
                </c:pt>
                <c:pt idx="6895">
                  <c:v>0.2</c:v>
                </c:pt>
                <c:pt idx="6896">
                  <c:v>0.2</c:v>
                </c:pt>
                <c:pt idx="6897">
                  <c:v>0</c:v>
                </c:pt>
                <c:pt idx="6898">
                  <c:v>0.2</c:v>
                </c:pt>
                <c:pt idx="6899">
                  <c:v>0.8</c:v>
                </c:pt>
                <c:pt idx="6900">
                  <c:v>0.2</c:v>
                </c:pt>
                <c:pt idx="6901">
                  <c:v>0.2</c:v>
                </c:pt>
                <c:pt idx="6902">
                  <c:v>0</c:v>
                </c:pt>
                <c:pt idx="6903">
                  <c:v>0.2</c:v>
                </c:pt>
                <c:pt idx="6904">
                  <c:v>0.2</c:v>
                </c:pt>
                <c:pt idx="6905">
                  <c:v>0</c:v>
                </c:pt>
                <c:pt idx="6906">
                  <c:v>0</c:v>
                </c:pt>
                <c:pt idx="6907">
                  <c:v>0</c:v>
                </c:pt>
                <c:pt idx="6908">
                  <c:v>0</c:v>
                </c:pt>
                <c:pt idx="6909">
                  <c:v>0</c:v>
                </c:pt>
                <c:pt idx="6910">
                  <c:v>0</c:v>
                </c:pt>
                <c:pt idx="6911">
                  <c:v>0</c:v>
                </c:pt>
                <c:pt idx="6912">
                  <c:v>0</c:v>
                </c:pt>
                <c:pt idx="6913">
                  <c:v>0.2</c:v>
                </c:pt>
                <c:pt idx="6914">
                  <c:v>0.1</c:v>
                </c:pt>
                <c:pt idx="6915">
                  <c:v>0</c:v>
                </c:pt>
                <c:pt idx="6916">
                  <c:v>0.1</c:v>
                </c:pt>
                <c:pt idx="6917">
                  <c:v>0</c:v>
                </c:pt>
                <c:pt idx="6918">
                  <c:v>0</c:v>
                </c:pt>
                <c:pt idx="6919">
                  <c:v>0</c:v>
                </c:pt>
                <c:pt idx="6920">
                  <c:v>0.2</c:v>
                </c:pt>
                <c:pt idx="6921">
                  <c:v>0.2</c:v>
                </c:pt>
                <c:pt idx="6922">
                  <c:v>0.2</c:v>
                </c:pt>
                <c:pt idx="6923">
                  <c:v>0.2</c:v>
                </c:pt>
                <c:pt idx="6924">
                  <c:v>0.7</c:v>
                </c:pt>
                <c:pt idx="6925">
                  <c:v>0.8</c:v>
                </c:pt>
                <c:pt idx="6926">
                  <c:v>0.32</c:v>
                </c:pt>
                <c:pt idx="6927">
                  <c:v>0.2</c:v>
                </c:pt>
                <c:pt idx="6928">
                  <c:v>0.1</c:v>
                </c:pt>
                <c:pt idx="6929">
                  <c:v>0</c:v>
                </c:pt>
                <c:pt idx="6930">
                  <c:v>0</c:v>
                </c:pt>
                <c:pt idx="6931">
                  <c:v>0</c:v>
                </c:pt>
                <c:pt idx="6932">
                  <c:v>0.2</c:v>
                </c:pt>
                <c:pt idx="6933">
                  <c:v>0.2</c:v>
                </c:pt>
                <c:pt idx="6934">
                  <c:v>0</c:v>
                </c:pt>
                <c:pt idx="6935">
                  <c:v>0</c:v>
                </c:pt>
                <c:pt idx="6936">
                  <c:v>0</c:v>
                </c:pt>
                <c:pt idx="6937">
                  <c:v>0.2</c:v>
                </c:pt>
                <c:pt idx="6938">
                  <c:v>0.5</c:v>
                </c:pt>
                <c:pt idx="6939">
                  <c:v>0.2</c:v>
                </c:pt>
                <c:pt idx="6940">
                  <c:v>0</c:v>
                </c:pt>
                <c:pt idx="6941">
                  <c:v>0.2</c:v>
                </c:pt>
                <c:pt idx="6942">
                  <c:v>0.2</c:v>
                </c:pt>
                <c:pt idx="6943">
                  <c:v>0.2</c:v>
                </c:pt>
                <c:pt idx="6944">
                  <c:v>0</c:v>
                </c:pt>
                <c:pt idx="6945">
                  <c:v>0.2</c:v>
                </c:pt>
                <c:pt idx="6946">
                  <c:v>0.2</c:v>
                </c:pt>
                <c:pt idx="6947">
                  <c:v>0.6</c:v>
                </c:pt>
                <c:pt idx="6948">
                  <c:v>0.8</c:v>
                </c:pt>
                <c:pt idx="6949">
                  <c:v>0</c:v>
                </c:pt>
                <c:pt idx="6950">
                  <c:v>0</c:v>
                </c:pt>
                <c:pt idx="6951">
                  <c:v>0</c:v>
                </c:pt>
                <c:pt idx="6952">
                  <c:v>0.2</c:v>
                </c:pt>
                <c:pt idx="6953">
                  <c:v>0</c:v>
                </c:pt>
                <c:pt idx="6954">
                  <c:v>0</c:v>
                </c:pt>
                <c:pt idx="6955">
                  <c:v>0.7</c:v>
                </c:pt>
                <c:pt idx="6956">
                  <c:v>0.2</c:v>
                </c:pt>
                <c:pt idx="6957">
                  <c:v>0.2</c:v>
                </c:pt>
                <c:pt idx="6958">
                  <c:v>0</c:v>
                </c:pt>
                <c:pt idx="6959">
                  <c:v>0</c:v>
                </c:pt>
                <c:pt idx="6960">
                  <c:v>0.5</c:v>
                </c:pt>
                <c:pt idx="6961">
                  <c:v>0</c:v>
                </c:pt>
                <c:pt idx="6962">
                  <c:v>0</c:v>
                </c:pt>
                <c:pt idx="6963">
                  <c:v>0</c:v>
                </c:pt>
                <c:pt idx="6964">
                  <c:v>0.2</c:v>
                </c:pt>
                <c:pt idx="6965">
                  <c:v>0</c:v>
                </c:pt>
                <c:pt idx="6966">
                  <c:v>0</c:v>
                </c:pt>
                <c:pt idx="6967">
                  <c:v>0</c:v>
                </c:pt>
                <c:pt idx="6968">
                  <c:v>0.1</c:v>
                </c:pt>
                <c:pt idx="6969">
                  <c:v>0</c:v>
                </c:pt>
                <c:pt idx="6970">
                  <c:v>0</c:v>
                </c:pt>
                <c:pt idx="6971">
                  <c:v>0</c:v>
                </c:pt>
                <c:pt idx="6972">
                  <c:v>0</c:v>
                </c:pt>
                <c:pt idx="6973">
                  <c:v>0</c:v>
                </c:pt>
                <c:pt idx="6974">
                  <c:v>0</c:v>
                </c:pt>
                <c:pt idx="6975">
                  <c:v>0</c:v>
                </c:pt>
                <c:pt idx="6976">
                  <c:v>0</c:v>
                </c:pt>
                <c:pt idx="6977">
                  <c:v>0.2</c:v>
                </c:pt>
                <c:pt idx="6978">
                  <c:v>0.2</c:v>
                </c:pt>
                <c:pt idx="6979">
                  <c:v>0.7</c:v>
                </c:pt>
                <c:pt idx="6980">
                  <c:v>0.7</c:v>
                </c:pt>
                <c:pt idx="6981">
                  <c:v>0</c:v>
                </c:pt>
                <c:pt idx="6982">
                  <c:v>0.2</c:v>
                </c:pt>
                <c:pt idx="6983">
                  <c:v>0.2</c:v>
                </c:pt>
                <c:pt idx="6984">
                  <c:v>0.2</c:v>
                </c:pt>
                <c:pt idx="6985">
                  <c:v>0</c:v>
                </c:pt>
                <c:pt idx="6986">
                  <c:v>0</c:v>
                </c:pt>
                <c:pt idx="6987">
                  <c:v>0.2</c:v>
                </c:pt>
                <c:pt idx="6988">
                  <c:v>0.2</c:v>
                </c:pt>
                <c:pt idx="6989">
                  <c:v>0</c:v>
                </c:pt>
                <c:pt idx="6990">
                  <c:v>0.2</c:v>
                </c:pt>
                <c:pt idx="6991">
                  <c:v>0.6</c:v>
                </c:pt>
                <c:pt idx="6992">
                  <c:v>0.2</c:v>
                </c:pt>
                <c:pt idx="6993">
                  <c:v>0</c:v>
                </c:pt>
                <c:pt idx="6994">
                  <c:v>0</c:v>
                </c:pt>
                <c:pt idx="6995">
                  <c:v>0.3</c:v>
                </c:pt>
                <c:pt idx="6996">
                  <c:v>0.8</c:v>
                </c:pt>
                <c:pt idx="6997">
                  <c:v>0.2</c:v>
                </c:pt>
                <c:pt idx="6998">
                  <c:v>0.2</c:v>
                </c:pt>
                <c:pt idx="6999">
                  <c:v>0.7</c:v>
                </c:pt>
                <c:pt idx="7000">
                  <c:v>0.2</c:v>
                </c:pt>
                <c:pt idx="7001">
                  <c:v>0.2</c:v>
                </c:pt>
                <c:pt idx="7002">
                  <c:v>0.2</c:v>
                </c:pt>
                <c:pt idx="7003">
                  <c:v>0.5</c:v>
                </c:pt>
                <c:pt idx="7004">
                  <c:v>0.2</c:v>
                </c:pt>
                <c:pt idx="7005">
                  <c:v>0.2</c:v>
                </c:pt>
                <c:pt idx="7006">
                  <c:v>0</c:v>
                </c:pt>
                <c:pt idx="7007">
                  <c:v>0</c:v>
                </c:pt>
                <c:pt idx="7008">
                  <c:v>0</c:v>
                </c:pt>
                <c:pt idx="7009">
                  <c:v>0.7</c:v>
                </c:pt>
                <c:pt idx="7010">
                  <c:v>0.2</c:v>
                </c:pt>
                <c:pt idx="7011">
                  <c:v>0.2</c:v>
                </c:pt>
                <c:pt idx="7012">
                  <c:v>0.7</c:v>
                </c:pt>
                <c:pt idx="7013">
                  <c:v>0.4</c:v>
                </c:pt>
                <c:pt idx="7014">
                  <c:v>0.2</c:v>
                </c:pt>
                <c:pt idx="7015">
                  <c:v>0</c:v>
                </c:pt>
                <c:pt idx="7016">
                  <c:v>0</c:v>
                </c:pt>
                <c:pt idx="7017">
                  <c:v>0</c:v>
                </c:pt>
                <c:pt idx="7018">
                  <c:v>0.2</c:v>
                </c:pt>
                <c:pt idx="7019">
                  <c:v>0</c:v>
                </c:pt>
                <c:pt idx="7020">
                  <c:v>0.2</c:v>
                </c:pt>
                <c:pt idx="7021">
                  <c:v>0</c:v>
                </c:pt>
                <c:pt idx="7022">
                  <c:v>0.2</c:v>
                </c:pt>
                <c:pt idx="7023">
                  <c:v>0.2</c:v>
                </c:pt>
                <c:pt idx="7024">
                  <c:v>0</c:v>
                </c:pt>
                <c:pt idx="7025">
                  <c:v>0.8</c:v>
                </c:pt>
                <c:pt idx="7026">
                  <c:v>0.2</c:v>
                </c:pt>
                <c:pt idx="7027">
                  <c:v>0.7</c:v>
                </c:pt>
                <c:pt idx="7028">
                  <c:v>0.2</c:v>
                </c:pt>
                <c:pt idx="7029">
                  <c:v>0.2</c:v>
                </c:pt>
                <c:pt idx="7030">
                  <c:v>0</c:v>
                </c:pt>
                <c:pt idx="7031">
                  <c:v>0</c:v>
                </c:pt>
                <c:pt idx="7032">
                  <c:v>0.2</c:v>
                </c:pt>
                <c:pt idx="7033">
                  <c:v>0</c:v>
                </c:pt>
                <c:pt idx="7034">
                  <c:v>0</c:v>
                </c:pt>
                <c:pt idx="7035">
                  <c:v>0.2</c:v>
                </c:pt>
                <c:pt idx="7036">
                  <c:v>0.4</c:v>
                </c:pt>
                <c:pt idx="7037">
                  <c:v>0</c:v>
                </c:pt>
                <c:pt idx="7038">
                  <c:v>0.7</c:v>
                </c:pt>
                <c:pt idx="7039">
                  <c:v>0.2</c:v>
                </c:pt>
                <c:pt idx="7040">
                  <c:v>0</c:v>
                </c:pt>
                <c:pt idx="7041">
                  <c:v>0.2</c:v>
                </c:pt>
                <c:pt idx="7042">
                  <c:v>0.2</c:v>
                </c:pt>
                <c:pt idx="7043">
                  <c:v>0.2</c:v>
                </c:pt>
                <c:pt idx="7044">
                  <c:v>0.2</c:v>
                </c:pt>
                <c:pt idx="7045">
                  <c:v>0.2</c:v>
                </c:pt>
                <c:pt idx="7046">
                  <c:v>0</c:v>
                </c:pt>
                <c:pt idx="7047">
                  <c:v>0.2</c:v>
                </c:pt>
                <c:pt idx="7048">
                  <c:v>0</c:v>
                </c:pt>
                <c:pt idx="7049">
                  <c:v>0</c:v>
                </c:pt>
                <c:pt idx="7050">
                  <c:v>0</c:v>
                </c:pt>
                <c:pt idx="7051">
                  <c:v>0</c:v>
                </c:pt>
                <c:pt idx="7052">
                  <c:v>0.2</c:v>
                </c:pt>
                <c:pt idx="7053">
                  <c:v>0</c:v>
                </c:pt>
                <c:pt idx="7054">
                  <c:v>0.2</c:v>
                </c:pt>
                <c:pt idx="7055">
                  <c:v>0.2</c:v>
                </c:pt>
                <c:pt idx="7056">
                  <c:v>0.2</c:v>
                </c:pt>
                <c:pt idx="7057">
                  <c:v>0.2</c:v>
                </c:pt>
                <c:pt idx="7058">
                  <c:v>0</c:v>
                </c:pt>
                <c:pt idx="7059">
                  <c:v>0</c:v>
                </c:pt>
                <c:pt idx="7060">
                  <c:v>0.4</c:v>
                </c:pt>
                <c:pt idx="7061">
                  <c:v>0.8</c:v>
                </c:pt>
                <c:pt idx="7062">
                  <c:v>0.2</c:v>
                </c:pt>
                <c:pt idx="7063">
                  <c:v>0.8</c:v>
                </c:pt>
                <c:pt idx="7064">
                  <c:v>0.2</c:v>
                </c:pt>
                <c:pt idx="7065">
                  <c:v>0.7</c:v>
                </c:pt>
                <c:pt idx="7066">
                  <c:v>0</c:v>
                </c:pt>
                <c:pt idx="7067">
                  <c:v>0</c:v>
                </c:pt>
                <c:pt idx="7068">
                  <c:v>0</c:v>
                </c:pt>
                <c:pt idx="7069">
                  <c:v>0</c:v>
                </c:pt>
                <c:pt idx="7070">
                  <c:v>0</c:v>
                </c:pt>
                <c:pt idx="7071">
                  <c:v>0</c:v>
                </c:pt>
                <c:pt idx="7072">
                  <c:v>0</c:v>
                </c:pt>
                <c:pt idx="7073">
                  <c:v>0</c:v>
                </c:pt>
                <c:pt idx="7074">
                  <c:v>0</c:v>
                </c:pt>
                <c:pt idx="7075">
                  <c:v>0</c:v>
                </c:pt>
                <c:pt idx="7076">
                  <c:v>0.7</c:v>
                </c:pt>
                <c:pt idx="7077">
                  <c:v>0.2</c:v>
                </c:pt>
                <c:pt idx="7078">
                  <c:v>0</c:v>
                </c:pt>
                <c:pt idx="7079">
                  <c:v>0.3</c:v>
                </c:pt>
                <c:pt idx="7080">
                  <c:v>0</c:v>
                </c:pt>
                <c:pt idx="7081">
                  <c:v>0</c:v>
                </c:pt>
                <c:pt idx="7082">
                  <c:v>0.7</c:v>
                </c:pt>
                <c:pt idx="7083">
                  <c:v>0.4</c:v>
                </c:pt>
                <c:pt idx="7084">
                  <c:v>0.2</c:v>
                </c:pt>
                <c:pt idx="7085">
                  <c:v>0.2</c:v>
                </c:pt>
                <c:pt idx="7086">
                  <c:v>0.3</c:v>
                </c:pt>
                <c:pt idx="7087">
                  <c:v>0.8</c:v>
                </c:pt>
                <c:pt idx="7088">
                  <c:v>0</c:v>
                </c:pt>
                <c:pt idx="7089">
                  <c:v>0</c:v>
                </c:pt>
                <c:pt idx="7090">
                  <c:v>0.5</c:v>
                </c:pt>
                <c:pt idx="7091">
                  <c:v>0</c:v>
                </c:pt>
                <c:pt idx="7092">
                  <c:v>0</c:v>
                </c:pt>
                <c:pt idx="7093">
                  <c:v>0.2</c:v>
                </c:pt>
                <c:pt idx="7094">
                  <c:v>0.2</c:v>
                </c:pt>
                <c:pt idx="7095">
                  <c:v>0.15</c:v>
                </c:pt>
                <c:pt idx="7096">
                  <c:v>0</c:v>
                </c:pt>
                <c:pt idx="7097">
                  <c:v>0</c:v>
                </c:pt>
                <c:pt idx="7098">
                  <c:v>0</c:v>
                </c:pt>
                <c:pt idx="7099">
                  <c:v>0</c:v>
                </c:pt>
                <c:pt idx="7100">
                  <c:v>0</c:v>
                </c:pt>
                <c:pt idx="7101">
                  <c:v>0.2</c:v>
                </c:pt>
                <c:pt idx="7102">
                  <c:v>0</c:v>
                </c:pt>
                <c:pt idx="7103">
                  <c:v>0</c:v>
                </c:pt>
                <c:pt idx="7104">
                  <c:v>0</c:v>
                </c:pt>
                <c:pt idx="7105">
                  <c:v>0</c:v>
                </c:pt>
                <c:pt idx="7106">
                  <c:v>0</c:v>
                </c:pt>
                <c:pt idx="7107">
                  <c:v>0.8</c:v>
                </c:pt>
                <c:pt idx="7108">
                  <c:v>0.2</c:v>
                </c:pt>
                <c:pt idx="7109">
                  <c:v>0</c:v>
                </c:pt>
                <c:pt idx="7110">
                  <c:v>0.7</c:v>
                </c:pt>
                <c:pt idx="7111">
                  <c:v>0.2</c:v>
                </c:pt>
                <c:pt idx="7112">
                  <c:v>0</c:v>
                </c:pt>
                <c:pt idx="7113">
                  <c:v>0</c:v>
                </c:pt>
                <c:pt idx="7114">
                  <c:v>0</c:v>
                </c:pt>
                <c:pt idx="7115">
                  <c:v>0</c:v>
                </c:pt>
                <c:pt idx="7116">
                  <c:v>0.2</c:v>
                </c:pt>
                <c:pt idx="7117">
                  <c:v>0.2</c:v>
                </c:pt>
                <c:pt idx="7118">
                  <c:v>0.2</c:v>
                </c:pt>
                <c:pt idx="7119">
                  <c:v>0</c:v>
                </c:pt>
                <c:pt idx="7120">
                  <c:v>0.2</c:v>
                </c:pt>
                <c:pt idx="7121">
                  <c:v>0</c:v>
                </c:pt>
                <c:pt idx="7122">
                  <c:v>0.2</c:v>
                </c:pt>
                <c:pt idx="7123">
                  <c:v>0.2</c:v>
                </c:pt>
                <c:pt idx="7124">
                  <c:v>0</c:v>
                </c:pt>
                <c:pt idx="7125">
                  <c:v>0</c:v>
                </c:pt>
                <c:pt idx="7126">
                  <c:v>0.2</c:v>
                </c:pt>
                <c:pt idx="7127">
                  <c:v>0.2</c:v>
                </c:pt>
                <c:pt idx="7128">
                  <c:v>0.7</c:v>
                </c:pt>
                <c:pt idx="7129">
                  <c:v>0.2</c:v>
                </c:pt>
                <c:pt idx="7130">
                  <c:v>0.2</c:v>
                </c:pt>
                <c:pt idx="7131">
                  <c:v>0.8</c:v>
                </c:pt>
                <c:pt idx="7132">
                  <c:v>0.2</c:v>
                </c:pt>
                <c:pt idx="7133">
                  <c:v>0.2</c:v>
                </c:pt>
                <c:pt idx="7134">
                  <c:v>0.2</c:v>
                </c:pt>
                <c:pt idx="7135">
                  <c:v>0</c:v>
                </c:pt>
                <c:pt idx="7136">
                  <c:v>0</c:v>
                </c:pt>
                <c:pt idx="7137">
                  <c:v>0</c:v>
                </c:pt>
                <c:pt idx="7138">
                  <c:v>0</c:v>
                </c:pt>
                <c:pt idx="7139">
                  <c:v>0</c:v>
                </c:pt>
                <c:pt idx="7140">
                  <c:v>0</c:v>
                </c:pt>
                <c:pt idx="7141">
                  <c:v>0.4</c:v>
                </c:pt>
                <c:pt idx="7142">
                  <c:v>0.7</c:v>
                </c:pt>
                <c:pt idx="7143">
                  <c:v>0.7</c:v>
                </c:pt>
                <c:pt idx="7144">
                  <c:v>0.2</c:v>
                </c:pt>
                <c:pt idx="7145">
                  <c:v>0.4</c:v>
                </c:pt>
                <c:pt idx="7146">
                  <c:v>0.2</c:v>
                </c:pt>
                <c:pt idx="7147">
                  <c:v>0.4</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0.2</c:v>
                </c:pt>
                <c:pt idx="7163">
                  <c:v>0.2</c:v>
                </c:pt>
                <c:pt idx="7164">
                  <c:v>0</c:v>
                </c:pt>
                <c:pt idx="7165">
                  <c:v>0.32</c:v>
                </c:pt>
                <c:pt idx="7166">
                  <c:v>0</c:v>
                </c:pt>
                <c:pt idx="7167">
                  <c:v>0.2</c:v>
                </c:pt>
                <c:pt idx="7168">
                  <c:v>0.1</c:v>
                </c:pt>
                <c:pt idx="7169">
                  <c:v>0</c:v>
                </c:pt>
                <c:pt idx="7170">
                  <c:v>0.2</c:v>
                </c:pt>
                <c:pt idx="7171">
                  <c:v>0.3</c:v>
                </c:pt>
                <c:pt idx="7172">
                  <c:v>0.15</c:v>
                </c:pt>
                <c:pt idx="7173">
                  <c:v>0.2</c:v>
                </c:pt>
                <c:pt idx="7174">
                  <c:v>0.2</c:v>
                </c:pt>
                <c:pt idx="7175">
                  <c:v>0.2</c:v>
                </c:pt>
                <c:pt idx="7176">
                  <c:v>0.8</c:v>
                </c:pt>
                <c:pt idx="7177">
                  <c:v>0.4</c:v>
                </c:pt>
                <c:pt idx="7178">
                  <c:v>0.2</c:v>
                </c:pt>
                <c:pt idx="7179">
                  <c:v>0.7</c:v>
                </c:pt>
                <c:pt idx="7180">
                  <c:v>0.2</c:v>
                </c:pt>
                <c:pt idx="7181">
                  <c:v>0.2</c:v>
                </c:pt>
                <c:pt idx="7182">
                  <c:v>0.2</c:v>
                </c:pt>
                <c:pt idx="7183">
                  <c:v>0.2</c:v>
                </c:pt>
                <c:pt idx="7184">
                  <c:v>0.2</c:v>
                </c:pt>
                <c:pt idx="7185">
                  <c:v>0.2</c:v>
                </c:pt>
                <c:pt idx="7186">
                  <c:v>0.2</c:v>
                </c:pt>
                <c:pt idx="7187">
                  <c:v>0.2</c:v>
                </c:pt>
                <c:pt idx="7188">
                  <c:v>0.2</c:v>
                </c:pt>
                <c:pt idx="7189">
                  <c:v>0</c:v>
                </c:pt>
                <c:pt idx="7190">
                  <c:v>0.2</c:v>
                </c:pt>
                <c:pt idx="7191">
                  <c:v>0.2</c:v>
                </c:pt>
                <c:pt idx="7192">
                  <c:v>0.2</c:v>
                </c:pt>
                <c:pt idx="7193">
                  <c:v>0.2</c:v>
                </c:pt>
                <c:pt idx="7194">
                  <c:v>0.2</c:v>
                </c:pt>
                <c:pt idx="7195">
                  <c:v>0</c:v>
                </c:pt>
                <c:pt idx="7196">
                  <c:v>0</c:v>
                </c:pt>
                <c:pt idx="7197">
                  <c:v>0.2</c:v>
                </c:pt>
                <c:pt idx="7198">
                  <c:v>0</c:v>
                </c:pt>
                <c:pt idx="7199">
                  <c:v>0</c:v>
                </c:pt>
                <c:pt idx="7200">
                  <c:v>0</c:v>
                </c:pt>
                <c:pt idx="7201">
                  <c:v>0</c:v>
                </c:pt>
                <c:pt idx="7202">
                  <c:v>0.2</c:v>
                </c:pt>
                <c:pt idx="7203">
                  <c:v>0</c:v>
                </c:pt>
                <c:pt idx="7204">
                  <c:v>0</c:v>
                </c:pt>
                <c:pt idx="7205">
                  <c:v>0</c:v>
                </c:pt>
                <c:pt idx="7206">
                  <c:v>0</c:v>
                </c:pt>
                <c:pt idx="7207">
                  <c:v>0.1</c:v>
                </c:pt>
                <c:pt idx="7208">
                  <c:v>0.2</c:v>
                </c:pt>
                <c:pt idx="7209">
                  <c:v>0</c:v>
                </c:pt>
                <c:pt idx="7210">
                  <c:v>0</c:v>
                </c:pt>
                <c:pt idx="7211">
                  <c:v>0.2</c:v>
                </c:pt>
                <c:pt idx="7212">
                  <c:v>0.2</c:v>
                </c:pt>
                <c:pt idx="7213">
                  <c:v>0</c:v>
                </c:pt>
                <c:pt idx="7214">
                  <c:v>0.2</c:v>
                </c:pt>
                <c:pt idx="7215">
                  <c:v>0</c:v>
                </c:pt>
                <c:pt idx="7216">
                  <c:v>0</c:v>
                </c:pt>
                <c:pt idx="7217">
                  <c:v>0.2</c:v>
                </c:pt>
                <c:pt idx="7218">
                  <c:v>0.6</c:v>
                </c:pt>
                <c:pt idx="7219">
                  <c:v>0.2</c:v>
                </c:pt>
                <c:pt idx="7220">
                  <c:v>0.2</c:v>
                </c:pt>
                <c:pt idx="7221">
                  <c:v>0</c:v>
                </c:pt>
                <c:pt idx="7222">
                  <c:v>0</c:v>
                </c:pt>
                <c:pt idx="7223">
                  <c:v>0</c:v>
                </c:pt>
                <c:pt idx="7224">
                  <c:v>0</c:v>
                </c:pt>
                <c:pt idx="7225">
                  <c:v>0</c:v>
                </c:pt>
                <c:pt idx="7226">
                  <c:v>0</c:v>
                </c:pt>
                <c:pt idx="7227">
                  <c:v>0</c:v>
                </c:pt>
                <c:pt idx="7228">
                  <c:v>0</c:v>
                </c:pt>
                <c:pt idx="7229">
                  <c:v>0.2</c:v>
                </c:pt>
                <c:pt idx="7230">
                  <c:v>0.32</c:v>
                </c:pt>
                <c:pt idx="7231">
                  <c:v>0</c:v>
                </c:pt>
                <c:pt idx="7232">
                  <c:v>0</c:v>
                </c:pt>
                <c:pt idx="7233">
                  <c:v>0</c:v>
                </c:pt>
                <c:pt idx="7234">
                  <c:v>0</c:v>
                </c:pt>
                <c:pt idx="7235">
                  <c:v>0</c:v>
                </c:pt>
                <c:pt idx="7236">
                  <c:v>0.2</c:v>
                </c:pt>
                <c:pt idx="7237">
                  <c:v>0</c:v>
                </c:pt>
                <c:pt idx="7238">
                  <c:v>0</c:v>
                </c:pt>
                <c:pt idx="7239">
                  <c:v>0</c:v>
                </c:pt>
                <c:pt idx="7240">
                  <c:v>0</c:v>
                </c:pt>
                <c:pt idx="7241">
                  <c:v>0</c:v>
                </c:pt>
                <c:pt idx="7242">
                  <c:v>0.2</c:v>
                </c:pt>
                <c:pt idx="7243">
                  <c:v>0.2</c:v>
                </c:pt>
                <c:pt idx="7244">
                  <c:v>0.2</c:v>
                </c:pt>
                <c:pt idx="7245">
                  <c:v>0</c:v>
                </c:pt>
                <c:pt idx="7246">
                  <c:v>0</c:v>
                </c:pt>
                <c:pt idx="7247">
                  <c:v>0</c:v>
                </c:pt>
                <c:pt idx="7248">
                  <c:v>0</c:v>
                </c:pt>
                <c:pt idx="7249">
                  <c:v>0</c:v>
                </c:pt>
                <c:pt idx="7250">
                  <c:v>0</c:v>
                </c:pt>
                <c:pt idx="7251">
                  <c:v>0</c:v>
                </c:pt>
                <c:pt idx="7252">
                  <c:v>0</c:v>
                </c:pt>
                <c:pt idx="7253">
                  <c:v>0</c:v>
                </c:pt>
                <c:pt idx="7254">
                  <c:v>0</c:v>
                </c:pt>
                <c:pt idx="7255">
                  <c:v>0</c:v>
                </c:pt>
                <c:pt idx="7256">
                  <c:v>0</c:v>
                </c:pt>
                <c:pt idx="7257">
                  <c:v>0</c:v>
                </c:pt>
                <c:pt idx="7258">
                  <c:v>0</c:v>
                </c:pt>
                <c:pt idx="7259">
                  <c:v>0.2</c:v>
                </c:pt>
                <c:pt idx="7260">
                  <c:v>0.2</c:v>
                </c:pt>
                <c:pt idx="7261">
                  <c:v>0</c:v>
                </c:pt>
                <c:pt idx="7262">
                  <c:v>0</c:v>
                </c:pt>
                <c:pt idx="7263">
                  <c:v>0</c:v>
                </c:pt>
                <c:pt idx="7264">
                  <c:v>0</c:v>
                </c:pt>
                <c:pt idx="7265">
                  <c:v>0.8</c:v>
                </c:pt>
                <c:pt idx="7266">
                  <c:v>0</c:v>
                </c:pt>
                <c:pt idx="7267">
                  <c:v>0.2</c:v>
                </c:pt>
                <c:pt idx="7268">
                  <c:v>0.2</c:v>
                </c:pt>
                <c:pt idx="7269">
                  <c:v>0</c:v>
                </c:pt>
                <c:pt idx="7270">
                  <c:v>0</c:v>
                </c:pt>
                <c:pt idx="7271">
                  <c:v>0</c:v>
                </c:pt>
                <c:pt idx="7272">
                  <c:v>0</c:v>
                </c:pt>
                <c:pt idx="7273">
                  <c:v>0.2</c:v>
                </c:pt>
                <c:pt idx="7274">
                  <c:v>0</c:v>
                </c:pt>
                <c:pt idx="7275">
                  <c:v>0</c:v>
                </c:pt>
                <c:pt idx="7276">
                  <c:v>0.2</c:v>
                </c:pt>
                <c:pt idx="7277">
                  <c:v>0.2</c:v>
                </c:pt>
                <c:pt idx="7278">
                  <c:v>0.3</c:v>
                </c:pt>
                <c:pt idx="7279">
                  <c:v>0.2</c:v>
                </c:pt>
                <c:pt idx="7280">
                  <c:v>0</c:v>
                </c:pt>
                <c:pt idx="7281">
                  <c:v>0</c:v>
                </c:pt>
                <c:pt idx="7282">
                  <c:v>0</c:v>
                </c:pt>
                <c:pt idx="7283">
                  <c:v>0</c:v>
                </c:pt>
                <c:pt idx="7284">
                  <c:v>0.7</c:v>
                </c:pt>
                <c:pt idx="7285">
                  <c:v>0</c:v>
                </c:pt>
                <c:pt idx="7286">
                  <c:v>0</c:v>
                </c:pt>
                <c:pt idx="7287">
                  <c:v>0</c:v>
                </c:pt>
                <c:pt idx="7288">
                  <c:v>0.2</c:v>
                </c:pt>
                <c:pt idx="7289">
                  <c:v>0.7</c:v>
                </c:pt>
                <c:pt idx="7290">
                  <c:v>0.7</c:v>
                </c:pt>
                <c:pt idx="7291">
                  <c:v>0.2</c:v>
                </c:pt>
                <c:pt idx="7292">
                  <c:v>0.3</c:v>
                </c:pt>
                <c:pt idx="7293">
                  <c:v>0.2</c:v>
                </c:pt>
                <c:pt idx="7294">
                  <c:v>0.2</c:v>
                </c:pt>
                <c:pt idx="7295">
                  <c:v>0</c:v>
                </c:pt>
                <c:pt idx="7296">
                  <c:v>0</c:v>
                </c:pt>
                <c:pt idx="7297">
                  <c:v>0</c:v>
                </c:pt>
                <c:pt idx="7298">
                  <c:v>0</c:v>
                </c:pt>
                <c:pt idx="7299">
                  <c:v>0</c:v>
                </c:pt>
                <c:pt idx="7300">
                  <c:v>0.3</c:v>
                </c:pt>
                <c:pt idx="7301">
                  <c:v>0.6</c:v>
                </c:pt>
                <c:pt idx="7302">
                  <c:v>0</c:v>
                </c:pt>
                <c:pt idx="7303">
                  <c:v>0</c:v>
                </c:pt>
                <c:pt idx="7304">
                  <c:v>0.2</c:v>
                </c:pt>
                <c:pt idx="7305">
                  <c:v>0.8</c:v>
                </c:pt>
                <c:pt idx="7306">
                  <c:v>0.2</c:v>
                </c:pt>
                <c:pt idx="7307">
                  <c:v>0.2</c:v>
                </c:pt>
                <c:pt idx="7308">
                  <c:v>0</c:v>
                </c:pt>
                <c:pt idx="7309">
                  <c:v>0.2</c:v>
                </c:pt>
                <c:pt idx="7310">
                  <c:v>0.2</c:v>
                </c:pt>
                <c:pt idx="7311">
                  <c:v>0.4</c:v>
                </c:pt>
                <c:pt idx="7312">
                  <c:v>0.7</c:v>
                </c:pt>
                <c:pt idx="7313">
                  <c:v>0</c:v>
                </c:pt>
                <c:pt idx="7314">
                  <c:v>0</c:v>
                </c:pt>
                <c:pt idx="7315">
                  <c:v>0</c:v>
                </c:pt>
                <c:pt idx="7316">
                  <c:v>0.2</c:v>
                </c:pt>
                <c:pt idx="7317">
                  <c:v>0</c:v>
                </c:pt>
                <c:pt idx="7318">
                  <c:v>0</c:v>
                </c:pt>
                <c:pt idx="7319">
                  <c:v>0</c:v>
                </c:pt>
                <c:pt idx="7320">
                  <c:v>0.2</c:v>
                </c:pt>
                <c:pt idx="7321">
                  <c:v>0.2</c:v>
                </c:pt>
                <c:pt idx="7322">
                  <c:v>0</c:v>
                </c:pt>
                <c:pt idx="7323">
                  <c:v>0</c:v>
                </c:pt>
                <c:pt idx="7324">
                  <c:v>0.2</c:v>
                </c:pt>
                <c:pt idx="7325">
                  <c:v>0.2</c:v>
                </c:pt>
                <c:pt idx="7326">
                  <c:v>0</c:v>
                </c:pt>
                <c:pt idx="7327">
                  <c:v>0.2</c:v>
                </c:pt>
                <c:pt idx="7328">
                  <c:v>0.2</c:v>
                </c:pt>
                <c:pt idx="7329">
                  <c:v>0.2</c:v>
                </c:pt>
                <c:pt idx="7330">
                  <c:v>0.2</c:v>
                </c:pt>
                <c:pt idx="7331">
                  <c:v>0</c:v>
                </c:pt>
                <c:pt idx="7332">
                  <c:v>0.2</c:v>
                </c:pt>
                <c:pt idx="7333">
                  <c:v>0.2</c:v>
                </c:pt>
                <c:pt idx="7334">
                  <c:v>0.2</c:v>
                </c:pt>
                <c:pt idx="7335">
                  <c:v>0</c:v>
                </c:pt>
                <c:pt idx="7336">
                  <c:v>0</c:v>
                </c:pt>
                <c:pt idx="7337">
                  <c:v>0.2</c:v>
                </c:pt>
                <c:pt idx="7338">
                  <c:v>0.2</c:v>
                </c:pt>
                <c:pt idx="7339">
                  <c:v>0.3</c:v>
                </c:pt>
                <c:pt idx="7340">
                  <c:v>0</c:v>
                </c:pt>
                <c:pt idx="7341">
                  <c:v>0</c:v>
                </c:pt>
                <c:pt idx="7342">
                  <c:v>0.2</c:v>
                </c:pt>
                <c:pt idx="7343">
                  <c:v>0.2</c:v>
                </c:pt>
                <c:pt idx="7344">
                  <c:v>0</c:v>
                </c:pt>
                <c:pt idx="7345">
                  <c:v>0.2</c:v>
                </c:pt>
                <c:pt idx="7346">
                  <c:v>0.4</c:v>
                </c:pt>
                <c:pt idx="7347">
                  <c:v>0.4</c:v>
                </c:pt>
                <c:pt idx="7348">
                  <c:v>0</c:v>
                </c:pt>
                <c:pt idx="7349">
                  <c:v>0</c:v>
                </c:pt>
                <c:pt idx="7350">
                  <c:v>0</c:v>
                </c:pt>
                <c:pt idx="7351">
                  <c:v>0.2</c:v>
                </c:pt>
                <c:pt idx="7352">
                  <c:v>0</c:v>
                </c:pt>
                <c:pt idx="7353">
                  <c:v>0</c:v>
                </c:pt>
                <c:pt idx="7354">
                  <c:v>0</c:v>
                </c:pt>
                <c:pt idx="7355">
                  <c:v>0.15</c:v>
                </c:pt>
                <c:pt idx="7356">
                  <c:v>0</c:v>
                </c:pt>
                <c:pt idx="7357">
                  <c:v>0</c:v>
                </c:pt>
                <c:pt idx="7358">
                  <c:v>0.2</c:v>
                </c:pt>
                <c:pt idx="7359">
                  <c:v>0.2</c:v>
                </c:pt>
                <c:pt idx="7360">
                  <c:v>0</c:v>
                </c:pt>
                <c:pt idx="7361">
                  <c:v>0</c:v>
                </c:pt>
                <c:pt idx="7362">
                  <c:v>0.2</c:v>
                </c:pt>
                <c:pt idx="7363">
                  <c:v>0</c:v>
                </c:pt>
                <c:pt idx="7364">
                  <c:v>0</c:v>
                </c:pt>
                <c:pt idx="7365">
                  <c:v>0.2</c:v>
                </c:pt>
                <c:pt idx="7366">
                  <c:v>0.2</c:v>
                </c:pt>
                <c:pt idx="7367">
                  <c:v>0</c:v>
                </c:pt>
                <c:pt idx="7368">
                  <c:v>0.2</c:v>
                </c:pt>
                <c:pt idx="7369">
                  <c:v>0</c:v>
                </c:pt>
                <c:pt idx="7370">
                  <c:v>0</c:v>
                </c:pt>
                <c:pt idx="7371">
                  <c:v>0</c:v>
                </c:pt>
                <c:pt idx="7372">
                  <c:v>0</c:v>
                </c:pt>
                <c:pt idx="7373">
                  <c:v>0</c:v>
                </c:pt>
                <c:pt idx="7374">
                  <c:v>0.2</c:v>
                </c:pt>
                <c:pt idx="7375">
                  <c:v>0.2</c:v>
                </c:pt>
                <c:pt idx="7376">
                  <c:v>0.2</c:v>
                </c:pt>
                <c:pt idx="7377">
                  <c:v>0</c:v>
                </c:pt>
                <c:pt idx="7378">
                  <c:v>0.2</c:v>
                </c:pt>
                <c:pt idx="7379">
                  <c:v>0.7</c:v>
                </c:pt>
                <c:pt idx="7380">
                  <c:v>0.2</c:v>
                </c:pt>
                <c:pt idx="7381">
                  <c:v>0.2</c:v>
                </c:pt>
                <c:pt idx="7382">
                  <c:v>0.2</c:v>
                </c:pt>
                <c:pt idx="7383">
                  <c:v>0.2</c:v>
                </c:pt>
                <c:pt idx="7384">
                  <c:v>0</c:v>
                </c:pt>
                <c:pt idx="7385">
                  <c:v>0.2</c:v>
                </c:pt>
                <c:pt idx="7386">
                  <c:v>0</c:v>
                </c:pt>
                <c:pt idx="7387">
                  <c:v>0</c:v>
                </c:pt>
                <c:pt idx="7388">
                  <c:v>0</c:v>
                </c:pt>
                <c:pt idx="7389">
                  <c:v>0.2</c:v>
                </c:pt>
                <c:pt idx="7390">
                  <c:v>0.2</c:v>
                </c:pt>
                <c:pt idx="7391">
                  <c:v>0.2</c:v>
                </c:pt>
                <c:pt idx="7392">
                  <c:v>0.2</c:v>
                </c:pt>
                <c:pt idx="7393">
                  <c:v>0.7</c:v>
                </c:pt>
                <c:pt idx="7394">
                  <c:v>0.2</c:v>
                </c:pt>
                <c:pt idx="7395">
                  <c:v>0.2</c:v>
                </c:pt>
                <c:pt idx="7396">
                  <c:v>0.7</c:v>
                </c:pt>
                <c:pt idx="7397">
                  <c:v>0.2</c:v>
                </c:pt>
                <c:pt idx="7398">
                  <c:v>0.2</c:v>
                </c:pt>
                <c:pt idx="7399">
                  <c:v>0</c:v>
                </c:pt>
                <c:pt idx="7400">
                  <c:v>0.2</c:v>
                </c:pt>
                <c:pt idx="7401">
                  <c:v>0.2</c:v>
                </c:pt>
                <c:pt idx="7402">
                  <c:v>0</c:v>
                </c:pt>
                <c:pt idx="7403">
                  <c:v>0</c:v>
                </c:pt>
                <c:pt idx="7404">
                  <c:v>0</c:v>
                </c:pt>
                <c:pt idx="7405">
                  <c:v>0</c:v>
                </c:pt>
                <c:pt idx="7406">
                  <c:v>0</c:v>
                </c:pt>
                <c:pt idx="7407">
                  <c:v>0.7</c:v>
                </c:pt>
                <c:pt idx="7408">
                  <c:v>0.2</c:v>
                </c:pt>
                <c:pt idx="7409">
                  <c:v>0</c:v>
                </c:pt>
                <c:pt idx="7410">
                  <c:v>0</c:v>
                </c:pt>
                <c:pt idx="7411">
                  <c:v>0.2</c:v>
                </c:pt>
                <c:pt idx="7412">
                  <c:v>0.8</c:v>
                </c:pt>
                <c:pt idx="7413">
                  <c:v>0.2</c:v>
                </c:pt>
                <c:pt idx="7414">
                  <c:v>0</c:v>
                </c:pt>
                <c:pt idx="7415">
                  <c:v>0</c:v>
                </c:pt>
                <c:pt idx="7416">
                  <c:v>0</c:v>
                </c:pt>
                <c:pt idx="7417">
                  <c:v>0</c:v>
                </c:pt>
                <c:pt idx="7418">
                  <c:v>0.1</c:v>
                </c:pt>
                <c:pt idx="7419">
                  <c:v>0</c:v>
                </c:pt>
                <c:pt idx="7420">
                  <c:v>0.2</c:v>
                </c:pt>
                <c:pt idx="7421">
                  <c:v>0.2</c:v>
                </c:pt>
                <c:pt idx="7422">
                  <c:v>0.2</c:v>
                </c:pt>
                <c:pt idx="7423">
                  <c:v>0.4</c:v>
                </c:pt>
                <c:pt idx="7424">
                  <c:v>0</c:v>
                </c:pt>
                <c:pt idx="7425">
                  <c:v>0.2</c:v>
                </c:pt>
                <c:pt idx="7426">
                  <c:v>0</c:v>
                </c:pt>
                <c:pt idx="7427">
                  <c:v>0</c:v>
                </c:pt>
                <c:pt idx="7428">
                  <c:v>0</c:v>
                </c:pt>
                <c:pt idx="7429">
                  <c:v>0</c:v>
                </c:pt>
                <c:pt idx="7430">
                  <c:v>0.3</c:v>
                </c:pt>
                <c:pt idx="7431">
                  <c:v>0.2</c:v>
                </c:pt>
                <c:pt idx="7432">
                  <c:v>0.2</c:v>
                </c:pt>
                <c:pt idx="7433">
                  <c:v>0.2</c:v>
                </c:pt>
                <c:pt idx="7434">
                  <c:v>0</c:v>
                </c:pt>
                <c:pt idx="7435">
                  <c:v>0</c:v>
                </c:pt>
                <c:pt idx="7436">
                  <c:v>0</c:v>
                </c:pt>
                <c:pt idx="7437">
                  <c:v>0</c:v>
                </c:pt>
                <c:pt idx="7438">
                  <c:v>0</c:v>
                </c:pt>
                <c:pt idx="7439">
                  <c:v>0</c:v>
                </c:pt>
                <c:pt idx="7440">
                  <c:v>0</c:v>
                </c:pt>
                <c:pt idx="7441">
                  <c:v>0</c:v>
                </c:pt>
                <c:pt idx="7442">
                  <c:v>0.3</c:v>
                </c:pt>
                <c:pt idx="7443">
                  <c:v>0.8</c:v>
                </c:pt>
                <c:pt idx="7444">
                  <c:v>0.2</c:v>
                </c:pt>
                <c:pt idx="7445">
                  <c:v>0</c:v>
                </c:pt>
                <c:pt idx="7446">
                  <c:v>0</c:v>
                </c:pt>
                <c:pt idx="7447">
                  <c:v>0.2</c:v>
                </c:pt>
                <c:pt idx="7448">
                  <c:v>0</c:v>
                </c:pt>
                <c:pt idx="7449">
                  <c:v>0</c:v>
                </c:pt>
                <c:pt idx="7450">
                  <c:v>0.2</c:v>
                </c:pt>
                <c:pt idx="7451">
                  <c:v>0.2</c:v>
                </c:pt>
                <c:pt idx="7452">
                  <c:v>0.2</c:v>
                </c:pt>
                <c:pt idx="7453">
                  <c:v>0.32</c:v>
                </c:pt>
                <c:pt idx="7454">
                  <c:v>0</c:v>
                </c:pt>
                <c:pt idx="7455">
                  <c:v>0</c:v>
                </c:pt>
                <c:pt idx="7456">
                  <c:v>0</c:v>
                </c:pt>
                <c:pt idx="7457">
                  <c:v>0</c:v>
                </c:pt>
                <c:pt idx="7458">
                  <c:v>0</c:v>
                </c:pt>
                <c:pt idx="7459">
                  <c:v>0.2</c:v>
                </c:pt>
                <c:pt idx="7460">
                  <c:v>0.3</c:v>
                </c:pt>
                <c:pt idx="7461">
                  <c:v>0.2</c:v>
                </c:pt>
                <c:pt idx="7462">
                  <c:v>0.3</c:v>
                </c:pt>
                <c:pt idx="7463">
                  <c:v>0.2</c:v>
                </c:pt>
                <c:pt idx="7464">
                  <c:v>0.2</c:v>
                </c:pt>
                <c:pt idx="7465">
                  <c:v>0.2</c:v>
                </c:pt>
                <c:pt idx="7466">
                  <c:v>0</c:v>
                </c:pt>
                <c:pt idx="7467">
                  <c:v>0</c:v>
                </c:pt>
                <c:pt idx="7468">
                  <c:v>0</c:v>
                </c:pt>
                <c:pt idx="7469">
                  <c:v>0</c:v>
                </c:pt>
                <c:pt idx="7470">
                  <c:v>0</c:v>
                </c:pt>
                <c:pt idx="7471">
                  <c:v>0</c:v>
                </c:pt>
                <c:pt idx="7472">
                  <c:v>0</c:v>
                </c:pt>
                <c:pt idx="7473">
                  <c:v>0.2</c:v>
                </c:pt>
                <c:pt idx="7474">
                  <c:v>0</c:v>
                </c:pt>
                <c:pt idx="7475">
                  <c:v>0</c:v>
                </c:pt>
                <c:pt idx="7476">
                  <c:v>0.7</c:v>
                </c:pt>
                <c:pt idx="7477">
                  <c:v>0</c:v>
                </c:pt>
                <c:pt idx="7478">
                  <c:v>0</c:v>
                </c:pt>
                <c:pt idx="7479">
                  <c:v>0</c:v>
                </c:pt>
                <c:pt idx="7480">
                  <c:v>0</c:v>
                </c:pt>
                <c:pt idx="7481">
                  <c:v>0.2</c:v>
                </c:pt>
                <c:pt idx="7482">
                  <c:v>0.2</c:v>
                </c:pt>
                <c:pt idx="7483">
                  <c:v>0.2</c:v>
                </c:pt>
                <c:pt idx="7484">
                  <c:v>0.2</c:v>
                </c:pt>
                <c:pt idx="7485">
                  <c:v>0.2</c:v>
                </c:pt>
                <c:pt idx="7486">
                  <c:v>0.2</c:v>
                </c:pt>
                <c:pt idx="7487">
                  <c:v>0</c:v>
                </c:pt>
                <c:pt idx="7488">
                  <c:v>0</c:v>
                </c:pt>
                <c:pt idx="7489">
                  <c:v>0.2</c:v>
                </c:pt>
                <c:pt idx="7490">
                  <c:v>0</c:v>
                </c:pt>
                <c:pt idx="7491">
                  <c:v>0</c:v>
                </c:pt>
                <c:pt idx="7492">
                  <c:v>0</c:v>
                </c:pt>
                <c:pt idx="7493">
                  <c:v>0</c:v>
                </c:pt>
                <c:pt idx="7494">
                  <c:v>0</c:v>
                </c:pt>
                <c:pt idx="7495">
                  <c:v>0.2</c:v>
                </c:pt>
                <c:pt idx="7496">
                  <c:v>0</c:v>
                </c:pt>
                <c:pt idx="7497">
                  <c:v>0</c:v>
                </c:pt>
                <c:pt idx="7498">
                  <c:v>0</c:v>
                </c:pt>
                <c:pt idx="7499">
                  <c:v>0</c:v>
                </c:pt>
                <c:pt idx="7500">
                  <c:v>0.2</c:v>
                </c:pt>
                <c:pt idx="7501">
                  <c:v>0</c:v>
                </c:pt>
                <c:pt idx="7502">
                  <c:v>0</c:v>
                </c:pt>
                <c:pt idx="7503">
                  <c:v>0.2</c:v>
                </c:pt>
                <c:pt idx="7504">
                  <c:v>0</c:v>
                </c:pt>
                <c:pt idx="7505">
                  <c:v>0</c:v>
                </c:pt>
                <c:pt idx="7506">
                  <c:v>0</c:v>
                </c:pt>
                <c:pt idx="7507">
                  <c:v>0.2</c:v>
                </c:pt>
                <c:pt idx="7508">
                  <c:v>0</c:v>
                </c:pt>
                <c:pt idx="7509">
                  <c:v>0</c:v>
                </c:pt>
                <c:pt idx="7510">
                  <c:v>0</c:v>
                </c:pt>
                <c:pt idx="7511">
                  <c:v>0</c:v>
                </c:pt>
                <c:pt idx="7512">
                  <c:v>0.2</c:v>
                </c:pt>
                <c:pt idx="7513">
                  <c:v>0.2</c:v>
                </c:pt>
                <c:pt idx="7514">
                  <c:v>0.2</c:v>
                </c:pt>
                <c:pt idx="7515">
                  <c:v>0</c:v>
                </c:pt>
                <c:pt idx="7516">
                  <c:v>0</c:v>
                </c:pt>
                <c:pt idx="7517">
                  <c:v>0.2</c:v>
                </c:pt>
                <c:pt idx="7518">
                  <c:v>0.2</c:v>
                </c:pt>
                <c:pt idx="7519">
                  <c:v>0.2</c:v>
                </c:pt>
                <c:pt idx="7520">
                  <c:v>0</c:v>
                </c:pt>
                <c:pt idx="7521">
                  <c:v>0.2</c:v>
                </c:pt>
                <c:pt idx="7522">
                  <c:v>0</c:v>
                </c:pt>
                <c:pt idx="7523">
                  <c:v>0</c:v>
                </c:pt>
                <c:pt idx="7524">
                  <c:v>0</c:v>
                </c:pt>
                <c:pt idx="7525">
                  <c:v>0</c:v>
                </c:pt>
                <c:pt idx="7526">
                  <c:v>0</c:v>
                </c:pt>
                <c:pt idx="7527">
                  <c:v>0.2</c:v>
                </c:pt>
                <c:pt idx="7528">
                  <c:v>0.2</c:v>
                </c:pt>
                <c:pt idx="7529">
                  <c:v>0.3</c:v>
                </c:pt>
                <c:pt idx="7530">
                  <c:v>0</c:v>
                </c:pt>
                <c:pt idx="7531">
                  <c:v>0</c:v>
                </c:pt>
                <c:pt idx="7532">
                  <c:v>0</c:v>
                </c:pt>
                <c:pt idx="7533">
                  <c:v>0.2</c:v>
                </c:pt>
                <c:pt idx="7534">
                  <c:v>0</c:v>
                </c:pt>
                <c:pt idx="7535">
                  <c:v>0.2</c:v>
                </c:pt>
                <c:pt idx="7536">
                  <c:v>0.2</c:v>
                </c:pt>
                <c:pt idx="7537">
                  <c:v>0.4</c:v>
                </c:pt>
                <c:pt idx="7538">
                  <c:v>0.2</c:v>
                </c:pt>
                <c:pt idx="7539">
                  <c:v>0</c:v>
                </c:pt>
                <c:pt idx="7540">
                  <c:v>0.2</c:v>
                </c:pt>
                <c:pt idx="7541">
                  <c:v>0.2</c:v>
                </c:pt>
                <c:pt idx="7542">
                  <c:v>0</c:v>
                </c:pt>
                <c:pt idx="7543">
                  <c:v>0</c:v>
                </c:pt>
                <c:pt idx="7544">
                  <c:v>0</c:v>
                </c:pt>
                <c:pt idx="7545">
                  <c:v>0.2</c:v>
                </c:pt>
                <c:pt idx="7546">
                  <c:v>0</c:v>
                </c:pt>
                <c:pt idx="7547">
                  <c:v>0.2</c:v>
                </c:pt>
                <c:pt idx="7548">
                  <c:v>0</c:v>
                </c:pt>
                <c:pt idx="7549">
                  <c:v>0</c:v>
                </c:pt>
                <c:pt idx="7550">
                  <c:v>0</c:v>
                </c:pt>
                <c:pt idx="7551">
                  <c:v>0</c:v>
                </c:pt>
                <c:pt idx="7552">
                  <c:v>0.2</c:v>
                </c:pt>
                <c:pt idx="7553">
                  <c:v>0.2</c:v>
                </c:pt>
                <c:pt idx="7554">
                  <c:v>0.2</c:v>
                </c:pt>
                <c:pt idx="7555">
                  <c:v>0</c:v>
                </c:pt>
                <c:pt idx="7556">
                  <c:v>0</c:v>
                </c:pt>
                <c:pt idx="7557">
                  <c:v>0</c:v>
                </c:pt>
                <c:pt idx="7558">
                  <c:v>0</c:v>
                </c:pt>
                <c:pt idx="7559">
                  <c:v>0</c:v>
                </c:pt>
                <c:pt idx="7560">
                  <c:v>0.2</c:v>
                </c:pt>
                <c:pt idx="7561">
                  <c:v>0.2</c:v>
                </c:pt>
                <c:pt idx="7562">
                  <c:v>0.5</c:v>
                </c:pt>
                <c:pt idx="7563">
                  <c:v>0</c:v>
                </c:pt>
                <c:pt idx="7564">
                  <c:v>0</c:v>
                </c:pt>
                <c:pt idx="7565">
                  <c:v>0.1</c:v>
                </c:pt>
                <c:pt idx="7566">
                  <c:v>0</c:v>
                </c:pt>
                <c:pt idx="7567">
                  <c:v>0.2</c:v>
                </c:pt>
                <c:pt idx="7568">
                  <c:v>0.2</c:v>
                </c:pt>
                <c:pt idx="7569">
                  <c:v>0</c:v>
                </c:pt>
                <c:pt idx="7570">
                  <c:v>0</c:v>
                </c:pt>
                <c:pt idx="7571">
                  <c:v>0</c:v>
                </c:pt>
                <c:pt idx="7572">
                  <c:v>0.2</c:v>
                </c:pt>
                <c:pt idx="7573">
                  <c:v>0.2</c:v>
                </c:pt>
                <c:pt idx="7574">
                  <c:v>0</c:v>
                </c:pt>
                <c:pt idx="7575">
                  <c:v>0.2</c:v>
                </c:pt>
                <c:pt idx="7576">
                  <c:v>0</c:v>
                </c:pt>
                <c:pt idx="7577">
                  <c:v>0</c:v>
                </c:pt>
                <c:pt idx="7578">
                  <c:v>0.7</c:v>
                </c:pt>
                <c:pt idx="7579">
                  <c:v>0.2</c:v>
                </c:pt>
                <c:pt idx="7580">
                  <c:v>0.7</c:v>
                </c:pt>
                <c:pt idx="7581">
                  <c:v>0.2</c:v>
                </c:pt>
                <c:pt idx="7582">
                  <c:v>0.7</c:v>
                </c:pt>
                <c:pt idx="7583">
                  <c:v>0</c:v>
                </c:pt>
                <c:pt idx="7584">
                  <c:v>0</c:v>
                </c:pt>
                <c:pt idx="7585">
                  <c:v>0</c:v>
                </c:pt>
                <c:pt idx="7586">
                  <c:v>0.2</c:v>
                </c:pt>
                <c:pt idx="7587">
                  <c:v>0.32</c:v>
                </c:pt>
                <c:pt idx="7588">
                  <c:v>0.2</c:v>
                </c:pt>
                <c:pt idx="7589">
                  <c:v>0.2</c:v>
                </c:pt>
                <c:pt idx="7590">
                  <c:v>0.2</c:v>
                </c:pt>
                <c:pt idx="7591">
                  <c:v>0.2</c:v>
                </c:pt>
                <c:pt idx="7592">
                  <c:v>0.2</c:v>
                </c:pt>
                <c:pt idx="7593">
                  <c:v>0</c:v>
                </c:pt>
                <c:pt idx="7594">
                  <c:v>0</c:v>
                </c:pt>
                <c:pt idx="7595">
                  <c:v>0.2</c:v>
                </c:pt>
                <c:pt idx="7596">
                  <c:v>0</c:v>
                </c:pt>
                <c:pt idx="7597">
                  <c:v>0</c:v>
                </c:pt>
                <c:pt idx="7598">
                  <c:v>0</c:v>
                </c:pt>
                <c:pt idx="7599">
                  <c:v>0.2</c:v>
                </c:pt>
                <c:pt idx="7600">
                  <c:v>0.7</c:v>
                </c:pt>
                <c:pt idx="7601">
                  <c:v>0.2</c:v>
                </c:pt>
                <c:pt idx="7602">
                  <c:v>0.2</c:v>
                </c:pt>
                <c:pt idx="7603">
                  <c:v>0.2</c:v>
                </c:pt>
                <c:pt idx="7604">
                  <c:v>0</c:v>
                </c:pt>
                <c:pt idx="7605">
                  <c:v>0</c:v>
                </c:pt>
                <c:pt idx="7606">
                  <c:v>0</c:v>
                </c:pt>
                <c:pt idx="7607">
                  <c:v>0</c:v>
                </c:pt>
                <c:pt idx="7608">
                  <c:v>0.2</c:v>
                </c:pt>
                <c:pt idx="7609">
                  <c:v>0</c:v>
                </c:pt>
                <c:pt idx="7610">
                  <c:v>0</c:v>
                </c:pt>
                <c:pt idx="7611">
                  <c:v>0</c:v>
                </c:pt>
                <c:pt idx="7612">
                  <c:v>0.2</c:v>
                </c:pt>
                <c:pt idx="7613">
                  <c:v>0.2</c:v>
                </c:pt>
                <c:pt idx="7614">
                  <c:v>0.8</c:v>
                </c:pt>
                <c:pt idx="7615">
                  <c:v>0.6</c:v>
                </c:pt>
                <c:pt idx="7616">
                  <c:v>0.2</c:v>
                </c:pt>
                <c:pt idx="7617">
                  <c:v>0</c:v>
                </c:pt>
                <c:pt idx="7618">
                  <c:v>0</c:v>
                </c:pt>
                <c:pt idx="7619">
                  <c:v>0</c:v>
                </c:pt>
                <c:pt idx="7620">
                  <c:v>0</c:v>
                </c:pt>
                <c:pt idx="7621">
                  <c:v>0</c:v>
                </c:pt>
                <c:pt idx="7622">
                  <c:v>0.2</c:v>
                </c:pt>
                <c:pt idx="7623">
                  <c:v>0</c:v>
                </c:pt>
                <c:pt idx="7624">
                  <c:v>0</c:v>
                </c:pt>
                <c:pt idx="7625">
                  <c:v>0.2</c:v>
                </c:pt>
                <c:pt idx="7626">
                  <c:v>0</c:v>
                </c:pt>
                <c:pt idx="7627">
                  <c:v>0</c:v>
                </c:pt>
                <c:pt idx="7628">
                  <c:v>0</c:v>
                </c:pt>
                <c:pt idx="7629">
                  <c:v>0</c:v>
                </c:pt>
                <c:pt idx="7630">
                  <c:v>0.2</c:v>
                </c:pt>
                <c:pt idx="7631">
                  <c:v>0</c:v>
                </c:pt>
                <c:pt idx="7632">
                  <c:v>0</c:v>
                </c:pt>
                <c:pt idx="7633">
                  <c:v>0</c:v>
                </c:pt>
                <c:pt idx="7634">
                  <c:v>0.2</c:v>
                </c:pt>
                <c:pt idx="7635">
                  <c:v>0.2</c:v>
                </c:pt>
                <c:pt idx="7636">
                  <c:v>0</c:v>
                </c:pt>
                <c:pt idx="7637">
                  <c:v>0</c:v>
                </c:pt>
                <c:pt idx="7638">
                  <c:v>0</c:v>
                </c:pt>
                <c:pt idx="7639">
                  <c:v>0.2</c:v>
                </c:pt>
                <c:pt idx="7640">
                  <c:v>0</c:v>
                </c:pt>
                <c:pt idx="7641">
                  <c:v>0</c:v>
                </c:pt>
                <c:pt idx="7642">
                  <c:v>0</c:v>
                </c:pt>
                <c:pt idx="7643">
                  <c:v>0</c:v>
                </c:pt>
                <c:pt idx="7644">
                  <c:v>0</c:v>
                </c:pt>
                <c:pt idx="7645">
                  <c:v>0</c:v>
                </c:pt>
                <c:pt idx="7646">
                  <c:v>0</c:v>
                </c:pt>
                <c:pt idx="7647">
                  <c:v>0</c:v>
                </c:pt>
                <c:pt idx="7648">
                  <c:v>0</c:v>
                </c:pt>
                <c:pt idx="7649">
                  <c:v>0.1</c:v>
                </c:pt>
                <c:pt idx="7650">
                  <c:v>0</c:v>
                </c:pt>
                <c:pt idx="7651">
                  <c:v>0.2</c:v>
                </c:pt>
                <c:pt idx="7652">
                  <c:v>0</c:v>
                </c:pt>
                <c:pt idx="7653">
                  <c:v>0</c:v>
                </c:pt>
                <c:pt idx="7654">
                  <c:v>0</c:v>
                </c:pt>
                <c:pt idx="7655">
                  <c:v>0</c:v>
                </c:pt>
                <c:pt idx="7656">
                  <c:v>0.4</c:v>
                </c:pt>
                <c:pt idx="7657">
                  <c:v>0</c:v>
                </c:pt>
                <c:pt idx="7658">
                  <c:v>0</c:v>
                </c:pt>
                <c:pt idx="7659">
                  <c:v>0</c:v>
                </c:pt>
                <c:pt idx="7660">
                  <c:v>0.5</c:v>
                </c:pt>
                <c:pt idx="7661">
                  <c:v>0.4</c:v>
                </c:pt>
                <c:pt idx="7662">
                  <c:v>0.2</c:v>
                </c:pt>
                <c:pt idx="7663">
                  <c:v>0.2</c:v>
                </c:pt>
                <c:pt idx="7664">
                  <c:v>0</c:v>
                </c:pt>
                <c:pt idx="7665">
                  <c:v>0.2</c:v>
                </c:pt>
                <c:pt idx="7666">
                  <c:v>0.2</c:v>
                </c:pt>
                <c:pt idx="7667">
                  <c:v>0.2</c:v>
                </c:pt>
                <c:pt idx="7668">
                  <c:v>0.2</c:v>
                </c:pt>
                <c:pt idx="7669">
                  <c:v>0</c:v>
                </c:pt>
                <c:pt idx="7670">
                  <c:v>0</c:v>
                </c:pt>
                <c:pt idx="7671">
                  <c:v>0</c:v>
                </c:pt>
                <c:pt idx="7672">
                  <c:v>0</c:v>
                </c:pt>
                <c:pt idx="7673">
                  <c:v>0</c:v>
                </c:pt>
                <c:pt idx="7674">
                  <c:v>0</c:v>
                </c:pt>
                <c:pt idx="7675">
                  <c:v>0.2</c:v>
                </c:pt>
                <c:pt idx="7676">
                  <c:v>0</c:v>
                </c:pt>
                <c:pt idx="7677">
                  <c:v>0.2</c:v>
                </c:pt>
                <c:pt idx="7678">
                  <c:v>0.5</c:v>
                </c:pt>
                <c:pt idx="7679">
                  <c:v>0</c:v>
                </c:pt>
                <c:pt idx="7680">
                  <c:v>0</c:v>
                </c:pt>
                <c:pt idx="7681">
                  <c:v>0.2</c:v>
                </c:pt>
                <c:pt idx="7682">
                  <c:v>0</c:v>
                </c:pt>
                <c:pt idx="7683">
                  <c:v>0</c:v>
                </c:pt>
                <c:pt idx="7684">
                  <c:v>0.2</c:v>
                </c:pt>
                <c:pt idx="7685">
                  <c:v>0</c:v>
                </c:pt>
                <c:pt idx="7686">
                  <c:v>0.2</c:v>
                </c:pt>
                <c:pt idx="7687">
                  <c:v>0</c:v>
                </c:pt>
                <c:pt idx="7688">
                  <c:v>0.2</c:v>
                </c:pt>
                <c:pt idx="7689">
                  <c:v>0</c:v>
                </c:pt>
                <c:pt idx="7690">
                  <c:v>0</c:v>
                </c:pt>
                <c:pt idx="7691">
                  <c:v>0</c:v>
                </c:pt>
                <c:pt idx="7692">
                  <c:v>0</c:v>
                </c:pt>
                <c:pt idx="7693">
                  <c:v>0.2</c:v>
                </c:pt>
                <c:pt idx="7694">
                  <c:v>0.2</c:v>
                </c:pt>
                <c:pt idx="7695">
                  <c:v>0.2</c:v>
                </c:pt>
                <c:pt idx="7696">
                  <c:v>0.2</c:v>
                </c:pt>
                <c:pt idx="7697">
                  <c:v>0.4</c:v>
                </c:pt>
                <c:pt idx="7698">
                  <c:v>0.2</c:v>
                </c:pt>
                <c:pt idx="7699">
                  <c:v>0</c:v>
                </c:pt>
                <c:pt idx="7700">
                  <c:v>0.2</c:v>
                </c:pt>
                <c:pt idx="7701">
                  <c:v>0</c:v>
                </c:pt>
                <c:pt idx="7702">
                  <c:v>0</c:v>
                </c:pt>
                <c:pt idx="7703">
                  <c:v>0</c:v>
                </c:pt>
                <c:pt idx="7704">
                  <c:v>0</c:v>
                </c:pt>
                <c:pt idx="7705">
                  <c:v>0.2</c:v>
                </c:pt>
                <c:pt idx="7706">
                  <c:v>0</c:v>
                </c:pt>
                <c:pt idx="7707">
                  <c:v>0.2</c:v>
                </c:pt>
                <c:pt idx="7708">
                  <c:v>0.2</c:v>
                </c:pt>
                <c:pt idx="7709">
                  <c:v>0.2</c:v>
                </c:pt>
                <c:pt idx="7710">
                  <c:v>0.2</c:v>
                </c:pt>
                <c:pt idx="7711">
                  <c:v>0.2</c:v>
                </c:pt>
                <c:pt idx="7712">
                  <c:v>0</c:v>
                </c:pt>
                <c:pt idx="7713">
                  <c:v>0.2</c:v>
                </c:pt>
                <c:pt idx="7714">
                  <c:v>0</c:v>
                </c:pt>
                <c:pt idx="7715">
                  <c:v>0</c:v>
                </c:pt>
                <c:pt idx="7716">
                  <c:v>0.8</c:v>
                </c:pt>
                <c:pt idx="7717">
                  <c:v>0</c:v>
                </c:pt>
                <c:pt idx="7718">
                  <c:v>0</c:v>
                </c:pt>
                <c:pt idx="7719">
                  <c:v>0.2</c:v>
                </c:pt>
                <c:pt idx="7720">
                  <c:v>0.2</c:v>
                </c:pt>
                <c:pt idx="7721">
                  <c:v>0.2</c:v>
                </c:pt>
                <c:pt idx="7722">
                  <c:v>0.2</c:v>
                </c:pt>
                <c:pt idx="7723">
                  <c:v>0</c:v>
                </c:pt>
                <c:pt idx="7724">
                  <c:v>0.7</c:v>
                </c:pt>
                <c:pt idx="7725">
                  <c:v>0</c:v>
                </c:pt>
                <c:pt idx="7726">
                  <c:v>0.2</c:v>
                </c:pt>
                <c:pt idx="7727">
                  <c:v>0.8</c:v>
                </c:pt>
                <c:pt idx="7728">
                  <c:v>0.2</c:v>
                </c:pt>
                <c:pt idx="7729">
                  <c:v>0.2</c:v>
                </c:pt>
                <c:pt idx="7730">
                  <c:v>0</c:v>
                </c:pt>
                <c:pt idx="7731">
                  <c:v>0</c:v>
                </c:pt>
                <c:pt idx="7732">
                  <c:v>0.2</c:v>
                </c:pt>
                <c:pt idx="7733">
                  <c:v>0.2</c:v>
                </c:pt>
                <c:pt idx="7734">
                  <c:v>0</c:v>
                </c:pt>
                <c:pt idx="7735">
                  <c:v>0.2</c:v>
                </c:pt>
                <c:pt idx="7736">
                  <c:v>0.2</c:v>
                </c:pt>
                <c:pt idx="7737">
                  <c:v>0.2</c:v>
                </c:pt>
                <c:pt idx="7738">
                  <c:v>0.2</c:v>
                </c:pt>
                <c:pt idx="7739">
                  <c:v>0</c:v>
                </c:pt>
                <c:pt idx="7740">
                  <c:v>0</c:v>
                </c:pt>
                <c:pt idx="7741">
                  <c:v>0.2</c:v>
                </c:pt>
                <c:pt idx="7742">
                  <c:v>0.6</c:v>
                </c:pt>
                <c:pt idx="7743">
                  <c:v>0.8</c:v>
                </c:pt>
                <c:pt idx="7744">
                  <c:v>0.2</c:v>
                </c:pt>
                <c:pt idx="7745">
                  <c:v>0.2</c:v>
                </c:pt>
                <c:pt idx="7746">
                  <c:v>0.4</c:v>
                </c:pt>
                <c:pt idx="7747">
                  <c:v>0.2</c:v>
                </c:pt>
                <c:pt idx="7748">
                  <c:v>0.8</c:v>
                </c:pt>
                <c:pt idx="7749">
                  <c:v>0.2</c:v>
                </c:pt>
                <c:pt idx="7750">
                  <c:v>0.2</c:v>
                </c:pt>
                <c:pt idx="7751">
                  <c:v>0.8</c:v>
                </c:pt>
                <c:pt idx="7752">
                  <c:v>0.3</c:v>
                </c:pt>
                <c:pt idx="7753">
                  <c:v>0.3</c:v>
                </c:pt>
                <c:pt idx="7754">
                  <c:v>0</c:v>
                </c:pt>
                <c:pt idx="7755">
                  <c:v>0</c:v>
                </c:pt>
                <c:pt idx="7756">
                  <c:v>0.2</c:v>
                </c:pt>
                <c:pt idx="7757">
                  <c:v>0.2</c:v>
                </c:pt>
                <c:pt idx="7758">
                  <c:v>0.7</c:v>
                </c:pt>
                <c:pt idx="7759">
                  <c:v>0.2</c:v>
                </c:pt>
                <c:pt idx="7760">
                  <c:v>0</c:v>
                </c:pt>
                <c:pt idx="7761">
                  <c:v>0.2</c:v>
                </c:pt>
                <c:pt idx="7762">
                  <c:v>0.8</c:v>
                </c:pt>
                <c:pt idx="7763">
                  <c:v>0</c:v>
                </c:pt>
                <c:pt idx="7764">
                  <c:v>0</c:v>
                </c:pt>
                <c:pt idx="7765">
                  <c:v>0</c:v>
                </c:pt>
                <c:pt idx="7766">
                  <c:v>0</c:v>
                </c:pt>
                <c:pt idx="7767">
                  <c:v>0</c:v>
                </c:pt>
                <c:pt idx="7768">
                  <c:v>0.2</c:v>
                </c:pt>
                <c:pt idx="7769">
                  <c:v>0.2</c:v>
                </c:pt>
                <c:pt idx="7770">
                  <c:v>0</c:v>
                </c:pt>
                <c:pt idx="7771">
                  <c:v>0.2</c:v>
                </c:pt>
                <c:pt idx="7772">
                  <c:v>0.2</c:v>
                </c:pt>
                <c:pt idx="7773">
                  <c:v>0</c:v>
                </c:pt>
                <c:pt idx="7774">
                  <c:v>0</c:v>
                </c:pt>
                <c:pt idx="7775">
                  <c:v>0</c:v>
                </c:pt>
                <c:pt idx="7776">
                  <c:v>0.7</c:v>
                </c:pt>
                <c:pt idx="7777">
                  <c:v>0.2</c:v>
                </c:pt>
                <c:pt idx="7778">
                  <c:v>0.2</c:v>
                </c:pt>
                <c:pt idx="7779">
                  <c:v>0</c:v>
                </c:pt>
                <c:pt idx="7780">
                  <c:v>0</c:v>
                </c:pt>
                <c:pt idx="7781">
                  <c:v>0</c:v>
                </c:pt>
                <c:pt idx="7782">
                  <c:v>0</c:v>
                </c:pt>
                <c:pt idx="7783">
                  <c:v>0</c:v>
                </c:pt>
                <c:pt idx="7784">
                  <c:v>0</c:v>
                </c:pt>
                <c:pt idx="7785">
                  <c:v>0</c:v>
                </c:pt>
                <c:pt idx="7786">
                  <c:v>0</c:v>
                </c:pt>
                <c:pt idx="7787">
                  <c:v>0</c:v>
                </c:pt>
                <c:pt idx="7788">
                  <c:v>0</c:v>
                </c:pt>
                <c:pt idx="7789">
                  <c:v>0</c:v>
                </c:pt>
                <c:pt idx="7790">
                  <c:v>0</c:v>
                </c:pt>
                <c:pt idx="7791">
                  <c:v>0</c:v>
                </c:pt>
                <c:pt idx="7792">
                  <c:v>0</c:v>
                </c:pt>
                <c:pt idx="7793">
                  <c:v>0.2</c:v>
                </c:pt>
                <c:pt idx="7794">
                  <c:v>0</c:v>
                </c:pt>
                <c:pt idx="7795">
                  <c:v>0</c:v>
                </c:pt>
                <c:pt idx="7796">
                  <c:v>0.2</c:v>
                </c:pt>
                <c:pt idx="7797">
                  <c:v>0.2</c:v>
                </c:pt>
                <c:pt idx="7798">
                  <c:v>0</c:v>
                </c:pt>
                <c:pt idx="7799">
                  <c:v>0</c:v>
                </c:pt>
                <c:pt idx="7800">
                  <c:v>0.2</c:v>
                </c:pt>
                <c:pt idx="7801">
                  <c:v>0.2</c:v>
                </c:pt>
                <c:pt idx="7802">
                  <c:v>0.2</c:v>
                </c:pt>
                <c:pt idx="7803">
                  <c:v>0.4</c:v>
                </c:pt>
                <c:pt idx="7804">
                  <c:v>0.2</c:v>
                </c:pt>
                <c:pt idx="7805">
                  <c:v>0.2</c:v>
                </c:pt>
                <c:pt idx="7806">
                  <c:v>0.3</c:v>
                </c:pt>
                <c:pt idx="7807">
                  <c:v>0.2</c:v>
                </c:pt>
                <c:pt idx="7808">
                  <c:v>0.2</c:v>
                </c:pt>
                <c:pt idx="7809">
                  <c:v>0</c:v>
                </c:pt>
                <c:pt idx="7810">
                  <c:v>0</c:v>
                </c:pt>
                <c:pt idx="7811">
                  <c:v>0</c:v>
                </c:pt>
                <c:pt idx="7812">
                  <c:v>0</c:v>
                </c:pt>
                <c:pt idx="7813">
                  <c:v>0</c:v>
                </c:pt>
                <c:pt idx="7814">
                  <c:v>0.2</c:v>
                </c:pt>
                <c:pt idx="7815">
                  <c:v>0.2</c:v>
                </c:pt>
                <c:pt idx="7816">
                  <c:v>0.7</c:v>
                </c:pt>
                <c:pt idx="7817">
                  <c:v>0.2</c:v>
                </c:pt>
                <c:pt idx="7818">
                  <c:v>0</c:v>
                </c:pt>
                <c:pt idx="7819">
                  <c:v>0.2</c:v>
                </c:pt>
                <c:pt idx="7820">
                  <c:v>0.2</c:v>
                </c:pt>
                <c:pt idx="7821">
                  <c:v>0.2</c:v>
                </c:pt>
                <c:pt idx="7822">
                  <c:v>0.2</c:v>
                </c:pt>
                <c:pt idx="7823">
                  <c:v>0.2</c:v>
                </c:pt>
                <c:pt idx="7824">
                  <c:v>0.2</c:v>
                </c:pt>
                <c:pt idx="7825">
                  <c:v>0</c:v>
                </c:pt>
                <c:pt idx="7826">
                  <c:v>0</c:v>
                </c:pt>
                <c:pt idx="7827">
                  <c:v>0</c:v>
                </c:pt>
                <c:pt idx="7828">
                  <c:v>0</c:v>
                </c:pt>
                <c:pt idx="7829">
                  <c:v>0</c:v>
                </c:pt>
                <c:pt idx="7830">
                  <c:v>0</c:v>
                </c:pt>
                <c:pt idx="7831">
                  <c:v>0</c:v>
                </c:pt>
                <c:pt idx="7832">
                  <c:v>0.2</c:v>
                </c:pt>
                <c:pt idx="7833">
                  <c:v>0.2</c:v>
                </c:pt>
                <c:pt idx="7834">
                  <c:v>0</c:v>
                </c:pt>
                <c:pt idx="7835">
                  <c:v>0</c:v>
                </c:pt>
                <c:pt idx="7836">
                  <c:v>0.8</c:v>
                </c:pt>
                <c:pt idx="7837">
                  <c:v>0.2</c:v>
                </c:pt>
                <c:pt idx="7838">
                  <c:v>0.2</c:v>
                </c:pt>
                <c:pt idx="7839">
                  <c:v>0</c:v>
                </c:pt>
                <c:pt idx="7840">
                  <c:v>0.2</c:v>
                </c:pt>
                <c:pt idx="7841">
                  <c:v>0.2</c:v>
                </c:pt>
                <c:pt idx="7842">
                  <c:v>0</c:v>
                </c:pt>
                <c:pt idx="7843">
                  <c:v>0.2</c:v>
                </c:pt>
                <c:pt idx="7844">
                  <c:v>0</c:v>
                </c:pt>
                <c:pt idx="7845">
                  <c:v>0</c:v>
                </c:pt>
                <c:pt idx="7846">
                  <c:v>0</c:v>
                </c:pt>
                <c:pt idx="7847">
                  <c:v>0</c:v>
                </c:pt>
                <c:pt idx="7848">
                  <c:v>0.2</c:v>
                </c:pt>
                <c:pt idx="7849">
                  <c:v>0.2</c:v>
                </c:pt>
                <c:pt idx="7850">
                  <c:v>0.2</c:v>
                </c:pt>
                <c:pt idx="7851">
                  <c:v>0</c:v>
                </c:pt>
                <c:pt idx="7852">
                  <c:v>0.4</c:v>
                </c:pt>
                <c:pt idx="7853">
                  <c:v>0.2</c:v>
                </c:pt>
                <c:pt idx="7854">
                  <c:v>0.2</c:v>
                </c:pt>
                <c:pt idx="7855">
                  <c:v>0.2</c:v>
                </c:pt>
                <c:pt idx="7856">
                  <c:v>0</c:v>
                </c:pt>
                <c:pt idx="7857">
                  <c:v>0</c:v>
                </c:pt>
                <c:pt idx="7858">
                  <c:v>0</c:v>
                </c:pt>
                <c:pt idx="7859">
                  <c:v>0.2</c:v>
                </c:pt>
                <c:pt idx="7860">
                  <c:v>0</c:v>
                </c:pt>
                <c:pt idx="7861">
                  <c:v>0</c:v>
                </c:pt>
                <c:pt idx="7862">
                  <c:v>0</c:v>
                </c:pt>
                <c:pt idx="7863">
                  <c:v>0.2</c:v>
                </c:pt>
                <c:pt idx="7864">
                  <c:v>0.2</c:v>
                </c:pt>
                <c:pt idx="7865">
                  <c:v>0.2</c:v>
                </c:pt>
                <c:pt idx="7866">
                  <c:v>0</c:v>
                </c:pt>
                <c:pt idx="7867">
                  <c:v>0</c:v>
                </c:pt>
                <c:pt idx="7868">
                  <c:v>0</c:v>
                </c:pt>
                <c:pt idx="7869">
                  <c:v>0</c:v>
                </c:pt>
                <c:pt idx="7870">
                  <c:v>0</c:v>
                </c:pt>
                <c:pt idx="7871">
                  <c:v>0</c:v>
                </c:pt>
                <c:pt idx="7872">
                  <c:v>0</c:v>
                </c:pt>
                <c:pt idx="7873">
                  <c:v>0</c:v>
                </c:pt>
                <c:pt idx="7874">
                  <c:v>0</c:v>
                </c:pt>
                <c:pt idx="7875">
                  <c:v>0</c:v>
                </c:pt>
                <c:pt idx="7876">
                  <c:v>0</c:v>
                </c:pt>
                <c:pt idx="7877">
                  <c:v>0.2</c:v>
                </c:pt>
                <c:pt idx="7878">
                  <c:v>0.2</c:v>
                </c:pt>
                <c:pt idx="7879">
                  <c:v>0</c:v>
                </c:pt>
                <c:pt idx="7880">
                  <c:v>0</c:v>
                </c:pt>
                <c:pt idx="7881">
                  <c:v>0</c:v>
                </c:pt>
                <c:pt idx="7882">
                  <c:v>0.2</c:v>
                </c:pt>
                <c:pt idx="7883">
                  <c:v>0</c:v>
                </c:pt>
                <c:pt idx="7884">
                  <c:v>0</c:v>
                </c:pt>
                <c:pt idx="7885">
                  <c:v>0.2</c:v>
                </c:pt>
                <c:pt idx="7886">
                  <c:v>0.2</c:v>
                </c:pt>
                <c:pt idx="7887">
                  <c:v>0</c:v>
                </c:pt>
                <c:pt idx="7888">
                  <c:v>0.2</c:v>
                </c:pt>
                <c:pt idx="7889">
                  <c:v>0.2</c:v>
                </c:pt>
                <c:pt idx="7890">
                  <c:v>0.2</c:v>
                </c:pt>
                <c:pt idx="7891">
                  <c:v>0</c:v>
                </c:pt>
                <c:pt idx="7892">
                  <c:v>0</c:v>
                </c:pt>
                <c:pt idx="7893">
                  <c:v>0</c:v>
                </c:pt>
                <c:pt idx="7894">
                  <c:v>0.6</c:v>
                </c:pt>
                <c:pt idx="7895">
                  <c:v>0.2</c:v>
                </c:pt>
                <c:pt idx="7896">
                  <c:v>0</c:v>
                </c:pt>
                <c:pt idx="7897">
                  <c:v>0</c:v>
                </c:pt>
                <c:pt idx="7898">
                  <c:v>0.2</c:v>
                </c:pt>
                <c:pt idx="7899">
                  <c:v>0.2</c:v>
                </c:pt>
                <c:pt idx="7900">
                  <c:v>0</c:v>
                </c:pt>
                <c:pt idx="7901">
                  <c:v>0</c:v>
                </c:pt>
                <c:pt idx="7902">
                  <c:v>0</c:v>
                </c:pt>
                <c:pt idx="7903">
                  <c:v>0.2</c:v>
                </c:pt>
                <c:pt idx="7904">
                  <c:v>0.4</c:v>
                </c:pt>
                <c:pt idx="7905">
                  <c:v>0.2</c:v>
                </c:pt>
                <c:pt idx="7906">
                  <c:v>0.8</c:v>
                </c:pt>
                <c:pt idx="7907">
                  <c:v>0</c:v>
                </c:pt>
                <c:pt idx="7908">
                  <c:v>0</c:v>
                </c:pt>
                <c:pt idx="7909">
                  <c:v>0</c:v>
                </c:pt>
                <c:pt idx="7910">
                  <c:v>0</c:v>
                </c:pt>
                <c:pt idx="7911">
                  <c:v>0</c:v>
                </c:pt>
                <c:pt idx="7912">
                  <c:v>0.2</c:v>
                </c:pt>
                <c:pt idx="7913">
                  <c:v>0.2</c:v>
                </c:pt>
                <c:pt idx="7914">
                  <c:v>0</c:v>
                </c:pt>
                <c:pt idx="7915">
                  <c:v>0</c:v>
                </c:pt>
                <c:pt idx="7916">
                  <c:v>0</c:v>
                </c:pt>
                <c:pt idx="7917">
                  <c:v>0.2</c:v>
                </c:pt>
                <c:pt idx="7918">
                  <c:v>0.2</c:v>
                </c:pt>
                <c:pt idx="7919">
                  <c:v>0.2</c:v>
                </c:pt>
                <c:pt idx="7920">
                  <c:v>0.2</c:v>
                </c:pt>
                <c:pt idx="7921">
                  <c:v>0</c:v>
                </c:pt>
                <c:pt idx="7922">
                  <c:v>0.7</c:v>
                </c:pt>
                <c:pt idx="7923">
                  <c:v>0.2</c:v>
                </c:pt>
                <c:pt idx="7924">
                  <c:v>0.2</c:v>
                </c:pt>
                <c:pt idx="7925">
                  <c:v>0</c:v>
                </c:pt>
                <c:pt idx="7926">
                  <c:v>0</c:v>
                </c:pt>
                <c:pt idx="7927">
                  <c:v>0</c:v>
                </c:pt>
                <c:pt idx="7928">
                  <c:v>0</c:v>
                </c:pt>
                <c:pt idx="7929">
                  <c:v>0.2</c:v>
                </c:pt>
                <c:pt idx="7930">
                  <c:v>0.4</c:v>
                </c:pt>
                <c:pt idx="7931">
                  <c:v>0.7</c:v>
                </c:pt>
                <c:pt idx="7932">
                  <c:v>0.2</c:v>
                </c:pt>
                <c:pt idx="7933">
                  <c:v>0</c:v>
                </c:pt>
                <c:pt idx="7934">
                  <c:v>0.2</c:v>
                </c:pt>
                <c:pt idx="7935">
                  <c:v>0</c:v>
                </c:pt>
                <c:pt idx="7936">
                  <c:v>0</c:v>
                </c:pt>
                <c:pt idx="7937">
                  <c:v>0.2</c:v>
                </c:pt>
                <c:pt idx="7938">
                  <c:v>0.2</c:v>
                </c:pt>
                <c:pt idx="7939">
                  <c:v>0</c:v>
                </c:pt>
                <c:pt idx="7940">
                  <c:v>0</c:v>
                </c:pt>
                <c:pt idx="7941">
                  <c:v>0.2</c:v>
                </c:pt>
                <c:pt idx="7942">
                  <c:v>0</c:v>
                </c:pt>
                <c:pt idx="7943">
                  <c:v>0</c:v>
                </c:pt>
                <c:pt idx="7944">
                  <c:v>0</c:v>
                </c:pt>
                <c:pt idx="7945">
                  <c:v>0</c:v>
                </c:pt>
                <c:pt idx="7946">
                  <c:v>0</c:v>
                </c:pt>
                <c:pt idx="7947">
                  <c:v>0</c:v>
                </c:pt>
                <c:pt idx="7948">
                  <c:v>0</c:v>
                </c:pt>
                <c:pt idx="7949">
                  <c:v>0.2</c:v>
                </c:pt>
                <c:pt idx="7950">
                  <c:v>0</c:v>
                </c:pt>
                <c:pt idx="7951">
                  <c:v>0</c:v>
                </c:pt>
                <c:pt idx="7952">
                  <c:v>0</c:v>
                </c:pt>
                <c:pt idx="7953">
                  <c:v>0.2</c:v>
                </c:pt>
                <c:pt idx="7954">
                  <c:v>0.5</c:v>
                </c:pt>
                <c:pt idx="7955">
                  <c:v>0.2</c:v>
                </c:pt>
                <c:pt idx="7956">
                  <c:v>0.2</c:v>
                </c:pt>
                <c:pt idx="7957">
                  <c:v>0.2</c:v>
                </c:pt>
                <c:pt idx="7958">
                  <c:v>0.2</c:v>
                </c:pt>
                <c:pt idx="7959">
                  <c:v>0.4</c:v>
                </c:pt>
                <c:pt idx="7960">
                  <c:v>0</c:v>
                </c:pt>
                <c:pt idx="7961">
                  <c:v>0</c:v>
                </c:pt>
                <c:pt idx="7962">
                  <c:v>0.2</c:v>
                </c:pt>
                <c:pt idx="7963">
                  <c:v>0.2</c:v>
                </c:pt>
                <c:pt idx="7964">
                  <c:v>0.2</c:v>
                </c:pt>
                <c:pt idx="7965">
                  <c:v>0.2</c:v>
                </c:pt>
                <c:pt idx="7966">
                  <c:v>0.2</c:v>
                </c:pt>
                <c:pt idx="7967">
                  <c:v>0</c:v>
                </c:pt>
                <c:pt idx="7968">
                  <c:v>0.4</c:v>
                </c:pt>
                <c:pt idx="7969">
                  <c:v>0.4</c:v>
                </c:pt>
                <c:pt idx="7970">
                  <c:v>0.7</c:v>
                </c:pt>
                <c:pt idx="7971">
                  <c:v>0</c:v>
                </c:pt>
                <c:pt idx="7972">
                  <c:v>0.2</c:v>
                </c:pt>
                <c:pt idx="7973">
                  <c:v>0.2</c:v>
                </c:pt>
                <c:pt idx="7974">
                  <c:v>0</c:v>
                </c:pt>
                <c:pt idx="7975">
                  <c:v>0</c:v>
                </c:pt>
                <c:pt idx="7976">
                  <c:v>0.2</c:v>
                </c:pt>
                <c:pt idx="7977">
                  <c:v>0</c:v>
                </c:pt>
                <c:pt idx="7978">
                  <c:v>0</c:v>
                </c:pt>
                <c:pt idx="7979">
                  <c:v>0</c:v>
                </c:pt>
                <c:pt idx="7980">
                  <c:v>0.2</c:v>
                </c:pt>
                <c:pt idx="7981">
                  <c:v>0</c:v>
                </c:pt>
                <c:pt idx="7982">
                  <c:v>0.2</c:v>
                </c:pt>
                <c:pt idx="7983">
                  <c:v>0.7</c:v>
                </c:pt>
                <c:pt idx="7984">
                  <c:v>0</c:v>
                </c:pt>
                <c:pt idx="7985">
                  <c:v>0</c:v>
                </c:pt>
                <c:pt idx="7986">
                  <c:v>0</c:v>
                </c:pt>
                <c:pt idx="7987">
                  <c:v>0</c:v>
                </c:pt>
                <c:pt idx="7988">
                  <c:v>0.2</c:v>
                </c:pt>
                <c:pt idx="7989">
                  <c:v>0.4</c:v>
                </c:pt>
                <c:pt idx="7990">
                  <c:v>0.2</c:v>
                </c:pt>
                <c:pt idx="7991">
                  <c:v>0</c:v>
                </c:pt>
                <c:pt idx="7992">
                  <c:v>0</c:v>
                </c:pt>
                <c:pt idx="7993">
                  <c:v>0.2</c:v>
                </c:pt>
                <c:pt idx="7994">
                  <c:v>0</c:v>
                </c:pt>
                <c:pt idx="7995">
                  <c:v>0.1</c:v>
                </c:pt>
                <c:pt idx="7996">
                  <c:v>0.2</c:v>
                </c:pt>
                <c:pt idx="7997">
                  <c:v>0.2</c:v>
                </c:pt>
                <c:pt idx="7998">
                  <c:v>0.2</c:v>
                </c:pt>
                <c:pt idx="7999">
                  <c:v>0.1</c:v>
                </c:pt>
                <c:pt idx="8000">
                  <c:v>0</c:v>
                </c:pt>
                <c:pt idx="8001">
                  <c:v>0</c:v>
                </c:pt>
                <c:pt idx="8002">
                  <c:v>0.3</c:v>
                </c:pt>
                <c:pt idx="8003">
                  <c:v>0</c:v>
                </c:pt>
                <c:pt idx="8004">
                  <c:v>0</c:v>
                </c:pt>
                <c:pt idx="8005">
                  <c:v>0.2</c:v>
                </c:pt>
                <c:pt idx="8006">
                  <c:v>0.3</c:v>
                </c:pt>
                <c:pt idx="8007">
                  <c:v>0.2</c:v>
                </c:pt>
                <c:pt idx="8008">
                  <c:v>0.2</c:v>
                </c:pt>
                <c:pt idx="8009">
                  <c:v>0</c:v>
                </c:pt>
                <c:pt idx="8010">
                  <c:v>0</c:v>
                </c:pt>
                <c:pt idx="8011">
                  <c:v>0</c:v>
                </c:pt>
                <c:pt idx="8012">
                  <c:v>0</c:v>
                </c:pt>
                <c:pt idx="8013">
                  <c:v>0</c:v>
                </c:pt>
                <c:pt idx="8014">
                  <c:v>0</c:v>
                </c:pt>
                <c:pt idx="8015">
                  <c:v>0</c:v>
                </c:pt>
                <c:pt idx="8016">
                  <c:v>0</c:v>
                </c:pt>
                <c:pt idx="8017">
                  <c:v>0.2</c:v>
                </c:pt>
                <c:pt idx="8018">
                  <c:v>0.2</c:v>
                </c:pt>
                <c:pt idx="8019">
                  <c:v>0</c:v>
                </c:pt>
                <c:pt idx="8020">
                  <c:v>0.2</c:v>
                </c:pt>
                <c:pt idx="8021">
                  <c:v>0</c:v>
                </c:pt>
                <c:pt idx="8022">
                  <c:v>0</c:v>
                </c:pt>
                <c:pt idx="8023">
                  <c:v>0.2</c:v>
                </c:pt>
                <c:pt idx="8024">
                  <c:v>0</c:v>
                </c:pt>
                <c:pt idx="8025">
                  <c:v>0</c:v>
                </c:pt>
                <c:pt idx="8026">
                  <c:v>0.2</c:v>
                </c:pt>
                <c:pt idx="8027">
                  <c:v>0.2</c:v>
                </c:pt>
                <c:pt idx="8028">
                  <c:v>0</c:v>
                </c:pt>
                <c:pt idx="8029">
                  <c:v>0</c:v>
                </c:pt>
                <c:pt idx="8030">
                  <c:v>0</c:v>
                </c:pt>
                <c:pt idx="8031">
                  <c:v>0</c:v>
                </c:pt>
                <c:pt idx="8032">
                  <c:v>0</c:v>
                </c:pt>
                <c:pt idx="8033">
                  <c:v>0</c:v>
                </c:pt>
                <c:pt idx="8034">
                  <c:v>0</c:v>
                </c:pt>
                <c:pt idx="8035">
                  <c:v>0.3</c:v>
                </c:pt>
                <c:pt idx="8036">
                  <c:v>0.3</c:v>
                </c:pt>
                <c:pt idx="8037">
                  <c:v>0</c:v>
                </c:pt>
                <c:pt idx="8038">
                  <c:v>0</c:v>
                </c:pt>
                <c:pt idx="8039">
                  <c:v>0.7</c:v>
                </c:pt>
                <c:pt idx="8040">
                  <c:v>0</c:v>
                </c:pt>
                <c:pt idx="8041">
                  <c:v>0.7</c:v>
                </c:pt>
                <c:pt idx="8042">
                  <c:v>0.2</c:v>
                </c:pt>
                <c:pt idx="8043">
                  <c:v>0</c:v>
                </c:pt>
                <c:pt idx="8044">
                  <c:v>0.2</c:v>
                </c:pt>
                <c:pt idx="8045">
                  <c:v>0</c:v>
                </c:pt>
                <c:pt idx="8046">
                  <c:v>0</c:v>
                </c:pt>
                <c:pt idx="8047">
                  <c:v>0</c:v>
                </c:pt>
                <c:pt idx="8048">
                  <c:v>0.2</c:v>
                </c:pt>
                <c:pt idx="8049">
                  <c:v>0.5</c:v>
                </c:pt>
                <c:pt idx="8050">
                  <c:v>0.2</c:v>
                </c:pt>
                <c:pt idx="8051">
                  <c:v>0.2</c:v>
                </c:pt>
                <c:pt idx="8052">
                  <c:v>0.2</c:v>
                </c:pt>
                <c:pt idx="8053">
                  <c:v>0.2</c:v>
                </c:pt>
                <c:pt idx="8054">
                  <c:v>0.2</c:v>
                </c:pt>
                <c:pt idx="8055">
                  <c:v>0.2</c:v>
                </c:pt>
                <c:pt idx="8056">
                  <c:v>0</c:v>
                </c:pt>
                <c:pt idx="8057">
                  <c:v>0</c:v>
                </c:pt>
                <c:pt idx="8058">
                  <c:v>0</c:v>
                </c:pt>
                <c:pt idx="8059">
                  <c:v>0</c:v>
                </c:pt>
                <c:pt idx="8060">
                  <c:v>0.2</c:v>
                </c:pt>
                <c:pt idx="8061">
                  <c:v>0</c:v>
                </c:pt>
                <c:pt idx="8062">
                  <c:v>0</c:v>
                </c:pt>
                <c:pt idx="8063">
                  <c:v>0</c:v>
                </c:pt>
                <c:pt idx="8064">
                  <c:v>0</c:v>
                </c:pt>
                <c:pt idx="8065">
                  <c:v>0</c:v>
                </c:pt>
                <c:pt idx="8066">
                  <c:v>0.2</c:v>
                </c:pt>
                <c:pt idx="8067">
                  <c:v>0</c:v>
                </c:pt>
                <c:pt idx="8068">
                  <c:v>0</c:v>
                </c:pt>
                <c:pt idx="8069">
                  <c:v>0.2</c:v>
                </c:pt>
                <c:pt idx="8070">
                  <c:v>0.6</c:v>
                </c:pt>
                <c:pt idx="8071">
                  <c:v>0.2</c:v>
                </c:pt>
                <c:pt idx="8072">
                  <c:v>0</c:v>
                </c:pt>
                <c:pt idx="8073">
                  <c:v>0</c:v>
                </c:pt>
                <c:pt idx="8074">
                  <c:v>0.2</c:v>
                </c:pt>
                <c:pt idx="8075">
                  <c:v>0</c:v>
                </c:pt>
                <c:pt idx="8076">
                  <c:v>0</c:v>
                </c:pt>
                <c:pt idx="8077">
                  <c:v>0</c:v>
                </c:pt>
                <c:pt idx="8078">
                  <c:v>0</c:v>
                </c:pt>
                <c:pt idx="8079">
                  <c:v>0.2</c:v>
                </c:pt>
                <c:pt idx="8080">
                  <c:v>0.2</c:v>
                </c:pt>
                <c:pt idx="8081">
                  <c:v>0</c:v>
                </c:pt>
                <c:pt idx="8082">
                  <c:v>0</c:v>
                </c:pt>
                <c:pt idx="8083">
                  <c:v>0.2</c:v>
                </c:pt>
                <c:pt idx="8084">
                  <c:v>0.7</c:v>
                </c:pt>
                <c:pt idx="8085">
                  <c:v>0.2</c:v>
                </c:pt>
                <c:pt idx="8086">
                  <c:v>0</c:v>
                </c:pt>
                <c:pt idx="8087">
                  <c:v>0.2</c:v>
                </c:pt>
                <c:pt idx="8088">
                  <c:v>0.2</c:v>
                </c:pt>
                <c:pt idx="8089">
                  <c:v>0.6</c:v>
                </c:pt>
                <c:pt idx="8090">
                  <c:v>0.2</c:v>
                </c:pt>
                <c:pt idx="8091">
                  <c:v>0.2</c:v>
                </c:pt>
                <c:pt idx="8092">
                  <c:v>0</c:v>
                </c:pt>
                <c:pt idx="8093">
                  <c:v>0.2</c:v>
                </c:pt>
                <c:pt idx="8094">
                  <c:v>0</c:v>
                </c:pt>
                <c:pt idx="8095">
                  <c:v>0.2</c:v>
                </c:pt>
                <c:pt idx="8096">
                  <c:v>0</c:v>
                </c:pt>
                <c:pt idx="8097">
                  <c:v>0.7</c:v>
                </c:pt>
                <c:pt idx="8098">
                  <c:v>0.2</c:v>
                </c:pt>
                <c:pt idx="8099">
                  <c:v>0.2</c:v>
                </c:pt>
                <c:pt idx="8100">
                  <c:v>0.2</c:v>
                </c:pt>
                <c:pt idx="8101">
                  <c:v>0</c:v>
                </c:pt>
                <c:pt idx="8102">
                  <c:v>0</c:v>
                </c:pt>
                <c:pt idx="8103">
                  <c:v>0.2</c:v>
                </c:pt>
                <c:pt idx="8104">
                  <c:v>0.2</c:v>
                </c:pt>
                <c:pt idx="8105">
                  <c:v>0.2</c:v>
                </c:pt>
                <c:pt idx="8106">
                  <c:v>0</c:v>
                </c:pt>
                <c:pt idx="8107">
                  <c:v>0.2</c:v>
                </c:pt>
                <c:pt idx="8108">
                  <c:v>0</c:v>
                </c:pt>
                <c:pt idx="8109">
                  <c:v>0</c:v>
                </c:pt>
                <c:pt idx="8110">
                  <c:v>0</c:v>
                </c:pt>
                <c:pt idx="8111">
                  <c:v>0</c:v>
                </c:pt>
                <c:pt idx="8112">
                  <c:v>0</c:v>
                </c:pt>
                <c:pt idx="8113">
                  <c:v>0</c:v>
                </c:pt>
                <c:pt idx="8114">
                  <c:v>0</c:v>
                </c:pt>
                <c:pt idx="8115">
                  <c:v>0</c:v>
                </c:pt>
                <c:pt idx="8116">
                  <c:v>0</c:v>
                </c:pt>
                <c:pt idx="8117">
                  <c:v>0.1</c:v>
                </c:pt>
                <c:pt idx="8118">
                  <c:v>0.2</c:v>
                </c:pt>
                <c:pt idx="8119">
                  <c:v>0.3</c:v>
                </c:pt>
                <c:pt idx="8120">
                  <c:v>0.3</c:v>
                </c:pt>
                <c:pt idx="8121">
                  <c:v>0.2</c:v>
                </c:pt>
                <c:pt idx="8122">
                  <c:v>0</c:v>
                </c:pt>
                <c:pt idx="8123">
                  <c:v>0.2</c:v>
                </c:pt>
                <c:pt idx="8124">
                  <c:v>0.7</c:v>
                </c:pt>
                <c:pt idx="8125">
                  <c:v>0.2</c:v>
                </c:pt>
                <c:pt idx="8126">
                  <c:v>0.2</c:v>
                </c:pt>
                <c:pt idx="8127">
                  <c:v>0</c:v>
                </c:pt>
                <c:pt idx="8128">
                  <c:v>0</c:v>
                </c:pt>
                <c:pt idx="8129">
                  <c:v>0.2</c:v>
                </c:pt>
                <c:pt idx="8130">
                  <c:v>0</c:v>
                </c:pt>
                <c:pt idx="8131">
                  <c:v>0</c:v>
                </c:pt>
                <c:pt idx="8132">
                  <c:v>0</c:v>
                </c:pt>
                <c:pt idx="8133">
                  <c:v>0.2</c:v>
                </c:pt>
                <c:pt idx="8134">
                  <c:v>0.2</c:v>
                </c:pt>
                <c:pt idx="8135">
                  <c:v>0.4</c:v>
                </c:pt>
                <c:pt idx="8136">
                  <c:v>0</c:v>
                </c:pt>
                <c:pt idx="8137">
                  <c:v>0</c:v>
                </c:pt>
                <c:pt idx="8138">
                  <c:v>0.2</c:v>
                </c:pt>
                <c:pt idx="8139">
                  <c:v>0</c:v>
                </c:pt>
                <c:pt idx="8140">
                  <c:v>0.2</c:v>
                </c:pt>
                <c:pt idx="8141">
                  <c:v>0.6</c:v>
                </c:pt>
                <c:pt idx="8142">
                  <c:v>0.6</c:v>
                </c:pt>
                <c:pt idx="8143">
                  <c:v>0.6</c:v>
                </c:pt>
                <c:pt idx="8144">
                  <c:v>0.5</c:v>
                </c:pt>
                <c:pt idx="8145">
                  <c:v>0.7</c:v>
                </c:pt>
                <c:pt idx="8146">
                  <c:v>0.2</c:v>
                </c:pt>
                <c:pt idx="8147">
                  <c:v>0</c:v>
                </c:pt>
                <c:pt idx="8148">
                  <c:v>0.2</c:v>
                </c:pt>
                <c:pt idx="8149">
                  <c:v>0.6</c:v>
                </c:pt>
                <c:pt idx="8150">
                  <c:v>0.7</c:v>
                </c:pt>
                <c:pt idx="8151">
                  <c:v>0.3</c:v>
                </c:pt>
                <c:pt idx="8152">
                  <c:v>0.7</c:v>
                </c:pt>
                <c:pt idx="8153">
                  <c:v>0.2</c:v>
                </c:pt>
                <c:pt idx="8154">
                  <c:v>0.7</c:v>
                </c:pt>
                <c:pt idx="8155">
                  <c:v>0</c:v>
                </c:pt>
                <c:pt idx="8156">
                  <c:v>0.8</c:v>
                </c:pt>
                <c:pt idx="8157">
                  <c:v>0.6</c:v>
                </c:pt>
                <c:pt idx="8158">
                  <c:v>0.6</c:v>
                </c:pt>
                <c:pt idx="8159">
                  <c:v>0</c:v>
                </c:pt>
                <c:pt idx="8160">
                  <c:v>0</c:v>
                </c:pt>
                <c:pt idx="8161">
                  <c:v>0</c:v>
                </c:pt>
                <c:pt idx="8162">
                  <c:v>0</c:v>
                </c:pt>
                <c:pt idx="8163">
                  <c:v>0</c:v>
                </c:pt>
                <c:pt idx="8164">
                  <c:v>0.2</c:v>
                </c:pt>
                <c:pt idx="8165">
                  <c:v>0.2</c:v>
                </c:pt>
                <c:pt idx="8166">
                  <c:v>0</c:v>
                </c:pt>
                <c:pt idx="8167">
                  <c:v>0</c:v>
                </c:pt>
                <c:pt idx="8168">
                  <c:v>0</c:v>
                </c:pt>
                <c:pt idx="8169">
                  <c:v>0</c:v>
                </c:pt>
                <c:pt idx="8170">
                  <c:v>0</c:v>
                </c:pt>
                <c:pt idx="8171">
                  <c:v>0</c:v>
                </c:pt>
                <c:pt idx="8172">
                  <c:v>0</c:v>
                </c:pt>
                <c:pt idx="8173">
                  <c:v>0.2</c:v>
                </c:pt>
                <c:pt idx="8174">
                  <c:v>0</c:v>
                </c:pt>
                <c:pt idx="8175">
                  <c:v>0.2</c:v>
                </c:pt>
                <c:pt idx="8176">
                  <c:v>0</c:v>
                </c:pt>
                <c:pt idx="8177">
                  <c:v>0</c:v>
                </c:pt>
                <c:pt idx="8178">
                  <c:v>0</c:v>
                </c:pt>
                <c:pt idx="8179">
                  <c:v>0</c:v>
                </c:pt>
                <c:pt idx="8180">
                  <c:v>0</c:v>
                </c:pt>
                <c:pt idx="8181">
                  <c:v>0</c:v>
                </c:pt>
                <c:pt idx="8182">
                  <c:v>0</c:v>
                </c:pt>
                <c:pt idx="8183">
                  <c:v>0.2</c:v>
                </c:pt>
                <c:pt idx="8184">
                  <c:v>0.2</c:v>
                </c:pt>
                <c:pt idx="8185">
                  <c:v>0.2</c:v>
                </c:pt>
                <c:pt idx="8186">
                  <c:v>0</c:v>
                </c:pt>
                <c:pt idx="8187">
                  <c:v>0.2</c:v>
                </c:pt>
                <c:pt idx="8188">
                  <c:v>0</c:v>
                </c:pt>
                <c:pt idx="8189">
                  <c:v>0.8</c:v>
                </c:pt>
                <c:pt idx="8190">
                  <c:v>0.2</c:v>
                </c:pt>
                <c:pt idx="8191">
                  <c:v>0</c:v>
                </c:pt>
                <c:pt idx="8192">
                  <c:v>0</c:v>
                </c:pt>
                <c:pt idx="8193">
                  <c:v>0</c:v>
                </c:pt>
                <c:pt idx="8194">
                  <c:v>0</c:v>
                </c:pt>
                <c:pt idx="8195">
                  <c:v>0</c:v>
                </c:pt>
                <c:pt idx="8196">
                  <c:v>0.4</c:v>
                </c:pt>
                <c:pt idx="8197">
                  <c:v>0</c:v>
                </c:pt>
                <c:pt idx="8198">
                  <c:v>0.2</c:v>
                </c:pt>
                <c:pt idx="8199">
                  <c:v>0</c:v>
                </c:pt>
                <c:pt idx="8200">
                  <c:v>0</c:v>
                </c:pt>
                <c:pt idx="8201">
                  <c:v>0</c:v>
                </c:pt>
                <c:pt idx="8202">
                  <c:v>0</c:v>
                </c:pt>
                <c:pt idx="8203">
                  <c:v>0</c:v>
                </c:pt>
                <c:pt idx="8204">
                  <c:v>0</c:v>
                </c:pt>
                <c:pt idx="8205">
                  <c:v>0</c:v>
                </c:pt>
                <c:pt idx="8206">
                  <c:v>0.7</c:v>
                </c:pt>
                <c:pt idx="8207">
                  <c:v>0</c:v>
                </c:pt>
                <c:pt idx="8208">
                  <c:v>0.2</c:v>
                </c:pt>
                <c:pt idx="8209">
                  <c:v>0.8</c:v>
                </c:pt>
                <c:pt idx="8210">
                  <c:v>0.2</c:v>
                </c:pt>
                <c:pt idx="8211">
                  <c:v>0</c:v>
                </c:pt>
                <c:pt idx="8212">
                  <c:v>0.2</c:v>
                </c:pt>
                <c:pt idx="8213">
                  <c:v>0</c:v>
                </c:pt>
                <c:pt idx="8214">
                  <c:v>0.7</c:v>
                </c:pt>
                <c:pt idx="8215">
                  <c:v>0</c:v>
                </c:pt>
                <c:pt idx="8216">
                  <c:v>0</c:v>
                </c:pt>
                <c:pt idx="8217">
                  <c:v>0.2</c:v>
                </c:pt>
                <c:pt idx="8218">
                  <c:v>0</c:v>
                </c:pt>
                <c:pt idx="8219">
                  <c:v>0</c:v>
                </c:pt>
                <c:pt idx="8220">
                  <c:v>0</c:v>
                </c:pt>
                <c:pt idx="8221">
                  <c:v>0</c:v>
                </c:pt>
                <c:pt idx="8222">
                  <c:v>0.2</c:v>
                </c:pt>
                <c:pt idx="8223">
                  <c:v>0</c:v>
                </c:pt>
                <c:pt idx="8224">
                  <c:v>0.2</c:v>
                </c:pt>
                <c:pt idx="8225">
                  <c:v>0</c:v>
                </c:pt>
                <c:pt idx="8226">
                  <c:v>0.4</c:v>
                </c:pt>
                <c:pt idx="8227">
                  <c:v>0.4</c:v>
                </c:pt>
                <c:pt idx="8228">
                  <c:v>0.2</c:v>
                </c:pt>
                <c:pt idx="8229">
                  <c:v>0.2</c:v>
                </c:pt>
                <c:pt idx="8230">
                  <c:v>0.6</c:v>
                </c:pt>
                <c:pt idx="8231">
                  <c:v>0.2</c:v>
                </c:pt>
                <c:pt idx="8232">
                  <c:v>0</c:v>
                </c:pt>
                <c:pt idx="8233">
                  <c:v>0.2</c:v>
                </c:pt>
                <c:pt idx="8234">
                  <c:v>0.2</c:v>
                </c:pt>
                <c:pt idx="8235">
                  <c:v>0</c:v>
                </c:pt>
                <c:pt idx="8236">
                  <c:v>0.2</c:v>
                </c:pt>
                <c:pt idx="8237">
                  <c:v>0.4</c:v>
                </c:pt>
                <c:pt idx="8238">
                  <c:v>0.2</c:v>
                </c:pt>
                <c:pt idx="8239">
                  <c:v>0.2</c:v>
                </c:pt>
                <c:pt idx="8240">
                  <c:v>0.2</c:v>
                </c:pt>
                <c:pt idx="8241">
                  <c:v>0</c:v>
                </c:pt>
                <c:pt idx="8242">
                  <c:v>0</c:v>
                </c:pt>
                <c:pt idx="8243">
                  <c:v>0</c:v>
                </c:pt>
                <c:pt idx="8244">
                  <c:v>0</c:v>
                </c:pt>
                <c:pt idx="8245">
                  <c:v>0</c:v>
                </c:pt>
                <c:pt idx="8246">
                  <c:v>0</c:v>
                </c:pt>
                <c:pt idx="8247">
                  <c:v>0</c:v>
                </c:pt>
                <c:pt idx="8248">
                  <c:v>0</c:v>
                </c:pt>
                <c:pt idx="8249">
                  <c:v>0</c:v>
                </c:pt>
                <c:pt idx="8250">
                  <c:v>0.2</c:v>
                </c:pt>
                <c:pt idx="8251">
                  <c:v>0</c:v>
                </c:pt>
                <c:pt idx="8252">
                  <c:v>0</c:v>
                </c:pt>
                <c:pt idx="8253">
                  <c:v>0</c:v>
                </c:pt>
                <c:pt idx="8254">
                  <c:v>0.1</c:v>
                </c:pt>
                <c:pt idx="8255">
                  <c:v>0</c:v>
                </c:pt>
                <c:pt idx="8256">
                  <c:v>0.2</c:v>
                </c:pt>
                <c:pt idx="8257">
                  <c:v>0.8</c:v>
                </c:pt>
                <c:pt idx="8258">
                  <c:v>0</c:v>
                </c:pt>
                <c:pt idx="8259">
                  <c:v>0</c:v>
                </c:pt>
                <c:pt idx="8260">
                  <c:v>0</c:v>
                </c:pt>
                <c:pt idx="8261">
                  <c:v>0.8</c:v>
                </c:pt>
                <c:pt idx="8262">
                  <c:v>0</c:v>
                </c:pt>
                <c:pt idx="8263">
                  <c:v>0</c:v>
                </c:pt>
                <c:pt idx="8264">
                  <c:v>0</c:v>
                </c:pt>
                <c:pt idx="8265">
                  <c:v>0.2</c:v>
                </c:pt>
                <c:pt idx="8266">
                  <c:v>0.6</c:v>
                </c:pt>
                <c:pt idx="8267">
                  <c:v>0.7</c:v>
                </c:pt>
                <c:pt idx="8268">
                  <c:v>0.3</c:v>
                </c:pt>
                <c:pt idx="8269">
                  <c:v>0.2</c:v>
                </c:pt>
                <c:pt idx="8270">
                  <c:v>0</c:v>
                </c:pt>
                <c:pt idx="8271">
                  <c:v>0</c:v>
                </c:pt>
                <c:pt idx="8272">
                  <c:v>0.15</c:v>
                </c:pt>
                <c:pt idx="8273">
                  <c:v>0</c:v>
                </c:pt>
                <c:pt idx="8274">
                  <c:v>0</c:v>
                </c:pt>
                <c:pt idx="8275">
                  <c:v>0.2</c:v>
                </c:pt>
                <c:pt idx="8276">
                  <c:v>0.2</c:v>
                </c:pt>
                <c:pt idx="8277">
                  <c:v>0.2</c:v>
                </c:pt>
                <c:pt idx="8278">
                  <c:v>0.2</c:v>
                </c:pt>
                <c:pt idx="8279">
                  <c:v>0</c:v>
                </c:pt>
                <c:pt idx="8280">
                  <c:v>0.2</c:v>
                </c:pt>
                <c:pt idx="8281">
                  <c:v>0</c:v>
                </c:pt>
                <c:pt idx="8282">
                  <c:v>0</c:v>
                </c:pt>
                <c:pt idx="8283">
                  <c:v>0</c:v>
                </c:pt>
                <c:pt idx="8284">
                  <c:v>0</c:v>
                </c:pt>
                <c:pt idx="8285">
                  <c:v>0</c:v>
                </c:pt>
                <c:pt idx="8286">
                  <c:v>0.2</c:v>
                </c:pt>
                <c:pt idx="8287">
                  <c:v>0.2</c:v>
                </c:pt>
                <c:pt idx="8288">
                  <c:v>0.2</c:v>
                </c:pt>
                <c:pt idx="8289">
                  <c:v>0</c:v>
                </c:pt>
                <c:pt idx="8290">
                  <c:v>0</c:v>
                </c:pt>
                <c:pt idx="8291">
                  <c:v>0</c:v>
                </c:pt>
                <c:pt idx="8292">
                  <c:v>0.2</c:v>
                </c:pt>
                <c:pt idx="8293">
                  <c:v>0</c:v>
                </c:pt>
                <c:pt idx="8294">
                  <c:v>0.2</c:v>
                </c:pt>
                <c:pt idx="8295">
                  <c:v>0.2</c:v>
                </c:pt>
                <c:pt idx="8296">
                  <c:v>0.2</c:v>
                </c:pt>
                <c:pt idx="8297">
                  <c:v>0</c:v>
                </c:pt>
                <c:pt idx="8298">
                  <c:v>0.2</c:v>
                </c:pt>
                <c:pt idx="8299">
                  <c:v>0</c:v>
                </c:pt>
                <c:pt idx="8300">
                  <c:v>0.2</c:v>
                </c:pt>
                <c:pt idx="8301">
                  <c:v>0.2</c:v>
                </c:pt>
                <c:pt idx="8302">
                  <c:v>0.2</c:v>
                </c:pt>
                <c:pt idx="8303">
                  <c:v>0.2</c:v>
                </c:pt>
                <c:pt idx="8304">
                  <c:v>0.8</c:v>
                </c:pt>
                <c:pt idx="8305">
                  <c:v>0.2</c:v>
                </c:pt>
                <c:pt idx="8306">
                  <c:v>0</c:v>
                </c:pt>
                <c:pt idx="8307">
                  <c:v>0</c:v>
                </c:pt>
                <c:pt idx="8308">
                  <c:v>0.2</c:v>
                </c:pt>
                <c:pt idx="8309">
                  <c:v>0.7</c:v>
                </c:pt>
                <c:pt idx="8310">
                  <c:v>0</c:v>
                </c:pt>
                <c:pt idx="8311">
                  <c:v>0</c:v>
                </c:pt>
                <c:pt idx="8312">
                  <c:v>0</c:v>
                </c:pt>
                <c:pt idx="8313">
                  <c:v>0</c:v>
                </c:pt>
                <c:pt idx="8314">
                  <c:v>0.2</c:v>
                </c:pt>
                <c:pt idx="8315">
                  <c:v>0.2</c:v>
                </c:pt>
                <c:pt idx="8316">
                  <c:v>0</c:v>
                </c:pt>
                <c:pt idx="8317">
                  <c:v>0</c:v>
                </c:pt>
                <c:pt idx="8318">
                  <c:v>0</c:v>
                </c:pt>
                <c:pt idx="8319">
                  <c:v>0.2</c:v>
                </c:pt>
                <c:pt idx="8320">
                  <c:v>0</c:v>
                </c:pt>
                <c:pt idx="8321">
                  <c:v>0</c:v>
                </c:pt>
                <c:pt idx="8322">
                  <c:v>0</c:v>
                </c:pt>
                <c:pt idx="8323">
                  <c:v>0</c:v>
                </c:pt>
                <c:pt idx="8324">
                  <c:v>0</c:v>
                </c:pt>
                <c:pt idx="8325">
                  <c:v>0.2</c:v>
                </c:pt>
                <c:pt idx="8326">
                  <c:v>0.2</c:v>
                </c:pt>
                <c:pt idx="8327">
                  <c:v>0</c:v>
                </c:pt>
                <c:pt idx="8328">
                  <c:v>0.7</c:v>
                </c:pt>
                <c:pt idx="8329">
                  <c:v>0</c:v>
                </c:pt>
                <c:pt idx="8330">
                  <c:v>0</c:v>
                </c:pt>
                <c:pt idx="8331">
                  <c:v>0</c:v>
                </c:pt>
                <c:pt idx="8332">
                  <c:v>0</c:v>
                </c:pt>
                <c:pt idx="8333">
                  <c:v>0</c:v>
                </c:pt>
                <c:pt idx="8334">
                  <c:v>0.2</c:v>
                </c:pt>
                <c:pt idx="8335">
                  <c:v>0.2</c:v>
                </c:pt>
                <c:pt idx="8336">
                  <c:v>0</c:v>
                </c:pt>
                <c:pt idx="8337">
                  <c:v>0</c:v>
                </c:pt>
                <c:pt idx="8338">
                  <c:v>0</c:v>
                </c:pt>
                <c:pt idx="8339">
                  <c:v>0</c:v>
                </c:pt>
                <c:pt idx="8340">
                  <c:v>0</c:v>
                </c:pt>
                <c:pt idx="8341">
                  <c:v>0</c:v>
                </c:pt>
                <c:pt idx="8342">
                  <c:v>0.4</c:v>
                </c:pt>
                <c:pt idx="8343">
                  <c:v>0.2</c:v>
                </c:pt>
                <c:pt idx="8344">
                  <c:v>0.5</c:v>
                </c:pt>
                <c:pt idx="8345">
                  <c:v>0.2</c:v>
                </c:pt>
                <c:pt idx="8346">
                  <c:v>0.8</c:v>
                </c:pt>
                <c:pt idx="8347">
                  <c:v>0</c:v>
                </c:pt>
                <c:pt idx="8348">
                  <c:v>0</c:v>
                </c:pt>
                <c:pt idx="8349">
                  <c:v>0</c:v>
                </c:pt>
                <c:pt idx="8350">
                  <c:v>0</c:v>
                </c:pt>
                <c:pt idx="8351">
                  <c:v>0.2</c:v>
                </c:pt>
                <c:pt idx="8352">
                  <c:v>0</c:v>
                </c:pt>
                <c:pt idx="8353">
                  <c:v>0.1</c:v>
                </c:pt>
                <c:pt idx="8354">
                  <c:v>0</c:v>
                </c:pt>
                <c:pt idx="8355">
                  <c:v>0.2</c:v>
                </c:pt>
                <c:pt idx="8356">
                  <c:v>0.2</c:v>
                </c:pt>
                <c:pt idx="8357">
                  <c:v>0.2</c:v>
                </c:pt>
                <c:pt idx="8358">
                  <c:v>0.8</c:v>
                </c:pt>
                <c:pt idx="8359">
                  <c:v>0.2</c:v>
                </c:pt>
                <c:pt idx="8360">
                  <c:v>0.7</c:v>
                </c:pt>
                <c:pt idx="8361">
                  <c:v>0</c:v>
                </c:pt>
                <c:pt idx="8362">
                  <c:v>0</c:v>
                </c:pt>
                <c:pt idx="8363">
                  <c:v>0.2</c:v>
                </c:pt>
                <c:pt idx="8364">
                  <c:v>0.2</c:v>
                </c:pt>
                <c:pt idx="8365">
                  <c:v>0.2</c:v>
                </c:pt>
                <c:pt idx="8366">
                  <c:v>0.3</c:v>
                </c:pt>
                <c:pt idx="8367">
                  <c:v>0.6</c:v>
                </c:pt>
                <c:pt idx="8368">
                  <c:v>0.8</c:v>
                </c:pt>
                <c:pt idx="8369">
                  <c:v>0.2</c:v>
                </c:pt>
                <c:pt idx="8370">
                  <c:v>0.2</c:v>
                </c:pt>
                <c:pt idx="8371">
                  <c:v>0.7</c:v>
                </c:pt>
                <c:pt idx="8372">
                  <c:v>0.2</c:v>
                </c:pt>
                <c:pt idx="8373">
                  <c:v>0</c:v>
                </c:pt>
                <c:pt idx="8374">
                  <c:v>0</c:v>
                </c:pt>
                <c:pt idx="8375">
                  <c:v>0</c:v>
                </c:pt>
                <c:pt idx="8376">
                  <c:v>0</c:v>
                </c:pt>
                <c:pt idx="8377">
                  <c:v>0.2</c:v>
                </c:pt>
                <c:pt idx="8378">
                  <c:v>0.6</c:v>
                </c:pt>
                <c:pt idx="8379">
                  <c:v>0</c:v>
                </c:pt>
                <c:pt idx="8380">
                  <c:v>0.2</c:v>
                </c:pt>
                <c:pt idx="8381">
                  <c:v>0.2</c:v>
                </c:pt>
                <c:pt idx="8382">
                  <c:v>0</c:v>
                </c:pt>
                <c:pt idx="8383">
                  <c:v>0</c:v>
                </c:pt>
                <c:pt idx="8384">
                  <c:v>0.2</c:v>
                </c:pt>
                <c:pt idx="8385">
                  <c:v>0</c:v>
                </c:pt>
                <c:pt idx="8386">
                  <c:v>0</c:v>
                </c:pt>
                <c:pt idx="8387">
                  <c:v>0.2</c:v>
                </c:pt>
                <c:pt idx="8388">
                  <c:v>0</c:v>
                </c:pt>
                <c:pt idx="8389">
                  <c:v>0</c:v>
                </c:pt>
                <c:pt idx="8390">
                  <c:v>0</c:v>
                </c:pt>
                <c:pt idx="8391">
                  <c:v>0</c:v>
                </c:pt>
                <c:pt idx="8392">
                  <c:v>0</c:v>
                </c:pt>
                <c:pt idx="8393">
                  <c:v>0</c:v>
                </c:pt>
                <c:pt idx="8394">
                  <c:v>0.7</c:v>
                </c:pt>
                <c:pt idx="8395">
                  <c:v>0</c:v>
                </c:pt>
                <c:pt idx="8396">
                  <c:v>0.5</c:v>
                </c:pt>
                <c:pt idx="8397">
                  <c:v>0</c:v>
                </c:pt>
                <c:pt idx="8398">
                  <c:v>0</c:v>
                </c:pt>
                <c:pt idx="8399">
                  <c:v>0.2</c:v>
                </c:pt>
                <c:pt idx="8400">
                  <c:v>0</c:v>
                </c:pt>
                <c:pt idx="8401">
                  <c:v>0</c:v>
                </c:pt>
                <c:pt idx="8402">
                  <c:v>0</c:v>
                </c:pt>
                <c:pt idx="8403">
                  <c:v>0</c:v>
                </c:pt>
                <c:pt idx="8404">
                  <c:v>0</c:v>
                </c:pt>
                <c:pt idx="8405">
                  <c:v>0.2</c:v>
                </c:pt>
                <c:pt idx="8406">
                  <c:v>0</c:v>
                </c:pt>
                <c:pt idx="8407">
                  <c:v>0.3</c:v>
                </c:pt>
                <c:pt idx="8408">
                  <c:v>0.2</c:v>
                </c:pt>
                <c:pt idx="8409">
                  <c:v>0.15</c:v>
                </c:pt>
                <c:pt idx="8410">
                  <c:v>0</c:v>
                </c:pt>
                <c:pt idx="8411">
                  <c:v>0.2</c:v>
                </c:pt>
                <c:pt idx="8412">
                  <c:v>0.2</c:v>
                </c:pt>
                <c:pt idx="8413">
                  <c:v>0.2</c:v>
                </c:pt>
                <c:pt idx="8414">
                  <c:v>0.2</c:v>
                </c:pt>
                <c:pt idx="8415">
                  <c:v>0.2</c:v>
                </c:pt>
                <c:pt idx="8416">
                  <c:v>0</c:v>
                </c:pt>
                <c:pt idx="8417">
                  <c:v>0.2</c:v>
                </c:pt>
                <c:pt idx="8418">
                  <c:v>0.2</c:v>
                </c:pt>
                <c:pt idx="8419">
                  <c:v>0</c:v>
                </c:pt>
                <c:pt idx="8420">
                  <c:v>0</c:v>
                </c:pt>
                <c:pt idx="8421">
                  <c:v>0</c:v>
                </c:pt>
                <c:pt idx="8422">
                  <c:v>0.4</c:v>
                </c:pt>
                <c:pt idx="8423">
                  <c:v>0</c:v>
                </c:pt>
                <c:pt idx="8424">
                  <c:v>0</c:v>
                </c:pt>
                <c:pt idx="8425">
                  <c:v>0.5</c:v>
                </c:pt>
                <c:pt idx="8426">
                  <c:v>0</c:v>
                </c:pt>
                <c:pt idx="8427">
                  <c:v>0</c:v>
                </c:pt>
                <c:pt idx="8428">
                  <c:v>0.2</c:v>
                </c:pt>
                <c:pt idx="8429">
                  <c:v>0.5</c:v>
                </c:pt>
                <c:pt idx="8430">
                  <c:v>0.6</c:v>
                </c:pt>
                <c:pt idx="8431">
                  <c:v>0.3</c:v>
                </c:pt>
                <c:pt idx="8432">
                  <c:v>0.2</c:v>
                </c:pt>
                <c:pt idx="8433">
                  <c:v>0.2</c:v>
                </c:pt>
                <c:pt idx="8434">
                  <c:v>0</c:v>
                </c:pt>
                <c:pt idx="8435">
                  <c:v>0.2</c:v>
                </c:pt>
                <c:pt idx="8436">
                  <c:v>0</c:v>
                </c:pt>
                <c:pt idx="8437">
                  <c:v>0</c:v>
                </c:pt>
                <c:pt idx="8438">
                  <c:v>0.7</c:v>
                </c:pt>
                <c:pt idx="8439">
                  <c:v>0.2</c:v>
                </c:pt>
                <c:pt idx="8440">
                  <c:v>0.2</c:v>
                </c:pt>
                <c:pt idx="8441">
                  <c:v>0</c:v>
                </c:pt>
                <c:pt idx="8442">
                  <c:v>0.2</c:v>
                </c:pt>
                <c:pt idx="8443">
                  <c:v>0</c:v>
                </c:pt>
                <c:pt idx="8444">
                  <c:v>0</c:v>
                </c:pt>
                <c:pt idx="8445">
                  <c:v>0.2</c:v>
                </c:pt>
                <c:pt idx="8446">
                  <c:v>0</c:v>
                </c:pt>
                <c:pt idx="8447">
                  <c:v>0</c:v>
                </c:pt>
                <c:pt idx="8448">
                  <c:v>0</c:v>
                </c:pt>
                <c:pt idx="8449">
                  <c:v>0.6</c:v>
                </c:pt>
                <c:pt idx="8450">
                  <c:v>0.4</c:v>
                </c:pt>
                <c:pt idx="8451">
                  <c:v>0.2</c:v>
                </c:pt>
                <c:pt idx="8452">
                  <c:v>0</c:v>
                </c:pt>
                <c:pt idx="8453">
                  <c:v>0.1</c:v>
                </c:pt>
                <c:pt idx="8454">
                  <c:v>0</c:v>
                </c:pt>
                <c:pt idx="8455">
                  <c:v>0</c:v>
                </c:pt>
                <c:pt idx="8456">
                  <c:v>0</c:v>
                </c:pt>
                <c:pt idx="8457">
                  <c:v>0</c:v>
                </c:pt>
                <c:pt idx="8458">
                  <c:v>0</c:v>
                </c:pt>
                <c:pt idx="8459">
                  <c:v>0.2</c:v>
                </c:pt>
                <c:pt idx="8460">
                  <c:v>0.8</c:v>
                </c:pt>
                <c:pt idx="8461">
                  <c:v>0</c:v>
                </c:pt>
                <c:pt idx="8462">
                  <c:v>0</c:v>
                </c:pt>
                <c:pt idx="8463">
                  <c:v>0.2</c:v>
                </c:pt>
                <c:pt idx="8464">
                  <c:v>0</c:v>
                </c:pt>
                <c:pt idx="8465">
                  <c:v>0.2</c:v>
                </c:pt>
                <c:pt idx="8466">
                  <c:v>0.2</c:v>
                </c:pt>
                <c:pt idx="8467">
                  <c:v>0.4</c:v>
                </c:pt>
                <c:pt idx="8468">
                  <c:v>0.4</c:v>
                </c:pt>
                <c:pt idx="8469">
                  <c:v>0</c:v>
                </c:pt>
                <c:pt idx="8470">
                  <c:v>0.2</c:v>
                </c:pt>
                <c:pt idx="8471">
                  <c:v>0.2</c:v>
                </c:pt>
                <c:pt idx="8472">
                  <c:v>0.4</c:v>
                </c:pt>
                <c:pt idx="8473">
                  <c:v>0.2</c:v>
                </c:pt>
                <c:pt idx="8474">
                  <c:v>0.2</c:v>
                </c:pt>
                <c:pt idx="8475">
                  <c:v>0.7</c:v>
                </c:pt>
                <c:pt idx="8476">
                  <c:v>0.2</c:v>
                </c:pt>
                <c:pt idx="8477">
                  <c:v>0</c:v>
                </c:pt>
                <c:pt idx="8478">
                  <c:v>0</c:v>
                </c:pt>
                <c:pt idx="8479">
                  <c:v>0</c:v>
                </c:pt>
                <c:pt idx="8480">
                  <c:v>0</c:v>
                </c:pt>
                <c:pt idx="8481">
                  <c:v>0</c:v>
                </c:pt>
                <c:pt idx="8482">
                  <c:v>0</c:v>
                </c:pt>
                <c:pt idx="8483">
                  <c:v>0</c:v>
                </c:pt>
                <c:pt idx="8484">
                  <c:v>0</c:v>
                </c:pt>
                <c:pt idx="8485">
                  <c:v>0</c:v>
                </c:pt>
                <c:pt idx="8486">
                  <c:v>0</c:v>
                </c:pt>
                <c:pt idx="8487">
                  <c:v>0</c:v>
                </c:pt>
                <c:pt idx="8488">
                  <c:v>0</c:v>
                </c:pt>
                <c:pt idx="8489">
                  <c:v>0.2</c:v>
                </c:pt>
                <c:pt idx="8490">
                  <c:v>0.2</c:v>
                </c:pt>
                <c:pt idx="8491">
                  <c:v>0.4</c:v>
                </c:pt>
                <c:pt idx="8492">
                  <c:v>0.1</c:v>
                </c:pt>
                <c:pt idx="8493">
                  <c:v>0.2</c:v>
                </c:pt>
                <c:pt idx="8494">
                  <c:v>0.2</c:v>
                </c:pt>
                <c:pt idx="8495">
                  <c:v>0.2</c:v>
                </c:pt>
                <c:pt idx="8496">
                  <c:v>0</c:v>
                </c:pt>
                <c:pt idx="8497">
                  <c:v>0</c:v>
                </c:pt>
                <c:pt idx="8498">
                  <c:v>0</c:v>
                </c:pt>
                <c:pt idx="8499">
                  <c:v>0.2</c:v>
                </c:pt>
                <c:pt idx="8500">
                  <c:v>0</c:v>
                </c:pt>
                <c:pt idx="8501">
                  <c:v>0.4</c:v>
                </c:pt>
                <c:pt idx="8502">
                  <c:v>0</c:v>
                </c:pt>
                <c:pt idx="8503">
                  <c:v>0.2</c:v>
                </c:pt>
                <c:pt idx="8504">
                  <c:v>0.2</c:v>
                </c:pt>
                <c:pt idx="8505">
                  <c:v>0.3</c:v>
                </c:pt>
                <c:pt idx="8506">
                  <c:v>0.2</c:v>
                </c:pt>
                <c:pt idx="8507">
                  <c:v>0.4</c:v>
                </c:pt>
                <c:pt idx="8508">
                  <c:v>0.2</c:v>
                </c:pt>
                <c:pt idx="8509">
                  <c:v>0.7</c:v>
                </c:pt>
                <c:pt idx="8510">
                  <c:v>0.2</c:v>
                </c:pt>
                <c:pt idx="8511">
                  <c:v>0.2</c:v>
                </c:pt>
                <c:pt idx="8512">
                  <c:v>0.7</c:v>
                </c:pt>
                <c:pt idx="8513">
                  <c:v>0.2</c:v>
                </c:pt>
                <c:pt idx="8514">
                  <c:v>0.6</c:v>
                </c:pt>
                <c:pt idx="8515">
                  <c:v>0.2</c:v>
                </c:pt>
                <c:pt idx="8516">
                  <c:v>0.7</c:v>
                </c:pt>
                <c:pt idx="8517">
                  <c:v>0.2</c:v>
                </c:pt>
                <c:pt idx="8518">
                  <c:v>0</c:v>
                </c:pt>
                <c:pt idx="8519">
                  <c:v>0.2</c:v>
                </c:pt>
                <c:pt idx="8520">
                  <c:v>0</c:v>
                </c:pt>
                <c:pt idx="8521">
                  <c:v>0</c:v>
                </c:pt>
                <c:pt idx="8522">
                  <c:v>0.8</c:v>
                </c:pt>
                <c:pt idx="8523">
                  <c:v>0.2</c:v>
                </c:pt>
                <c:pt idx="8524">
                  <c:v>0.2</c:v>
                </c:pt>
                <c:pt idx="8525">
                  <c:v>0</c:v>
                </c:pt>
                <c:pt idx="8526">
                  <c:v>0</c:v>
                </c:pt>
                <c:pt idx="8527">
                  <c:v>0</c:v>
                </c:pt>
                <c:pt idx="8528">
                  <c:v>0</c:v>
                </c:pt>
                <c:pt idx="8529">
                  <c:v>0</c:v>
                </c:pt>
                <c:pt idx="8530">
                  <c:v>0.7</c:v>
                </c:pt>
                <c:pt idx="8531">
                  <c:v>0.2</c:v>
                </c:pt>
                <c:pt idx="8532">
                  <c:v>0</c:v>
                </c:pt>
                <c:pt idx="8533">
                  <c:v>0.2</c:v>
                </c:pt>
                <c:pt idx="8534">
                  <c:v>0</c:v>
                </c:pt>
                <c:pt idx="8535">
                  <c:v>0</c:v>
                </c:pt>
                <c:pt idx="8536">
                  <c:v>0</c:v>
                </c:pt>
                <c:pt idx="8537">
                  <c:v>0</c:v>
                </c:pt>
                <c:pt idx="8538">
                  <c:v>0</c:v>
                </c:pt>
                <c:pt idx="8539">
                  <c:v>0</c:v>
                </c:pt>
                <c:pt idx="8540">
                  <c:v>0</c:v>
                </c:pt>
                <c:pt idx="8541">
                  <c:v>0</c:v>
                </c:pt>
                <c:pt idx="8542">
                  <c:v>0</c:v>
                </c:pt>
                <c:pt idx="8543">
                  <c:v>0.3</c:v>
                </c:pt>
                <c:pt idx="8544">
                  <c:v>0</c:v>
                </c:pt>
                <c:pt idx="8545">
                  <c:v>0</c:v>
                </c:pt>
                <c:pt idx="8546">
                  <c:v>0.2</c:v>
                </c:pt>
                <c:pt idx="8547">
                  <c:v>0.3</c:v>
                </c:pt>
                <c:pt idx="8548">
                  <c:v>0.2</c:v>
                </c:pt>
                <c:pt idx="8549">
                  <c:v>0</c:v>
                </c:pt>
                <c:pt idx="8550">
                  <c:v>0</c:v>
                </c:pt>
                <c:pt idx="8551">
                  <c:v>0</c:v>
                </c:pt>
                <c:pt idx="8552">
                  <c:v>0</c:v>
                </c:pt>
                <c:pt idx="8553">
                  <c:v>0.2</c:v>
                </c:pt>
                <c:pt idx="8554">
                  <c:v>0.2</c:v>
                </c:pt>
                <c:pt idx="8555">
                  <c:v>0</c:v>
                </c:pt>
                <c:pt idx="8556">
                  <c:v>0.2</c:v>
                </c:pt>
                <c:pt idx="8557">
                  <c:v>0.2</c:v>
                </c:pt>
                <c:pt idx="8558">
                  <c:v>0.2</c:v>
                </c:pt>
                <c:pt idx="8559">
                  <c:v>0.2</c:v>
                </c:pt>
                <c:pt idx="8560">
                  <c:v>0</c:v>
                </c:pt>
                <c:pt idx="8561">
                  <c:v>0</c:v>
                </c:pt>
                <c:pt idx="8562">
                  <c:v>0</c:v>
                </c:pt>
                <c:pt idx="8563">
                  <c:v>0</c:v>
                </c:pt>
                <c:pt idx="8564">
                  <c:v>0.7</c:v>
                </c:pt>
                <c:pt idx="8565">
                  <c:v>0</c:v>
                </c:pt>
                <c:pt idx="8566">
                  <c:v>0.2</c:v>
                </c:pt>
                <c:pt idx="8567">
                  <c:v>0.2</c:v>
                </c:pt>
                <c:pt idx="8568">
                  <c:v>0.2</c:v>
                </c:pt>
                <c:pt idx="8569">
                  <c:v>0.6</c:v>
                </c:pt>
                <c:pt idx="8570">
                  <c:v>0.2</c:v>
                </c:pt>
                <c:pt idx="8571">
                  <c:v>0.7</c:v>
                </c:pt>
                <c:pt idx="8572">
                  <c:v>0.7</c:v>
                </c:pt>
                <c:pt idx="8573">
                  <c:v>0.2</c:v>
                </c:pt>
                <c:pt idx="8574">
                  <c:v>0.2</c:v>
                </c:pt>
                <c:pt idx="8575">
                  <c:v>0.2</c:v>
                </c:pt>
                <c:pt idx="8576">
                  <c:v>0.8</c:v>
                </c:pt>
                <c:pt idx="8577">
                  <c:v>0.8</c:v>
                </c:pt>
                <c:pt idx="8578">
                  <c:v>0.2</c:v>
                </c:pt>
                <c:pt idx="8579">
                  <c:v>0</c:v>
                </c:pt>
                <c:pt idx="8580">
                  <c:v>0.5</c:v>
                </c:pt>
                <c:pt idx="8581">
                  <c:v>0.2</c:v>
                </c:pt>
                <c:pt idx="8582">
                  <c:v>0</c:v>
                </c:pt>
                <c:pt idx="8583">
                  <c:v>0</c:v>
                </c:pt>
                <c:pt idx="8584">
                  <c:v>0.3</c:v>
                </c:pt>
                <c:pt idx="8585">
                  <c:v>0.3</c:v>
                </c:pt>
                <c:pt idx="8586">
                  <c:v>0.2</c:v>
                </c:pt>
                <c:pt idx="8587">
                  <c:v>0.2</c:v>
                </c:pt>
                <c:pt idx="8588">
                  <c:v>0</c:v>
                </c:pt>
                <c:pt idx="8589">
                  <c:v>0</c:v>
                </c:pt>
                <c:pt idx="8590">
                  <c:v>0</c:v>
                </c:pt>
                <c:pt idx="8591">
                  <c:v>0</c:v>
                </c:pt>
                <c:pt idx="8592">
                  <c:v>0</c:v>
                </c:pt>
                <c:pt idx="8593">
                  <c:v>0</c:v>
                </c:pt>
                <c:pt idx="8594">
                  <c:v>0</c:v>
                </c:pt>
                <c:pt idx="8595">
                  <c:v>0.2</c:v>
                </c:pt>
                <c:pt idx="8596">
                  <c:v>0</c:v>
                </c:pt>
                <c:pt idx="8597">
                  <c:v>0</c:v>
                </c:pt>
                <c:pt idx="8598">
                  <c:v>0</c:v>
                </c:pt>
                <c:pt idx="8599">
                  <c:v>0</c:v>
                </c:pt>
                <c:pt idx="8600">
                  <c:v>0.2</c:v>
                </c:pt>
                <c:pt idx="8601">
                  <c:v>0.3</c:v>
                </c:pt>
                <c:pt idx="8602">
                  <c:v>0.3</c:v>
                </c:pt>
                <c:pt idx="8603">
                  <c:v>0</c:v>
                </c:pt>
                <c:pt idx="8604">
                  <c:v>0.2</c:v>
                </c:pt>
                <c:pt idx="8605">
                  <c:v>0.2</c:v>
                </c:pt>
                <c:pt idx="8606">
                  <c:v>0.7</c:v>
                </c:pt>
                <c:pt idx="8607">
                  <c:v>0.2</c:v>
                </c:pt>
                <c:pt idx="8608">
                  <c:v>0.2</c:v>
                </c:pt>
                <c:pt idx="8609">
                  <c:v>0</c:v>
                </c:pt>
                <c:pt idx="8610">
                  <c:v>0.6</c:v>
                </c:pt>
                <c:pt idx="8611">
                  <c:v>0.6</c:v>
                </c:pt>
                <c:pt idx="8612">
                  <c:v>0</c:v>
                </c:pt>
                <c:pt idx="8613">
                  <c:v>0</c:v>
                </c:pt>
                <c:pt idx="8614">
                  <c:v>0</c:v>
                </c:pt>
                <c:pt idx="8615">
                  <c:v>0</c:v>
                </c:pt>
                <c:pt idx="8616">
                  <c:v>0.7</c:v>
                </c:pt>
                <c:pt idx="8617">
                  <c:v>0.2</c:v>
                </c:pt>
                <c:pt idx="8618">
                  <c:v>0.2</c:v>
                </c:pt>
                <c:pt idx="8619">
                  <c:v>0.2</c:v>
                </c:pt>
                <c:pt idx="8620">
                  <c:v>0</c:v>
                </c:pt>
                <c:pt idx="8621">
                  <c:v>0</c:v>
                </c:pt>
                <c:pt idx="8622">
                  <c:v>0.1</c:v>
                </c:pt>
                <c:pt idx="8623">
                  <c:v>0</c:v>
                </c:pt>
                <c:pt idx="8624">
                  <c:v>0.2</c:v>
                </c:pt>
                <c:pt idx="8625">
                  <c:v>0.2</c:v>
                </c:pt>
                <c:pt idx="8626">
                  <c:v>0.3</c:v>
                </c:pt>
                <c:pt idx="8627">
                  <c:v>0</c:v>
                </c:pt>
                <c:pt idx="8628">
                  <c:v>0</c:v>
                </c:pt>
                <c:pt idx="8629">
                  <c:v>0</c:v>
                </c:pt>
                <c:pt idx="8630">
                  <c:v>0</c:v>
                </c:pt>
                <c:pt idx="8631">
                  <c:v>0</c:v>
                </c:pt>
                <c:pt idx="8632">
                  <c:v>0.5</c:v>
                </c:pt>
                <c:pt idx="8633">
                  <c:v>0.2</c:v>
                </c:pt>
                <c:pt idx="8634">
                  <c:v>0.2</c:v>
                </c:pt>
                <c:pt idx="8635">
                  <c:v>0.4</c:v>
                </c:pt>
                <c:pt idx="8636">
                  <c:v>0.2</c:v>
                </c:pt>
                <c:pt idx="8637">
                  <c:v>0</c:v>
                </c:pt>
                <c:pt idx="8638">
                  <c:v>0</c:v>
                </c:pt>
                <c:pt idx="8639">
                  <c:v>0</c:v>
                </c:pt>
                <c:pt idx="8640">
                  <c:v>0</c:v>
                </c:pt>
                <c:pt idx="8641">
                  <c:v>0.6</c:v>
                </c:pt>
                <c:pt idx="8642">
                  <c:v>0.8</c:v>
                </c:pt>
                <c:pt idx="8643">
                  <c:v>0</c:v>
                </c:pt>
                <c:pt idx="8644">
                  <c:v>0.2</c:v>
                </c:pt>
                <c:pt idx="8645">
                  <c:v>0</c:v>
                </c:pt>
                <c:pt idx="8646">
                  <c:v>0</c:v>
                </c:pt>
                <c:pt idx="8647">
                  <c:v>0</c:v>
                </c:pt>
                <c:pt idx="8648">
                  <c:v>0</c:v>
                </c:pt>
                <c:pt idx="8649">
                  <c:v>0</c:v>
                </c:pt>
                <c:pt idx="8650">
                  <c:v>0</c:v>
                </c:pt>
                <c:pt idx="8651">
                  <c:v>0</c:v>
                </c:pt>
                <c:pt idx="8652">
                  <c:v>0.2</c:v>
                </c:pt>
                <c:pt idx="8653">
                  <c:v>0</c:v>
                </c:pt>
                <c:pt idx="8654">
                  <c:v>0</c:v>
                </c:pt>
                <c:pt idx="8655">
                  <c:v>0.1</c:v>
                </c:pt>
                <c:pt idx="8656">
                  <c:v>0</c:v>
                </c:pt>
                <c:pt idx="8657">
                  <c:v>0</c:v>
                </c:pt>
                <c:pt idx="8658">
                  <c:v>0</c:v>
                </c:pt>
                <c:pt idx="8659">
                  <c:v>0</c:v>
                </c:pt>
                <c:pt idx="8660">
                  <c:v>0</c:v>
                </c:pt>
                <c:pt idx="8661">
                  <c:v>0</c:v>
                </c:pt>
                <c:pt idx="8662">
                  <c:v>0</c:v>
                </c:pt>
                <c:pt idx="8663">
                  <c:v>0</c:v>
                </c:pt>
                <c:pt idx="8664">
                  <c:v>0.8</c:v>
                </c:pt>
                <c:pt idx="8665">
                  <c:v>0</c:v>
                </c:pt>
                <c:pt idx="8666">
                  <c:v>0</c:v>
                </c:pt>
                <c:pt idx="8667">
                  <c:v>0</c:v>
                </c:pt>
                <c:pt idx="8668">
                  <c:v>0</c:v>
                </c:pt>
                <c:pt idx="8669">
                  <c:v>0.3</c:v>
                </c:pt>
                <c:pt idx="8670">
                  <c:v>0</c:v>
                </c:pt>
                <c:pt idx="8671">
                  <c:v>0</c:v>
                </c:pt>
                <c:pt idx="8672">
                  <c:v>0</c:v>
                </c:pt>
                <c:pt idx="8673">
                  <c:v>0</c:v>
                </c:pt>
                <c:pt idx="8674">
                  <c:v>0</c:v>
                </c:pt>
                <c:pt idx="8675">
                  <c:v>0.2</c:v>
                </c:pt>
                <c:pt idx="8676">
                  <c:v>0.2</c:v>
                </c:pt>
                <c:pt idx="8677">
                  <c:v>0.2</c:v>
                </c:pt>
                <c:pt idx="8678">
                  <c:v>0.2</c:v>
                </c:pt>
                <c:pt idx="8679">
                  <c:v>0</c:v>
                </c:pt>
                <c:pt idx="8680">
                  <c:v>0.2</c:v>
                </c:pt>
                <c:pt idx="8681">
                  <c:v>0</c:v>
                </c:pt>
                <c:pt idx="8682">
                  <c:v>0.2</c:v>
                </c:pt>
                <c:pt idx="8683">
                  <c:v>0.2</c:v>
                </c:pt>
                <c:pt idx="8684">
                  <c:v>0</c:v>
                </c:pt>
                <c:pt idx="8685">
                  <c:v>0.2</c:v>
                </c:pt>
                <c:pt idx="8686">
                  <c:v>0.2</c:v>
                </c:pt>
                <c:pt idx="8687">
                  <c:v>0.2</c:v>
                </c:pt>
                <c:pt idx="8688">
                  <c:v>0</c:v>
                </c:pt>
                <c:pt idx="8689">
                  <c:v>0.2</c:v>
                </c:pt>
                <c:pt idx="8690">
                  <c:v>0</c:v>
                </c:pt>
                <c:pt idx="8691">
                  <c:v>0</c:v>
                </c:pt>
                <c:pt idx="8692">
                  <c:v>0</c:v>
                </c:pt>
                <c:pt idx="8693">
                  <c:v>0.2</c:v>
                </c:pt>
                <c:pt idx="8694">
                  <c:v>0</c:v>
                </c:pt>
                <c:pt idx="8695">
                  <c:v>0</c:v>
                </c:pt>
                <c:pt idx="8696">
                  <c:v>0</c:v>
                </c:pt>
                <c:pt idx="8697">
                  <c:v>0.2</c:v>
                </c:pt>
                <c:pt idx="8698">
                  <c:v>0</c:v>
                </c:pt>
                <c:pt idx="8699">
                  <c:v>0</c:v>
                </c:pt>
                <c:pt idx="8700">
                  <c:v>0</c:v>
                </c:pt>
                <c:pt idx="8701">
                  <c:v>0</c:v>
                </c:pt>
                <c:pt idx="8702">
                  <c:v>0.2</c:v>
                </c:pt>
                <c:pt idx="8703">
                  <c:v>0.2</c:v>
                </c:pt>
                <c:pt idx="8704">
                  <c:v>0.2</c:v>
                </c:pt>
                <c:pt idx="8705">
                  <c:v>0</c:v>
                </c:pt>
                <c:pt idx="8706">
                  <c:v>0.2</c:v>
                </c:pt>
                <c:pt idx="8707">
                  <c:v>0</c:v>
                </c:pt>
                <c:pt idx="8708">
                  <c:v>0.2</c:v>
                </c:pt>
                <c:pt idx="8709">
                  <c:v>0</c:v>
                </c:pt>
                <c:pt idx="8710">
                  <c:v>0.7</c:v>
                </c:pt>
                <c:pt idx="8711">
                  <c:v>0.7</c:v>
                </c:pt>
                <c:pt idx="8712">
                  <c:v>0.2</c:v>
                </c:pt>
                <c:pt idx="8713">
                  <c:v>0</c:v>
                </c:pt>
                <c:pt idx="8714">
                  <c:v>0</c:v>
                </c:pt>
                <c:pt idx="8715">
                  <c:v>0.8</c:v>
                </c:pt>
                <c:pt idx="8716">
                  <c:v>0.4</c:v>
                </c:pt>
                <c:pt idx="8717">
                  <c:v>0</c:v>
                </c:pt>
                <c:pt idx="8718">
                  <c:v>0.8</c:v>
                </c:pt>
                <c:pt idx="8719">
                  <c:v>0.2</c:v>
                </c:pt>
                <c:pt idx="8720">
                  <c:v>0.2</c:v>
                </c:pt>
                <c:pt idx="8721">
                  <c:v>0.7</c:v>
                </c:pt>
                <c:pt idx="8722">
                  <c:v>0</c:v>
                </c:pt>
                <c:pt idx="8723">
                  <c:v>0</c:v>
                </c:pt>
                <c:pt idx="8724">
                  <c:v>0</c:v>
                </c:pt>
                <c:pt idx="8725">
                  <c:v>0.2</c:v>
                </c:pt>
                <c:pt idx="8726">
                  <c:v>0.2</c:v>
                </c:pt>
                <c:pt idx="8727">
                  <c:v>0.2</c:v>
                </c:pt>
                <c:pt idx="8728">
                  <c:v>0.7</c:v>
                </c:pt>
                <c:pt idx="8729">
                  <c:v>0.7</c:v>
                </c:pt>
                <c:pt idx="8730">
                  <c:v>0.2</c:v>
                </c:pt>
                <c:pt idx="8731">
                  <c:v>0.2</c:v>
                </c:pt>
                <c:pt idx="8732">
                  <c:v>0</c:v>
                </c:pt>
                <c:pt idx="8733">
                  <c:v>0</c:v>
                </c:pt>
                <c:pt idx="8734">
                  <c:v>0.3</c:v>
                </c:pt>
                <c:pt idx="8735">
                  <c:v>0</c:v>
                </c:pt>
                <c:pt idx="8736">
                  <c:v>0.15</c:v>
                </c:pt>
                <c:pt idx="8737">
                  <c:v>0</c:v>
                </c:pt>
                <c:pt idx="8738">
                  <c:v>0</c:v>
                </c:pt>
                <c:pt idx="8739">
                  <c:v>0.2</c:v>
                </c:pt>
                <c:pt idx="8740">
                  <c:v>0</c:v>
                </c:pt>
                <c:pt idx="8741">
                  <c:v>0.2</c:v>
                </c:pt>
                <c:pt idx="8742">
                  <c:v>0</c:v>
                </c:pt>
                <c:pt idx="8743">
                  <c:v>0.2</c:v>
                </c:pt>
                <c:pt idx="8744">
                  <c:v>0.2</c:v>
                </c:pt>
                <c:pt idx="8745">
                  <c:v>0.2</c:v>
                </c:pt>
                <c:pt idx="8746">
                  <c:v>0.2</c:v>
                </c:pt>
                <c:pt idx="8747">
                  <c:v>0.2</c:v>
                </c:pt>
                <c:pt idx="8748">
                  <c:v>0.2</c:v>
                </c:pt>
                <c:pt idx="8749">
                  <c:v>0.2</c:v>
                </c:pt>
                <c:pt idx="8750">
                  <c:v>0.2</c:v>
                </c:pt>
                <c:pt idx="8751">
                  <c:v>0.2</c:v>
                </c:pt>
                <c:pt idx="8752">
                  <c:v>0</c:v>
                </c:pt>
                <c:pt idx="8753">
                  <c:v>0</c:v>
                </c:pt>
                <c:pt idx="8754">
                  <c:v>0</c:v>
                </c:pt>
                <c:pt idx="8755">
                  <c:v>0.6</c:v>
                </c:pt>
                <c:pt idx="8756">
                  <c:v>0.2</c:v>
                </c:pt>
                <c:pt idx="8757">
                  <c:v>0.2</c:v>
                </c:pt>
                <c:pt idx="8758">
                  <c:v>0</c:v>
                </c:pt>
                <c:pt idx="8759">
                  <c:v>0</c:v>
                </c:pt>
                <c:pt idx="8760">
                  <c:v>0</c:v>
                </c:pt>
                <c:pt idx="8761">
                  <c:v>0.2</c:v>
                </c:pt>
                <c:pt idx="8762">
                  <c:v>0</c:v>
                </c:pt>
                <c:pt idx="8763">
                  <c:v>0</c:v>
                </c:pt>
                <c:pt idx="8764">
                  <c:v>0</c:v>
                </c:pt>
                <c:pt idx="8765">
                  <c:v>0.2</c:v>
                </c:pt>
                <c:pt idx="8766">
                  <c:v>0.2</c:v>
                </c:pt>
                <c:pt idx="8767">
                  <c:v>0.7</c:v>
                </c:pt>
                <c:pt idx="8768">
                  <c:v>0</c:v>
                </c:pt>
                <c:pt idx="8769">
                  <c:v>0.2</c:v>
                </c:pt>
                <c:pt idx="8770">
                  <c:v>0</c:v>
                </c:pt>
                <c:pt idx="8771">
                  <c:v>0.2</c:v>
                </c:pt>
                <c:pt idx="8772">
                  <c:v>0.2</c:v>
                </c:pt>
                <c:pt idx="8773">
                  <c:v>0.4</c:v>
                </c:pt>
                <c:pt idx="8774">
                  <c:v>0.2</c:v>
                </c:pt>
                <c:pt idx="8775">
                  <c:v>0.2</c:v>
                </c:pt>
                <c:pt idx="8776">
                  <c:v>0.2</c:v>
                </c:pt>
                <c:pt idx="8777">
                  <c:v>0.2</c:v>
                </c:pt>
                <c:pt idx="8778">
                  <c:v>0.2</c:v>
                </c:pt>
                <c:pt idx="8779">
                  <c:v>0.2</c:v>
                </c:pt>
                <c:pt idx="8780">
                  <c:v>0</c:v>
                </c:pt>
                <c:pt idx="8781">
                  <c:v>0</c:v>
                </c:pt>
                <c:pt idx="8782">
                  <c:v>0</c:v>
                </c:pt>
                <c:pt idx="8783">
                  <c:v>0.2</c:v>
                </c:pt>
                <c:pt idx="8784">
                  <c:v>0</c:v>
                </c:pt>
                <c:pt idx="8785">
                  <c:v>0.2</c:v>
                </c:pt>
                <c:pt idx="8786">
                  <c:v>0.7</c:v>
                </c:pt>
                <c:pt idx="8787">
                  <c:v>0.2</c:v>
                </c:pt>
                <c:pt idx="8788">
                  <c:v>0.2</c:v>
                </c:pt>
                <c:pt idx="8789">
                  <c:v>0.2</c:v>
                </c:pt>
                <c:pt idx="8790">
                  <c:v>0.2</c:v>
                </c:pt>
                <c:pt idx="8791">
                  <c:v>0</c:v>
                </c:pt>
                <c:pt idx="8792">
                  <c:v>0</c:v>
                </c:pt>
                <c:pt idx="8793">
                  <c:v>0.6</c:v>
                </c:pt>
                <c:pt idx="8794">
                  <c:v>0.2</c:v>
                </c:pt>
                <c:pt idx="8795">
                  <c:v>0</c:v>
                </c:pt>
                <c:pt idx="8796">
                  <c:v>0</c:v>
                </c:pt>
                <c:pt idx="8797">
                  <c:v>0.2</c:v>
                </c:pt>
                <c:pt idx="8798">
                  <c:v>0</c:v>
                </c:pt>
                <c:pt idx="8799">
                  <c:v>0.7</c:v>
                </c:pt>
                <c:pt idx="8800">
                  <c:v>0</c:v>
                </c:pt>
                <c:pt idx="8801">
                  <c:v>0</c:v>
                </c:pt>
                <c:pt idx="8802">
                  <c:v>0</c:v>
                </c:pt>
                <c:pt idx="8803">
                  <c:v>0</c:v>
                </c:pt>
                <c:pt idx="8804">
                  <c:v>0.2</c:v>
                </c:pt>
                <c:pt idx="8805">
                  <c:v>0</c:v>
                </c:pt>
                <c:pt idx="8806">
                  <c:v>0.2</c:v>
                </c:pt>
                <c:pt idx="8807">
                  <c:v>0.3</c:v>
                </c:pt>
                <c:pt idx="8808">
                  <c:v>0.2</c:v>
                </c:pt>
                <c:pt idx="8809">
                  <c:v>0</c:v>
                </c:pt>
                <c:pt idx="8810">
                  <c:v>0</c:v>
                </c:pt>
                <c:pt idx="8811">
                  <c:v>0.2</c:v>
                </c:pt>
                <c:pt idx="8812">
                  <c:v>0.7</c:v>
                </c:pt>
                <c:pt idx="8813">
                  <c:v>0.7</c:v>
                </c:pt>
                <c:pt idx="8814">
                  <c:v>0.2</c:v>
                </c:pt>
                <c:pt idx="8815">
                  <c:v>0.2</c:v>
                </c:pt>
                <c:pt idx="8816">
                  <c:v>0.4</c:v>
                </c:pt>
                <c:pt idx="8817">
                  <c:v>0.2</c:v>
                </c:pt>
                <c:pt idx="8818">
                  <c:v>0.2</c:v>
                </c:pt>
                <c:pt idx="8819">
                  <c:v>0.7</c:v>
                </c:pt>
                <c:pt idx="8820">
                  <c:v>0.2</c:v>
                </c:pt>
                <c:pt idx="8821">
                  <c:v>0.2</c:v>
                </c:pt>
                <c:pt idx="8822">
                  <c:v>0</c:v>
                </c:pt>
                <c:pt idx="8823">
                  <c:v>0</c:v>
                </c:pt>
                <c:pt idx="8824">
                  <c:v>0</c:v>
                </c:pt>
                <c:pt idx="8825">
                  <c:v>0.2</c:v>
                </c:pt>
                <c:pt idx="8826">
                  <c:v>0</c:v>
                </c:pt>
                <c:pt idx="8827">
                  <c:v>0</c:v>
                </c:pt>
                <c:pt idx="8828">
                  <c:v>0</c:v>
                </c:pt>
                <c:pt idx="8829">
                  <c:v>0</c:v>
                </c:pt>
                <c:pt idx="8830">
                  <c:v>0</c:v>
                </c:pt>
                <c:pt idx="8831">
                  <c:v>0.2</c:v>
                </c:pt>
                <c:pt idx="8832">
                  <c:v>0.7</c:v>
                </c:pt>
                <c:pt idx="8833">
                  <c:v>0.2</c:v>
                </c:pt>
                <c:pt idx="8834">
                  <c:v>0</c:v>
                </c:pt>
                <c:pt idx="8835">
                  <c:v>0</c:v>
                </c:pt>
                <c:pt idx="8836">
                  <c:v>0</c:v>
                </c:pt>
                <c:pt idx="8837">
                  <c:v>0</c:v>
                </c:pt>
                <c:pt idx="8838">
                  <c:v>0</c:v>
                </c:pt>
                <c:pt idx="8839">
                  <c:v>0</c:v>
                </c:pt>
                <c:pt idx="8840">
                  <c:v>0.2</c:v>
                </c:pt>
                <c:pt idx="8841">
                  <c:v>0</c:v>
                </c:pt>
                <c:pt idx="8842">
                  <c:v>0</c:v>
                </c:pt>
                <c:pt idx="8843">
                  <c:v>0.2</c:v>
                </c:pt>
                <c:pt idx="8844">
                  <c:v>0.2</c:v>
                </c:pt>
                <c:pt idx="8845">
                  <c:v>0.2</c:v>
                </c:pt>
                <c:pt idx="8846">
                  <c:v>0</c:v>
                </c:pt>
                <c:pt idx="8847">
                  <c:v>0.8</c:v>
                </c:pt>
                <c:pt idx="8848">
                  <c:v>0.2</c:v>
                </c:pt>
                <c:pt idx="8849">
                  <c:v>0.3</c:v>
                </c:pt>
                <c:pt idx="8850">
                  <c:v>0.8</c:v>
                </c:pt>
                <c:pt idx="8851">
                  <c:v>0</c:v>
                </c:pt>
                <c:pt idx="8852">
                  <c:v>0</c:v>
                </c:pt>
                <c:pt idx="8853">
                  <c:v>0</c:v>
                </c:pt>
                <c:pt idx="8854">
                  <c:v>0.2</c:v>
                </c:pt>
                <c:pt idx="8855">
                  <c:v>0.6</c:v>
                </c:pt>
                <c:pt idx="8856">
                  <c:v>0.2</c:v>
                </c:pt>
                <c:pt idx="8857">
                  <c:v>0.2</c:v>
                </c:pt>
                <c:pt idx="8858">
                  <c:v>0.8</c:v>
                </c:pt>
                <c:pt idx="8859">
                  <c:v>0.6</c:v>
                </c:pt>
                <c:pt idx="8860">
                  <c:v>0.2</c:v>
                </c:pt>
                <c:pt idx="8861">
                  <c:v>0</c:v>
                </c:pt>
                <c:pt idx="8862">
                  <c:v>0</c:v>
                </c:pt>
                <c:pt idx="8863">
                  <c:v>0.15</c:v>
                </c:pt>
                <c:pt idx="8864">
                  <c:v>0</c:v>
                </c:pt>
                <c:pt idx="8865">
                  <c:v>0</c:v>
                </c:pt>
                <c:pt idx="8866">
                  <c:v>0</c:v>
                </c:pt>
                <c:pt idx="8867">
                  <c:v>0</c:v>
                </c:pt>
                <c:pt idx="8868">
                  <c:v>0.7</c:v>
                </c:pt>
                <c:pt idx="8869">
                  <c:v>0.2</c:v>
                </c:pt>
                <c:pt idx="8870">
                  <c:v>0</c:v>
                </c:pt>
                <c:pt idx="8871">
                  <c:v>0.7</c:v>
                </c:pt>
                <c:pt idx="8872">
                  <c:v>0</c:v>
                </c:pt>
                <c:pt idx="8873">
                  <c:v>0.2</c:v>
                </c:pt>
                <c:pt idx="8874">
                  <c:v>0.2</c:v>
                </c:pt>
                <c:pt idx="8875">
                  <c:v>0.2</c:v>
                </c:pt>
                <c:pt idx="8876">
                  <c:v>0</c:v>
                </c:pt>
                <c:pt idx="8877">
                  <c:v>0</c:v>
                </c:pt>
                <c:pt idx="8878">
                  <c:v>0</c:v>
                </c:pt>
                <c:pt idx="8879">
                  <c:v>0.2</c:v>
                </c:pt>
                <c:pt idx="8880">
                  <c:v>0</c:v>
                </c:pt>
                <c:pt idx="8881">
                  <c:v>0</c:v>
                </c:pt>
                <c:pt idx="8882">
                  <c:v>0.3</c:v>
                </c:pt>
                <c:pt idx="8883">
                  <c:v>0.2</c:v>
                </c:pt>
                <c:pt idx="8884">
                  <c:v>0.8</c:v>
                </c:pt>
                <c:pt idx="8885">
                  <c:v>0</c:v>
                </c:pt>
                <c:pt idx="8886">
                  <c:v>0.2</c:v>
                </c:pt>
                <c:pt idx="8887">
                  <c:v>0.7</c:v>
                </c:pt>
                <c:pt idx="8888">
                  <c:v>0.2</c:v>
                </c:pt>
                <c:pt idx="8889">
                  <c:v>0</c:v>
                </c:pt>
                <c:pt idx="8890">
                  <c:v>0.2</c:v>
                </c:pt>
                <c:pt idx="8891">
                  <c:v>0.2</c:v>
                </c:pt>
                <c:pt idx="8892">
                  <c:v>0</c:v>
                </c:pt>
                <c:pt idx="8893">
                  <c:v>0</c:v>
                </c:pt>
                <c:pt idx="8894">
                  <c:v>0</c:v>
                </c:pt>
                <c:pt idx="8895">
                  <c:v>0</c:v>
                </c:pt>
                <c:pt idx="8896">
                  <c:v>0</c:v>
                </c:pt>
                <c:pt idx="8897">
                  <c:v>0</c:v>
                </c:pt>
                <c:pt idx="8898">
                  <c:v>0.2</c:v>
                </c:pt>
                <c:pt idx="8899">
                  <c:v>0</c:v>
                </c:pt>
                <c:pt idx="8900">
                  <c:v>0</c:v>
                </c:pt>
                <c:pt idx="8901">
                  <c:v>0.32</c:v>
                </c:pt>
                <c:pt idx="8902">
                  <c:v>0.2</c:v>
                </c:pt>
                <c:pt idx="8903">
                  <c:v>0.2</c:v>
                </c:pt>
                <c:pt idx="8904">
                  <c:v>0.3</c:v>
                </c:pt>
                <c:pt idx="8905">
                  <c:v>0.8</c:v>
                </c:pt>
                <c:pt idx="8906">
                  <c:v>0.2</c:v>
                </c:pt>
                <c:pt idx="8907">
                  <c:v>0.3</c:v>
                </c:pt>
                <c:pt idx="8908">
                  <c:v>0</c:v>
                </c:pt>
                <c:pt idx="8909">
                  <c:v>0.2</c:v>
                </c:pt>
                <c:pt idx="8910">
                  <c:v>0.2</c:v>
                </c:pt>
                <c:pt idx="8911">
                  <c:v>0.4</c:v>
                </c:pt>
                <c:pt idx="8912">
                  <c:v>0.2</c:v>
                </c:pt>
                <c:pt idx="8913">
                  <c:v>0.6</c:v>
                </c:pt>
                <c:pt idx="8914">
                  <c:v>0</c:v>
                </c:pt>
                <c:pt idx="8915">
                  <c:v>0</c:v>
                </c:pt>
                <c:pt idx="8916">
                  <c:v>0</c:v>
                </c:pt>
                <c:pt idx="8917">
                  <c:v>0.45</c:v>
                </c:pt>
                <c:pt idx="8918">
                  <c:v>0</c:v>
                </c:pt>
                <c:pt idx="8919">
                  <c:v>0.2</c:v>
                </c:pt>
                <c:pt idx="8920">
                  <c:v>0.2</c:v>
                </c:pt>
                <c:pt idx="8921">
                  <c:v>0</c:v>
                </c:pt>
                <c:pt idx="8922">
                  <c:v>0</c:v>
                </c:pt>
                <c:pt idx="8923">
                  <c:v>0.2</c:v>
                </c:pt>
                <c:pt idx="8924">
                  <c:v>0.2</c:v>
                </c:pt>
                <c:pt idx="8925">
                  <c:v>0</c:v>
                </c:pt>
                <c:pt idx="8926">
                  <c:v>0</c:v>
                </c:pt>
                <c:pt idx="8927">
                  <c:v>0</c:v>
                </c:pt>
                <c:pt idx="8928">
                  <c:v>0</c:v>
                </c:pt>
                <c:pt idx="8929">
                  <c:v>0</c:v>
                </c:pt>
                <c:pt idx="8930">
                  <c:v>0</c:v>
                </c:pt>
                <c:pt idx="8931">
                  <c:v>0</c:v>
                </c:pt>
                <c:pt idx="8932">
                  <c:v>0</c:v>
                </c:pt>
                <c:pt idx="8933">
                  <c:v>0</c:v>
                </c:pt>
                <c:pt idx="8934">
                  <c:v>0.15</c:v>
                </c:pt>
                <c:pt idx="8935">
                  <c:v>0.2</c:v>
                </c:pt>
                <c:pt idx="8936">
                  <c:v>0</c:v>
                </c:pt>
                <c:pt idx="8937">
                  <c:v>0.2</c:v>
                </c:pt>
                <c:pt idx="8938">
                  <c:v>0</c:v>
                </c:pt>
                <c:pt idx="8939">
                  <c:v>0</c:v>
                </c:pt>
                <c:pt idx="8940">
                  <c:v>0</c:v>
                </c:pt>
                <c:pt idx="8941">
                  <c:v>0.2</c:v>
                </c:pt>
                <c:pt idx="8942">
                  <c:v>0</c:v>
                </c:pt>
                <c:pt idx="8943">
                  <c:v>0</c:v>
                </c:pt>
                <c:pt idx="8944">
                  <c:v>0.5</c:v>
                </c:pt>
                <c:pt idx="8945">
                  <c:v>0.4</c:v>
                </c:pt>
                <c:pt idx="8946">
                  <c:v>0</c:v>
                </c:pt>
                <c:pt idx="8947">
                  <c:v>0</c:v>
                </c:pt>
                <c:pt idx="8948">
                  <c:v>0.2</c:v>
                </c:pt>
                <c:pt idx="8949">
                  <c:v>0.2</c:v>
                </c:pt>
                <c:pt idx="8950">
                  <c:v>0.2</c:v>
                </c:pt>
                <c:pt idx="8951">
                  <c:v>0</c:v>
                </c:pt>
                <c:pt idx="8952">
                  <c:v>0</c:v>
                </c:pt>
                <c:pt idx="8953">
                  <c:v>0</c:v>
                </c:pt>
                <c:pt idx="8954">
                  <c:v>0.1</c:v>
                </c:pt>
                <c:pt idx="8955">
                  <c:v>0.2</c:v>
                </c:pt>
                <c:pt idx="8956">
                  <c:v>0.7</c:v>
                </c:pt>
                <c:pt idx="8957">
                  <c:v>0.2</c:v>
                </c:pt>
                <c:pt idx="8958">
                  <c:v>0.2</c:v>
                </c:pt>
                <c:pt idx="8959">
                  <c:v>0.6</c:v>
                </c:pt>
                <c:pt idx="8960">
                  <c:v>0.2</c:v>
                </c:pt>
                <c:pt idx="8961">
                  <c:v>0.7</c:v>
                </c:pt>
                <c:pt idx="8962">
                  <c:v>0.2</c:v>
                </c:pt>
                <c:pt idx="8963">
                  <c:v>0.6</c:v>
                </c:pt>
                <c:pt idx="8964">
                  <c:v>0.2</c:v>
                </c:pt>
                <c:pt idx="8965">
                  <c:v>0.8</c:v>
                </c:pt>
                <c:pt idx="8966">
                  <c:v>0.2</c:v>
                </c:pt>
                <c:pt idx="8967">
                  <c:v>0</c:v>
                </c:pt>
                <c:pt idx="8968">
                  <c:v>0</c:v>
                </c:pt>
                <c:pt idx="8969">
                  <c:v>0</c:v>
                </c:pt>
                <c:pt idx="8970">
                  <c:v>0</c:v>
                </c:pt>
                <c:pt idx="8971">
                  <c:v>0</c:v>
                </c:pt>
                <c:pt idx="8972">
                  <c:v>0</c:v>
                </c:pt>
                <c:pt idx="8973">
                  <c:v>0</c:v>
                </c:pt>
                <c:pt idx="8974">
                  <c:v>0</c:v>
                </c:pt>
                <c:pt idx="8975">
                  <c:v>0.2</c:v>
                </c:pt>
                <c:pt idx="8976">
                  <c:v>0.2</c:v>
                </c:pt>
                <c:pt idx="8977">
                  <c:v>0.2</c:v>
                </c:pt>
                <c:pt idx="8978">
                  <c:v>0.2</c:v>
                </c:pt>
                <c:pt idx="8979">
                  <c:v>0</c:v>
                </c:pt>
                <c:pt idx="8980">
                  <c:v>0.2</c:v>
                </c:pt>
                <c:pt idx="8981">
                  <c:v>0</c:v>
                </c:pt>
                <c:pt idx="8982">
                  <c:v>0</c:v>
                </c:pt>
                <c:pt idx="8983">
                  <c:v>0.8</c:v>
                </c:pt>
                <c:pt idx="8984">
                  <c:v>0.4</c:v>
                </c:pt>
                <c:pt idx="8985">
                  <c:v>0.8</c:v>
                </c:pt>
                <c:pt idx="8986">
                  <c:v>0.8</c:v>
                </c:pt>
                <c:pt idx="8987">
                  <c:v>0</c:v>
                </c:pt>
                <c:pt idx="8988">
                  <c:v>0</c:v>
                </c:pt>
                <c:pt idx="8989">
                  <c:v>0.2</c:v>
                </c:pt>
                <c:pt idx="8990">
                  <c:v>0</c:v>
                </c:pt>
                <c:pt idx="8991">
                  <c:v>0</c:v>
                </c:pt>
                <c:pt idx="8992">
                  <c:v>0</c:v>
                </c:pt>
                <c:pt idx="8993">
                  <c:v>0</c:v>
                </c:pt>
                <c:pt idx="8994">
                  <c:v>0</c:v>
                </c:pt>
                <c:pt idx="8995">
                  <c:v>0</c:v>
                </c:pt>
                <c:pt idx="8996">
                  <c:v>0.5</c:v>
                </c:pt>
                <c:pt idx="8997">
                  <c:v>0.2</c:v>
                </c:pt>
                <c:pt idx="8998">
                  <c:v>0.2</c:v>
                </c:pt>
                <c:pt idx="8999">
                  <c:v>0.2</c:v>
                </c:pt>
                <c:pt idx="9000">
                  <c:v>0</c:v>
                </c:pt>
                <c:pt idx="9001">
                  <c:v>0.2</c:v>
                </c:pt>
                <c:pt idx="9002">
                  <c:v>0</c:v>
                </c:pt>
                <c:pt idx="9003">
                  <c:v>0.2</c:v>
                </c:pt>
                <c:pt idx="9004">
                  <c:v>0.2</c:v>
                </c:pt>
                <c:pt idx="9005">
                  <c:v>0.3</c:v>
                </c:pt>
                <c:pt idx="9006">
                  <c:v>0.2</c:v>
                </c:pt>
                <c:pt idx="9007">
                  <c:v>0.2</c:v>
                </c:pt>
                <c:pt idx="9008">
                  <c:v>0.2</c:v>
                </c:pt>
                <c:pt idx="9009">
                  <c:v>0.2</c:v>
                </c:pt>
                <c:pt idx="9010">
                  <c:v>0.2</c:v>
                </c:pt>
                <c:pt idx="9011">
                  <c:v>0.2</c:v>
                </c:pt>
                <c:pt idx="9012">
                  <c:v>0.2</c:v>
                </c:pt>
                <c:pt idx="9013">
                  <c:v>0</c:v>
                </c:pt>
                <c:pt idx="9014">
                  <c:v>0.2</c:v>
                </c:pt>
                <c:pt idx="9015">
                  <c:v>0</c:v>
                </c:pt>
                <c:pt idx="9016">
                  <c:v>0</c:v>
                </c:pt>
                <c:pt idx="9017">
                  <c:v>0.2</c:v>
                </c:pt>
                <c:pt idx="9018">
                  <c:v>0.2</c:v>
                </c:pt>
                <c:pt idx="9019">
                  <c:v>0.2</c:v>
                </c:pt>
                <c:pt idx="9020">
                  <c:v>0.3</c:v>
                </c:pt>
                <c:pt idx="9021">
                  <c:v>0</c:v>
                </c:pt>
                <c:pt idx="9022">
                  <c:v>0.3</c:v>
                </c:pt>
                <c:pt idx="9023">
                  <c:v>0.2</c:v>
                </c:pt>
                <c:pt idx="9024">
                  <c:v>0.2</c:v>
                </c:pt>
                <c:pt idx="9025">
                  <c:v>0.2</c:v>
                </c:pt>
                <c:pt idx="9026">
                  <c:v>0</c:v>
                </c:pt>
                <c:pt idx="9027">
                  <c:v>0</c:v>
                </c:pt>
                <c:pt idx="9028">
                  <c:v>0</c:v>
                </c:pt>
                <c:pt idx="9029">
                  <c:v>0.8</c:v>
                </c:pt>
                <c:pt idx="9030">
                  <c:v>0</c:v>
                </c:pt>
                <c:pt idx="9031">
                  <c:v>0</c:v>
                </c:pt>
                <c:pt idx="9032">
                  <c:v>0</c:v>
                </c:pt>
                <c:pt idx="9033">
                  <c:v>0</c:v>
                </c:pt>
                <c:pt idx="9034">
                  <c:v>0</c:v>
                </c:pt>
                <c:pt idx="9035">
                  <c:v>0</c:v>
                </c:pt>
                <c:pt idx="9036">
                  <c:v>0</c:v>
                </c:pt>
                <c:pt idx="9037">
                  <c:v>0.2</c:v>
                </c:pt>
                <c:pt idx="9038">
                  <c:v>0.2</c:v>
                </c:pt>
                <c:pt idx="9039">
                  <c:v>0</c:v>
                </c:pt>
                <c:pt idx="9040">
                  <c:v>0</c:v>
                </c:pt>
                <c:pt idx="9041">
                  <c:v>0</c:v>
                </c:pt>
                <c:pt idx="9042">
                  <c:v>0.2</c:v>
                </c:pt>
                <c:pt idx="9043">
                  <c:v>0.7</c:v>
                </c:pt>
                <c:pt idx="9044">
                  <c:v>0</c:v>
                </c:pt>
                <c:pt idx="9045">
                  <c:v>0.2</c:v>
                </c:pt>
                <c:pt idx="9046">
                  <c:v>0.2</c:v>
                </c:pt>
                <c:pt idx="9047">
                  <c:v>0.8</c:v>
                </c:pt>
                <c:pt idx="9048">
                  <c:v>0.3</c:v>
                </c:pt>
                <c:pt idx="9049">
                  <c:v>0.2</c:v>
                </c:pt>
                <c:pt idx="9050">
                  <c:v>0.2</c:v>
                </c:pt>
                <c:pt idx="9051">
                  <c:v>0.2</c:v>
                </c:pt>
                <c:pt idx="9052">
                  <c:v>0.15</c:v>
                </c:pt>
                <c:pt idx="9053">
                  <c:v>0</c:v>
                </c:pt>
                <c:pt idx="9054">
                  <c:v>0</c:v>
                </c:pt>
                <c:pt idx="9055">
                  <c:v>0</c:v>
                </c:pt>
                <c:pt idx="9056">
                  <c:v>0.2</c:v>
                </c:pt>
                <c:pt idx="9057">
                  <c:v>0.2</c:v>
                </c:pt>
                <c:pt idx="9058">
                  <c:v>0.3</c:v>
                </c:pt>
                <c:pt idx="9059">
                  <c:v>0</c:v>
                </c:pt>
                <c:pt idx="9060">
                  <c:v>0.2</c:v>
                </c:pt>
                <c:pt idx="9061">
                  <c:v>0</c:v>
                </c:pt>
                <c:pt idx="9062">
                  <c:v>0.2</c:v>
                </c:pt>
                <c:pt idx="9063">
                  <c:v>0</c:v>
                </c:pt>
                <c:pt idx="9064">
                  <c:v>0</c:v>
                </c:pt>
                <c:pt idx="9065">
                  <c:v>0</c:v>
                </c:pt>
                <c:pt idx="9066">
                  <c:v>0.3</c:v>
                </c:pt>
                <c:pt idx="9067">
                  <c:v>0.8</c:v>
                </c:pt>
                <c:pt idx="9068">
                  <c:v>0.3</c:v>
                </c:pt>
                <c:pt idx="9069">
                  <c:v>0.2</c:v>
                </c:pt>
                <c:pt idx="9070">
                  <c:v>0</c:v>
                </c:pt>
                <c:pt idx="9071">
                  <c:v>0</c:v>
                </c:pt>
                <c:pt idx="9072">
                  <c:v>0</c:v>
                </c:pt>
                <c:pt idx="9073">
                  <c:v>0</c:v>
                </c:pt>
                <c:pt idx="9074">
                  <c:v>0.3</c:v>
                </c:pt>
                <c:pt idx="9075">
                  <c:v>0.2</c:v>
                </c:pt>
                <c:pt idx="9076">
                  <c:v>0</c:v>
                </c:pt>
                <c:pt idx="9077">
                  <c:v>0</c:v>
                </c:pt>
                <c:pt idx="9078">
                  <c:v>0</c:v>
                </c:pt>
                <c:pt idx="9079">
                  <c:v>0</c:v>
                </c:pt>
                <c:pt idx="9080">
                  <c:v>0</c:v>
                </c:pt>
                <c:pt idx="9081">
                  <c:v>0.7</c:v>
                </c:pt>
                <c:pt idx="9082">
                  <c:v>0.2</c:v>
                </c:pt>
                <c:pt idx="9083">
                  <c:v>0.2</c:v>
                </c:pt>
                <c:pt idx="9084">
                  <c:v>0</c:v>
                </c:pt>
                <c:pt idx="9085">
                  <c:v>0</c:v>
                </c:pt>
                <c:pt idx="9086">
                  <c:v>0.2</c:v>
                </c:pt>
                <c:pt idx="9087">
                  <c:v>0.8</c:v>
                </c:pt>
                <c:pt idx="9088">
                  <c:v>0.2</c:v>
                </c:pt>
                <c:pt idx="9089">
                  <c:v>0.2</c:v>
                </c:pt>
                <c:pt idx="9090">
                  <c:v>0.2</c:v>
                </c:pt>
                <c:pt idx="9091">
                  <c:v>0.2</c:v>
                </c:pt>
                <c:pt idx="9092">
                  <c:v>0.7</c:v>
                </c:pt>
                <c:pt idx="9093">
                  <c:v>0.4</c:v>
                </c:pt>
                <c:pt idx="9094">
                  <c:v>0</c:v>
                </c:pt>
                <c:pt idx="9095">
                  <c:v>0.3</c:v>
                </c:pt>
                <c:pt idx="9096">
                  <c:v>0</c:v>
                </c:pt>
                <c:pt idx="9097">
                  <c:v>0</c:v>
                </c:pt>
                <c:pt idx="9098">
                  <c:v>0.2</c:v>
                </c:pt>
                <c:pt idx="9099">
                  <c:v>0.6</c:v>
                </c:pt>
                <c:pt idx="9100">
                  <c:v>0.2</c:v>
                </c:pt>
                <c:pt idx="9101">
                  <c:v>0.3</c:v>
                </c:pt>
                <c:pt idx="9102">
                  <c:v>0.8</c:v>
                </c:pt>
                <c:pt idx="9103">
                  <c:v>0.8</c:v>
                </c:pt>
                <c:pt idx="9104">
                  <c:v>0</c:v>
                </c:pt>
                <c:pt idx="9105">
                  <c:v>0</c:v>
                </c:pt>
                <c:pt idx="9106">
                  <c:v>0.2</c:v>
                </c:pt>
                <c:pt idx="9107">
                  <c:v>0</c:v>
                </c:pt>
                <c:pt idx="9108">
                  <c:v>0</c:v>
                </c:pt>
                <c:pt idx="9109">
                  <c:v>0</c:v>
                </c:pt>
                <c:pt idx="9110">
                  <c:v>0.2</c:v>
                </c:pt>
                <c:pt idx="9111">
                  <c:v>0.2</c:v>
                </c:pt>
                <c:pt idx="9112">
                  <c:v>0.2</c:v>
                </c:pt>
                <c:pt idx="9113">
                  <c:v>0</c:v>
                </c:pt>
                <c:pt idx="9114">
                  <c:v>0</c:v>
                </c:pt>
                <c:pt idx="9115">
                  <c:v>0</c:v>
                </c:pt>
                <c:pt idx="9116">
                  <c:v>0</c:v>
                </c:pt>
                <c:pt idx="9117">
                  <c:v>0.2</c:v>
                </c:pt>
                <c:pt idx="9118">
                  <c:v>0</c:v>
                </c:pt>
                <c:pt idx="9119">
                  <c:v>0</c:v>
                </c:pt>
                <c:pt idx="9120">
                  <c:v>0</c:v>
                </c:pt>
                <c:pt idx="9121">
                  <c:v>0</c:v>
                </c:pt>
                <c:pt idx="9122">
                  <c:v>0</c:v>
                </c:pt>
                <c:pt idx="9123">
                  <c:v>0</c:v>
                </c:pt>
                <c:pt idx="9124">
                  <c:v>0</c:v>
                </c:pt>
                <c:pt idx="9125">
                  <c:v>0</c:v>
                </c:pt>
                <c:pt idx="9126">
                  <c:v>0.2</c:v>
                </c:pt>
                <c:pt idx="9127">
                  <c:v>0.2</c:v>
                </c:pt>
                <c:pt idx="9128">
                  <c:v>0</c:v>
                </c:pt>
                <c:pt idx="9129">
                  <c:v>0</c:v>
                </c:pt>
                <c:pt idx="9130">
                  <c:v>0.2</c:v>
                </c:pt>
                <c:pt idx="9131">
                  <c:v>0.2</c:v>
                </c:pt>
                <c:pt idx="9132">
                  <c:v>0.8</c:v>
                </c:pt>
                <c:pt idx="9133">
                  <c:v>0.2</c:v>
                </c:pt>
                <c:pt idx="9134">
                  <c:v>0.2</c:v>
                </c:pt>
                <c:pt idx="9135">
                  <c:v>0</c:v>
                </c:pt>
                <c:pt idx="9136">
                  <c:v>0</c:v>
                </c:pt>
                <c:pt idx="9137">
                  <c:v>0.2</c:v>
                </c:pt>
                <c:pt idx="9138">
                  <c:v>0.6</c:v>
                </c:pt>
                <c:pt idx="9139">
                  <c:v>0.2</c:v>
                </c:pt>
                <c:pt idx="9140">
                  <c:v>0</c:v>
                </c:pt>
                <c:pt idx="9141">
                  <c:v>0</c:v>
                </c:pt>
                <c:pt idx="9142">
                  <c:v>0.6</c:v>
                </c:pt>
                <c:pt idx="9143">
                  <c:v>0</c:v>
                </c:pt>
                <c:pt idx="9144">
                  <c:v>0.2</c:v>
                </c:pt>
                <c:pt idx="9145">
                  <c:v>0.4</c:v>
                </c:pt>
                <c:pt idx="9146">
                  <c:v>0.2</c:v>
                </c:pt>
                <c:pt idx="9147">
                  <c:v>0.2</c:v>
                </c:pt>
                <c:pt idx="9148">
                  <c:v>0.2</c:v>
                </c:pt>
                <c:pt idx="9149">
                  <c:v>0.2</c:v>
                </c:pt>
                <c:pt idx="9150">
                  <c:v>0</c:v>
                </c:pt>
                <c:pt idx="9151">
                  <c:v>0</c:v>
                </c:pt>
                <c:pt idx="9152">
                  <c:v>0.7</c:v>
                </c:pt>
                <c:pt idx="9153">
                  <c:v>0.2</c:v>
                </c:pt>
                <c:pt idx="9154">
                  <c:v>0.2</c:v>
                </c:pt>
                <c:pt idx="9155">
                  <c:v>0.2</c:v>
                </c:pt>
                <c:pt idx="9156">
                  <c:v>0.2</c:v>
                </c:pt>
                <c:pt idx="9157">
                  <c:v>0.3</c:v>
                </c:pt>
                <c:pt idx="9158">
                  <c:v>0</c:v>
                </c:pt>
                <c:pt idx="9159">
                  <c:v>0</c:v>
                </c:pt>
                <c:pt idx="9160">
                  <c:v>0</c:v>
                </c:pt>
                <c:pt idx="9161">
                  <c:v>0.2</c:v>
                </c:pt>
                <c:pt idx="9162">
                  <c:v>0.2</c:v>
                </c:pt>
                <c:pt idx="9163">
                  <c:v>0.2</c:v>
                </c:pt>
                <c:pt idx="9164">
                  <c:v>0</c:v>
                </c:pt>
                <c:pt idx="9165">
                  <c:v>0.2</c:v>
                </c:pt>
                <c:pt idx="9166">
                  <c:v>0.2</c:v>
                </c:pt>
                <c:pt idx="9167">
                  <c:v>0.2</c:v>
                </c:pt>
                <c:pt idx="9168">
                  <c:v>0.2</c:v>
                </c:pt>
                <c:pt idx="9169">
                  <c:v>0.2</c:v>
                </c:pt>
                <c:pt idx="9170">
                  <c:v>0.7</c:v>
                </c:pt>
                <c:pt idx="9171">
                  <c:v>0.2</c:v>
                </c:pt>
                <c:pt idx="9172">
                  <c:v>0.2</c:v>
                </c:pt>
                <c:pt idx="9173">
                  <c:v>0.2</c:v>
                </c:pt>
                <c:pt idx="9174">
                  <c:v>0.2</c:v>
                </c:pt>
                <c:pt idx="9175">
                  <c:v>0.2</c:v>
                </c:pt>
                <c:pt idx="9176">
                  <c:v>0.2</c:v>
                </c:pt>
                <c:pt idx="9177">
                  <c:v>0</c:v>
                </c:pt>
                <c:pt idx="9178">
                  <c:v>0</c:v>
                </c:pt>
                <c:pt idx="9179">
                  <c:v>0</c:v>
                </c:pt>
                <c:pt idx="9180">
                  <c:v>0</c:v>
                </c:pt>
                <c:pt idx="9181">
                  <c:v>0.6</c:v>
                </c:pt>
                <c:pt idx="9182">
                  <c:v>0.2</c:v>
                </c:pt>
                <c:pt idx="9183">
                  <c:v>0.2</c:v>
                </c:pt>
                <c:pt idx="9184">
                  <c:v>0.2</c:v>
                </c:pt>
                <c:pt idx="9185">
                  <c:v>0.2</c:v>
                </c:pt>
                <c:pt idx="9186">
                  <c:v>0</c:v>
                </c:pt>
                <c:pt idx="9187">
                  <c:v>0.2</c:v>
                </c:pt>
                <c:pt idx="9188">
                  <c:v>0.2</c:v>
                </c:pt>
                <c:pt idx="9189">
                  <c:v>0</c:v>
                </c:pt>
                <c:pt idx="9190">
                  <c:v>0</c:v>
                </c:pt>
                <c:pt idx="9191">
                  <c:v>0</c:v>
                </c:pt>
                <c:pt idx="9192">
                  <c:v>0.2</c:v>
                </c:pt>
                <c:pt idx="9193">
                  <c:v>0.2</c:v>
                </c:pt>
                <c:pt idx="9194">
                  <c:v>0</c:v>
                </c:pt>
                <c:pt idx="9195">
                  <c:v>0</c:v>
                </c:pt>
                <c:pt idx="9196">
                  <c:v>0.2</c:v>
                </c:pt>
                <c:pt idx="9197">
                  <c:v>0</c:v>
                </c:pt>
                <c:pt idx="9198">
                  <c:v>0</c:v>
                </c:pt>
                <c:pt idx="9199">
                  <c:v>0</c:v>
                </c:pt>
                <c:pt idx="9200">
                  <c:v>0.2</c:v>
                </c:pt>
                <c:pt idx="9201">
                  <c:v>0</c:v>
                </c:pt>
                <c:pt idx="9202">
                  <c:v>0</c:v>
                </c:pt>
                <c:pt idx="9203">
                  <c:v>0.2</c:v>
                </c:pt>
                <c:pt idx="9204">
                  <c:v>0.2</c:v>
                </c:pt>
                <c:pt idx="9205">
                  <c:v>0</c:v>
                </c:pt>
                <c:pt idx="9206">
                  <c:v>0.5</c:v>
                </c:pt>
                <c:pt idx="9207">
                  <c:v>0.7</c:v>
                </c:pt>
                <c:pt idx="9208">
                  <c:v>0.5</c:v>
                </c:pt>
                <c:pt idx="9209">
                  <c:v>0</c:v>
                </c:pt>
                <c:pt idx="9210">
                  <c:v>0</c:v>
                </c:pt>
                <c:pt idx="9211">
                  <c:v>0</c:v>
                </c:pt>
                <c:pt idx="9212">
                  <c:v>0.8</c:v>
                </c:pt>
                <c:pt idx="9213">
                  <c:v>0.2</c:v>
                </c:pt>
                <c:pt idx="9214">
                  <c:v>0.2</c:v>
                </c:pt>
                <c:pt idx="9215">
                  <c:v>0.2</c:v>
                </c:pt>
                <c:pt idx="9216">
                  <c:v>0.2</c:v>
                </c:pt>
                <c:pt idx="9217">
                  <c:v>0.2</c:v>
                </c:pt>
                <c:pt idx="9218">
                  <c:v>0.6</c:v>
                </c:pt>
                <c:pt idx="9219">
                  <c:v>0.2</c:v>
                </c:pt>
                <c:pt idx="9220">
                  <c:v>0.2</c:v>
                </c:pt>
                <c:pt idx="9221">
                  <c:v>0.2</c:v>
                </c:pt>
                <c:pt idx="9222">
                  <c:v>0.2</c:v>
                </c:pt>
                <c:pt idx="9223">
                  <c:v>0.2</c:v>
                </c:pt>
                <c:pt idx="9224">
                  <c:v>0.2</c:v>
                </c:pt>
                <c:pt idx="9225">
                  <c:v>0.2</c:v>
                </c:pt>
                <c:pt idx="9226">
                  <c:v>0.3</c:v>
                </c:pt>
                <c:pt idx="9227">
                  <c:v>0.2</c:v>
                </c:pt>
                <c:pt idx="9228">
                  <c:v>0.6</c:v>
                </c:pt>
                <c:pt idx="9229">
                  <c:v>0.8</c:v>
                </c:pt>
                <c:pt idx="9230">
                  <c:v>0.2</c:v>
                </c:pt>
                <c:pt idx="9231">
                  <c:v>0</c:v>
                </c:pt>
                <c:pt idx="9232">
                  <c:v>0</c:v>
                </c:pt>
                <c:pt idx="9233">
                  <c:v>0</c:v>
                </c:pt>
                <c:pt idx="9234">
                  <c:v>0</c:v>
                </c:pt>
                <c:pt idx="9235">
                  <c:v>0</c:v>
                </c:pt>
                <c:pt idx="9236">
                  <c:v>0</c:v>
                </c:pt>
                <c:pt idx="9237">
                  <c:v>0</c:v>
                </c:pt>
                <c:pt idx="9238">
                  <c:v>0.2</c:v>
                </c:pt>
                <c:pt idx="9239">
                  <c:v>0.4</c:v>
                </c:pt>
                <c:pt idx="9240">
                  <c:v>0.2</c:v>
                </c:pt>
                <c:pt idx="9241">
                  <c:v>0</c:v>
                </c:pt>
                <c:pt idx="9242">
                  <c:v>0.2</c:v>
                </c:pt>
                <c:pt idx="9243">
                  <c:v>0.2</c:v>
                </c:pt>
                <c:pt idx="9244">
                  <c:v>0.2</c:v>
                </c:pt>
                <c:pt idx="9245">
                  <c:v>0</c:v>
                </c:pt>
                <c:pt idx="9246">
                  <c:v>0.1</c:v>
                </c:pt>
                <c:pt idx="9247">
                  <c:v>0</c:v>
                </c:pt>
                <c:pt idx="9248">
                  <c:v>0.2</c:v>
                </c:pt>
                <c:pt idx="9249">
                  <c:v>0</c:v>
                </c:pt>
                <c:pt idx="9250">
                  <c:v>0.2</c:v>
                </c:pt>
                <c:pt idx="9251">
                  <c:v>0.15</c:v>
                </c:pt>
                <c:pt idx="9252">
                  <c:v>0.2</c:v>
                </c:pt>
                <c:pt idx="9253">
                  <c:v>0.2</c:v>
                </c:pt>
                <c:pt idx="9254">
                  <c:v>0.2</c:v>
                </c:pt>
                <c:pt idx="9255">
                  <c:v>0.2</c:v>
                </c:pt>
                <c:pt idx="9256">
                  <c:v>0.2</c:v>
                </c:pt>
                <c:pt idx="9257">
                  <c:v>0</c:v>
                </c:pt>
                <c:pt idx="9258">
                  <c:v>0.2</c:v>
                </c:pt>
                <c:pt idx="9259">
                  <c:v>0.2</c:v>
                </c:pt>
                <c:pt idx="9260">
                  <c:v>0.2</c:v>
                </c:pt>
                <c:pt idx="9261">
                  <c:v>0.2</c:v>
                </c:pt>
                <c:pt idx="9262">
                  <c:v>0.2</c:v>
                </c:pt>
                <c:pt idx="9263">
                  <c:v>0</c:v>
                </c:pt>
                <c:pt idx="9264">
                  <c:v>0</c:v>
                </c:pt>
                <c:pt idx="9265">
                  <c:v>0</c:v>
                </c:pt>
                <c:pt idx="9266">
                  <c:v>0.7</c:v>
                </c:pt>
                <c:pt idx="9267">
                  <c:v>0.2</c:v>
                </c:pt>
                <c:pt idx="9268">
                  <c:v>0</c:v>
                </c:pt>
                <c:pt idx="9269">
                  <c:v>0</c:v>
                </c:pt>
                <c:pt idx="9270">
                  <c:v>0.2</c:v>
                </c:pt>
                <c:pt idx="9271">
                  <c:v>0.2</c:v>
                </c:pt>
                <c:pt idx="9272">
                  <c:v>0</c:v>
                </c:pt>
                <c:pt idx="9273">
                  <c:v>0.2</c:v>
                </c:pt>
                <c:pt idx="9274">
                  <c:v>0.2</c:v>
                </c:pt>
                <c:pt idx="9275">
                  <c:v>0.2</c:v>
                </c:pt>
                <c:pt idx="9276">
                  <c:v>0.2</c:v>
                </c:pt>
                <c:pt idx="9277">
                  <c:v>0.7</c:v>
                </c:pt>
                <c:pt idx="9278">
                  <c:v>0</c:v>
                </c:pt>
                <c:pt idx="9279">
                  <c:v>0</c:v>
                </c:pt>
                <c:pt idx="9280">
                  <c:v>0</c:v>
                </c:pt>
                <c:pt idx="9281">
                  <c:v>0.2</c:v>
                </c:pt>
                <c:pt idx="9282">
                  <c:v>0.8</c:v>
                </c:pt>
                <c:pt idx="9283">
                  <c:v>0.8</c:v>
                </c:pt>
                <c:pt idx="9284">
                  <c:v>0.2</c:v>
                </c:pt>
                <c:pt idx="9285">
                  <c:v>0.2</c:v>
                </c:pt>
                <c:pt idx="9286">
                  <c:v>0.2</c:v>
                </c:pt>
                <c:pt idx="9287">
                  <c:v>0.2</c:v>
                </c:pt>
                <c:pt idx="9288">
                  <c:v>0.3</c:v>
                </c:pt>
                <c:pt idx="9289">
                  <c:v>0.2</c:v>
                </c:pt>
                <c:pt idx="9290">
                  <c:v>0.2</c:v>
                </c:pt>
                <c:pt idx="9291">
                  <c:v>0.2</c:v>
                </c:pt>
                <c:pt idx="9292">
                  <c:v>0.32</c:v>
                </c:pt>
                <c:pt idx="9293">
                  <c:v>0</c:v>
                </c:pt>
                <c:pt idx="9294">
                  <c:v>0.2</c:v>
                </c:pt>
                <c:pt idx="9295">
                  <c:v>0.2</c:v>
                </c:pt>
                <c:pt idx="9296">
                  <c:v>0</c:v>
                </c:pt>
                <c:pt idx="9297">
                  <c:v>0.2</c:v>
                </c:pt>
                <c:pt idx="9298">
                  <c:v>0.2</c:v>
                </c:pt>
                <c:pt idx="9299">
                  <c:v>0</c:v>
                </c:pt>
                <c:pt idx="9300">
                  <c:v>0</c:v>
                </c:pt>
                <c:pt idx="9301">
                  <c:v>0.4</c:v>
                </c:pt>
                <c:pt idx="9302">
                  <c:v>0</c:v>
                </c:pt>
                <c:pt idx="9303">
                  <c:v>0</c:v>
                </c:pt>
                <c:pt idx="9304">
                  <c:v>0</c:v>
                </c:pt>
                <c:pt idx="9305">
                  <c:v>0</c:v>
                </c:pt>
                <c:pt idx="9306">
                  <c:v>0.2</c:v>
                </c:pt>
                <c:pt idx="9307">
                  <c:v>0</c:v>
                </c:pt>
                <c:pt idx="9308">
                  <c:v>0.4</c:v>
                </c:pt>
                <c:pt idx="9309">
                  <c:v>0.2</c:v>
                </c:pt>
                <c:pt idx="9310">
                  <c:v>0</c:v>
                </c:pt>
                <c:pt idx="9311">
                  <c:v>0</c:v>
                </c:pt>
                <c:pt idx="9312">
                  <c:v>0</c:v>
                </c:pt>
                <c:pt idx="9313">
                  <c:v>0</c:v>
                </c:pt>
                <c:pt idx="9314">
                  <c:v>0.2</c:v>
                </c:pt>
                <c:pt idx="9315">
                  <c:v>0.2</c:v>
                </c:pt>
                <c:pt idx="9316">
                  <c:v>0.7</c:v>
                </c:pt>
                <c:pt idx="9317">
                  <c:v>0.2</c:v>
                </c:pt>
                <c:pt idx="9318">
                  <c:v>0.2</c:v>
                </c:pt>
                <c:pt idx="9319">
                  <c:v>0</c:v>
                </c:pt>
                <c:pt idx="9320">
                  <c:v>0</c:v>
                </c:pt>
                <c:pt idx="9321">
                  <c:v>0.2</c:v>
                </c:pt>
                <c:pt idx="9322">
                  <c:v>0</c:v>
                </c:pt>
                <c:pt idx="9323">
                  <c:v>0</c:v>
                </c:pt>
                <c:pt idx="9324">
                  <c:v>0</c:v>
                </c:pt>
                <c:pt idx="9325">
                  <c:v>0</c:v>
                </c:pt>
                <c:pt idx="9326">
                  <c:v>0</c:v>
                </c:pt>
                <c:pt idx="9327">
                  <c:v>0</c:v>
                </c:pt>
                <c:pt idx="9328">
                  <c:v>0</c:v>
                </c:pt>
                <c:pt idx="9329">
                  <c:v>0</c:v>
                </c:pt>
                <c:pt idx="9330">
                  <c:v>0.2</c:v>
                </c:pt>
                <c:pt idx="9331">
                  <c:v>0.2</c:v>
                </c:pt>
                <c:pt idx="9332">
                  <c:v>0.2</c:v>
                </c:pt>
                <c:pt idx="9333">
                  <c:v>0</c:v>
                </c:pt>
                <c:pt idx="9334">
                  <c:v>0.2</c:v>
                </c:pt>
                <c:pt idx="9335">
                  <c:v>0.2</c:v>
                </c:pt>
                <c:pt idx="9336">
                  <c:v>0</c:v>
                </c:pt>
                <c:pt idx="9337">
                  <c:v>0</c:v>
                </c:pt>
                <c:pt idx="9338">
                  <c:v>0</c:v>
                </c:pt>
                <c:pt idx="9339">
                  <c:v>0</c:v>
                </c:pt>
                <c:pt idx="9340">
                  <c:v>0.2</c:v>
                </c:pt>
                <c:pt idx="9341">
                  <c:v>0.8</c:v>
                </c:pt>
                <c:pt idx="9342">
                  <c:v>0</c:v>
                </c:pt>
                <c:pt idx="9343">
                  <c:v>0</c:v>
                </c:pt>
                <c:pt idx="9344">
                  <c:v>0</c:v>
                </c:pt>
                <c:pt idx="9345">
                  <c:v>0.2</c:v>
                </c:pt>
                <c:pt idx="9346">
                  <c:v>0.7</c:v>
                </c:pt>
                <c:pt idx="9347">
                  <c:v>0</c:v>
                </c:pt>
                <c:pt idx="9348">
                  <c:v>0</c:v>
                </c:pt>
                <c:pt idx="9349">
                  <c:v>0</c:v>
                </c:pt>
                <c:pt idx="9350">
                  <c:v>0</c:v>
                </c:pt>
                <c:pt idx="9351">
                  <c:v>0</c:v>
                </c:pt>
                <c:pt idx="9352">
                  <c:v>0.2</c:v>
                </c:pt>
                <c:pt idx="9353">
                  <c:v>0</c:v>
                </c:pt>
                <c:pt idx="9354">
                  <c:v>0</c:v>
                </c:pt>
                <c:pt idx="9355">
                  <c:v>0.6</c:v>
                </c:pt>
                <c:pt idx="9356">
                  <c:v>0.2</c:v>
                </c:pt>
                <c:pt idx="9357">
                  <c:v>0.3</c:v>
                </c:pt>
                <c:pt idx="9358">
                  <c:v>0.2</c:v>
                </c:pt>
                <c:pt idx="9359">
                  <c:v>0</c:v>
                </c:pt>
                <c:pt idx="9360">
                  <c:v>0</c:v>
                </c:pt>
                <c:pt idx="9361">
                  <c:v>0.2</c:v>
                </c:pt>
                <c:pt idx="9362">
                  <c:v>0</c:v>
                </c:pt>
                <c:pt idx="9363">
                  <c:v>0.2</c:v>
                </c:pt>
                <c:pt idx="9364">
                  <c:v>0.2</c:v>
                </c:pt>
                <c:pt idx="9365">
                  <c:v>0.7</c:v>
                </c:pt>
                <c:pt idx="9366">
                  <c:v>0</c:v>
                </c:pt>
                <c:pt idx="9367">
                  <c:v>0</c:v>
                </c:pt>
                <c:pt idx="9368">
                  <c:v>0.2</c:v>
                </c:pt>
                <c:pt idx="9369">
                  <c:v>0.2</c:v>
                </c:pt>
                <c:pt idx="9370">
                  <c:v>0.2</c:v>
                </c:pt>
                <c:pt idx="9371">
                  <c:v>0.5</c:v>
                </c:pt>
                <c:pt idx="9372">
                  <c:v>0</c:v>
                </c:pt>
                <c:pt idx="9373">
                  <c:v>0.3</c:v>
                </c:pt>
                <c:pt idx="9374">
                  <c:v>0.2</c:v>
                </c:pt>
                <c:pt idx="9375">
                  <c:v>0</c:v>
                </c:pt>
                <c:pt idx="9376">
                  <c:v>0</c:v>
                </c:pt>
                <c:pt idx="9377">
                  <c:v>0</c:v>
                </c:pt>
                <c:pt idx="9378">
                  <c:v>0.2</c:v>
                </c:pt>
                <c:pt idx="9379">
                  <c:v>0</c:v>
                </c:pt>
                <c:pt idx="9380">
                  <c:v>0.2</c:v>
                </c:pt>
                <c:pt idx="9381">
                  <c:v>0</c:v>
                </c:pt>
                <c:pt idx="9382">
                  <c:v>0</c:v>
                </c:pt>
                <c:pt idx="9383">
                  <c:v>0</c:v>
                </c:pt>
                <c:pt idx="9384">
                  <c:v>0.5</c:v>
                </c:pt>
                <c:pt idx="9385">
                  <c:v>0.2</c:v>
                </c:pt>
                <c:pt idx="9386">
                  <c:v>0.3</c:v>
                </c:pt>
                <c:pt idx="9387">
                  <c:v>0.2</c:v>
                </c:pt>
                <c:pt idx="9388">
                  <c:v>0.8</c:v>
                </c:pt>
                <c:pt idx="9389">
                  <c:v>0.2</c:v>
                </c:pt>
                <c:pt idx="9390">
                  <c:v>0.4</c:v>
                </c:pt>
                <c:pt idx="9391">
                  <c:v>0.1</c:v>
                </c:pt>
                <c:pt idx="9392">
                  <c:v>0.2</c:v>
                </c:pt>
                <c:pt idx="9393">
                  <c:v>0.3</c:v>
                </c:pt>
                <c:pt idx="9394">
                  <c:v>0.8</c:v>
                </c:pt>
                <c:pt idx="9395">
                  <c:v>0.8</c:v>
                </c:pt>
                <c:pt idx="9396">
                  <c:v>0.6</c:v>
                </c:pt>
                <c:pt idx="9397">
                  <c:v>0.5</c:v>
                </c:pt>
                <c:pt idx="9398">
                  <c:v>0.2</c:v>
                </c:pt>
                <c:pt idx="9399">
                  <c:v>0.7</c:v>
                </c:pt>
                <c:pt idx="9400">
                  <c:v>0.2</c:v>
                </c:pt>
                <c:pt idx="9401">
                  <c:v>0</c:v>
                </c:pt>
                <c:pt idx="9402">
                  <c:v>0</c:v>
                </c:pt>
                <c:pt idx="9403">
                  <c:v>0</c:v>
                </c:pt>
                <c:pt idx="9404">
                  <c:v>0.4</c:v>
                </c:pt>
                <c:pt idx="9405">
                  <c:v>0.2</c:v>
                </c:pt>
                <c:pt idx="9406">
                  <c:v>0.2</c:v>
                </c:pt>
                <c:pt idx="9407">
                  <c:v>0.3</c:v>
                </c:pt>
                <c:pt idx="9408">
                  <c:v>0</c:v>
                </c:pt>
                <c:pt idx="9409">
                  <c:v>0</c:v>
                </c:pt>
                <c:pt idx="9410">
                  <c:v>0</c:v>
                </c:pt>
                <c:pt idx="9411">
                  <c:v>0</c:v>
                </c:pt>
                <c:pt idx="9412">
                  <c:v>0.2</c:v>
                </c:pt>
                <c:pt idx="9413">
                  <c:v>0</c:v>
                </c:pt>
                <c:pt idx="9414">
                  <c:v>0.2</c:v>
                </c:pt>
                <c:pt idx="9415">
                  <c:v>0</c:v>
                </c:pt>
                <c:pt idx="9416">
                  <c:v>0.2</c:v>
                </c:pt>
                <c:pt idx="9417">
                  <c:v>0</c:v>
                </c:pt>
                <c:pt idx="9418">
                  <c:v>0</c:v>
                </c:pt>
                <c:pt idx="9419">
                  <c:v>0.7</c:v>
                </c:pt>
                <c:pt idx="9420">
                  <c:v>0.2</c:v>
                </c:pt>
                <c:pt idx="9421">
                  <c:v>0.1</c:v>
                </c:pt>
                <c:pt idx="9422">
                  <c:v>0</c:v>
                </c:pt>
                <c:pt idx="9423">
                  <c:v>0</c:v>
                </c:pt>
                <c:pt idx="9424">
                  <c:v>0</c:v>
                </c:pt>
                <c:pt idx="9425">
                  <c:v>0</c:v>
                </c:pt>
                <c:pt idx="9426">
                  <c:v>0</c:v>
                </c:pt>
                <c:pt idx="9427">
                  <c:v>0</c:v>
                </c:pt>
                <c:pt idx="9428">
                  <c:v>0</c:v>
                </c:pt>
                <c:pt idx="9429">
                  <c:v>0</c:v>
                </c:pt>
                <c:pt idx="9430">
                  <c:v>0.2</c:v>
                </c:pt>
                <c:pt idx="9431">
                  <c:v>0</c:v>
                </c:pt>
                <c:pt idx="9432">
                  <c:v>0</c:v>
                </c:pt>
                <c:pt idx="9433">
                  <c:v>0</c:v>
                </c:pt>
                <c:pt idx="9434">
                  <c:v>0</c:v>
                </c:pt>
                <c:pt idx="9435">
                  <c:v>0</c:v>
                </c:pt>
                <c:pt idx="9436">
                  <c:v>0.2</c:v>
                </c:pt>
                <c:pt idx="9437">
                  <c:v>0</c:v>
                </c:pt>
                <c:pt idx="9438">
                  <c:v>0.1</c:v>
                </c:pt>
                <c:pt idx="9439">
                  <c:v>0</c:v>
                </c:pt>
                <c:pt idx="9440">
                  <c:v>0.2</c:v>
                </c:pt>
                <c:pt idx="9441">
                  <c:v>0</c:v>
                </c:pt>
                <c:pt idx="9442">
                  <c:v>0.2</c:v>
                </c:pt>
                <c:pt idx="9443">
                  <c:v>0.2</c:v>
                </c:pt>
                <c:pt idx="9444">
                  <c:v>0</c:v>
                </c:pt>
                <c:pt idx="9445">
                  <c:v>0</c:v>
                </c:pt>
                <c:pt idx="9446">
                  <c:v>0</c:v>
                </c:pt>
                <c:pt idx="9447">
                  <c:v>0</c:v>
                </c:pt>
                <c:pt idx="9448">
                  <c:v>0.2</c:v>
                </c:pt>
                <c:pt idx="9449">
                  <c:v>0</c:v>
                </c:pt>
                <c:pt idx="9450">
                  <c:v>0</c:v>
                </c:pt>
                <c:pt idx="9451">
                  <c:v>0</c:v>
                </c:pt>
                <c:pt idx="9452">
                  <c:v>0</c:v>
                </c:pt>
                <c:pt idx="9453">
                  <c:v>0.2</c:v>
                </c:pt>
                <c:pt idx="9454">
                  <c:v>0.8</c:v>
                </c:pt>
                <c:pt idx="9455">
                  <c:v>0.3</c:v>
                </c:pt>
                <c:pt idx="9456">
                  <c:v>0.2</c:v>
                </c:pt>
                <c:pt idx="9457">
                  <c:v>0.2</c:v>
                </c:pt>
                <c:pt idx="9458">
                  <c:v>0.2</c:v>
                </c:pt>
                <c:pt idx="9459">
                  <c:v>0.5</c:v>
                </c:pt>
                <c:pt idx="9460">
                  <c:v>0</c:v>
                </c:pt>
                <c:pt idx="9461">
                  <c:v>0</c:v>
                </c:pt>
                <c:pt idx="9462">
                  <c:v>0</c:v>
                </c:pt>
                <c:pt idx="9463">
                  <c:v>0</c:v>
                </c:pt>
                <c:pt idx="9464">
                  <c:v>0.2</c:v>
                </c:pt>
                <c:pt idx="9465">
                  <c:v>0.2</c:v>
                </c:pt>
                <c:pt idx="9466">
                  <c:v>0.2</c:v>
                </c:pt>
                <c:pt idx="9467">
                  <c:v>0.2</c:v>
                </c:pt>
                <c:pt idx="9468">
                  <c:v>0.8</c:v>
                </c:pt>
                <c:pt idx="9469">
                  <c:v>0.2</c:v>
                </c:pt>
                <c:pt idx="9470">
                  <c:v>0.4</c:v>
                </c:pt>
                <c:pt idx="9471">
                  <c:v>0</c:v>
                </c:pt>
                <c:pt idx="9472">
                  <c:v>0</c:v>
                </c:pt>
                <c:pt idx="9473">
                  <c:v>0</c:v>
                </c:pt>
                <c:pt idx="9474">
                  <c:v>0.2</c:v>
                </c:pt>
                <c:pt idx="9475">
                  <c:v>0.4</c:v>
                </c:pt>
                <c:pt idx="9476">
                  <c:v>0.2</c:v>
                </c:pt>
                <c:pt idx="9477">
                  <c:v>0.3</c:v>
                </c:pt>
                <c:pt idx="9478">
                  <c:v>0.2</c:v>
                </c:pt>
                <c:pt idx="9479">
                  <c:v>0</c:v>
                </c:pt>
                <c:pt idx="9480">
                  <c:v>0</c:v>
                </c:pt>
                <c:pt idx="9481">
                  <c:v>0.6</c:v>
                </c:pt>
                <c:pt idx="9482">
                  <c:v>0</c:v>
                </c:pt>
                <c:pt idx="9483">
                  <c:v>0.2</c:v>
                </c:pt>
                <c:pt idx="9484">
                  <c:v>0.7</c:v>
                </c:pt>
                <c:pt idx="9485">
                  <c:v>0.5</c:v>
                </c:pt>
                <c:pt idx="9486">
                  <c:v>0.2</c:v>
                </c:pt>
                <c:pt idx="9487">
                  <c:v>0</c:v>
                </c:pt>
                <c:pt idx="9488">
                  <c:v>0.2</c:v>
                </c:pt>
                <c:pt idx="9489">
                  <c:v>0.7</c:v>
                </c:pt>
                <c:pt idx="9490">
                  <c:v>0</c:v>
                </c:pt>
                <c:pt idx="9491">
                  <c:v>0.2</c:v>
                </c:pt>
                <c:pt idx="9492">
                  <c:v>0.2</c:v>
                </c:pt>
                <c:pt idx="9493">
                  <c:v>0</c:v>
                </c:pt>
                <c:pt idx="9494">
                  <c:v>0.1</c:v>
                </c:pt>
                <c:pt idx="9495">
                  <c:v>0.2</c:v>
                </c:pt>
                <c:pt idx="9496">
                  <c:v>0.2</c:v>
                </c:pt>
                <c:pt idx="9497">
                  <c:v>0</c:v>
                </c:pt>
                <c:pt idx="9498">
                  <c:v>0</c:v>
                </c:pt>
                <c:pt idx="9499">
                  <c:v>0.7</c:v>
                </c:pt>
                <c:pt idx="9500">
                  <c:v>0.7</c:v>
                </c:pt>
                <c:pt idx="9501">
                  <c:v>0</c:v>
                </c:pt>
                <c:pt idx="9502">
                  <c:v>0.2</c:v>
                </c:pt>
                <c:pt idx="9503">
                  <c:v>0.8</c:v>
                </c:pt>
                <c:pt idx="9504">
                  <c:v>0.2</c:v>
                </c:pt>
                <c:pt idx="9505">
                  <c:v>0</c:v>
                </c:pt>
                <c:pt idx="9506">
                  <c:v>0</c:v>
                </c:pt>
                <c:pt idx="9507">
                  <c:v>0</c:v>
                </c:pt>
                <c:pt idx="9508">
                  <c:v>0</c:v>
                </c:pt>
                <c:pt idx="9509">
                  <c:v>0</c:v>
                </c:pt>
                <c:pt idx="9510">
                  <c:v>0</c:v>
                </c:pt>
                <c:pt idx="9511">
                  <c:v>0</c:v>
                </c:pt>
                <c:pt idx="9512">
                  <c:v>0.2</c:v>
                </c:pt>
                <c:pt idx="9513">
                  <c:v>0</c:v>
                </c:pt>
                <c:pt idx="9514">
                  <c:v>0.2</c:v>
                </c:pt>
                <c:pt idx="9515">
                  <c:v>0</c:v>
                </c:pt>
                <c:pt idx="9516">
                  <c:v>0.2</c:v>
                </c:pt>
                <c:pt idx="9517">
                  <c:v>0.2</c:v>
                </c:pt>
                <c:pt idx="9518">
                  <c:v>0.2</c:v>
                </c:pt>
                <c:pt idx="9519">
                  <c:v>0.2</c:v>
                </c:pt>
                <c:pt idx="9520">
                  <c:v>0.2</c:v>
                </c:pt>
                <c:pt idx="9521">
                  <c:v>0.2</c:v>
                </c:pt>
                <c:pt idx="9522">
                  <c:v>0</c:v>
                </c:pt>
                <c:pt idx="9523">
                  <c:v>0.2</c:v>
                </c:pt>
                <c:pt idx="9524">
                  <c:v>0</c:v>
                </c:pt>
                <c:pt idx="9525">
                  <c:v>0.2</c:v>
                </c:pt>
                <c:pt idx="9526">
                  <c:v>0</c:v>
                </c:pt>
                <c:pt idx="9527">
                  <c:v>0</c:v>
                </c:pt>
                <c:pt idx="9528">
                  <c:v>0.2</c:v>
                </c:pt>
                <c:pt idx="9529">
                  <c:v>0</c:v>
                </c:pt>
                <c:pt idx="9530">
                  <c:v>0</c:v>
                </c:pt>
                <c:pt idx="9531">
                  <c:v>0</c:v>
                </c:pt>
                <c:pt idx="9532">
                  <c:v>0</c:v>
                </c:pt>
                <c:pt idx="9533">
                  <c:v>0</c:v>
                </c:pt>
                <c:pt idx="9534">
                  <c:v>0.2</c:v>
                </c:pt>
                <c:pt idx="9535">
                  <c:v>0</c:v>
                </c:pt>
                <c:pt idx="9536">
                  <c:v>0</c:v>
                </c:pt>
                <c:pt idx="9537">
                  <c:v>0.5</c:v>
                </c:pt>
                <c:pt idx="9538">
                  <c:v>0</c:v>
                </c:pt>
                <c:pt idx="9539">
                  <c:v>0</c:v>
                </c:pt>
                <c:pt idx="9540">
                  <c:v>0</c:v>
                </c:pt>
                <c:pt idx="9541">
                  <c:v>0.8</c:v>
                </c:pt>
                <c:pt idx="9542">
                  <c:v>0.8</c:v>
                </c:pt>
                <c:pt idx="9543">
                  <c:v>0.8</c:v>
                </c:pt>
                <c:pt idx="9544">
                  <c:v>0</c:v>
                </c:pt>
                <c:pt idx="9545">
                  <c:v>0</c:v>
                </c:pt>
                <c:pt idx="9546">
                  <c:v>0.2</c:v>
                </c:pt>
                <c:pt idx="9547">
                  <c:v>0.7</c:v>
                </c:pt>
                <c:pt idx="9548">
                  <c:v>0.2</c:v>
                </c:pt>
                <c:pt idx="9549">
                  <c:v>0.2</c:v>
                </c:pt>
                <c:pt idx="9550">
                  <c:v>0</c:v>
                </c:pt>
                <c:pt idx="9551">
                  <c:v>0</c:v>
                </c:pt>
                <c:pt idx="9552">
                  <c:v>0</c:v>
                </c:pt>
                <c:pt idx="9553">
                  <c:v>0</c:v>
                </c:pt>
                <c:pt idx="9554">
                  <c:v>0</c:v>
                </c:pt>
                <c:pt idx="9555">
                  <c:v>0</c:v>
                </c:pt>
                <c:pt idx="9556">
                  <c:v>0</c:v>
                </c:pt>
                <c:pt idx="9557">
                  <c:v>0</c:v>
                </c:pt>
                <c:pt idx="9558">
                  <c:v>0</c:v>
                </c:pt>
                <c:pt idx="9559">
                  <c:v>0</c:v>
                </c:pt>
                <c:pt idx="9560">
                  <c:v>0</c:v>
                </c:pt>
                <c:pt idx="9561">
                  <c:v>0.1</c:v>
                </c:pt>
                <c:pt idx="9562">
                  <c:v>0.7</c:v>
                </c:pt>
                <c:pt idx="9563">
                  <c:v>0</c:v>
                </c:pt>
                <c:pt idx="9564">
                  <c:v>0.2</c:v>
                </c:pt>
                <c:pt idx="9565">
                  <c:v>0.2</c:v>
                </c:pt>
                <c:pt idx="9566">
                  <c:v>0</c:v>
                </c:pt>
                <c:pt idx="9567">
                  <c:v>0</c:v>
                </c:pt>
                <c:pt idx="9568">
                  <c:v>0</c:v>
                </c:pt>
                <c:pt idx="9569">
                  <c:v>0.2</c:v>
                </c:pt>
                <c:pt idx="9570">
                  <c:v>0.7</c:v>
                </c:pt>
                <c:pt idx="9571">
                  <c:v>0.3</c:v>
                </c:pt>
                <c:pt idx="9572">
                  <c:v>0</c:v>
                </c:pt>
                <c:pt idx="9573">
                  <c:v>0</c:v>
                </c:pt>
                <c:pt idx="9574">
                  <c:v>0.2</c:v>
                </c:pt>
                <c:pt idx="9575">
                  <c:v>0.2</c:v>
                </c:pt>
                <c:pt idx="9576">
                  <c:v>0</c:v>
                </c:pt>
                <c:pt idx="9577">
                  <c:v>0.3</c:v>
                </c:pt>
                <c:pt idx="9578">
                  <c:v>0</c:v>
                </c:pt>
                <c:pt idx="9579">
                  <c:v>0.8</c:v>
                </c:pt>
                <c:pt idx="9580">
                  <c:v>0.2</c:v>
                </c:pt>
                <c:pt idx="9581">
                  <c:v>0.2</c:v>
                </c:pt>
                <c:pt idx="9582">
                  <c:v>0.2</c:v>
                </c:pt>
                <c:pt idx="9583">
                  <c:v>0.8</c:v>
                </c:pt>
                <c:pt idx="9584">
                  <c:v>0.3</c:v>
                </c:pt>
                <c:pt idx="9585">
                  <c:v>0.2</c:v>
                </c:pt>
                <c:pt idx="9586">
                  <c:v>0.2</c:v>
                </c:pt>
                <c:pt idx="9587">
                  <c:v>0</c:v>
                </c:pt>
                <c:pt idx="9588">
                  <c:v>0</c:v>
                </c:pt>
                <c:pt idx="9589">
                  <c:v>0</c:v>
                </c:pt>
                <c:pt idx="9590">
                  <c:v>0</c:v>
                </c:pt>
                <c:pt idx="9591">
                  <c:v>0</c:v>
                </c:pt>
                <c:pt idx="9592">
                  <c:v>0.2</c:v>
                </c:pt>
                <c:pt idx="9593">
                  <c:v>0.4</c:v>
                </c:pt>
                <c:pt idx="9594">
                  <c:v>0.2</c:v>
                </c:pt>
                <c:pt idx="9595">
                  <c:v>0.1</c:v>
                </c:pt>
                <c:pt idx="9596">
                  <c:v>0.6</c:v>
                </c:pt>
                <c:pt idx="9597">
                  <c:v>0</c:v>
                </c:pt>
                <c:pt idx="9598">
                  <c:v>0.2</c:v>
                </c:pt>
                <c:pt idx="9599">
                  <c:v>0</c:v>
                </c:pt>
                <c:pt idx="9600">
                  <c:v>0</c:v>
                </c:pt>
                <c:pt idx="9601">
                  <c:v>0.2</c:v>
                </c:pt>
                <c:pt idx="9602">
                  <c:v>0</c:v>
                </c:pt>
                <c:pt idx="9603">
                  <c:v>0.2</c:v>
                </c:pt>
                <c:pt idx="9604">
                  <c:v>0.2</c:v>
                </c:pt>
                <c:pt idx="9605">
                  <c:v>0</c:v>
                </c:pt>
                <c:pt idx="9606">
                  <c:v>0</c:v>
                </c:pt>
                <c:pt idx="9607">
                  <c:v>0</c:v>
                </c:pt>
                <c:pt idx="9608">
                  <c:v>0.2</c:v>
                </c:pt>
                <c:pt idx="9609">
                  <c:v>0</c:v>
                </c:pt>
                <c:pt idx="9610">
                  <c:v>0</c:v>
                </c:pt>
                <c:pt idx="9611">
                  <c:v>0.2</c:v>
                </c:pt>
                <c:pt idx="9612">
                  <c:v>0</c:v>
                </c:pt>
                <c:pt idx="9613">
                  <c:v>0</c:v>
                </c:pt>
                <c:pt idx="9614">
                  <c:v>0.2</c:v>
                </c:pt>
                <c:pt idx="9615">
                  <c:v>0.4</c:v>
                </c:pt>
                <c:pt idx="9616">
                  <c:v>0</c:v>
                </c:pt>
                <c:pt idx="9617">
                  <c:v>0.2</c:v>
                </c:pt>
                <c:pt idx="9618">
                  <c:v>0</c:v>
                </c:pt>
                <c:pt idx="9619">
                  <c:v>0</c:v>
                </c:pt>
                <c:pt idx="9620">
                  <c:v>0</c:v>
                </c:pt>
                <c:pt idx="9621">
                  <c:v>0</c:v>
                </c:pt>
                <c:pt idx="9622">
                  <c:v>0</c:v>
                </c:pt>
                <c:pt idx="9623">
                  <c:v>0</c:v>
                </c:pt>
                <c:pt idx="9624">
                  <c:v>0</c:v>
                </c:pt>
                <c:pt idx="9625">
                  <c:v>0.2</c:v>
                </c:pt>
                <c:pt idx="9626">
                  <c:v>0.2</c:v>
                </c:pt>
                <c:pt idx="9627">
                  <c:v>0</c:v>
                </c:pt>
                <c:pt idx="9628">
                  <c:v>0</c:v>
                </c:pt>
                <c:pt idx="9629">
                  <c:v>0</c:v>
                </c:pt>
                <c:pt idx="9630">
                  <c:v>0</c:v>
                </c:pt>
                <c:pt idx="9631">
                  <c:v>0.2</c:v>
                </c:pt>
                <c:pt idx="9632">
                  <c:v>0.2</c:v>
                </c:pt>
                <c:pt idx="9633">
                  <c:v>0</c:v>
                </c:pt>
                <c:pt idx="9634">
                  <c:v>0</c:v>
                </c:pt>
                <c:pt idx="9635">
                  <c:v>0.2</c:v>
                </c:pt>
                <c:pt idx="9636">
                  <c:v>0.2</c:v>
                </c:pt>
                <c:pt idx="9637">
                  <c:v>0.2</c:v>
                </c:pt>
                <c:pt idx="9638">
                  <c:v>0</c:v>
                </c:pt>
                <c:pt idx="9639">
                  <c:v>0.1</c:v>
                </c:pt>
                <c:pt idx="9640">
                  <c:v>0</c:v>
                </c:pt>
                <c:pt idx="9641">
                  <c:v>0</c:v>
                </c:pt>
                <c:pt idx="9642">
                  <c:v>0</c:v>
                </c:pt>
                <c:pt idx="9643">
                  <c:v>0.2</c:v>
                </c:pt>
                <c:pt idx="9644">
                  <c:v>0.2</c:v>
                </c:pt>
                <c:pt idx="9645">
                  <c:v>0.4</c:v>
                </c:pt>
                <c:pt idx="9646">
                  <c:v>0.2</c:v>
                </c:pt>
                <c:pt idx="9647">
                  <c:v>0.3</c:v>
                </c:pt>
                <c:pt idx="9648">
                  <c:v>0.2</c:v>
                </c:pt>
                <c:pt idx="9649">
                  <c:v>0</c:v>
                </c:pt>
                <c:pt idx="9650">
                  <c:v>0.2</c:v>
                </c:pt>
                <c:pt idx="9651">
                  <c:v>0.2</c:v>
                </c:pt>
                <c:pt idx="9652">
                  <c:v>0.2</c:v>
                </c:pt>
                <c:pt idx="9653">
                  <c:v>0</c:v>
                </c:pt>
                <c:pt idx="9654">
                  <c:v>0</c:v>
                </c:pt>
                <c:pt idx="9655">
                  <c:v>0.8</c:v>
                </c:pt>
                <c:pt idx="9656">
                  <c:v>0</c:v>
                </c:pt>
                <c:pt idx="9657">
                  <c:v>0.2</c:v>
                </c:pt>
                <c:pt idx="9658">
                  <c:v>0.3</c:v>
                </c:pt>
                <c:pt idx="9659">
                  <c:v>0.2</c:v>
                </c:pt>
                <c:pt idx="9660">
                  <c:v>0.2</c:v>
                </c:pt>
                <c:pt idx="9661">
                  <c:v>0.2</c:v>
                </c:pt>
                <c:pt idx="9662">
                  <c:v>0.7</c:v>
                </c:pt>
                <c:pt idx="9663">
                  <c:v>0</c:v>
                </c:pt>
                <c:pt idx="9664">
                  <c:v>0.4</c:v>
                </c:pt>
                <c:pt idx="9665">
                  <c:v>0</c:v>
                </c:pt>
                <c:pt idx="9666">
                  <c:v>0.2</c:v>
                </c:pt>
                <c:pt idx="9667">
                  <c:v>0</c:v>
                </c:pt>
                <c:pt idx="9668">
                  <c:v>0</c:v>
                </c:pt>
                <c:pt idx="9669">
                  <c:v>0</c:v>
                </c:pt>
                <c:pt idx="9670">
                  <c:v>0.2</c:v>
                </c:pt>
                <c:pt idx="9671">
                  <c:v>0</c:v>
                </c:pt>
                <c:pt idx="9672">
                  <c:v>0</c:v>
                </c:pt>
                <c:pt idx="9673">
                  <c:v>0.5</c:v>
                </c:pt>
                <c:pt idx="9674">
                  <c:v>0.2</c:v>
                </c:pt>
                <c:pt idx="9675">
                  <c:v>0.2</c:v>
                </c:pt>
                <c:pt idx="9676">
                  <c:v>0</c:v>
                </c:pt>
                <c:pt idx="9677">
                  <c:v>0</c:v>
                </c:pt>
                <c:pt idx="9678">
                  <c:v>0</c:v>
                </c:pt>
                <c:pt idx="9679">
                  <c:v>0</c:v>
                </c:pt>
                <c:pt idx="9680">
                  <c:v>0.4</c:v>
                </c:pt>
                <c:pt idx="9681">
                  <c:v>0</c:v>
                </c:pt>
                <c:pt idx="9682">
                  <c:v>0</c:v>
                </c:pt>
                <c:pt idx="9683">
                  <c:v>0.2</c:v>
                </c:pt>
                <c:pt idx="9684">
                  <c:v>0.1</c:v>
                </c:pt>
                <c:pt idx="9685">
                  <c:v>0</c:v>
                </c:pt>
                <c:pt idx="9686">
                  <c:v>0.6</c:v>
                </c:pt>
                <c:pt idx="9687">
                  <c:v>0.8</c:v>
                </c:pt>
                <c:pt idx="9688">
                  <c:v>0.2</c:v>
                </c:pt>
                <c:pt idx="9689">
                  <c:v>0</c:v>
                </c:pt>
                <c:pt idx="9690">
                  <c:v>0.3</c:v>
                </c:pt>
                <c:pt idx="9691">
                  <c:v>0.2</c:v>
                </c:pt>
                <c:pt idx="9692">
                  <c:v>0</c:v>
                </c:pt>
                <c:pt idx="9693">
                  <c:v>0.2</c:v>
                </c:pt>
                <c:pt idx="9694">
                  <c:v>0</c:v>
                </c:pt>
                <c:pt idx="9695">
                  <c:v>0</c:v>
                </c:pt>
                <c:pt idx="9696">
                  <c:v>0</c:v>
                </c:pt>
                <c:pt idx="9697">
                  <c:v>0</c:v>
                </c:pt>
                <c:pt idx="9698">
                  <c:v>0</c:v>
                </c:pt>
                <c:pt idx="9699">
                  <c:v>0</c:v>
                </c:pt>
                <c:pt idx="9700">
                  <c:v>0</c:v>
                </c:pt>
                <c:pt idx="9701">
                  <c:v>0</c:v>
                </c:pt>
                <c:pt idx="9702">
                  <c:v>0</c:v>
                </c:pt>
                <c:pt idx="9703">
                  <c:v>0</c:v>
                </c:pt>
                <c:pt idx="9704">
                  <c:v>0</c:v>
                </c:pt>
                <c:pt idx="9705">
                  <c:v>0</c:v>
                </c:pt>
                <c:pt idx="9706">
                  <c:v>0</c:v>
                </c:pt>
                <c:pt idx="9707">
                  <c:v>0</c:v>
                </c:pt>
                <c:pt idx="9708">
                  <c:v>0.32</c:v>
                </c:pt>
                <c:pt idx="9709">
                  <c:v>0</c:v>
                </c:pt>
                <c:pt idx="9710">
                  <c:v>0.2</c:v>
                </c:pt>
                <c:pt idx="9711">
                  <c:v>0.2</c:v>
                </c:pt>
                <c:pt idx="9712">
                  <c:v>0.4</c:v>
                </c:pt>
                <c:pt idx="9713">
                  <c:v>0.2</c:v>
                </c:pt>
                <c:pt idx="9714">
                  <c:v>0</c:v>
                </c:pt>
                <c:pt idx="9715">
                  <c:v>0</c:v>
                </c:pt>
                <c:pt idx="9716">
                  <c:v>0.2</c:v>
                </c:pt>
                <c:pt idx="9717">
                  <c:v>0.2</c:v>
                </c:pt>
                <c:pt idx="9718">
                  <c:v>0.2</c:v>
                </c:pt>
                <c:pt idx="9719">
                  <c:v>0.2</c:v>
                </c:pt>
                <c:pt idx="9720">
                  <c:v>0.1</c:v>
                </c:pt>
                <c:pt idx="9721">
                  <c:v>0</c:v>
                </c:pt>
                <c:pt idx="9722">
                  <c:v>0.6</c:v>
                </c:pt>
                <c:pt idx="9723">
                  <c:v>0</c:v>
                </c:pt>
                <c:pt idx="9724">
                  <c:v>0.2</c:v>
                </c:pt>
                <c:pt idx="9725">
                  <c:v>0.8</c:v>
                </c:pt>
                <c:pt idx="9726">
                  <c:v>0.2</c:v>
                </c:pt>
                <c:pt idx="9727">
                  <c:v>0.32</c:v>
                </c:pt>
                <c:pt idx="9728">
                  <c:v>0</c:v>
                </c:pt>
                <c:pt idx="9729">
                  <c:v>0</c:v>
                </c:pt>
                <c:pt idx="9730">
                  <c:v>0.7</c:v>
                </c:pt>
                <c:pt idx="9731">
                  <c:v>0.2</c:v>
                </c:pt>
                <c:pt idx="9732">
                  <c:v>0.2</c:v>
                </c:pt>
                <c:pt idx="9733">
                  <c:v>0.2</c:v>
                </c:pt>
                <c:pt idx="9734">
                  <c:v>0.6</c:v>
                </c:pt>
                <c:pt idx="9735">
                  <c:v>0.2</c:v>
                </c:pt>
                <c:pt idx="9736">
                  <c:v>0.2</c:v>
                </c:pt>
                <c:pt idx="9737">
                  <c:v>0.7</c:v>
                </c:pt>
                <c:pt idx="9738">
                  <c:v>0.2</c:v>
                </c:pt>
                <c:pt idx="9739">
                  <c:v>0.7</c:v>
                </c:pt>
                <c:pt idx="9740">
                  <c:v>0.2</c:v>
                </c:pt>
                <c:pt idx="9741">
                  <c:v>0</c:v>
                </c:pt>
                <c:pt idx="9742">
                  <c:v>0.2</c:v>
                </c:pt>
                <c:pt idx="9743">
                  <c:v>0.2</c:v>
                </c:pt>
                <c:pt idx="9744">
                  <c:v>0.2</c:v>
                </c:pt>
                <c:pt idx="9745">
                  <c:v>0</c:v>
                </c:pt>
                <c:pt idx="9746">
                  <c:v>0</c:v>
                </c:pt>
                <c:pt idx="9747">
                  <c:v>0.2</c:v>
                </c:pt>
                <c:pt idx="9748">
                  <c:v>0.2</c:v>
                </c:pt>
                <c:pt idx="9749">
                  <c:v>0.2</c:v>
                </c:pt>
                <c:pt idx="9750">
                  <c:v>0.2</c:v>
                </c:pt>
                <c:pt idx="9751">
                  <c:v>0.2</c:v>
                </c:pt>
                <c:pt idx="9752">
                  <c:v>0</c:v>
                </c:pt>
                <c:pt idx="9753">
                  <c:v>0.2</c:v>
                </c:pt>
                <c:pt idx="9754">
                  <c:v>0.2</c:v>
                </c:pt>
                <c:pt idx="9755">
                  <c:v>0</c:v>
                </c:pt>
                <c:pt idx="9756">
                  <c:v>0</c:v>
                </c:pt>
                <c:pt idx="9757">
                  <c:v>0.4</c:v>
                </c:pt>
                <c:pt idx="9758">
                  <c:v>0</c:v>
                </c:pt>
                <c:pt idx="9759">
                  <c:v>0.2</c:v>
                </c:pt>
                <c:pt idx="9760">
                  <c:v>0</c:v>
                </c:pt>
                <c:pt idx="9761">
                  <c:v>0</c:v>
                </c:pt>
                <c:pt idx="9762">
                  <c:v>0.2</c:v>
                </c:pt>
                <c:pt idx="9763">
                  <c:v>0</c:v>
                </c:pt>
                <c:pt idx="9764">
                  <c:v>0.2</c:v>
                </c:pt>
                <c:pt idx="9765">
                  <c:v>0.4</c:v>
                </c:pt>
                <c:pt idx="9766">
                  <c:v>0.2</c:v>
                </c:pt>
                <c:pt idx="9767">
                  <c:v>0.2</c:v>
                </c:pt>
                <c:pt idx="9768">
                  <c:v>0.2</c:v>
                </c:pt>
                <c:pt idx="9769">
                  <c:v>0.3</c:v>
                </c:pt>
                <c:pt idx="9770">
                  <c:v>0.32</c:v>
                </c:pt>
                <c:pt idx="9771">
                  <c:v>0.2</c:v>
                </c:pt>
                <c:pt idx="9772">
                  <c:v>0.7</c:v>
                </c:pt>
                <c:pt idx="9773">
                  <c:v>0.2</c:v>
                </c:pt>
                <c:pt idx="9774">
                  <c:v>0</c:v>
                </c:pt>
                <c:pt idx="9775">
                  <c:v>0</c:v>
                </c:pt>
                <c:pt idx="9776">
                  <c:v>0</c:v>
                </c:pt>
                <c:pt idx="9777">
                  <c:v>0</c:v>
                </c:pt>
                <c:pt idx="9778">
                  <c:v>0</c:v>
                </c:pt>
                <c:pt idx="9779">
                  <c:v>0.4</c:v>
                </c:pt>
                <c:pt idx="9780">
                  <c:v>0</c:v>
                </c:pt>
                <c:pt idx="9781">
                  <c:v>0.2</c:v>
                </c:pt>
                <c:pt idx="9782">
                  <c:v>0.2</c:v>
                </c:pt>
                <c:pt idx="9783">
                  <c:v>0.7</c:v>
                </c:pt>
                <c:pt idx="9784">
                  <c:v>0</c:v>
                </c:pt>
                <c:pt idx="9785">
                  <c:v>0</c:v>
                </c:pt>
                <c:pt idx="9786">
                  <c:v>0</c:v>
                </c:pt>
                <c:pt idx="9787">
                  <c:v>0.2</c:v>
                </c:pt>
                <c:pt idx="9788">
                  <c:v>0.7</c:v>
                </c:pt>
                <c:pt idx="9789">
                  <c:v>0</c:v>
                </c:pt>
                <c:pt idx="9790">
                  <c:v>0</c:v>
                </c:pt>
                <c:pt idx="9791">
                  <c:v>0.1</c:v>
                </c:pt>
                <c:pt idx="9792">
                  <c:v>0</c:v>
                </c:pt>
                <c:pt idx="9793">
                  <c:v>0</c:v>
                </c:pt>
                <c:pt idx="9794">
                  <c:v>0.2</c:v>
                </c:pt>
                <c:pt idx="9795">
                  <c:v>0</c:v>
                </c:pt>
                <c:pt idx="9796">
                  <c:v>0</c:v>
                </c:pt>
                <c:pt idx="9797">
                  <c:v>0</c:v>
                </c:pt>
                <c:pt idx="9798">
                  <c:v>0</c:v>
                </c:pt>
                <c:pt idx="9799">
                  <c:v>0</c:v>
                </c:pt>
                <c:pt idx="9800">
                  <c:v>0.2</c:v>
                </c:pt>
                <c:pt idx="9801">
                  <c:v>0.2</c:v>
                </c:pt>
                <c:pt idx="9802">
                  <c:v>0.4</c:v>
                </c:pt>
                <c:pt idx="9803">
                  <c:v>0</c:v>
                </c:pt>
                <c:pt idx="9804">
                  <c:v>0</c:v>
                </c:pt>
                <c:pt idx="9805">
                  <c:v>0</c:v>
                </c:pt>
                <c:pt idx="9806">
                  <c:v>0</c:v>
                </c:pt>
                <c:pt idx="9807">
                  <c:v>0</c:v>
                </c:pt>
                <c:pt idx="9808">
                  <c:v>0</c:v>
                </c:pt>
                <c:pt idx="9809">
                  <c:v>0</c:v>
                </c:pt>
                <c:pt idx="9810">
                  <c:v>0</c:v>
                </c:pt>
                <c:pt idx="9811">
                  <c:v>0.8</c:v>
                </c:pt>
                <c:pt idx="9812">
                  <c:v>0</c:v>
                </c:pt>
                <c:pt idx="9813">
                  <c:v>0</c:v>
                </c:pt>
                <c:pt idx="9814">
                  <c:v>0</c:v>
                </c:pt>
                <c:pt idx="9815">
                  <c:v>0.32</c:v>
                </c:pt>
                <c:pt idx="9816">
                  <c:v>0</c:v>
                </c:pt>
                <c:pt idx="9817">
                  <c:v>0</c:v>
                </c:pt>
                <c:pt idx="9818">
                  <c:v>0.2</c:v>
                </c:pt>
                <c:pt idx="9819">
                  <c:v>0.2</c:v>
                </c:pt>
                <c:pt idx="9820">
                  <c:v>0</c:v>
                </c:pt>
                <c:pt idx="9821">
                  <c:v>0</c:v>
                </c:pt>
                <c:pt idx="9822">
                  <c:v>0.2</c:v>
                </c:pt>
                <c:pt idx="9823">
                  <c:v>0</c:v>
                </c:pt>
                <c:pt idx="9824">
                  <c:v>0</c:v>
                </c:pt>
                <c:pt idx="9825">
                  <c:v>0.2</c:v>
                </c:pt>
                <c:pt idx="9826">
                  <c:v>0.2</c:v>
                </c:pt>
                <c:pt idx="9827">
                  <c:v>0.2</c:v>
                </c:pt>
                <c:pt idx="9828">
                  <c:v>0.2</c:v>
                </c:pt>
                <c:pt idx="9829">
                  <c:v>0.2</c:v>
                </c:pt>
                <c:pt idx="9830">
                  <c:v>0.2</c:v>
                </c:pt>
                <c:pt idx="9831">
                  <c:v>0.1</c:v>
                </c:pt>
                <c:pt idx="9832">
                  <c:v>0.2</c:v>
                </c:pt>
                <c:pt idx="9833">
                  <c:v>0.2</c:v>
                </c:pt>
                <c:pt idx="9834">
                  <c:v>0</c:v>
                </c:pt>
                <c:pt idx="9835">
                  <c:v>0.2</c:v>
                </c:pt>
                <c:pt idx="9836">
                  <c:v>0</c:v>
                </c:pt>
                <c:pt idx="9837">
                  <c:v>0</c:v>
                </c:pt>
                <c:pt idx="9838">
                  <c:v>0</c:v>
                </c:pt>
                <c:pt idx="9839">
                  <c:v>0.2</c:v>
                </c:pt>
                <c:pt idx="9840">
                  <c:v>0</c:v>
                </c:pt>
                <c:pt idx="9841">
                  <c:v>0.2</c:v>
                </c:pt>
                <c:pt idx="9842">
                  <c:v>0.2</c:v>
                </c:pt>
                <c:pt idx="9843">
                  <c:v>0</c:v>
                </c:pt>
                <c:pt idx="9844">
                  <c:v>0</c:v>
                </c:pt>
                <c:pt idx="9845">
                  <c:v>0</c:v>
                </c:pt>
                <c:pt idx="9846">
                  <c:v>0.2</c:v>
                </c:pt>
                <c:pt idx="9847">
                  <c:v>0.6</c:v>
                </c:pt>
                <c:pt idx="9848">
                  <c:v>0.3</c:v>
                </c:pt>
                <c:pt idx="9849">
                  <c:v>0</c:v>
                </c:pt>
                <c:pt idx="9850">
                  <c:v>0.2</c:v>
                </c:pt>
                <c:pt idx="9851">
                  <c:v>0.2</c:v>
                </c:pt>
                <c:pt idx="9852">
                  <c:v>0.2</c:v>
                </c:pt>
                <c:pt idx="9853">
                  <c:v>0</c:v>
                </c:pt>
                <c:pt idx="9854">
                  <c:v>0</c:v>
                </c:pt>
                <c:pt idx="9855">
                  <c:v>0</c:v>
                </c:pt>
                <c:pt idx="9856">
                  <c:v>0</c:v>
                </c:pt>
                <c:pt idx="9857">
                  <c:v>0</c:v>
                </c:pt>
                <c:pt idx="9858">
                  <c:v>0.2</c:v>
                </c:pt>
                <c:pt idx="9859">
                  <c:v>0</c:v>
                </c:pt>
                <c:pt idx="9860">
                  <c:v>0</c:v>
                </c:pt>
                <c:pt idx="9861">
                  <c:v>0</c:v>
                </c:pt>
                <c:pt idx="9862">
                  <c:v>0</c:v>
                </c:pt>
                <c:pt idx="9863">
                  <c:v>0</c:v>
                </c:pt>
                <c:pt idx="9864">
                  <c:v>0.2</c:v>
                </c:pt>
                <c:pt idx="9865">
                  <c:v>0.2</c:v>
                </c:pt>
                <c:pt idx="9866">
                  <c:v>0.2</c:v>
                </c:pt>
                <c:pt idx="9867">
                  <c:v>0</c:v>
                </c:pt>
                <c:pt idx="9868">
                  <c:v>0</c:v>
                </c:pt>
                <c:pt idx="9869">
                  <c:v>0.2</c:v>
                </c:pt>
                <c:pt idx="9870">
                  <c:v>0</c:v>
                </c:pt>
                <c:pt idx="9871">
                  <c:v>0</c:v>
                </c:pt>
                <c:pt idx="9872">
                  <c:v>0</c:v>
                </c:pt>
                <c:pt idx="9873">
                  <c:v>0.32</c:v>
                </c:pt>
                <c:pt idx="9874">
                  <c:v>0.3</c:v>
                </c:pt>
                <c:pt idx="9875">
                  <c:v>0.2</c:v>
                </c:pt>
                <c:pt idx="9876">
                  <c:v>0.3</c:v>
                </c:pt>
                <c:pt idx="9877">
                  <c:v>0.2</c:v>
                </c:pt>
                <c:pt idx="9878">
                  <c:v>0.2</c:v>
                </c:pt>
                <c:pt idx="9879">
                  <c:v>0.4</c:v>
                </c:pt>
                <c:pt idx="9880">
                  <c:v>0.2</c:v>
                </c:pt>
                <c:pt idx="9881">
                  <c:v>0.2</c:v>
                </c:pt>
                <c:pt idx="9882">
                  <c:v>0</c:v>
                </c:pt>
                <c:pt idx="9883">
                  <c:v>0.2</c:v>
                </c:pt>
                <c:pt idx="9884">
                  <c:v>0.7</c:v>
                </c:pt>
                <c:pt idx="9885">
                  <c:v>0.2</c:v>
                </c:pt>
                <c:pt idx="9886">
                  <c:v>0</c:v>
                </c:pt>
                <c:pt idx="9887">
                  <c:v>0</c:v>
                </c:pt>
                <c:pt idx="9888">
                  <c:v>0</c:v>
                </c:pt>
                <c:pt idx="9889">
                  <c:v>0.2</c:v>
                </c:pt>
                <c:pt idx="9890">
                  <c:v>0.2</c:v>
                </c:pt>
                <c:pt idx="9891">
                  <c:v>0.2</c:v>
                </c:pt>
                <c:pt idx="9892">
                  <c:v>0.2</c:v>
                </c:pt>
                <c:pt idx="9893">
                  <c:v>0.2</c:v>
                </c:pt>
                <c:pt idx="9894">
                  <c:v>0</c:v>
                </c:pt>
                <c:pt idx="9895">
                  <c:v>0.2</c:v>
                </c:pt>
                <c:pt idx="9896">
                  <c:v>0.2</c:v>
                </c:pt>
                <c:pt idx="9897">
                  <c:v>0.2</c:v>
                </c:pt>
                <c:pt idx="9898">
                  <c:v>0</c:v>
                </c:pt>
                <c:pt idx="9899">
                  <c:v>0</c:v>
                </c:pt>
                <c:pt idx="9900">
                  <c:v>0.2</c:v>
                </c:pt>
                <c:pt idx="9901">
                  <c:v>0.2</c:v>
                </c:pt>
                <c:pt idx="9902">
                  <c:v>0.2</c:v>
                </c:pt>
                <c:pt idx="9903">
                  <c:v>0.6</c:v>
                </c:pt>
                <c:pt idx="9904">
                  <c:v>0.2</c:v>
                </c:pt>
                <c:pt idx="9905">
                  <c:v>0</c:v>
                </c:pt>
                <c:pt idx="9906">
                  <c:v>0</c:v>
                </c:pt>
                <c:pt idx="9907">
                  <c:v>0</c:v>
                </c:pt>
                <c:pt idx="9908">
                  <c:v>0</c:v>
                </c:pt>
                <c:pt idx="9909">
                  <c:v>0</c:v>
                </c:pt>
                <c:pt idx="9910">
                  <c:v>0</c:v>
                </c:pt>
                <c:pt idx="9911">
                  <c:v>0</c:v>
                </c:pt>
                <c:pt idx="9912">
                  <c:v>0</c:v>
                </c:pt>
                <c:pt idx="9913">
                  <c:v>0</c:v>
                </c:pt>
                <c:pt idx="9914">
                  <c:v>0</c:v>
                </c:pt>
                <c:pt idx="9915">
                  <c:v>0</c:v>
                </c:pt>
                <c:pt idx="9916">
                  <c:v>0</c:v>
                </c:pt>
                <c:pt idx="9917">
                  <c:v>0</c:v>
                </c:pt>
                <c:pt idx="9918">
                  <c:v>0</c:v>
                </c:pt>
                <c:pt idx="9919">
                  <c:v>0.2</c:v>
                </c:pt>
                <c:pt idx="9920">
                  <c:v>0.7</c:v>
                </c:pt>
                <c:pt idx="9921">
                  <c:v>0.2</c:v>
                </c:pt>
                <c:pt idx="9922">
                  <c:v>0.2</c:v>
                </c:pt>
                <c:pt idx="9923">
                  <c:v>0.2</c:v>
                </c:pt>
                <c:pt idx="9924">
                  <c:v>0</c:v>
                </c:pt>
                <c:pt idx="9925">
                  <c:v>0.4</c:v>
                </c:pt>
                <c:pt idx="9926">
                  <c:v>0</c:v>
                </c:pt>
                <c:pt idx="9927">
                  <c:v>0</c:v>
                </c:pt>
                <c:pt idx="9928">
                  <c:v>0</c:v>
                </c:pt>
                <c:pt idx="9929">
                  <c:v>0</c:v>
                </c:pt>
                <c:pt idx="9930">
                  <c:v>0</c:v>
                </c:pt>
                <c:pt idx="9931">
                  <c:v>0</c:v>
                </c:pt>
                <c:pt idx="9932">
                  <c:v>0</c:v>
                </c:pt>
                <c:pt idx="9933">
                  <c:v>0</c:v>
                </c:pt>
                <c:pt idx="9934">
                  <c:v>0</c:v>
                </c:pt>
                <c:pt idx="9935">
                  <c:v>0.2</c:v>
                </c:pt>
                <c:pt idx="9936">
                  <c:v>0.2</c:v>
                </c:pt>
                <c:pt idx="9937">
                  <c:v>0.2</c:v>
                </c:pt>
                <c:pt idx="9938">
                  <c:v>0.4</c:v>
                </c:pt>
                <c:pt idx="9939">
                  <c:v>0.2</c:v>
                </c:pt>
                <c:pt idx="9940">
                  <c:v>0.2</c:v>
                </c:pt>
                <c:pt idx="9941">
                  <c:v>0.6</c:v>
                </c:pt>
                <c:pt idx="9942">
                  <c:v>0.2</c:v>
                </c:pt>
                <c:pt idx="9943">
                  <c:v>0.2</c:v>
                </c:pt>
                <c:pt idx="9944">
                  <c:v>0</c:v>
                </c:pt>
                <c:pt idx="9945">
                  <c:v>0</c:v>
                </c:pt>
                <c:pt idx="9946">
                  <c:v>0</c:v>
                </c:pt>
                <c:pt idx="9947">
                  <c:v>0.2</c:v>
                </c:pt>
                <c:pt idx="9948">
                  <c:v>0</c:v>
                </c:pt>
                <c:pt idx="9949">
                  <c:v>0</c:v>
                </c:pt>
                <c:pt idx="9950">
                  <c:v>0</c:v>
                </c:pt>
                <c:pt idx="9951">
                  <c:v>0</c:v>
                </c:pt>
                <c:pt idx="9952">
                  <c:v>0</c:v>
                </c:pt>
                <c:pt idx="9953">
                  <c:v>0</c:v>
                </c:pt>
                <c:pt idx="9954">
                  <c:v>0.8</c:v>
                </c:pt>
                <c:pt idx="9955">
                  <c:v>0.7</c:v>
                </c:pt>
                <c:pt idx="9956">
                  <c:v>0.2</c:v>
                </c:pt>
                <c:pt idx="9957">
                  <c:v>0.2</c:v>
                </c:pt>
                <c:pt idx="9958">
                  <c:v>0</c:v>
                </c:pt>
                <c:pt idx="9959">
                  <c:v>0.2</c:v>
                </c:pt>
                <c:pt idx="9960">
                  <c:v>0</c:v>
                </c:pt>
                <c:pt idx="9961">
                  <c:v>0</c:v>
                </c:pt>
                <c:pt idx="9962">
                  <c:v>0.2</c:v>
                </c:pt>
                <c:pt idx="9963">
                  <c:v>0.2</c:v>
                </c:pt>
                <c:pt idx="9964">
                  <c:v>0.15</c:v>
                </c:pt>
                <c:pt idx="9965">
                  <c:v>0</c:v>
                </c:pt>
                <c:pt idx="9966">
                  <c:v>0.2</c:v>
                </c:pt>
                <c:pt idx="9967">
                  <c:v>0.2</c:v>
                </c:pt>
                <c:pt idx="9968">
                  <c:v>0</c:v>
                </c:pt>
                <c:pt idx="9969">
                  <c:v>0</c:v>
                </c:pt>
                <c:pt idx="9970">
                  <c:v>0</c:v>
                </c:pt>
                <c:pt idx="9971">
                  <c:v>0</c:v>
                </c:pt>
                <c:pt idx="9972">
                  <c:v>0</c:v>
                </c:pt>
                <c:pt idx="9973">
                  <c:v>0.2</c:v>
                </c:pt>
                <c:pt idx="9974">
                  <c:v>0.2</c:v>
                </c:pt>
                <c:pt idx="9975">
                  <c:v>0</c:v>
                </c:pt>
                <c:pt idx="9976">
                  <c:v>0</c:v>
                </c:pt>
                <c:pt idx="9977">
                  <c:v>0</c:v>
                </c:pt>
                <c:pt idx="9978">
                  <c:v>0</c:v>
                </c:pt>
                <c:pt idx="9979">
                  <c:v>0.2</c:v>
                </c:pt>
                <c:pt idx="9980">
                  <c:v>0</c:v>
                </c:pt>
                <c:pt idx="9981">
                  <c:v>0</c:v>
                </c:pt>
                <c:pt idx="9982">
                  <c:v>0</c:v>
                </c:pt>
                <c:pt idx="9983">
                  <c:v>0</c:v>
                </c:pt>
                <c:pt idx="9984">
                  <c:v>0</c:v>
                </c:pt>
                <c:pt idx="9985">
                  <c:v>0</c:v>
                </c:pt>
                <c:pt idx="9986">
                  <c:v>0.2</c:v>
                </c:pt>
                <c:pt idx="9987">
                  <c:v>0.2</c:v>
                </c:pt>
                <c:pt idx="9988">
                  <c:v>0</c:v>
                </c:pt>
                <c:pt idx="9989">
                  <c:v>0.2</c:v>
                </c:pt>
                <c:pt idx="9990">
                  <c:v>0</c:v>
                </c:pt>
                <c:pt idx="9991">
                  <c:v>0</c:v>
                </c:pt>
                <c:pt idx="9992">
                  <c:v>0</c:v>
                </c:pt>
                <c:pt idx="9993">
                  <c:v>0</c:v>
                </c:pt>
              </c:numCache>
            </c:numRef>
          </c:yVal>
          <c:smooth val="0"/>
          <c:extLst>
            <c:ext xmlns:c16="http://schemas.microsoft.com/office/drawing/2014/chart" uri="{C3380CC4-5D6E-409C-BE32-E72D297353CC}">
              <c16:uniqueId val="{00000001-D958-E749-8959-026C284D2F71}"/>
            </c:ext>
          </c:extLst>
        </c:ser>
        <c:dLbls>
          <c:showLegendKey val="0"/>
          <c:showVal val="0"/>
          <c:showCatName val="0"/>
          <c:showSerName val="0"/>
          <c:showPercent val="0"/>
          <c:showBubbleSize val="0"/>
        </c:dLbls>
        <c:axId val="1626821919"/>
        <c:axId val="1520100175"/>
      </c:scatterChart>
      <c:valAx>
        <c:axId val="1626821919"/>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100175"/>
        <c:crosses val="autoZero"/>
        <c:crossBetween val="midCat"/>
      </c:valAx>
      <c:valAx>
        <c:axId val="1520100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6821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SALES</a:t>
            </a:r>
            <a:r>
              <a:rPr lang="en-GB" baseline="0"/>
              <a:t> LOST DUE TO RETURNED ORDERS = $180,504 </a:t>
            </a:r>
            <a:endParaRPr lang="en-GB"/>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bg1"/>
              </a:solidFill>
              <a:round/>
            </a:ln>
            <a:effectLst/>
          </c:spPr>
          <c:invertIfNegative val="0"/>
          <c:dPt>
            <c:idx val="1"/>
            <c:invertIfNegative val="0"/>
            <c:bubble3D val="0"/>
            <c:spPr>
              <a:solidFill>
                <a:schemeClr val="accent2"/>
              </a:solidFill>
              <a:ln w="9525" cap="flat" cmpd="sng" algn="ctr">
                <a:solidFill>
                  <a:schemeClr val="bg1"/>
                </a:solidFill>
                <a:round/>
              </a:ln>
              <a:effectLst/>
            </c:spPr>
            <c:extLst>
              <c:ext xmlns:c16="http://schemas.microsoft.com/office/drawing/2014/chart" uri="{C3380CC4-5D6E-409C-BE32-E72D297353CC}">
                <c16:uniqueId val="{00000001-37BF-FB49-A66B-666D4025ACDA}"/>
              </c:ext>
            </c:extLst>
          </c:dPt>
          <c:dLbls>
            <c:dLbl>
              <c:idx val="0"/>
              <c:tx>
                <c:rich>
                  <a:bodyPr/>
                  <a:lstStyle/>
                  <a:p>
                    <a:r>
                      <a:rPr lang="en-US"/>
                      <a:t>$2,297,200</a:t>
                    </a:r>
                  </a:p>
                </c:rich>
              </c:tx>
              <c:dLblPos val="in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37BF-FB49-A66B-666D4025ACDA}"/>
                </c:ext>
              </c:extLst>
            </c:dLbl>
            <c:dLbl>
              <c:idx val="1"/>
              <c:tx>
                <c:rich>
                  <a:bodyPr/>
                  <a:lstStyle/>
                  <a:p>
                    <a:r>
                      <a:rPr lang="en-US"/>
                      <a:t>$2,116,696</a:t>
                    </a:r>
                  </a:p>
                </c:rich>
              </c:tx>
              <c:dLblPos val="in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37BF-FB49-A66B-666D4025ACDA}"/>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Sheet1!$Z$1:$AA$1</c:f>
              <c:strCache>
                <c:ptCount val="2"/>
                <c:pt idx="0">
                  <c:v>Sales Total</c:v>
                </c:pt>
                <c:pt idx="1">
                  <c:v>Actual Sales Total</c:v>
                </c:pt>
              </c:strCache>
            </c:strRef>
          </c:cat>
          <c:val>
            <c:numRef>
              <c:f>Sheet1!$Z$2:$AA$2</c:f>
              <c:numCache>
                <c:formatCode>General</c:formatCode>
                <c:ptCount val="2"/>
                <c:pt idx="0">
                  <c:v>2297200.8602999593</c:v>
                </c:pt>
                <c:pt idx="1">
                  <c:v>2116696.5823999569</c:v>
                </c:pt>
              </c:numCache>
            </c:numRef>
          </c:val>
          <c:extLst>
            <c:ext xmlns:c16="http://schemas.microsoft.com/office/drawing/2014/chart" uri="{C3380CC4-5D6E-409C-BE32-E72D297353CC}">
              <c16:uniqueId val="{00000002-37BF-FB49-A66B-666D4025ACDA}"/>
            </c:ext>
          </c:extLst>
        </c:ser>
        <c:dLbls>
          <c:dLblPos val="inEnd"/>
          <c:showLegendKey val="0"/>
          <c:showVal val="1"/>
          <c:showCatName val="0"/>
          <c:showSerName val="0"/>
          <c:showPercent val="0"/>
          <c:showBubbleSize val="0"/>
        </c:dLbls>
        <c:gapWidth val="65"/>
        <c:axId val="1270611600"/>
        <c:axId val="1493601200"/>
      </c:barChart>
      <c:catAx>
        <c:axId val="127061160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200" b="1" i="0" u="none" strike="noStrike" kern="1200" cap="all" baseline="0">
                <a:solidFill>
                  <a:schemeClr val="dk1">
                    <a:lumMod val="75000"/>
                    <a:lumOff val="25000"/>
                  </a:schemeClr>
                </a:solidFill>
                <a:latin typeface="+mn-lt"/>
                <a:ea typeface="+mn-ea"/>
                <a:cs typeface="+mn-cs"/>
              </a:defRPr>
            </a:pPr>
            <a:endParaRPr lang="en-US"/>
          </a:p>
        </c:txPr>
        <c:crossAx val="1493601200"/>
        <c:crosses val="autoZero"/>
        <c:auto val="1"/>
        <c:lblAlgn val="ctr"/>
        <c:lblOffset val="100"/>
        <c:noMultiLvlLbl val="0"/>
      </c:catAx>
      <c:valAx>
        <c:axId val="149360120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7061160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PROFIT</a:t>
            </a:r>
            <a:r>
              <a:rPr lang="en-GB" baseline="0"/>
              <a:t> LOST FROM RETURNS BY CUSTOMER SEGMENT</a:t>
            </a:r>
            <a:endParaRPr lang="en-GB"/>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9D1-794D-BC6D-2CB9F71A64B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9D1-794D-BC6D-2CB9F71A64B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9D1-794D-BC6D-2CB9F71A64B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2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Sheet1!$AF$1:$AH$1</c:f>
              <c:strCache>
                <c:ptCount val="3"/>
                <c:pt idx="0">
                  <c:v>Profit Lost from Corporate Returns $5,452</c:v>
                </c:pt>
                <c:pt idx="1">
                  <c:v>Profit Lost from Consumer Returns $17,002</c:v>
                </c:pt>
                <c:pt idx="2">
                  <c:v>Profit Lost from Home Office Returns $777</c:v>
                </c:pt>
              </c:strCache>
            </c:strRef>
          </c:cat>
          <c:val>
            <c:numRef>
              <c:f>Sheet1!$AF$2:$AH$2</c:f>
              <c:numCache>
                <c:formatCode>General</c:formatCode>
                <c:ptCount val="3"/>
                <c:pt idx="0">
                  <c:v>5452.4240999999956</c:v>
                </c:pt>
                <c:pt idx="1">
                  <c:v>17002.19400000001</c:v>
                </c:pt>
                <c:pt idx="2">
                  <c:v>777.74339999999995</c:v>
                </c:pt>
              </c:numCache>
            </c:numRef>
          </c:val>
          <c:extLst>
            <c:ext xmlns:c16="http://schemas.microsoft.com/office/drawing/2014/chart" uri="{C3380CC4-5D6E-409C-BE32-E72D297353CC}">
              <c16:uniqueId val="{00000006-09D1-794D-BC6D-2CB9F71A64B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8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ACTUAL PROFIT</a:t>
            </a:r>
            <a:r>
              <a:rPr lang="en-GB" baseline="0"/>
              <a:t> BY CUSTOMER SEGMENT</a:t>
            </a:r>
            <a:endParaRPr lang="en-GB"/>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416-DF4A-B3AF-26C531838E5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416-DF4A-B3AF-26C531838E5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416-DF4A-B3AF-26C531838E5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2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Sheet1!$AI$1:$AK$1</c:f>
              <c:strCache>
                <c:ptCount val="3"/>
                <c:pt idx="0">
                  <c:v>Actual Profit From Corporate       $86,526</c:v>
                </c:pt>
                <c:pt idx="1">
                  <c:v>Actual Profit from Consumer    $117,117</c:v>
                </c:pt>
                <c:pt idx="2">
                  <c:v>Actual Profit from Home Office      $59,520</c:v>
                </c:pt>
              </c:strCache>
            </c:strRef>
          </c:cat>
          <c:val>
            <c:numRef>
              <c:f>Sheet1!$AI$2:$AK$2</c:f>
              <c:numCache>
                <c:formatCode>General</c:formatCode>
                <c:ptCount val="3"/>
                <c:pt idx="0">
                  <c:v>86526.709900000002</c:v>
                </c:pt>
                <c:pt idx="1">
                  <c:v>117117.01520000002</c:v>
                </c:pt>
                <c:pt idx="2">
                  <c:v>59520.935100000039</c:v>
                </c:pt>
              </c:numCache>
            </c:numRef>
          </c:val>
          <c:extLst>
            <c:ext xmlns:c16="http://schemas.microsoft.com/office/drawing/2014/chart" uri="{C3380CC4-5D6E-409C-BE32-E72D297353CC}">
              <c16:uniqueId val="{00000006-B416-DF4A-B3AF-26C531838E5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8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'[Profits and Sales Lost.xlsx]Sheet1'!$AC$1:$AE$1</cx:f>
        <cx:lvl ptCount="3">
          <cx:pt idx="0">Profit</cx:pt>
          <cx:pt idx="1">Actual Profit</cx:pt>
          <cx:pt idx="2">Profit Lost</cx:pt>
        </cx:lvl>
      </cx:strDim>
      <cx:numDim type="size">
        <cx:f dir="row">'[Profits and Sales Lost.xlsx]Sheet1'!$AC$2:$AE$2</cx:f>
        <cx:lvl ptCount="3" formatCode="General">
          <cx:pt idx="0">286397.02169999992</cx:pt>
          <cx:pt idx="1">263164.66019999975</cx:pt>
          <cx:pt idx="2">23232.361500000174</cx:pt>
        </cx:lvl>
      </cx:numDim>
    </cx:data>
  </cx:chartData>
  <cx:chart>
    <cx:title pos="t" align="ctr" overlay="0">
      <cx:tx>
        <cx:rich>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PROFIT LOST DUE TO RETURNED ORDERS</a:t>
            </a:r>
          </a:p>
          <a:p>
            <a:pPr algn="ctr" rtl="0">
              <a:defRPr/>
            </a:pPr>
            <a:r>
              <a:rPr lang="en-US" sz="1800" b="1" i="0" u="none" strike="noStrike" baseline="0">
                <a:solidFill>
                  <a:sysClr val="windowText" lastClr="000000">
                    <a:lumMod val="75000"/>
                    <a:lumOff val="25000"/>
                  </a:sysClr>
                </a:solidFill>
                <a:latin typeface="Calibri" panose="020F0502020204030204"/>
              </a:rPr>
              <a:t>= $23,232</a:t>
            </a:r>
          </a:p>
        </cx:rich>
      </cx:tx>
    </cx:title>
    <cx:plotArea>
      <cx:plotAreaRegion>
        <cx:series layoutId="sunburst" uniqueId="{56239F59-A5C6-4854-BE8C-D03F73C6369A}">
          <cx:dataLabels pos="ctr">
            <cx:visibility seriesName="0" categoryName="1" value="0"/>
            <cx:dataLabel idx="2">
              <cx:visibility seriesName="0" categoryName="1" value="0"/>
            </cx:dataLabel>
          </cx:dataLabels>
          <cx:dataId val="0"/>
        </cx:series>
      </cx:plotAreaRegion>
    </cx:plotArea>
    <cx:legend pos="r" align="ctr" overlay="0">
      <cx:txPr>
        <a:bodyPr spcFirstLastPara="1" vertOverflow="ellipsis" horzOverflow="overflow" wrap="square" lIns="0" tIns="0" rIns="0" bIns="0" anchor="ctr" anchorCtr="1"/>
        <a:lstStyle/>
        <a:p>
          <a:pPr algn="ctr" rtl="0">
            <a:defRPr sz="1200"/>
          </a:pPr>
          <a:endParaRPr lang="en-US" sz="1200" b="0" i="0" u="none" strike="noStrike" baseline="0">
            <a:solidFill>
              <a:sysClr val="windowText" lastClr="000000">
                <a:lumMod val="75000"/>
                <a:lumOff val="25000"/>
              </a:sysClr>
            </a:solidFill>
            <a:latin typeface="Calibri" panose="020F0502020204030204"/>
          </a:endParaRPr>
        </a:p>
      </cx:txPr>
    </cx:legend>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('Return Rate per Category'!$AB$1,'Return Rate per Category'!$AE$1,'Return Rate per Category'!$AH$1)</cx:f>
        <cx:lvl ptCount="3">
          <cx:pt idx="0">Return Rate for Technology</cx:pt>
          <cx:pt idx="1">Return Rate for Office Supplies</cx:pt>
          <cx:pt idx="2">Return Rate for Furniture</cx:pt>
        </cx:lvl>
      </cx:strDim>
      <cx:numDim type="size">
        <cx:f dir="row">('Return Rate per Category'!$AB$2,'Return Rate per Category'!$AE$2,'Return Rate per Category'!$AH$2)</cx:f>
        <cx:lvl ptCount="3" formatCode="General">
          <cx:pt idx="0">0.081279723303069609</cx:pt>
          <cx:pt idx="1">0.080110014843272501</cx:pt>
          <cx:pt idx="2">0.081464872944693567</cx:pt>
        </cx:lvl>
      </cx:numDim>
    </cx:data>
  </cx:chartData>
  <cx:chart>
    <cx:title pos="t" align="ctr" overlay="0">
      <cx:tx>
        <cx:txData>
          <cx:v>Return Rates per Product Category</cx:v>
        </cx:txData>
      </cx:tx>
      <cx:txPr>
        <a:bodyPr rot="0" spcFirstLastPara="1" vertOverflow="ellipsis" vert="horz" wrap="square" lIns="38100" tIns="19050" rIns="38100" bIns="19050" anchor="ctr" anchorCtr="1" compatLnSpc="0"/>
        <a:lstStyle/>
        <a:p>
          <a:pPr algn="ctr" rtl="0">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kumimoji="0" lang="en-GB" sz="1600" b="1" i="0" u="none" strike="noStrike" kern="1200" cap="none" spc="100" normalizeH="0" baseline="0" noProof="0">
              <a:ln>
                <a:noFill/>
              </a:ln>
              <a:solidFill>
                <a:sysClr val="window" lastClr="FFFFFF">
                  <a:lumMod val="95000"/>
                </a:sysClr>
              </a:solidFill>
              <a:effectLst>
                <a:outerShdw blurRad="50800" dist="38100" dir="5400000" algn="t" rotWithShape="0">
                  <a:prstClr val="black">
                    <a:alpha val="40000"/>
                  </a:prstClr>
                </a:outerShdw>
              </a:effectLst>
              <a:uLnTx/>
              <a:uFillTx/>
              <a:latin typeface="Calibri"/>
            </a:rPr>
            <a:t>Return Rates per Product Category</a:t>
          </a:r>
        </a:p>
      </cx:txPr>
    </cx:title>
    <cx:plotArea>
      <cx:plotAreaRegion>
        <cx:series layoutId="sunburst" uniqueId="{7A23BAB8-6992-4C1C-8127-64718E83C230}">
          <cx:dataLabels>
            <cx:numFmt formatCode="0.00%" sourceLinked="0"/>
            <cx:visibility seriesName="0" categoryName="0" value="1"/>
            <cx:separator>, </cx:separator>
          </cx:dataLabels>
          <cx:dataId val="0"/>
        </cx:series>
      </cx:plotAreaRegion>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83">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lt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ln>
        <a:solidFill>
          <a:schemeClr val="lt1"/>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C:\Users\omuzaffer\AppData\Local\Microsoft\Office\16.0\DTS\en-GB{46907775-8E7C-457E-8E47-174576DD8FA8}\{39CD88C9-1552-4DF7-81A1-A520B513EF34}tf16392796_win32.dotx</Template>
  <TotalTime>79</TotalTime>
  <Pages>15</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Ozhan Muzaffer</dc:creator>
  <cp:keywords/>
  <dc:description/>
  <cp:lastModifiedBy>Microsoft Office User</cp:lastModifiedBy>
  <cp:revision>5</cp:revision>
  <dcterms:created xsi:type="dcterms:W3CDTF">2024-02-20T01:05:00Z</dcterms:created>
  <dcterms:modified xsi:type="dcterms:W3CDTF">2024-02-20T02:36:00Z</dcterms:modified>
</cp:coreProperties>
</file>